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5AC2A" w14:textId="637416F1" w:rsidR="00F0522F" w:rsidRDefault="00F0522F" w:rsidP="00F0522F">
      <w:pPr>
        <w:pStyle w:val="Title"/>
      </w:pPr>
      <w:r w:rsidRPr="00F0522F">
        <w:t>S</w:t>
      </w:r>
      <w:bookmarkStart w:id="0" w:name="_Ref359766873"/>
      <w:bookmarkStart w:id="1" w:name="_Ref359907759"/>
      <w:bookmarkStart w:id="2" w:name="_Ref359907769"/>
      <w:bookmarkStart w:id="3" w:name="_Ref359911287"/>
      <w:bookmarkStart w:id="4" w:name="_Ref359911299"/>
      <w:bookmarkEnd w:id="0"/>
      <w:bookmarkEnd w:id="1"/>
      <w:bookmarkEnd w:id="2"/>
      <w:bookmarkEnd w:id="3"/>
      <w:bookmarkEnd w:id="4"/>
      <w:r w:rsidRPr="00F0522F">
        <w:t>yllable structure and loanword adaptation in Fròʔò</w:t>
      </w:r>
      <w:r w:rsidR="00F61031">
        <w:rPr>
          <w:rStyle w:val="FootnoteReference"/>
        </w:rPr>
        <w:footnoteReference w:id="1"/>
      </w:r>
    </w:p>
    <w:p w14:paraId="644A82C8" w14:textId="77777777" w:rsidR="006E27DB" w:rsidRDefault="006E27DB" w:rsidP="006E27DB"/>
    <w:p w14:paraId="15879C77" w14:textId="34EA8FD2" w:rsidR="006E27DB" w:rsidRPr="005A0002" w:rsidRDefault="006E27DB" w:rsidP="006E27DB">
      <w:pPr>
        <w:spacing w:line="276" w:lineRule="auto"/>
        <w:jc w:val="center"/>
        <w:rPr>
          <w:rFonts w:eastAsia="SimSun"/>
          <w:lang w:eastAsia="zh-CN"/>
        </w:rPr>
      </w:pPr>
      <w:r w:rsidRPr="005A0002">
        <w:rPr>
          <w:rFonts w:eastAsia="SimSun"/>
          <w:lang w:eastAsia="zh-CN"/>
        </w:rPr>
        <w:t>Yranahan Traoré and Caroline Fér</w:t>
      </w:r>
      <w:r w:rsidR="007A7F26">
        <w:rPr>
          <w:rFonts w:eastAsia="SimSun"/>
          <w:lang w:eastAsia="zh-CN"/>
        </w:rPr>
        <w:t>y, University of Frankfurt, 2018</w:t>
      </w:r>
    </w:p>
    <w:p w14:paraId="0E8A3229" w14:textId="77777777" w:rsidR="006E27DB" w:rsidRDefault="006E27DB" w:rsidP="006E27DB">
      <w:pPr>
        <w:spacing w:line="276" w:lineRule="auto"/>
        <w:jc w:val="center"/>
        <w:rPr>
          <w:rFonts w:eastAsia="SimSun"/>
          <w:lang w:eastAsia="zh-CN"/>
        </w:rPr>
      </w:pPr>
      <w:r>
        <w:rPr>
          <w:rFonts w:eastAsia="SimSun"/>
          <w:lang w:eastAsia="zh-CN"/>
        </w:rPr>
        <w:t>yranahan</w:t>
      </w:r>
      <w:r w:rsidRPr="005A0002">
        <w:rPr>
          <w:rFonts w:eastAsia="SimSun"/>
          <w:lang w:eastAsia="zh-CN"/>
        </w:rPr>
        <w:t>@gmail.com, caroline.fery@gmail.com</w:t>
      </w:r>
    </w:p>
    <w:p w14:paraId="19881B2F" w14:textId="77777777" w:rsidR="006E27DB" w:rsidRPr="006E27DB" w:rsidRDefault="006E27DB" w:rsidP="006E27DB"/>
    <w:p w14:paraId="315A8C1E" w14:textId="77777777" w:rsidR="006276DA" w:rsidRPr="000F36E9" w:rsidRDefault="00F0522F" w:rsidP="00D0727B">
      <w:pPr>
        <w:pStyle w:val="lsSection1"/>
      </w:pPr>
      <w:bookmarkStart w:id="5" w:name="__RefHeading__452_2075933062"/>
      <w:bookmarkEnd w:id="5"/>
      <w:r>
        <w:t>Introduction</w:t>
      </w:r>
    </w:p>
    <w:p w14:paraId="108FAD1F" w14:textId="77777777" w:rsidR="00F0522F" w:rsidRDefault="00F0522F" w:rsidP="00F0522F">
      <w:r w:rsidRPr="00F0522F">
        <w:t xml:space="preserve">This article studies the syllable structure in Fròʔò (Tagbana), a Senoufo (Gur) language of Côte d’Ivoire (see Clamens 1952, Manessy 1962, </w:t>
      </w:r>
      <w:r>
        <w:t xml:space="preserve">Hérault and Mlanhoro 1973, </w:t>
      </w:r>
      <w:r w:rsidRPr="00F0522F">
        <w:t>Miehe 2012, Miehe et al. 2012) and the effects that syllabic restrictions have on loanword adaptation. Section 2 introduces the underlying syllable structure and the basic phonotactic rules of Fròʔò. Section 3 discusses three resyllabification processes. First, two kinds of vowel deletion are introduced: one leading to coda emergence, and another one leading to complex onsets.  The second resyllabification process is liquid deletion leading to onset simplification. Section 4 examines the process of merging two monosyllabic morphemes into a single syllable. Section 5 focuses on the way phonotactic restrictions influence loanword adaptations. Section 6 summarises and concludes.</w:t>
      </w:r>
    </w:p>
    <w:p w14:paraId="72F13063" w14:textId="77777777" w:rsidR="00F0522F" w:rsidRDefault="00F0522F" w:rsidP="00F0522F">
      <w:r w:rsidRPr="00F0522F">
        <w:t xml:space="preserve">Before turning to syllable structure, let us briefly introduce the phonemic inventory of Fròʔò, its lexical and grammatical tones and the nominal class system. The consonants are shown in Table 1. There are 22 consonants, 10 of which are stops and two are voiceless </w:t>
      </w:r>
      <w:r w:rsidRPr="00F0522F">
        <w:lastRenderedPageBreak/>
        <w:t>fricatives, but there is no voiced fricative. The 10 stops are divided into voiceless and voiced ones with five places of articulation: labial, alveolar, palatal, velar and labio-velar. Two laryngeal obstruents are present as well: [ʔ] and [h]. Additionally, there are six sonorants, four of which are nasals. The remaining sonorants are two glides, [j] and [w], and two liquids, [l] and [r]. The Fròʔò consonant system is close to that of other ​​Gur languages, although some differences emerge as well. For instance, voiced fricatives have been shown to exist in other Gur languages.</w:t>
      </w:r>
    </w:p>
    <w:tbl>
      <w:tblPr>
        <w:tblpPr w:leftFromText="180" w:rightFromText="180" w:vertAnchor="text" w:horzAnchor="page" w:tblpX="1061" w:tblpY="425"/>
        <w:tblW w:w="8921" w:type="dxa"/>
        <w:tblLayout w:type="fixed"/>
        <w:tblCellMar>
          <w:left w:w="0" w:type="dxa"/>
          <w:right w:w="0" w:type="dxa"/>
        </w:tblCellMar>
        <w:tblLook w:val="04A0" w:firstRow="1" w:lastRow="0" w:firstColumn="1" w:lastColumn="0" w:noHBand="0" w:noVBand="1"/>
      </w:tblPr>
      <w:tblGrid>
        <w:gridCol w:w="1384"/>
        <w:gridCol w:w="1418"/>
        <w:gridCol w:w="1128"/>
        <w:gridCol w:w="992"/>
        <w:gridCol w:w="992"/>
        <w:gridCol w:w="851"/>
        <w:gridCol w:w="1275"/>
        <w:gridCol w:w="881"/>
      </w:tblGrid>
      <w:tr w:rsidR="00F0522F" w:rsidRPr="005A0002" w14:paraId="03D67568" w14:textId="77777777" w:rsidTr="009D2CB4">
        <w:trPr>
          <w:trHeight w:val="422"/>
        </w:trPr>
        <w:tc>
          <w:tcPr>
            <w:tcW w:w="2802" w:type="dxa"/>
            <w:gridSpan w:val="2"/>
            <w:tcBorders>
              <w:top w:val="nil"/>
              <w:left w:val="nil"/>
              <w:bottom w:val="single" w:sz="8" w:space="0" w:color="000000"/>
              <w:right w:val="single" w:sz="8" w:space="0" w:color="000000"/>
            </w:tcBorders>
            <w:shd w:val="clear" w:color="auto" w:fill="auto"/>
            <w:tcMar>
              <w:top w:w="15" w:type="dxa"/>
              <w:left w:w="108" w:type="dxa"/>
              <w:bottom w:w="0" w:type="dxa"/>
              <w:right w:w="108" w:type="dxa"/>
            </w:tcMar>
          </w:tcPr>
          <w:p w14:paraId="29DA33A9" w14:textId="77777777" w:rsidR="00F0522F" w:rsidRPr="005A0002" w:rsidRDefault="00F0522F" w:rsidP="00F0522F">
            <w:pPr>
              <w:spacing w:line="276" w:lineRule="auto"/>
              <w:jc w:val="both"/>
              <w:rPr>
                <w:rFonts w:eastAsia="SimSun"/>
                <w:lang w:eastAsia="zh-CN"/>
              </w:rPr>
            </w:pPr>
            <w:r w:rsidRPr="00EB2C68">
              <w:rPr>
                <w:rFonts w:eastAsia="SimSun"/>
                <w:b/>
                <w:lang w:eastAsia="zh-CN"/>
              </w:rPr>
              <w:t>Table 1</w:t>
            </w:r>
            <w:r w:rsidRPr="005A0002">
              <w:rPr>
                <w:rFonts w:eastAsia="SimSun"/>
                <w:lang w:eastAsia="zh-CN"/>
              </w:rPr>
              <w:t>. Fròʔò consonants</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2FCB13D" w14:textId="77777777" w:rsidR="00F0522F" w:rsidRPr="005A0002" w:rsidRDefault="00F0522F" w:rsidP="00F0522F">
            <w:pPr>
              <w:spacing w:line="276" w:lineRule="auto"/>
              <w:jc w:val="both"/>
              <w:rPr>
                <w:rFonts w:eastAsia="SimSun"/>
                <w:lang w:eastAsia="zh-CN"/>
              </w:rPr>
            </w:pPr>
            <w:r w:rsidRPr="005A0002">
              <w:rPr>
                <w:rFonts w:eastAsia="SimSun"/>
                <w:lang w:eastAsia="zh-CN"/>
              </w:rPr>
              <w:t>labial</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11D05B" w14:textId="33E83666" w:rsidR="00F0522F" w:rsidRPr="005A0002" w:rsidRDefault="00F0522F" w:rsidP="00F0522F">
            <w:pPr>
              <w:spacing w:line="276" w:lineRule="auto"/>
              <w:jc w:val="both"/>
              <w:rPr>
                <w:rFonts w:eastAsia="SimSun"/>
                <w:lang w:eastAsia="zh-CN"/>
              </w:rPr>
            </w:pPr>
            <w:r w:rsidRPr="005A0002">
              <w:rPr>
                <w:rFonts w:eastAsia="SimSun"/>
                <w:lang w:eastAsia="zh-CN"/>
              </w:rPr>
              <w:t>alveolar</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7318AA" w14:textId="77777777" w:rsidR="00F0522F" w:rsidRPr="005A0002" w:rsidRDefault="00F0522F" w:rsidP="00F0522F">
            <w:pPr>
              <w:spacing w:line="276" w:lineRule="auto"/>
              <w:jc w:val="both"/>
              <w:rPr>
                <w:rFonts w:eastAsia="SimSun"/>
                <w:lang w:eastAsia="zh-CN"/>
              </w:rPr>
            </w:pPr>
            <w:r w:rsidRPr="005A0002">
              <w:rPr>
                <w:rFonts w:eastAsia="SimSun"/>
                <w:lang w:eastAsia="zh-CN"/>
              </w:rPr>
              <w:t>palatal</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985F0ED" w14:textId="77777777" w:rsidR="00F0522F" w:rsidRPr="005A0002" w:rsidRDefault="00F0522F" w:rsidP="00F0522F">
            <w:pPr>
              <w:spacing w:line="276" w:lineRule="auto"/>
              <w:jc w:val="both"/>
              <w:rPr>
                <w:rFonts w:eastAsia="SimSun"/>
                <w:lang w:eastAsia="zh-CN"/>
              </w:rPr>
            </w:pPr>
            <w:r w:rsidRPr="005A0002">
              <w:rPr>
                <w:rFonts w:eastAsia="SimSun"/>
                <w:lang w:eastAsia="zh-CN"/>
              </w:rPr>
              <w:t>velar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2786C4C" w14:textId="77777777" w:rsidR="00F0522F" w:rsidRPr="005A0002" w:rsidRDefault="00F0522F" w:rsidP="00F0522F">
            <w:pPr>
              <w:spacing w:line="276" w:lineRule="auto"/>
              <w:jc w:val="both"/>
              <w:rPr>
                <w:rFonts w:eastAsia="SimSun"/>
                <w:lang w:eastAsia="zh-CN"/>
              </w:rPr>
            </w:pPr>
            <w:r w:rsidRPr="005A0002">
              <w:rPr>
                <w:rFonts w:eastAsia="SimSun"/>
                <w:lang w:eastAsia="zh-CN"/>
              </w:rPr>
              <w:t>labio-velar</w:t>
            </w:r>
          </w:p>
        </w:tc>
        <w:tc>
          <w:tcPr>
            <w:tcW w:w="88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30DF5BEE" w14:textId="77777777" w:rsidR="00F0522F" w:rsidRPr="005A0002" w:rsidRDefault="00F0522F" w:rsidP="00F0522F">
            <w:pPr>
              <w:spacing w:line="276" w:lineRule="auto"/>
              <w:jc w:val="both"/>
              <w:rPr>
                <w:rFonts w:eastAsia="SimSun"/>
                <w:lang w:eastAsia="zh-CN"/>
              </w:rPr>
            </w:pPr>
            <w:r w:rsidRPr="005A0002">
              <w:rPr>
                <w:rFonts w:eastAsia="SimSun"/>
                <w:lang w:eastAsia="zh-CN"/>
              </w:rPr>
              <w:t>glottal</w:t>
            </w:r>
          </w:p>
        </w:tc>
      </w:tr>
      <w:tr w:rsidR="00F0522F" w:rsidRPr="005A0002" w14:paraId="736E7CDB" w14:textId="77777777" w:rsidTr="009D2CB4">
        <w:trPr>
          <w:trHeight w:val="280"/>
        </w:trPr>
        <w:tc>
          <w:tcPr>
            <w:tcW w:w="138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62D63F" w14:textId="77777777" w:rsidR="00F0522F" w:rsidRPr="005A0002" w:rsidRDefault="00F0522F" w:rsidP="00F0522F">
            <w:pPr>
              <w:spacing w:line="276" w:lineRule="auto"/>
              <w:jc w:val="both"/>
              <w:rPr>
                <w:rFonts w:eastAsia="SimSun"/>
                <w:lang w:eastAsia="zh-CN"/>
              </w:rPr>
            </w:pPr>
            <w:r w:rsidRPr="005A0002">
              <w:rPr>
                <w:rFonts w:eastAsia="SimSun"/>
                <w:lang w:eastAsia="zh-CN"/>
              </w:rPr>
              <w:t> </w:t>
            </w:r>
          </w:p>
          <w:p w14:paraId="4BC202F5" w14:textId="77777777" w:rsidR="00F0522F" w:rsidRPr="005A0002" w:rsidRDefault="00F0522F" w:rsidP="00F0522F">
            <w:pPr>
              <w:spacing w:line="276" w:lineRule="auto"/>
              <w:jc w:val="both"/>
              <w:rPr>
                <w:rFonts w:eastAsia="SimSun"/>
                <w:lang w:eastAsia="zh-CN"/>
              </w:rPr>
            </w:pPr>
            <w:r w:rsidRPr="005A0002">
              <w:rPr>
                <w:rFonts w:eastAsia="SimSun"/>
                <w:lang w:eastAsia="zh-CN"/>
              </w:rPr>
              <w:t>Plosive</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CF84333" w14:textId="77777777" w:rsidR="00F0522F" w:rsidRPr="005A0002" w:rsidRDefault="00F0522F" w:rsidP="00F0522F">
            <w:pPr>
              <w:spacing w:line="276" w:lineRule="auto"/>
              <w:jc w:val="both"/>
              <w:rPr>
                <w:rFonts w:eastAsia="SimSun"/>
                <w:lang w:eastAsia="zh-CN"/>
              </w:rPr>
            </w:pPr>
            <w:r w:rsidRPr="005A0002">
              <w:rPr>
                <w:rFonts w:eastAsia="SimSun"/>
                <w:lang w:eastAsia="zh-CN"/>
              </w:rPr>
              <w:t>voiceless</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B36DF56" w14:textId="77777777" w:rsidR="00F0522F" w:rsidRPr="005A0002" w:rsidRDefault="00F0522F" w:rsidP="00F0522F">
            <w:pPr>
              <w:spacing w:line="276" w:lineRule="auto"/>
              <w:jc w:val="both"/>
              <w:rPr>
                <w:rFonts w:eastAsia="SimSun"/>
                <w:lang w:eastAsia="zh-CN"/>
              </w:rPr>
            </w:pPr>
            <w:r w:rsidRPr="005A0002">
              <w:rPr>
                <w:rFonts w:eastAsia="SimSun"/>
                <w:lang w:eastAsia="zh-CN"/>
              </w:rPr>
              <w:t>p</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22979E" w14:textId="77777777" w:rsidR="00F0522F" w:rsidRPr="005A0002" w:rsidRDefault="00F0522F" w:rsidP="00F0522F">
            <w:pPr>
              <w:spacing w:line="276" w:lineRule="auto"/>
              <w:jc w:val="both"/>
              <w:rPr>
                <w:rFonts w:eastAsia="SimSun"/>
                <w:lang w:eastAsia="zh-CN"/>
              </w:rPr>
            </w:pPr>
            <w:r w:rsidRPr="005A0002">
              <w:rPr>
                <w:rFonts w:eastAsia="SimSun"/>
                <w:lang w:eastAsia="zh-CN"/>
              </w:rPr>
              <w:t>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11F7D22" w14:textId="77777777" w:rsidR="00F0522F" w:rsidRPr="005A0002" w:rsidRDefault="00F0522F" w:rsidP="00F0522F">
            <w:pPr>
              <w:spacing w:line="276" w:lineRule="auto"/>
              <w:jc w:val="both"/>
              <w:rPr>
                <w:rFonts w:eastAsia="SimSun"/>
                <w:lang w:eastAsia="zh-CN"/>
              </w:rPr>
            </w:pPr>
            <w:r w:rsidRPr="005A0002">
              <w:rPr>
                <w:rFonts w:eastAsia="SimSun"/>
                <w:lang w:eastAsia="zh-CN"/>
              </w:rPr>
              <w:t>c</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0108167" w14:textId="77777777" w:rsidR="00F0522F" w:rsidRPr="005A0002" w:rsidRDefault="00F0522F" w:rsidP="00F0522F">
            <w:pPr>
              <w:spacing w:line="276" w:lineRule="auto"/>
              <w:jc w:val="both"/>
              <w:rPr>
                <w:rFonts w:eastAsia="SimSun"/>
                <w:lang w:eastAsia="zh-CN"/>
              </w:rPr>
            </w:pPr>
            <w:r w:rsidRPr="005A0002">
              <w:rPr>
                <w:rFonts w:eastAsia="SimSun"/>
                <w:lang w:eastAsia="zh-CN"/>
              </w:rPr>
              <w:t>k</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4413697" w14:textId="77777777" w:rsidR="00F0522F" w:rsidRPr="005A0002" w:rsidRDefault="00F0522F" w:rsidP="00F0522F">
            <w:pPr>
              <w:spacing w:line="276" w:lineRule="auto"/>
              <w:jc w:val="both"/>
              <w:rPr>
                <w:rFonts w:eastAsia="SimSun"/>
                <w:lang w:eastAsia="zh-CN"/>
              </w:rPr>
            </w:pPr>
            <w:r w:rsidRPr="005A0002">
              <w:rPr>
                <w:rFonts w:eastAsia="SimSun"/>
                <w:lang w:eastAsia="zh-CN"/>
              </w:rPr>
              <w:t>kp</w:t>
            </w:r>
          </w:p>
        </w:tc>
        <w:tc>
          <w:tcPr>
            <w:tcW w:w="88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04D82776" w14:textId="77777777" w:rsidR="00F0522F" w:rsidRPr="005A0002" w:rsidRDefault="00F0522F" w:rsidP="00F0522F">
            <w:pPr>
              <w:spacing w:line="276" w:lineRule="auto"/>
              <w:jc w:val="both"/>
              <w:rPr>
                <w:rFonts w:eastAsia="SimSun"/>
                <w:lang w:eastAsia="zh-CN"/>
              </w:rPr>
            </w:pPr>
            <w:r w:rsidRPr="005A0002">
              <w:rPr>
                <w:rFonts w:eastAsia="SimSun"/>
                <w:lang w:eastAsia="zh-CN"/>
              </w:rPr>
              <w:t>ʔ</w:t>
            </w:r>
          </w:p>
        </w:tc>
      </w:tr>
      <w:tr w:rsidR="00F0522F" w:rsidRPr="005A0002" w14:paraId="64843CF6" w14:textId="77777777" w:rsidTr="009D2CB4">
        <w:trPr>
          <w:trHeight w:val="280"/>
        </w:trPr>
        <w:tc>
          <w:tcPr>
            <w:tcW w:w="1384" w:type="dxa"/>
            <w:vMerge/>
            <w:tcBorders>
              <w:top w:val="single" w:sz="8" w:space="0" w:color="000000"/>
              <w:left w:val="single" w:sz="8" w:space="0" w:color="000000"/>
              <w:bottom w:val="single" w:sz="8" w:space="0" w:color="000000"/>
              <w:right w:val="single" w:sz="8" w:space="0" w:color="000000"/>
            </w:tcBorders>
            <w:vAlign w:val="center"/>
          </w:tcPr>
          <w:p w14:paraId="70B8D717" w14:textId="77777777" w:rsidR="00F0522F" w:rsidRPr="005A0002" w:rsidRDefault="00F0522F" w:rsidP="00F0522F">
            <w:pPr>
              <w:spacing w:line="276" w:lineRule="auto"/>
              <w:jc w:val="both"/>
              <w:rPr>
                <w:rFonts w:eastAsia="SimSun"/>
                <w:lang w:eastAsia="zh-CN"/>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E207F2B" w14:textId="77777777" w:rsidR="00F0522F" w:rsidRPr="005A0002" w:rsidRDefault="00F0522F" w:rsidP="00F0522F">
            <w:pPr>
              <w:spacing w:line="276" w:lineRule="auto"/>
              <w:jc w:val="both"/>
              <w:rPr>
                <w:rFonts w:eastAsia="SimSun"/>
                <w:lang w:eastAsia="zh-CN"/>
              </w:rPr>
            </w:pPr>
            <w:r w:rsidRPr="005A0002">
              <w:rPr>
                <w:rFonts w:eastAsia="SimSun"/>
                <w:lang w:eastAsia="zh-CN"/>
              </w:rPr>
              <w:t>voiced</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FBB9187" w14:textId="77777777" w:rsidR="00F0522F" w:rsidRPr="005A0002" w:rsidRDefault="00F0522F" w:rsidP="00F0522F">
            <w:pPr>
              <w:spacing w:line="276" w:lineRule="auto"/>
              <w:jc w:val="both"/>
              <w:rPr>
                <w:rFonts w:eastAsia="SimSun"/>
                <w:lang w:eastAsia="zh-CN"/>
              </w:rPr>
            </w:pPr>
            <w:r w:rsidRPr="005A0002">
              <w:rPr>
                <w:rFonts w:eastAsia="SimSun"/>
                <w:lang w:eastAsia="zh-CN"/>
              </w:rPr>
              <w:t>b</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CABA18" w14:textId="77777777" w:rsidR="00F0522F" w:rsidRPr="005A0002" w:rsidRDefault="00F0522F" w:rsidP="00F0522F">
            <w:pPr>
              <w:spacing w:line="276" w:lineRule="auto"/>
              <w:jc w:val="both"/>
              <w:rPr>
                <w:rFonts w:eastAsia="SimSun"/>
                <w:lang w:eastAsia="zh-CN"/>
              </w:rPr>
            </w:pPr>
            <w:r w:rsidRPr="005A0002">
              <w:rPr>
                <w:rFonts w:eastAsia="SimSun"/>
                <w:lang w:eastAsia="zh-CN"/>
              </w:rPr>
              <w:t>d</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151DA3A" w14:textId="77777777" w:rsidR="00F0522F" w:rsidRPr="005A0002" w:rsidRDefault="00F0522F" w:rsidP="00F0522F">
            <w:pPr>
              <w:spacing w:line="276" w:lineRule="auto"/>
              <w:jc w:val="both"/>
              <w:rPr>
                <w:rFonts w:eastAsia="SimSun"/>
                <w:lang w:eastAsia="zh-CN"/>
              </w:rPr>
            </w:pPr>
            <w:r w:rsidRPr="005A0002">
              <w:rPr>
                <w:rFonts w:eastAsia="SimSun"/>
                <w:lang w:eastAsia="zh-CN"/>
              </w:rPr>
              <w:t>ɟ</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D9CB2" w14:textId="77777777" w:rsidR="00F0522F" w:rsidRPr="005A0002" w:rsidRDefault="00F0522F" w:rsidP="00F0522F">
            <w:pPr>
              <w:spacing w:line="276" w:lineRule="auto"/>
              <w:jc w:val="both"/>
              <w:rPr>
                <w:rFonts w:eastAsia="SimSun"/>
                <w:lang w:eastAsia="zh-CN"/>
              </w:rPr>
            </w:pPr>
            <w:r w:rsidRPr="005A0002">
              <w:rPr>
                <w:rFonts w:eastAsia="SimSun"/>
                <w:lang w:eastAsia="zh-CN"/>
              </w:rPr>
              <w:t>g</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E0FFED" w14:textId="77777777" w:rsidR="00F0522F" w:rsidRPr="005A0002" w:rsidRDefault="00F0522F" w:rsidP="00F0522F">
            <w:pPr>
              <w:spacing w:line="276" w:lineRule="auto"/>
              <w:jc w:val="both"/>
              <w:rPr>
                <w:rFonts w:eastAsia="SimSun"/>
                <w:lang w:eastAsia="zh-CN"/>
              </w:rPr>
            </w:pPr>
            <w:r w:rsidRPr="005A0002">
              <w:rPr>
                <w:rFonts w:eastAsia="SimSun"/>
                <w:lang w:eastAsia="zh-CN"/>
              </w:rPr>
              <w:t>gb</w:t>
            </w:r>
          </w:p>
        </w:tc>
        <w:tc>
          <w:tcPr>
            <w:tcW w:w="88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6EC707D4" w14:textId="77777777" w:rsidR="00F0522F" w:rsidRPr="005A0002" w:rsidRDefault="00F0522F" w:rsidP="00F0522F">
            <w:pPr>
              <w:spacing w:line="276" w:lineRule="auto"/>
              <w:jc w:val="both"/>
              <w:rPr>
                <w:rFonts w:eastAsia="SimSun"/>
                <w:lang w:eastAsia="zh-CN"/>
              </w:rPr>
            </w:pPr>
          </w:p>
        </w:tc>
      </w:tr>
      <w:tr w:rsidR="00F0522F" w:rsidRPr="005A0002" w14:paraId="17D44570" w14:textId="77777777" w:rsidTr="009D2CB4">
        <w:trPr>
          <w:trHeight w:val="280"/>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238767" w14:textId="77777777" w:rsidR="00F0522F" w:rsidRPr="005A0002" w:rsidRDefault="00F0522F" w:rsidP="00F0522F">
            <w:pPr>
              <w:spacing w:line="276" w:lineRule="auto"/>
              <w:jc w:val="both"/>
              <w:rPr>
                <w:rFonts w:eastAsia="SimSun"/>
                <w:lang w:eastAsia="zh-CN"/>
              </w:rPr>
            </w:pPr>
            <w:r w:rsidRPr="005A0002">
              <w:rPr>
                <w:rFonts w:eastAsia="SimSun"/>
                <w:lang w:eastAsia="zh-CN"/>
              </w:rPr>
              <w:t>Fricative</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E0E52AF" w14:textId="77777777" w:rsidR="00F0522F" w:rsidRPr="005A0002" w:rsidRDefault="00F0522F" w:rsidP="00F0522F">
            <w:pPr>
              <w:spacing w:line="276" w:lineRule="auto"/>
              <w:jc w:val="both"/>
              <w:rPr>
                <w:rFonts w:eastAsia="SimSun"/>
                <w:lang w:eastAsia="zh-CN"/>
              </w:rPr>
            </w:pP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686DC5C" w14:textId="77777777" w:rsidR="00F0522F" w:rsidRPr="005A0002" w:rsidRDefault="00F0522F" w:rsidP="00F0522F">
            <w:pPr>
              <w:spacing w:line="276" w:lineRule="auto"/>
              <w:jc w:val="both"/>
              <w:rPr>
                <w:rFonts w:eastAsia="SimSun"/>
                <w:lang w:eastAsia="zh-CN"/>
              </w:rPr>
            </w:pPr>
            <w:r w:rsidRPr="005A0002">
              <w:rPr>
                <w:rFonts w:eastAsia="SimSun"/>
                <w:lang w:eastAsia="zh-CN"/>
              </w:rPr>
              <w:t>f</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EC0BEFE" w14:textId="77777777" w:rsidR="00F0522F" w:rsidRPr="005A0002" w:rsidRDefault="00F0522F" w:rsidP="00F0522F">
            <w:pPr>
              <w:spacing w:line="276" w:lineRule="auto"/>
              <w:jc w:val="both"/>
              <w:rPr>
                <w:rFonts w:eastAsia="SimSun"/>
                <w:lang w:eastAsia="zh-CN"/>
              </w:rPr>
            </w:pPr>
            <w:r w:rsidRPr="005A0002">
              <w:rPr>
                <w:rFonts w:eastAsia="SimSun"/>
                <w:lang w:eastAsia="zh-CN"/>
              </w:rPr>
              <w:t>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6BDCA2" w14:textId="77777777" w:rsidR="00F0522F" w:rsidRPr="005A0002" w:rsidRDefault="00F0522F" w:rsidP="00F0522F">
            <w:pPr>
              <w:spacing w:line="276" w:lineRule="auto"/>
              <w:jc w:val="both"/>
              <w:rPr>
                <w:rFonts w:eastAsia="SimSun"/>
                <w:lang w:eastAsia="zh-CN"/>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BFBFBD5" w14:textId="77777777" w:rsidR="00F0522F" w:rsidRPr="005A0002" w:rsidRDefault="00F0522F" w:rsidP="00F0522F">
            <w:pPr>
              <w:spacing w:line="276" w:lineRule="auto"/>
              <w:jc w:val="both"/>
              <w:rPr>
                <w:rFonts w:eastAsia="SimSun"/>
                <w:lang w:eastAsia="zh-CN"/>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F8F113" w14:textId="77777777" w:rsidR="00F0522F" w:rsidRPr="005A0002" w:rsidRDefault="00F0522F" w:rsidP="00F0522F">
            <w:pPr>
              <w:spacing w:line="276" w:lineRule="auto"/>
              <w:jc w:val="both"/>
              <w:rPr>
                <w:rFonts w:eastAsia="SimSun"/>
                <w:lang w:eastAsia="zh-CN"/>
              </w:rPr>
            </w:pPr>
          </w:p>
        </w:tc>
        <w:tc>
          <w:tcPr>
            <w:tcW w:w="88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15451F73" w14:textId="77777777" w:rsidR="00F0522F" w:rsidRPr="005A0002" w:rsidRDefault="00F0522F" w:rsidP="00F0522F">
            <w:pPr>
              <w:spacing w:line="276" w:lineRule="auto"/>
              <w:jc w:val="both"/>
              <w:rPr>
                <w:rFonts w:eastAsia="SimSun"/>
                <w:lang w:eastAsia="zh-CN"/>
              </w:rPr>
            </w:pPr>
            <w:r w:rsidRPr="005A0002">
              <w:rPr>
                <w:rFonts w:eastAsia="SimSun"/>
                <w:lang w:eastAsia="zh-CN"/>
              </w:rPr>
              <w:t>h</w:t>
            </w:r>
          </w:p>
        </w:tc>
      </w:tr>
      <w:tr w:rsidR="00F0522F" w:rsidRPr="005A0002" w14:paraId="7CE8F01E" w14:textId="77777777" w:rsidTr="009D2CB4">
        <w:trPr>
          <w:trHeight w:val="322"/>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78982D" w14:textId="77777777" w:rsidR="00F0522F" w:rsidRPr="005A0002" w:rsidRDefault="00F0522F" w:rsidP="00F0522F">
            <w:pPr>
              <w:spacing w:line="276" w:lineRule="auto"/>
              <w:jc w:val="both"/>
              <w:rPr>
                <w:rFonts w:eastAsia="SimSun"/>
                <w:lang w:eastAsia="zh-CN"/>
              </w:rPr>
            </w:pPr>
            <w:r w:rsidRPr="005A0002">
              <w:rPr>
                <w:rFonts w:eastAsia="SimSun"/>
                <w:lang w:eastAsia="zh-CN"/>
              </w:rPr>
              <w:t>Nasal</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E72E2EB" w14:textId="77777777" w:rsidR="00F0522F" w:rsidRPr="005A0002" w:rsidRDefault="00F0522F" w:rsidP="00F0522F">
            <w:pPr>
              <w:spacing w:line="276" w:lineRule="auto"/>
              <w:jc w:val="both"/>
              <w:rPr>
                <w:rFonts w:eastAsia="SimSun"/>
                <w:lang w:eastAsia="zh-CN"/>
              </w:rPr>
            </w:pP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87832C7" w14:textId="77777777" w:rsidR="00F0522F" w:rsidRPr="005A0002" w:rsidRDefault="00F0522F" w:rsidP="00F0522F">
            <w:pPr>
              <w:spacing w:line="276" w:lineRule="auto"/>
              <w:jc w:val="both"/>
              <w:rPr>
                <w:rFonts w:eastAsia="SimSun"/>
                <w:lang w:eastAsia="zh-CN"/>
              </w:rPr>
            </w:pPr>
            <w:r w:rsidRPr="005A0002">
              <w:rPr>
                <w:rFonts w:eastAsia="SimSun"/>
                <w:lang w:eastAsia="zh-CN"/>
              </w:rPr>
              <w:t>m</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40DB3B" w14:textId="77777777" w:rsidR="00F0522F" w:rsidRPr="005A0002" w:rsidRDefault="00F0522F" w:rsidP="00F0522F">
            <w:pPr>
              <w:spacing w:line="276" w:lineRule="auto"/>
              <w:jc w:val="both"/>
              <w:rPr>
                <w:rFonts w:eastAsia="SimSun"/>
                <w:lang w:eastAsia="zh-CN"/>
              </w:rPr>
            </w:pPr>
            <w:r w:rsidRPr="005A0002">
              <w:rPr>
                <w:rFonts w:eastAsia="SimSun"/>
                <w:lang w:eastAsia="zh-CN"/>
              </w:rPr>
              <w:t>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1271F3B" w14:textId="77777777" w:rsidR="00F0522F" w:rsidRPr="005A0002" w:rsidRDefault="00F0522F" w:rsidP="00F0522F">
            <w:pPr>
              <w:spacing w:line="276" w:lineRule="auto"/>
              <w:jc w:val="both"/>
              <w:rPr>
                <w:rFonts w:eastAsia="SimSun"/>
                <w:lang w:eastAsia="zh-CN"/>
              </w:rPr>
            </w:pPr>
            <w:r w:rsidRPr="005A0002">
              <w:rPr>
                <w:rFonts w:eastAsia="SimSun"/>
                <w:lang w:eastAsia="zh-CN"/>
              </w:rPr>
              <w:t>ɲ</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E5E822" w14:textId="77777777" w:rsidR="00F0522F" w:rsidRPr="005A0002" w:rsidRDefault="00F0522F" w:rsidP="00F0522F">
            <w:pPr>
              <w:spacing w:line="276" w:lineRule="auto"/>
              <w:jc w:val="both"/>
              <w:rPr>
                <w:rFonts w:eastAsia="SimSun"/>
                <w:lang w:eastAsia="zh-CN"/>
              </w:rPr>
            </w:pPr>
            <w:r w:rsidRPr="005A0002">
              <w:rPr>
                <w:rFonts w:eastAsia="SimSun"/>
                <w:lang w:eastAsia="zh-CN"/>
              </w:rPr>
              <w:t>ŋ</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307480D" w14:textId="77777777" w:rsidR="00F0522F" w:rsidRPr="005A0002" w:rsidRDefault="00F0522F" w:rsidP="00F0522F">
            <w:pPr>
              <w:spacing w:line="276" w:lineRule="auto"/>
              <w:jc w:val="both"/>
              <w:rPr>
                <w:rFonts w:eastAsia="SimSun"/>
                <w:lang w:eastAsia="zh-CN"/>
              </w:rPr>
            </w:pPr>
          </w:p>
        </w:tc>
        <w:tc>
          <w:tcPr>
            <w:tcW w:w="88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2964038D" w14:textId="77777777" w:rsidR="00F0522F" w:rsidRPr="005A0002" w:rsidRDefault="00F0522F" w:rsidP="00F0522F">
            <w:pPr>
              <w:spacing w:line="276" w:lineRule="auto"/>
              <w:jc w:val="both"/>
              <w:rPr>
                <w:rFonts w:eastAsia="SimSun"/>
                <w:lang w:eastAsia="zh-CN"/>
              </w:rPr>
            </w:pPr>
          </w:p>
        </w:tc>
      </w:tr>
      <w:tr w:rsidR="00F0522F" w:rsidRPr="005A0002" w14:paraId="4874800D" w14:textId="77777777" w:rsidTr="009D2CB4">
        <w:trPr>
          <w:trHeight w:val="308"/>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F509C12" w14:textId="77777777" w:rsidR="00F0522F" w:rsidRPr="005A0002" w:rsidRDefault="00F0522F" w:rsidP="00F0522F">
            <w:pPr>
              <w:spacing w:line="276" w:lineRule="auto"/>
              <w:jc w:val="both"/>
              <w:rPr>
                <w:rFonts w:eastAsia="SimSun"/>
                <w:lang w:eastAsia="zh-CN"/>
              </w:rPr>
            </w:pPr>
            <w:r w:rsidRPr="005A0002">
              <w:rPr>
                <w:rFonts w:eastAsia="SimSun"/>
                <w:lang w:eastAsia="zh-CN"/>
              </w:rPr>
              <w:t>Glide</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2802B0B" w14:textId="77777777" w:rsidR="00F0522F" w:rsidRPr="005A0002" w:rsidRDefault="00F0522F" w:rsidP="00F0522F">
            <w:pPr>
              <w:spacing w:line="276" w:lineRule="auto"/>
              <w:jc w:val="both"/>
              <w:rPr>
                <w:rFonts w:eastAsia="SimSun"/>
                <w:lang w:eastAsia="zh-CN"/>
              </w:rPr>
            </w:pP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0009EF" w14:textId="77777777" w:rsidR="00F0522F" w:rsidRPr="005A0002" w:rsidRDefault="00F0522F" w:rsidP="00F0522F">
            <w:pPr>
              <w:spacing w:line="276" w:lineRule="auto"/>
              <w:jc w:val="both"/>
              <w:rPr>
                <w:rFonts w:eastAsia="SimSun"/>
                <w:lang w:eastAsia="zh-CN"/>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E89CD7F" w14:textId="77777777" w:rsidR="00F0522F" w:rsidRPr="005A0002" w:rsidRDefault="00F0522F" w:rsidP="00F0522F">
            <w:pPr>
              <w:spacing w:line="276" w:lineRule="auto"/>
              <w:jc w:val="both"/>
              <w:rPr>
                <w:rFonts w:eastAsia="SimSun"/>
                <w:lang w:eastAsia="zh-CN"/>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79D5966" w14:textId="77777777" w:rsidR="00F0522F" w:rsidRPr="005A0002" w:rsidRDefault="00F0522F" w:rsidP="00F0522F">
            <w:pPr>
              <w:spacing w:line="276" w:lineRule="auto"/>
              <w:jc w:val="both"/>
              <w:rPr>
                <w:rFonts w:eastAsia="SimSun"/>
                <w:lang w:eastAsia="zh-CN"/>
              </w:rPr>
            </w:pPr>
            <w:r w:rsidRPr="005A0002">
              <w:rPr>
                <w:rFonts w:eastAsia="SimSun"/>
                <w:lang w:eastAsia="zh-CN"/>
              </w:rPr>
              <w:t>j</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7B9D36" w14:textId="77777777" w:rsidR="00F0522F" w:rsidRPr="005A0002" w:rsidRDefault="00F0522F" w:rsidP="00F0522F">
            <w:pPr>
              <w:spacing w:line="276" w:lineRule="auto"/>
              <w:jc w:val="both"/>
              <w:rPr>
                <w:rFonts w:eastAsia="SimSun"/>
                <w:lang w:eastAsia="zh-CN"/>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4ADD76" w14:textId="77777777" w:rsidR="00F0522F" w:rsidRPr="005A0002" w:rsidRDefault="00F0522F" w:rsidP="00F0522F">
            <w:pPr>
              <w:spacing w:line="276" w:lineRule="auto"/>
              <w:jc w:val="both"/>
              <w:rPr>
                <w:rFonts w:eastAsia="SimSun"/>
                <w:lang w:eastAsia="zh-CN"/>
              </w:rPr>
            </w:pPr>
            <w:r w:rsidRPr="005A0002">
              <w:rPr>
                <w:rFonts w:eastAsia="SimSun"/>
                <w:lang w:eastAsia="zh-CN"/>
              </w:rPr>
              <w:t>w</w:t>
            </w:r>
          </w:p>
        </w:tc>
        <w:tc>
          <w:tcPr>
            <w:tcW w:w="88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3A1EBE3A" w14:textId="77777777" w:rsidR="00F0522F" w:rsidRPr="005A0002" w:rsidRDefault="00F0522F" w:rsidP="00F0522F">
            <w:pPr>
              <w:spacing w:line="276" w:lineRule="auto"/>
              <w:jc w:val="both"/>
              <w:rPr>
                <w:rFonts w:eastAsia="SimSun"/>
                <w:lang w:eastAsia="zh-CN"/>
              </w:rPr>
            </w:pPr>
          </w:p>
        </w:tc>
      </w:tr>
      <w:tr w:rsidR="00F0522F" w:rsidRPr="005A0002" w14:paraId="0AA7B77B" w14:textId="77777777" w:rsidTr="009D2CB4">
        <w:trPr>
          <w:trHeight w:val="293"/>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61496A" w14:textId="77777777" w:rsidR="00F0522F" w:rsidRPr="005A0002" w:rsidRDefault="00F0522F" w:rsidP="00F0522F">
            <w:pPr>
              <w:spacing w:line="276" w:lineRule="auto"/>
              <w:jc w:val="both"/>
              <w:rPr>
                <w:rFonts w:eastAsia="SimSun"/>
                <w:lang w:eastAsia="zh-CN"/>
              </w:rPr>
            </w:pPr>
            <w:r w:rsidRPr="005A0002">
              <w:rPr>
                <w:rFonts w:eastAsia="SimSun"/>
                <w:lang w:eastAsia="zh-CN"/>
              </w:rPr>
              <w:t>Lateral</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74A476B" w14:textId="77777777" w:rsidR="00F0522F" w:rsidRPr="005A0002" w:rsidRDefault="00F0522F" w:rsidP="00F0522F">
            <w:pPr>
              <w:spacing w:line="276" w:lineRule="auto"/>
              <w:jc w:val="both"/>
              <w:rPr>
                <w:rFonts w:eastAsia="SimSun"/>
                <w:lang w:eastAsia="zh-CN"/>
              </w:rPr>
            </w:pP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7A29A87" w14:textId="77777777" w:rsidR="00F0522F" w:rsidRPr="005A0002" w:rsidRDefault="00F0522F" w:rsidP="00F0522F">
            <w:pPr>
              <w:spacing w:line="276" w:lineRule="auto"/>
              <w:jc w:val="both"/>
              <w:rPr>
                <w:rFonts w:eastAsia="SimSun"/>
                <w:lang w:eastAsia="zh-CN"/>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0F11E6" w14:textId="77777777" w:rsidR="00F0522F" w:rsidRPr="005A0002" w:rsidRDefault="00F0522F" w:rsidP="00F0522F">
            <w:pPr>
              <w:spacing w:line="276" w:lineRule="auto"/>
              <w:jc w:val="both"/>
              <w:rPr>
                <w:rFonts w:eastAsia="SimSun"/>
                <w:lang w:eastAsia="zh-CN"/>
              </w:rPr>
            </w:pPr>
            <w:r w:rsidRPr="005A0002">
              <w:rPr>
                <w:rFonts w:eastAsia="SimSun"/>
                <w:lang w:eastAsia="zh-CN"/>
              </w:rPr>
              <w:t>l</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12E6AC4" w14:textId="77777777" w:rsidR="00F0522F" w:rsidRPr="005A0002" w:rsidRDefault="00F0522F" w:rsidP="00F0522F">
            <w:pPr>
              <w:spacing w:line="276" w:lineRule="auto"/>
              <w:jc w:val="both"/>
              <w:rPr>
                <w:rFonts w:eastAsia="SimSun"/>
                <w:lang w:eastAsia="zh-CN"/>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C29C3F" w14:textId="77777777" w:rsidR="00F0522F" w:rsidRPr="005A0002" w:rsidRDefault="00F0522F" w:rsidP="00F0522F">
            <w:pPr>
              <w:spacing w:line="276" w:lineRule="auto"/>
              <w:jc w:val="both"/>
              <w:rPr>
                <w:rFonts w:eastAsia="SimSun"/>
                <w:lang w:eastAsia="zh-CN"/>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0F0FBD3" w14:textId="77777777" w:rsidR="00F0522F" w:rsidRPr="005A0002" w:rsidRDefault="00F0522F" w:rsidP="00F0522F">
            <w:pPr>
              <w:spacing w:line="276" w:lineRule="auto"/>
              <w:jc w:val="both"/>
              <w:rPr>
                <w:rFonts w:eastAsia="SimSun"/>
                <w:lang w:eastAsia="zh-CN"/>
              </w:rPr>
            </w:pPr>
          </w:p>
        </w:tc>
        <w:tc>
          <w:tcPr>
            <w:tcW w:w="88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07F98674" w14:textId="77777777" w:rsidR="00F0522F" w:rsidRPr="005A0002" w:rsidRDefault="00F0522F" w:rsidP="00F0522F">
            <w:pPr>
              <w:spacing w:line="276" w:lineRule="auto"/>
              <w:jc w:val="both"/>
              <w:rPr>
                <w:rFonts w:eastAsia="SimSun"/>
                <w:lang w:eastAsia="zh-CN"/>
              </w:rPr>
            </w:pPr>
          </w:p>
        </w:tc>
      </w:tr>
      <w:tr w:rsidR="00F0522F" w:rsidRPr="005A0002" w14:paraId="196143CF" w14:textId="77777777" w:rsidTr="009D2CB4">
        <w:trPr>
          <w:trHeight w:val="279"/>
        </w:trPr>
        <w:tc>
          <w:tcPr>
            <w:tcW w:w="13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F36AB05" w14:textId="77777777" w:rsidR="00F0522F" w:rsidRPr="005A0002" w:rsidRDefault="00F0522F" w:rsidP="00F0522F">
            <w:pPr>
              <w:spacing w:line="276" w:lineRule="auto"/>
              <w:jc w:val="both"/>
              <w:rPr>
                <w:rFonts w:eastAsia="SimSun"/>
                <w:lang w:eastAsia="zh-CN"/>
              </w:rPr>
            </w:pPr>
            <w:r w:rsidRPr="005A0002">
              <w:rPr>
                <w:rFonts w:eastAsia="SimSun"/>
                <w:lang w:eastAsia="zh-CN"/>
              </w:rPr>
              <w:t>Rhotic</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4BC7A4" w14:textId="77777777" w:rsidR="00F0522F" w:rsidRPr="005A0002" w:rsidRDefault="00F0522F" w:rsidP="00F0522F">
            <w:pPr>
              <w:spacing w:line="276" w:lineRule="auto"/>
              <w:jc w:val="both"/>
              <w:rPr>
                <w:rFonts w:eastAsia="SimSun"/>
                <w:lang w:eastAsia="zh-CN"/>
              </w:rPr>
            </w:pP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936BCD7" w14:textId="77777777" w:rsidR="00F0522F" w:rsidRPr="005A0002" w:rsidRDefault="00F0522F" w:rsidP="00F0522F">
            <w:pPr>
              <w:spacing w:line="276" w:lineRule="auto"/>
              <w:jc w:val="both"/>
              <w:rPr>
                <w:rFonts w:eastAsia="SimSun"/>
                <w:lang w:eastAsia="zh-CN"/>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F74AEA" w14:textId="77777777" w:rsidR="00F0522F" w:rsidRPr="005A0002" w:rsidRDefault="00F0522F" w:rsidP="00F0522F">
            <w:pPr>
              <w:spacing w:line="276" w:lineRule="auto"/>
              <w:jc w:val="both"/>
              <w:rPr>
                <w:rFonts w:eastAsia="SimSun"/>
                <w:lang w:eastAsia="zh-CN"/>
              </w:rPr>
            </w:pPr>
            <w:r w:rsidRPr="005A0002">
              <w:rPr>
                <w:rFonts w:eastAsia="SimSun"/>
                <w:lang w:eastAsia="zh-CN"/>
              </w:rPr>
              <w:t>r</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101BF70" w14:textId="77777777" w:rsidR="00F0522F" w:rsidRPr="005A0002" w:rsidRDefault="00F0522F" w:rsidP="00F0522F">
            <w:pPr>
              <w:spacing w:line="276" w:lineRule="auto"/>
              <w:jc w:val="both"/>
              <w:rPr>
                <w:rFonts w:eastAsia="SimSun"/>
                <w:lang w:eastAsia="zh-CN"/>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B19E9A8" w14:textId="77777777" w:rsidR="00F0522F" w:rsidRPr="005A0002" w:rsidRDefault="00F0522F" w:rsidP="00F0522F">
            <w:pPr>
              <w:spacing w:line="276" w:lineRule="auto"/>
              <w:jc w:val="both"/>
              <w:rPr>
                <w:rFonts w:eastAsia="SimSun"/>
                <w:lang w:eastAsia="zh-CN"/>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258DD4" w14:textId="77777777" w:rsidR="00F0522F" w:rsidRPr="005A0002" w:rsidRDefault="00F0522F" w:rsidP="00F0522F">
            <w:pPr>
              <w:spacing w:line="276" w:lineRule="auto"/>
              <w:jc w:val="both"/>
              <w:rPr>
                <w:rFonts w:eastAsia="SimSun"/>
                <w:lang w:eastAsia="zh-CN"/>
              </w:rPr>
            </w:pPr>
          </w:p>
        </w:tc>
        <w:tc>
          <w:tcPr>
            <w:tcW w:w="88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67BEAF8B" w14:textId="77777777" w:rsidR="00F0522F" w:rsidRPr="005A0002" w:rsidRDefault="00F0522F" w:rsidP="00F0522F">
            <w:pPr>
              <w:spacing w:line="276" w:lineRule="auto"/>
              <w:jc w:val="both"/>
              <w:rPr>
                <w:rFonts w:eastAsia="SimSun"/>
                <w:lang w:eastAsia="zh-CN"/>
              </w:rPr>
            </w:pPr>
          </w:p>
        </w:tc>
      </w:tr>
    </w:tbl>
    <w:p w14:paraId="43732DA5" w14:textId="77777777" w:rsidR="00F0522F" w:rsidRPr="00F0522F" w:rsidRDefault="00F0522F" w:rsidP="00F0522F"/>
    <w:p w14:paraId="34AAFDCA" w14:textId="77777777" w:rsidR="006276DA" w:rsidRDefault="00DB0B74" w:rsidP="003951B6">
      <w:r>
        <w:t xml:space="preserve"> </w:t>
      </w:r>
    </w:p>
    <w:p w14:paraId="65AE7FAE" w14:textId="77777777" w:rsidR="007A7F26" w:rsidRDefault="00F0522F" w:rsidP="00F0522F">
      <w:pPr>
        <w:rPr>
          <w:rFonts w:eastAsia="SimSun"/>
          <w:lang w:eastAsia="zh-CN"/>
        </w:rPr>
        <w:sectPr w:rsidR="007A7F26" w:rsidSect="00DF02D3">
          <w:pgSz w:w="11906" w:h="16838"/>
          <w:pgMar w:top="1134" w:right="3969" w:bottom="3969" w:left="1134" w:header="0" w:footer="0" w:gutter="0"/>
          <w:cols w:space="720"/>
          <w:formProt w:val="0"/>
        </w:sectPr>
      </w:pPr>
      <w:r w:rsidRPr="005A0002">
        <w:rPr>
          <w:rFonts w:eastAsia="SimSun"/>
          <w:lang w:eastAsia="zh-CN"/>
        </w:rPr>
        <w:t xml:space="preserve">Fròʔò has seven </w:t>
      </w:r>
      <w:r>
        <w:rPr>
          <w:rFonts w:eastAsia="SimSun"/>
          <w:lang w:eastAsia="zh-CN"/>
        </w:rPr>
        <w:t>oral</w:t>
      </w:r>
      <w:r w:rsidRPr="005A0002">
        <w:rPr>
          <w:rFonts w:eastAsia="SimSun"/>
          <w:lang w:eastAsia="zh-CN"/>
        </w:rPr>
        <w:t xml:space="preserve"> vowels that can be long in some environments, in particular before a </w:t>
      </w:r>
      <w:r w:rsidRPr="00F0522F">
        <w:t>heteromorphemic</w:t>
      </w:r>
      <w:r w:rsidRPr="005A0002">
        <w:rPr>
          <w:rFonts w:eastAsia="SimSun"/>
          <w:lang w:eastAsia="zh-CN"/>
        </w:rPr>
        <w:t xml:space="preserve"> [r]</w:t>
      </w:r>
      <w:r>
        <w:rPr>
          <w:rFonts w:eastAsia="SimSun"/>
          <w:lang w:eastAsia="zh-CN"/>
        </w:rPr>
        <w:t xml:space="preserve"> and [l].</w:t>
      </w:r>
      <w:r w:rsidRPr="005A0002">
        <w:rPr>
          <w:rFonts w:eastAsia="SimSun"/>
          <w:lang w:eastAsia="zh-CN"/>
        </w:rPr>
        <w:t xml:space="preserve"> All </w:t>
      </w:r>
      <w:r>
        <w:rPr>
          <w:rFonts w:eastAsia="SimSun"/>
          <w:lang w:eastAsia="zh-CN"/>
        </w:rPr>
        <w:t>vowels</w:t>
      </w:r>
      <w:r w:rsidRPr="005A0002">
        <w:rPr>
          <w:rFonts w:eastAsia="SimSun"/>
          <w:lang w:eastAsia="zh-CN"/>
        </w:rPr>
        <w:t xml:space="preserve"> have nasal correspondents, except for the mid [+ATR]</w:t>
      </w:r>
      <w:r>
        <w:rPr>
          <w:rFonts w:eastAsia="SimSun"/>
          <w:lang w:eastAsia="zh-CN"/>
        </w:rPr>
        <w:t xml:space="preserve"> ones,</w:t>
      </w:r>
      <w:r w:rsidRPr="005A0002">
        <w:rPr>
          <w:rFonts w:eastAsia="SimSun"/>
          <w:lang w:eastAsia="zh-CN"/>
        </w:rPr>
        <w:t xml:space="preserve"> [e] and [o]</w:t>
      </w:r>
      <w:r>
        <w:rPr>
          <w:rFonts w:eastAsia="SimSun"/>
          <w:lang w:eastAsia="zh-CN"/>
        </w:rPr>
        <w:t>,</w:t>
      </w:r>
      <w:r w:rsidRPr="005A0002">
        <w:rPr>
          <w:rFonts w:eastAsia="SimSun"/>
          <w:lang w:eastAsia="zh-CN"/>
        </w:rPr>
        <w:t xml:space="preserve"> that are never nasalized</w:t>
      </w:r>
      <w:r>
        <w:rPr>
          <w:rFonts w:eastAsia="SimSun"/>
          <w:lang w:eastAsia="zh-CN"/>
        </w:rPr>
        <w:t>;</w:t>
      </w:r>
      <w:r w:rsidRPr="005A0002">
        <w:rPr>
          <w:rFonts w:eastAsia="SimSun"/>
          <w:lang w:eastAsia="zh-CN"/>
        </w:rPr>
        <w:t xml:space="preserve"> thus all in all </w:t>
      </w:r>
      <w:r>
        <w:rPr>
          <w:rFonts w:eastAsia="SimSun"/>
          <w:lang w:eastAsia="zh-CN"/>
        </w:rPr>
        <w:t xml:space="preserve">the language shows </w:t>
      </w:r>
      <w:r w:rsidRPr="005A0002">
        <w:rPr>
          <w:rFonts w:eastAsia="SimSun"/>
          <w:lang w:eastAsia="zh-CN"/>
        </w:rPr>
        <w:t>12 vowels, as shown in Table 2. In thi</w:t>
      </w:r>
      <w:r>
        <w:rPr>
          <w:rFonts w:eastAsia="SimSun"/>
          <w:lang w:eastAsia="zh-CN"/>
        </w:rPr>
        <w:t>s article, IPA is used (</w:t>
      </w:r>
      <w:r w:rsidRPr="00EA2D63">
        <w:rPr>
          <w:rFonts w:eastAsia="SimSun"/>
          <w:lang w:eastAsia="zh-CN"/>
        </w:rPr>
        <w:t>Fròʔò</w:t>
      </w:r>
      <w:r>
        <w:rPr>
          <w:rFonts w:eastAsia="SimSun"/>
          <w:lang w:eastAsia="zh-CN"/>
        </w:rPr>
        <w:t xml:space="preserve"> has no written</w:t>
      </w:r>
      <w:r w:rsidR="007A7F26">
        <w:rPr>
          <w:rFonts w:eastAsia="SimSun"/>
          <w:lang w:eastAsia="zh-CN"/>
        </w:rPr>
        <w:t xml:space="preserve"> </w:t>
      </w:r>
    </w:p>
    <w:p w14:paraId="1ED708F9" w14:textId="0048032D" w:rsidR="00F0522F" w:rsidRDefault="00F0522F" w:rsidP="00F0522F">
      <w:pPr>
        <w:rPr>
          <w:rFonts w:eastAsia="SimSun"/>
          <w:lang w:eastAsia="zh-CN"/>
        </w:rPr>
      </w:pPr>
      <w:r>
        <w:rPr>
          <w:rFonts w:eastAsia="SimSun"/>
          <w:lang w:eastAsia="zh-CN"/>
        </w:rPr>
        <w:lastRenderedPageBreak/>
        <w:t>system).</w:t>
      </w:r>
    </w:p>
    <w:p w14:paraId="6E7BC217" w14:textId="77777777" w:rsidR="007A7F26" w:rsidRDefault="007A7F26" w:rsidP="00F0522F">
      <w:pPr>
        <w:rPr>
          <w:rFonts w:eastAsia="SimSun"/>
          <w:lang w:eastAsia="zh-CN"/>
        </w:rPr>
      </w:pPr>
    </w:p>
    <w:p w14:paraId="3A800316" w14:textId="77777777" w:rsidR="00F0522F" w:rsidRPr="005A0002" w:rsidRDefault="00F0522F" w:rsidP="00F0522F">
      <w:pPr>
        <w:spacing w:line="276" w:lineRule="auto"/>
        <w:jc w:val="both"/>
        <w:rPr>
          <w:rFonts w:eastAsia="SimSun"/>
          <w:lang w:eastAsia="zh-CN"/>
        </w:rPr>
      </w:pPr>
      <w:r w:rsidRPr="00EB2C68">
        <w:rPr>
          <w:rFonts w:eastAsia="SimSun"/>
          <w:b/>
          <w:lang w:eastAsia="zh-CN"/>
        </w:rPr>
        <w:t>Table 2</w:t>
      </w:r>
      <w:r w:rsidRPr="005A0002">
        <w:rPr>
          <w:rFonts w:eastAsia="SimSun"/>
          <w:lang w:eastAsia="zh-CN"/>
        </w:rPr>
        <w:t>. Fròʔò vowels</w:t>
      </w:r>
    </w:p>
    <w:p w14:paraId="5C033988" w14:textId="77777777" w:rsidR="00F0522F" w:rsidRPr="00921AA7" w:rsidRDefault="00F0522F" w:rsidP="00F0522F">
      <w:pPr>
        <w:spacing w:line="240" w:lineRule="auto"/>
        <w:rPr>
          <w:rFonts w:eastAsia="SimSun"/>
          <w:lang w:eastAsia="zh-CN"/>
        </w:rPr>
      </w:pPr>
      <w:r w:rsidRPr="00921AA7">
        <w:rPr>
          <w:rFonts w:eastAsia="SimSun"/>
          <w:lang w:eastAsia="zh-CN"/>
        </w:rPr>
        <w:t xml:space="preserve"> a. Short vowels</w:t>
      </w:r>
      <w:r w:rsidRPr="00921AA7">
        <w:rPr>
          <w:rFonts w:eastAsia="SimSun"/>
          <w:lang w:eastAsia="zh-CN"/>
        </w:rPr>
        <w:tab/>
      </w:r>
      <w:r w:rsidRPr="00921AA7">
        <w:rPr>
          <w:rFonts w:eastAsia="SimSun"/>
          <w:lang w:eastAsia="zh-CN"/>
        </w:rPr>
        <w:tab/>
        <w:t>b. Nasal vowels</w:t>
      </w:r>
      <w:r w:rsidRPr="00921AA7">
        <w:rPr>
          <w:rFonts w:eastAsia="SimSun"/>
          <w:lang w:eastAsia="zh-CN"/>
        </w:rPr>
        <w:tab/>
      </w:r>
    </w:p>
    <w:p w14:paraId="02C30EBF" w14:textId="77777777" w:rsidR="00F0522F" w:rsidRPr="00921AA7" w:rsidRDefault="00F0522F" w:rsidP="00F0522F">
      <w:pPr>
        <w:spacing w:line="240" w:lineRule="auto"/>
        <w:rPr>
          <w:rFonts w:eastAsia="SimSun"/>
          <w:lang w:eastAsia="zh-CN"/>
        </w:rPr>
      </w:pPr>
      <w:r w:rsidRPr="00921AA7">
        <w:rPr>
          <w:rFonts w:eastAsia="SimSun"/>
          <w:lang w:eastAsia="zh-CN"/>
        </w:rPr>
        <w:t xml:space="preserve"> i</w:t>
      </w:r>
      <w:r w:rsidRPr="00921AA7">
        <w:rPr>
          <w:rFonts w:eastAsia="SimSun"/>
          <w:lang w:eastAsia="zh-CN"/>
        </w:rPr>
        <w:tab/>
        <w:t xml:space="preserve">          </w:t>
      </w:r>
      <w:r>
        <w:rPr>
          <w:rFonts w:eastAsia="SimSun"/>
          <w:lang w:eastAsia="zh-CN"/>
        </w:rPr>
        <w:tab/>
        <w:t xml:space="preserve">    </w:t>
      </w:r>
      <w:r w:rsidRPr="00921AA7">
        <w:rPr>
          <w:rFonts w:eastAsia="SimSun"/>
          <w:lang w:eastAsia="zh-CN"/>
        </w:rPr>
        <w:t>u</w:t>
      </w:r>
      <w:r w:rsidRPr="00921AA7">
        <w:rPr>
          <w:rFonts w:eastAsia="SimSun"/>
          <w:lang w:eastAsia="zh-CN"/>
        </w:rPr>
        <w:tab/>
      </w:r>
      <w:r w:rsidRPr="00921AA7">
        <w:rPr>
          <w:rFonts w:eastAsia="SimSun"/>
          <w:lang w:eastAsia="zh-CN"/>
        </w:rPr>
        <w:tab/>
      </w:r>
      <w:r w:rsidRPr="00921AA7">
        <w:rPr>
          <w:rFonts w:eastAsia="Times New Roman"/>
          <w:color w:val="000000"/>
        </w:rPr>
        <w:t>ĩ</w:t>
      </w:r>
      <w:r w:rsidRPr="00921AA7">
        <w:rPr>
          <w:rFonts w:eastAsia="SimSun"/>
          <w:lang w:eastAsia="zh-CN"/>
        </w:rPr>
        <w:tab/>
        <w:t xml:space="preserve">         </w:t>
      </w:r>
      <w:r w:rsidRPr="00921AA7">
        <w:rPr>
          <w:rFonts w:eastAsia="SimSun"/>
          <w:lang w:eastAsia="zh-CN"/>
        </w:rPr>
        <w:tab/>
      </w:r>
      <w:r w:rsidRPr="00921AA7">
        <w:rPr>
          <w:rFonts w:eastAsia="Times New Roman"/>
          <w:color w:val="000000"/>
        </w:rPr>
        <w:t>ũ</w:t>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SimSun"/>
          <w:lang w:eastAsia="zh-CN"/>
        </w:rPr>
        <w:tab/>
      </w:r>
    </w:p>
    <w:p w14:paraId="10195DED" w14:textId="77777777" w:rsidR="00F0522F" w:rsidRPr="00921AA7" w:rsidRDefault="00F0522F" w:rsidP="00F0522F">
      <w:pPr>
        <w:spacing w:line="240" w:lineRule="auto"/>
        <w:rPr>
          <w:rFonts w:eastAsia="SimSun"/>
          <w:lang w:eastAsia="zh-CN"/>
        </w:rPr>
      </w:pPr>
      <w:r w:rsidRPr="00921AA7">
        <w:rPr>
          <w:rFonts w:eastAsia="SimSun"/>
          <w:lang w:eastAsia="zh-CN"/>
        </w:rPr>
        <w:t xml:space="preserve">    e               </w:t>
      </w:r>
      <w:r w:rsidRPr="00921AA7">
        <w:rPr>
          <w:rFonts w:eastAsia="SimSun"/>
          <w:lang w:eastAsia="zh-CN"/>
        </w:rPr>
        <w:tab/>
        <w:t>o</w:t>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SimSun"/>
          <w:lang w:eastAsia="zh-CN"/>
        </w:rPr>
        <w:tab/>
      </w:r>
    </w:p>
    <w:p w14:paraId="38350AD7" w14:textId="77777777" w:rsidR="00F0522F" w:rsidRPr="00921AA7" w:rsidRDefault="00F0522F" w:rsidP="00F0522F">
      <w:pPr>
        <w:spacing w:line="240" w:lineRule="auto"/>
        <w:rPr>
          <w:rFonts w:eastAsia="SimSun"/>
          <w:lang w:eastAsia="zh-CN"/>
        </w:rPr>
      </w:pPr>
      <w:r w:rsidRPr="00921AA7">
        <w:rPr>
          <w:rFonts w:eastAsia="SimSun"/>
          <w:lang w:eastAsia="zh-CN"/>
        </w:rPr>
        <w:t xml:space="preserve">       ɛ           ɔ</w:t>
      </w:r>
      <w:r w:rsidRPr="00921AA7">
        <w:rPr>
          <w:rFonts w:eastAsia="SimSun"/>
          <w:lang w:eastAsia="zh-CN"/>
        </w:rPr>
        <w:tab/>
      </w:r>
      <w:r w:rsidRPr="00921AA7">
        <w:rPr>
          <w:rFonts w:eastAsia="SimSun"/>
          <w:lang w:eastAsia="zh-CN"/>
        </w:rPr>
        <w:tab/>
      </w:r>
      <w:r>
        <w:rPr>
          <w:rFonts w:eastAsia="SimSun"/>
          <w:lang w:eastAsia="zh-CN"/>
        </w:rPr>
        <w:t xml:space="preserve">   </w:t>
      </w:r>
      <w:r w:rsidRPr="00921AA7">
        <w:rPr>
          <w:rFonts w:eastAsia="Times New Roman"/>
          <w:color w:val="000000"/>
        </w:rPr>
        <w:t>ɛ̃</w:t>
      </w:r>
      <w:r>
        <w:rPr>
          <w:rFonts w:eastAsia="SimSun"/>
          <w:lang w:eastAsia="zh-CN"/>
        </w:rPr>
        <w:tab/>
        <w:t xml:space="preserve">       </w:t>
      </w:r>
      <w:r w:rsidRPr="00921AA7">
        <w:rPr>
          <w:rFonts w:eastAsia="Times New Roman"/>
          <w:color w:val="000000"/>
        </w:rPr>
        <w:t>ɔ̃</w:t>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SimSun"/>
          <w:lang w:eastAsia="zh-CN"/>
        </w:rPr>
        <w:tab/>
      </w:r>
    </w:p>
    <w:p w14:paraId="65EDBE5C" w14:textId="77777777" w:rsidR="00F0522F" w:rsidRPr="00921AA7" w:rsidRDefault="00F0522F" w:rsidP="00F0522F">
      <w:pPr>
        <w:spacing w:line="240" w:lineRule="auto"/>
        <w:rPr>
          <w:rFonts w:eastAsia="SimSun"/>
          <w:lang w:eastAsia="zh-CN"/>
        </w:rPr>
      </w:pPr>
      <w:r w:rsidRPr="00921AA7">
        <w:rPr>
          <w:rFonts w:eastAsia="SimSun"/>
          <w:lang w:eastAsia="zh-CN"/>
        </w:rPr>
        <w:tab/>
        <w:t xml:space="preserve"> a</w:t>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SimSun"/>
          <w:lang w:eastAsia="zh-CN"/>
        </w:rPr>
        <w:tab/>
      </w:r>
      <w:r w:rsidRPr="00921AA7">
        <w:rPr>
          <w:rFonts w:eastAsia="Times New Roman"/>
          <w:color w:val="000000"/>
        </w:rPr>
        <w:t>ã</w:t>
      </w:r>
      <w:r w:rsidRPr="00921AA7">
        <w:rPr>
          <w:rFonts w:eastAsia="SimSun"/>
          <w:lang w:eastAsia="zh-CN"/>
        </w:rPr>
        <w:tab/>
      </w:r>
    </w:p>
    <w:p w14:paraId="6CACAA9B" w14:textId="77777777" w:rsidR="00F0522F" w:rsidRDefault="00F0522F" w:rsidP="00F0522F">
      <w:pPr>
        <w:rPr>
          <w:rFonts w:eastAsia="SimSun"/>
          <w:lang w:eastAsia="zh-CN"/>
        </w:rPr>
      </w:pPr>
    </w:p>
    <w:p w14:paraId="3719FEAF" w14:textId="055F9BCF" w:rsidR="00F0522F" w:rsidRPr="004B46B2" w:rsidRDefault="00F0522F" w:rsidP="00F0522F">
      <w:pPr>
        <w:rPr>
          <w:rFonts w:eastAsia="SimSun"/>
          <w:lang w:eastAsia="zh-CN"/>
        </w:rPr>
      </w:pPr>
      <w:r w:rsidRPr="00EB2C68">
        <w:t>Fròʔò</w:t>
      </w:r>
      <w:r>
        <w:rPr>
          <w:rFonts w:eastAsia="SimSun"/>
          <w:lang w:eastAsia="zh-CN"/>
        </w:rPr>
        <w:t xml:space="preserve"> has three level tones, high (H), mid (M) and low (L). </w:t>
      </w:r>
      <w:r>
        <w:t xml:space="preserve">There are no contour tones. </w:t>
      </w:r>
      <w:r w:rsidRPr="0088370F">
        <w:rPr>
          <w:color w:val="000000" w:themeColor="text1"/>
        </w:rPr>
        <w:t xml:space="preserve">The syllable is the tone bearing unit (TBU) and every syllable in </w:t>
      </w:r>
      <w:r w:rsidRPr="00F0522F">
        <w:rPr>
          <w:rFonts w:eastAsia="SimSun"/>
          <w:lang w:eastAsia="zh-CN"/>
        </w:rPr>
        <w:t>every</w:t>
      </w:r>
      <w:r w:rsidRPr="0088370F">
        <w:rPr>
          <w:color w:val="000000" w:themeColor="text1"/>
        </w:rPr>
        <w:t xml:space="preserve"> word carries its own tone, regardless </w:t>
      </w:r>
      <w:r w:rsidRPr="00390B0E">
        <w:t>of</w:t>
      </w:r>
      <w:r w:rsidRPr="0088370F">
        <w:rPr>
          <w:color w:val="000000" w:themeColor="text1"/>
        </w:rPr>
        <w:t xml:space="preserve"> the category and the length of the word. </w:t>
      </w:r>
      <w:r w:rsidRPr="0088370F">
        <w:t xml:space="preserve">In other words, all vowels in the language bear one of these three tones. </w:t>
      </w:r>
      <w:r w:rsidRPr="0088370F">
        <w:rPr>
          <w:color w:val="000000" w:themeColor="text1"/>
        </w:rPr>
        <w:t>Some examples of (near-)</w:t>
      </w:r>
      <w:r w:rsidR="00756E5B">
        <w:rPr>
          <w:color w:val="000000" w:themeColor="text1"/>
        </w:rPr>
        <w:t xml:space="preserve"> </w:t>
      </w:r>
      <w:r w:rsidRPr="0088370F">
        <w:rPr>
          <w:color w:val="000000" w:themeColor="text1"/>
        </w:rPr>
        <w:t>minimal pairs appear in</w:t>
      </w:r>
      <w:r w:rsidRPr="004B46B2">
        <w:rPr>
          <w:color w:val="000000" w:themeColor="text1"/>
        </w:rPr>
        <w:t xml:space="preserve"> </w:t>
      </w:r>
      <w:r>
        <w:fldChar w:fldCharType="begin"/>
      </w:r>
      <w:r>
        <w:instrText xml:space="preserve"> REF _Ref499525658 \r \h  \* MERGEFORMAT </w:instrText>
      </w:r>
      <w:r>
        <w:fldChar w:fldCharType="separate"/>
      </w:r>
      <w:r w:rsidRPr="00711828">
        <w:rPr>
          <w:color w:val="000000" w:themeColor="text1"/>
        </w:rPr>
        <w:t>(1)</w:t>
      </w:r>
      <w:r>
        <w:fldChar w:fldCharType="end"/>
      </w:r>
      <w:r w:rsidRPr="0088370F">
        <w:rPr>
          <w:color w:val="000000" w:themeColor="text1"/>
        </w:rPr>
        <w:t>.</w:t>
      </w:r>
      <w:r w:rsidR="00E14E35">
        <w:rPr>
          <w:rStyle w:val="FootnoteReference"/>
          <w:color w:val="000000" w:themeColor="text1"/>
        </w:rPr>
        <w:footnoteReference w:id="2"/>
      </w:r>
    </w:p>
    <w:p w14:paraId="7B4C5B82" w14:textId="77777777" w:rsidR="00F0522F" w:rsidRPr="00F90F10" w:rsidRDefault="00F0522F" w:rsidP="00DD3440">
      <w:pPr>
        <w:pStyle w:val="Index1"/>
        <w:numPr>
          <w:ilvl w:val="0"/>
          <w:numId w:val="6"/>
        </w:numPr>
      </w:pPr>
      <w:r>
        <w:t xml:space="preserve">   </w:t>
      </w:r>
      <w:bookmarkStart w:id="6" w:name="_Ref480708913"/>
      <w:r>
        <w:tab/>
      </w:r>
      <w:bookmarkStart w:id="7" w:name="_Ref499525658"/>
      <w:r w:rsidRPr="00F90F10">
        <w:t xml:space="preserve">L </w:t>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t>M</w:t>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r>
      <w:r w:rsidRPr="00F90F10">
        <w:tab/>
        <w:t>H</w:t>
      </w:r>
      <w:bookmarkEnd w:id="7"/>
    </w:p>
    <w:p w14:paraId="3B5F858F" w14:textId="2B9141DB" w:rsidR="00F0522F" w:rsidRPr="0088370F" w:rsidRDefault="00F0522F" w:rsidP="00DD3440">
      <w:pPr>
        <w:pStyle w:val="Index1"/>
      </w:pPr>
      <w:r w:rsidRPr="00B12446">
        <w:t xml:space="preserve">hũ̀-mũ̀7 ‘oil’ </w:t>
      </w:r>
      <w:r w:rsidRPr="00B12446">
        <w:tab/>
      </w:r>
      <w:r w:rsidRPr="00B12446">
        <w:tab/>
      </w:r>
      <w:r>
        <w:tab/>
      </w:r>
      <w:r>
        <w:tab/>
      </w:r>
      <w:r>
        <w:tab/>
      </w:r>
      <w:r>
        <w:tab/>
      </w:r>
      <w:r>
        <w:tab/>
      </w:r>
      <w:r>
        <w:tab/>
      </w:r>
      <w:r w:rsidRPr="00B12446">
        <w:t xml:space="preserve">hũ̄-mũ̄7 </w:t>
      </w:r>
      <w:r w:rsidRPr="00B12446">
        <w:tab/>
        <w:t xml:space="preserve">‘worship’ </w:t>
      </w:r>
      <w:r w:rsidRPr="00B12446">
        <w:tab/>
      </w:r>
      <w:r>
        <w:tab/>
      </w:r>
      <w:r>
        <w:tab/>
      </w:r>
      <w:r w:rsidRPr="00B12446">
        <w:t>hṹ-mṹ7</w:t>
      </w:r>
      <w:r>
        <w:t xml:space="preserve"> </w:t>
      </w:r>
      <w:r w:rsidRPr="00B12446">
        <w:t>‘</w:t>
      </w:r>
      <w:r>
        <w:t>the</w:t>
      </w:r>
      <w:r w:rsidRPr="00FF192A">
        <w:t xml:space="preserve"> drink’</w:t>
      </w:r>
      <w:bookmarkEnd w:id="6"/>
    </w:p>
    <w:p w14:paraId="5A939830" w14:textId="77777777" w:rsidR="00F0522F" w:rsidRPr="00390B0E" w:rsidRDefault="00F0522F" w:rsidP="00DD3440">
      <w:pPr>
        <w:pStyle w:val="Index1"/>
        <w:rPr>
          <w:rFonts w:eastAsiaTheme="minorHAnsi"/>
        </w:rPr>
      </w:pPr>
      <w:r w:rsidRPr="00390B0E">
        <w:rPr>
          <w:rFonts w:eastAsiaTheme="minorHAnsi"/>
        </w:rPr>
        <w:t>pà̰</w:t>
      </w:r>
      <w:r>
        <w:rPr>
          <w:rFonts w:eastAsiaTheme="minorHAnsi"/>
        </w:rPr>
        <w:t>1</w:t>
      </w:r>
      <w:r w:rsidRPr="00390B0E">
        <w:rPr>
          <w:rFonts w:eastAsiaTheme="minorHAnsi"/>
        </w:rPr>
        <w:t xml:space="preserve"> ‘monitor</w:t>
      </w:r>
      <w:r w:rsidRPr="0088370F">
        <w:rPr>
          <w:rFonts w:eastAsiaTheme="minorHAnsi"/>
        </w:rPr>
        <w:t xml:space="preserve"> lizard</w:t>
      </w:r>
      <w:r w:rsidRPr="00390B0E">
        <w:rPr>
          <w:rFonts w:eastAsiaTheme="minorHAnsi"/>
        </w:rPr>
        <w:t>’</w:t>
      </w:r>
      <w:r w:rsidRPr="00390B0E">
        <w:rPr>
          <w:rFonts w:eastAsiaTheme="minorHAnsi"/>
        </w:rPr>
        <w:tab/>
        <w:t xml:space="preserve">     </w:t>
      </w:r>
      <w:r>
        <w:rPr>
          <w:rFonts w:eastAsiaTheme="minorHAnsi"/>
        </w:rPr>
        <w:tab/>
      </w:r>
      <w:r w:rsidRPr="00390B0E">
        <w:rPr>
          <w:rFonts w:eastAsiaTheme="minorHAnsi"/>
        </w:rPr>
        <w:t xml:space="preserve">pā̰ </w:t>
      </w:r>
      <w:r w:rsidRPr="00390B0E">
        <w:rPr>
          <w:rFonts w:eastAsiaTheme="minorHAnsi"/>
        </w:rPr>
        <w:tab/>
      </w:r>
      <w:r>
        <w:rPr>
          <w:rFonts w:eastAsiaTheme="minorHAnsi"/>
        </w:rPr>
        <w:tab/>
      </w:r>
      <w:r w:rsidRPr="00390B0E">
        <w:rPr>
          <w:rFonts w:eastAsiaTheme="minorHAnsi"/>
        </w:rPr>
        <w:t>‘</w:t>
      </w:r>
      <w:r>
        <w:rPr>
          <w:rFonts w:eastAsiaTheme="minorHAnsi"/>
        </w:rPr>
        <w:t xml:space="preserve">to </w:t>
      </w:r>
      <w:r w:rsidRPr="00390B0E">
        <w:rPr>
          <w:rFonts w:eastAsiaTheme="minorHAnsi"/>
        </w:rPr>
        <w:t>come’</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p>
    <w:p w14:paraId="6B425016" w14:textId="77777777" w:rsidR="00F0522F" w:rsidRDefault="00F0522F" w:rsidP="00DD3440">
      <w:pPr>
        <w:pStyle w:val="Index1"/>
        <w:rPr>
          <w:rFonts w:eastAsiaTheme="minorHAnsi"/>
        </w:rPr>
      </w:pPr>
      <w:r w:rsidRPr="00390B0E">
        <w:rPr>
          <w:rFonts w:eastAsiaTheme="minorHAnsi"/>
        </w:rPr>
        <w:t>fà̰</w:t>
      </w:r>
      <w:r>
        <w:rPr>
          <w:rFonts w:eastAsiaTheme="minorHAnsi"/>
        </w:rPr>
        <w:t>1</w:t>
      </w:r>
      <w:r w:rsidRPr="00390B0E">
        <w:rPr>
          <w:rFonts w:eastAsiaTheme="minorHAnsi"/>
        </w:rPr>
        <w:t xml:space="preserve"> ‘bamboo tree’    </w:t>
      </w:r>
      <w:r w:rsidRPr="00390B0E">
        <w:rPr>
          <w:rFonts w:eastAsiaTheme="minorHAnsi"/>
        </w:rPr>
        <w:tab/>
        <w:t xml:space="preserve">     </w:t>
      </w:r>
      <w:r>
        <w:rPr>
          <w:rFonts w:eastAsiaTheme="minorHAnsi"/>
        </w:rPr>
        <w:tab/>
      </w:r>
      <w:r w:rsidRPr="00390B0E">
        <w:rPr>
          <w:rFonts w:eastAsiaTheme="minorHAnsi"/>
        </w:rPr>
        <w:t xml:space="preserve">fā̰ </w:t>
      </w:r>
      <w:r w:rsidRPr="00390B0E">
        <w:rPr>
          <w:rFonts w:eastAsiaTheme="minorHAnsi"/>
        </w:rPr>
        <w:tab/>
      </w:r>
      <w:r>
        <w:rPr>
          <w:rFonts w:eastAsiaTheme="minorHAnsi"/>
        </w:rPr>
        <w:tab/>
      </w:r>
      <w:r>
        <w:rPr>
          <w:rFonts w:eastAsiaTheme="minorHAnsi"/>
        </w:rPr>
        <w:tab/>
      </w:r>
      <w:r w:rsidRPr="00390B0E">
        <w:rPr>
          <w:rFonts w:eastAsiaTheme="minorHAnsi"/>
        </w:rPr>
        <w:t>‘</w:t>
      </w:r>
      <w:r>
        <w:rPr>
          <w:rFonts w:eastAsiaTheme="minorHAnsi"/>
        </w:rPr>
        <w:t xml:space="preserve">to </w:t>
      </w:r>
      <w:r w:rsidRPr="00390B0E">
        <w:rPr>
          <w:rFonts w:eastAsiaTheme="minorHAnsi"/>
        </w:rPr>
        <w:t>build’</w:t>
      </w:r>
      <w:r>
        <w:rPr>
          <w:rFonts w:eastAsiaTheme="minorHAnsi"/>
        </w:rPr>
        <w:tab/>
      </w:r>
    </w:p>
    <w:p w14:paraId="6A075659" w14:textId="77777777" w:rsidR="00F0522F" w:rsidRPr="006F506E" w:rsidRDefault="00F0522F" w:rsidP="00DD3440">
      <w:pPr>
        <w:pStyle w:val="Index1"/>
        <w:rPr>
          <w:rFonts w:eastAsiaTheme="minorHAnsi"/>
        </w:rPr>
      </w:pP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Pr>
          <w:rFonts w:eastAsiaTheme="minorHAnsi"/>
          <w:color w:val="191919"/>
        </w:rPr>
        <w:tab/>
      </w:r>
      <w:r w:rsidRPr="006F506E">
        <w:t xml:space="preserve">ɉīō5   </w:t>
      </w:r>
      <w:r w:rsidRPr="006F506E">
        <w:tab/>
        <w:t>‘house’</w:t>
      </w:r>
      <w:r w:rsidRPr="006F506E">
        <w:rPr>
          <w:rFonts w:eastAsiaTheme="minorHAnsi"/>
        </w:rPr>
        <w:tab/>
      </w:r>
      <w:r w:rsidRPr="006F506E">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Pr="006F506E">
        <w:t>ɉíó  ‘to carry’</w:t>
      </w:r>
    </w:p>
    <w:p w14:paraId="36888600" w14:textId="77777777" w:rsidR="00F0522F" w:rsidRPr="006F506E" w:rsidRDefault="00F0522F" w:rsidP="00DD3440">
      <w:pPr>
        <w:pStyle w:val="Index1"/>
        <w:rPr>
          <w:rFonts w:eastAsiaTheme="minorHAnsi"/>
        </w:rPr>
      </w:pPr>
      <w:r w:rsidRPr="006F506E">
        <w:rPr>
          <w:rFonts w:eastAsiaTheme="minorHAnsi"/>
        </w:rPr>
        <w:t xml:space="preserve">   </w:t>
      </w:r>
      <w:r w:rsidRPr="006F506E">
        <w:rPr>
          <w:rFonts w:eastAsiaTheme="minorHAnsi"/>
        </w:rPr>
        <w:tab/>
        <w:t xml:space="preserve"> </w:t>
      </w:r>
      <w:r w:rsidRPr="006F506E">
        <w:rPr>
          <w:rFonts w:eastAsiaTheme="minorHAnsi"/>
        </w:rPr>
        <w:tab/>
        <w:t xml:space="preserve"> </w:t>
      </w:r>
      <w:r w:rsidRPr="006F506E">
        <w:rPr>
          <w:rFonts w:eastAsiaTheme="minorHAnsi"/>
        </w:rPr>
        <w:tab/>
        <w:t xml:space="preserve"> </w:t>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r>
      <w:r w:rsidRPr="006F506E">
        <w:rPr>
          <w:rFonts w:eastAsiaTheme="minorHAnsi"/>
        </w:rPr>
        <w:tab/>
        <w:t xml:space="preserve">kɔ̄lɔ̄ </w:t>
      </w:r>
      <w:r w:rsidRPr="006F506E">
        <w:rPr>
          <w:rFonts w:eastAsiaTheme="minorHAnsi"/>
        </w:rPr>
        <w:tab/>
        <w:t xml:space="preserve">‘to </w:t>
      </w:r>
      <w:r>
        <w:rPr>
          <w:rFonts w:eastAsiaTheme="minorHAnsi"/>
        </w:rPr>
        <w:t xml:space="preserve">cough’ </w:t>
      </w:r>
      <w:r>
        <w:rPr>
          <w:rFonts w:eastAsiaTheme="minorHAnsi"/>
        </w:rPr>
        <w:tab/>
        <w:t xml:space="preserve">     </w:t>
      </w:r>
      <w:r>
        <w:rPr>
          <w:rFonts w:eastAsiaTheme="minorHAnsi"/>
        </w:rPr>
        <w:tab/>
      </w:r>
      <w:r>
        <w:rPr>
          <w:rFonts w:eastAsiaTheme="minorHAnsi"/>
        </w:rPr>
        <w:tab/>
      </w:r>
      <w:r w:rsidRPr="006F506E">
        <w:rPr>
          <w:rFonts w:eastAsiaTheme="minorHAnsi"/>
        </w:rPr>
        <w:t>kɔ́-lɔ́ ‘monkey-</w:t>
      </w:r>
      <w:r w:rsidRPr="006F506E">
        <w:rPr>
          <w:rFonts w:eastAsiaTheme="minorHAnsi"/>
          <w:smallCaps/>
        </w:rPr>
        <w:t>cm1</w:t>
      </w:r>
      <w:r w:rsidRPr="006F506E">
        <w:rPr>
          <w:rFonts w:eastAsiaTheme="minorHAnsi"/>
        </w:rPr>
        <w:t>’</w:t>
      </w:r>
    </w:p>
    <w:p w14:paraId="2E897688" w14:textId="77777777" w:rsidR="00F0522F" w:rsidRDefault="00F0522F" w:rsidP="00DD3440">
      <w:pPr>
        <w:pStyle w:val="Index1"/>
        <w:rPr>
          <w:rFonts w:eastAsiaTheme="minorHAnsi"/>
          <w:color w:val="191919"/>
        </w:rPr>
      </w:pPr>
      <w:r w:rsidRPr="006F506E">
        <w:rPr>
          <w:color w:val="000000" w:themeColor="text1"/>
        </w:rPr>
        <w:t>fìὲːrὲ6 ‘th</w:t>
      </w:r>
      <w:r>
        <w:t>e sham’</w:t>
      </w:r>
      <w:r>
        <w:tab/>
      </w:r>
      <w:r>
        <w:tab/>
      </w:r>
      <w:r>
        <w:tab/>
      </w:r>
      <w:r>
        <w:tab/>
      </w:r>
      <w:r>
        <w:tab/>
      </w:r>
      <w:r>
        <w:tab/>
      </w:r>
      <w:r>
        <w:tab/>
      </w:r>
      <w:r>
        <w:tab/>
      </w:r>
      <w:r>
        <w:tab/>
      </w:r>
      <w:r>
        <w:tab/>
      </w:r>
      <w:r>
        <w:tab/>
      </w:r>
      <w:r>
        <w:tab/>
      </w:r>
      <w:r>
        <w:tab/>
      </w:r>
      <w:r>
        <w:tab/>
      </w:r>
      <w:r>
        <w:tab/>
      </w:r>
      <w:r>
        <w:tab/>
      </w:r>
      <w:r>
        <w:tab/>
      </w:r>
      <w:r>
        <w:tab/>
      </w:r>
      <w:r>
        <w:tab/>
      </w:r>
      <w:r>
        <w:tab/>
      </w:r>
      <w:r>
        <w:tab/>
      </w:r>
      <w:r>
        <w:tab/>
        <w:t xml:space="preserve">pέːrέ ‘to </w:t>
      </w:r>
      <w:r w:rsidRPr="00F90F10">
        <w:t>sell’</w:t>
      </w:r>
      <w:r>
        <w:rPr>
          <w:rFonts w:eastAsiaTheme="minorHAnsi"/>
          <w:color w:val="191919"/>
        </w:rPr>
        <w:tab/>
      </w:r>
    </w:p>
    <w:p w14:paraId="6A9512A6" w14:textId="77777777" w:rsidR="00F0522F" w:rsidRDefault="00F0522F" w:rsidP="00F0522F">
      <w:pPr>
        <w:jc w:val="both"/>
        <w:rPr>
          <w:color w:val="000000" w:themeColor="text1"/>
        </w:rPr>
      </w:pPr>
    </w:p>
    <w:p w14:paraId="73F962F0" w14:textId="58DDA1D5" w:rsidR="00902E77" w:rsidRDefault="00902E77" w:rsidP="00902E77">
      <w:pPr>
        <w:rPr>
          <w:rFonts w:eastAsia="SimSun"/>
          <w:lang w:eastAsia="zh-CN"/>
        </w:rPr>
      </w:pPr>
      <w:r>
        <w:rPr>
          <w:rFonts w:eastAsia="SimSun"/>
          <w:lang w:eastAsia="zh-CN"/>
        </w:rPr>
        <w:t xml:space="preserve">Tones play a large role in the grammatical domain, as exemplified in </w:t>
      </w:r>
      <w:r>
        <w:rPr>
          <w:rFonts w:eastAsia="SimSun"/>
          <w:lang w:eastAsia="zh-CN"/>
        </w:rPr>
        <w:fldChar w:fldCharType="begin"/>
      </w:r>
      <w:r>
        <w:rPr>
          <w:rFonts w:eastAsia="SimSun"/>
          <w:lang w:eastAsia="zh-CN"/>
        </w:rPr>
        <w:instrText xml:space="preserve"> REF _Ref499526405 \r \h </w:instrText>
      </w:r>
      <w:r>
        <w:rPr>
          <w:rFonts w:eastAsia="SimSun"/>
          <w:lang w:eastAsia="zh-CN"/>
        </w:rPr>
      </w:r>
      <w:r>
        <w:rPr>
          <w:rFonts w:eastAsia="SimSun"/>
          <w:lang w:eastAsia="zh-CN"/>
        </w:rPr>
        <w:fldChar w:fldCharType="separate"/>
      </w:r>
      <w:r>
        <w:rPr>
          <w:rFonts w:eastAsia="SimSun"/>
          <w:lang w:eastAsia="zh-CN"/>
        </w:rPr>
        <w:t>(2)</w:t>
      </w:r>
      <w:r>
        <w:rPr>
          <w:rFonts w:eastAsia="SimSun"/>
          <w:lang w:eastAsia="zh-CN"/>
        </w:rPr>
        <w:fldChar w:fldCharType="end"/>
      </w:r>
      <w:r>
        <w:rPr>
          <w:rFonts w:eastAsia="SimSun"/>
          <w:lang w:eastAsia="zh-CN"/>
        </w:rPr>
        <w:t xml:space="preserve">, where a change in </w:t>
      </w:r>
      <w:r w:rsidRPr="00902E77">
        <w:t>grammatical</w:t>
      </w:r>
      <w:r>
        <w:rPr>
          <w:rFonts w:eastAsia="SimSun"/>
          <w:lang w:eastAsia="zh-CN"/>
        </w:rPr>
        <w:t xml:space="preserve"> tone signifies a change in tense/aspect/mood of the utterance.</w:t>
      </w:r>
      <w:r w:rsidR="009D2CB4">
        <w:rPr>
          <w:rFonts w:eastAsia="SimSun"/>
          <w:lang w:eastAsia="zh-CN"/>
        </w:rPr>
        <w:t xml:space="preserve"> </w:t>
      </w:r>
    </w:p>
    <w:p w14:paraId="41557BF6" w14:textId="77777777" w:rsidR="00902E77" w:rsidRPr="0088370F" w:rsidRDefault="00902E77" w:rsidP="00DD3440">
      <w:pPr>
        <w:pStyle w:val="Index1"/>
        <w:numPr>
          <w:ilvl w:val="0"/>
          <w:numId w:val="6"/>
        </w:numPr>
      </w:pPr>
      <w:r>
        <w:t xml:space="preserve">  </w:t>
      </w:r>
      <w:bookmarkStart w:id="8" w:name="_Ref499526405"/>
      <w:r w:rsidRPr="0088370F">
        <w:t>Tonal changes due to aspect changes</w:t>
      </w:r>
      <w:bookmarkEnd w:id="8"/>
    </w:p>
    <w:p w14:paraId="07816011" w14:textId="77777777" w:rsidR="00902E77" w:rsidRPr="00985E28" w:rsidRDefault="00902E77" w:rsidP="00DD3440">
      <w:pPr>
        <w:pStyle w:val="Index1"/>
        <w:rPr>
          <w:rFonts w:eastAsiaTheme="minorHAnsi"/>
        </w:rPr>
      </w:pPr>
      <w:r w:rsidRPr="004B46B2">
        <w:rPr>
          <w:rFonts w:eastAsiaTheme="minorHAnsi"/>
        </w:rPr>
        <w:t xml:space="preserve">a. </w:t>
      </w:r>
      <w:r w:rsidRPr="004B46B2">
        <w:rPr>
          <w:rFonts w:eastAsiaTheme="minorHAnsi"/>
        </w:rPr>
        <w:tab/>
        <w:t xml:space="preserve">kí            </w:t>
      </w:r>
      <w:r>
        <w:rPr>
          <w:rFonts w:eastAsiaTheme="minorHAnsi"/>
        </w:rPr>
        <w:tab/>
      </w:r>
      <w:r w:rsidRPr="00985E28">
        <w:rPr>
          <w:rFonts w:eastAsiaTheme="minorHAnsi"/>
        </w:rPr>
        <w:t>m</w:t>
      </w:r>
      <w:r w:rsidRPr="00985E28">
        <w:t xml:space="preserve">ã̀      </w:t>
      </w:r>
      <w:r w:rsidRPr="00985E28">
        <w:rPr>
          <w:rFonts w:eastAsiaTheme="minorHAnsi"/>
        </w:rPr>
        <w:t xml:space="preserve">      gl</w:t>
      </w:r>
      <w:r w:rsidRPr="00985E28">
        <w:t>ã́</w:t>
      </w:r>
    </w:p>
    <w:p w14:paraId="094F1B89" w14:textId="77777777" w:rsidR="00902E77" w:rsidRPr="00985E28" w:rsidRDefault="00902E77" w:rsidP="00DD3440">
      <w:pPr>
        <w:pStyle w:val="Index1"/>
        <w:rPr>
          <w:rFonts w:eastAsiaTheme="minorHAnsi"/>
        </w:rPr>
      </w:pPr>
      <w:r w:rsidRPr="00985E28">
        <w:rPr>
          <w:rFonts w:eastAsiaTheme="minorHAnsi"/>
        </w:rPr>
        <w:lastRenderedPageBreak/>
        <w:tab/>
      </w:r>
      <w:r w:rsidRPr="00985E28">
        <w:rPr>
          <w:rFonts w:eastAsiaTheme="minorHAnsi"/>
        </w:rPr>
        <w:tab/>
      </w:r>
      <w:r w:rsidRPr="00985E28">
        <w:rPr>
          <w:rFonts w:eastAsiaTheme="minorHAnsi"/>
          <w:smallCaps/>
        </w:rPr>
        <w:t>pro</w:t>
      </w:r>
      <w:r w:rsidRPr="00985E28">
        <w:rPr>
          <w:rFonts w:eastAsiaTheme="minorHAnsi"/>
        </w:rPr>
        <w:t>.</w:t>
      </w:r>
      <w:r w:rsidRPr="00985E28">
        <w:rPr>
          <w:rFonts w:eastAsiaTheme="minorHAnsi"/>
          <w:smallCaps/>
        </w:rPr>
        <w:t>obj</w:t>
      </w:r>
      <w:r w:rsidRPr="00985E28">
        <w:rPr>
          <w:rFonts w:eastAsiaTheme="minorHAnsi"/>
        </w:rPr>
        <w:t xml:space="preserve">   </w:t>
      </w:r>
      <w:r w:rsidRPr="00985E28">
        <w:rPr>
          <w:rFonts w:eastAsiaTheme="minorHAnsi"/>
        </w:rPr>
        <w:tab/>
      </w:r>
      <w:r w:rsidRPr="00985E28">
        <w:rPr>
          <w:rFonts w:eastAsiaTheme="minorHAnsi"/>
          <w:smallCaps/>
        </w:rPr>
        <w:t>pro</w:t>
      </w:r>
      <w:r w:rsidRPr="00985E28">
        <w:rPr>
          <w:rFonts w:eastAsiaTheme="minorHAnsi"/>
        </w:rPr>
        <w:t>-2</w:t>
      </w:r>
      <w:r w:rsidRPr="00985E28">
        <w:rPr>
          <w:rFonts w:eastAsiaTheme="minorHAnsi"/>
          <w:smallCaps/>
        </w:rPr>
        <w:t>sg</w:t>
      </w:r>
      <w:r w:rsidRPr="00985E28">
        <w:rPr>
          <w:rFonts w:eastAsiaTheme="minorHAnsi"/>
        </w:rPr>
        <w:tab/>
      </w:r>
      <w:r w:rsidRPr="00985E28">
        <w:rPr>
          <w:rFonts w:eastAsiaTheme="minorHAnsi"/>
        </w:rPr>
        <w:tab/>
        <w:t xml:space="preserve">please </w:t>
      </w:r>
      <w:r w:rsidRPr="00985E28">
        <w:rPr>
          <w:rFonts w:eastAsiaTheme="minorHAnsi"/>
        </w:rPr>
        <w:tab/>
        <w:t xml:space="preserve">       </w:t>
      </w:r>
    </w:p>
    <w:p w14:paraId="3AE00274" w14:textId="77777777" w:rsidR="00902E77" w:rsidRPr="00985E28" w:rsidRDefault="00902E77" w:rsidP="00DD3440">
      <w:pPr>
        <w:pStyle w:val="Index1"/>
        <w:rPr>
          <w:rFonts w:eastAsiaTheme="minorHAnsi"/>
        </w:rPr>
      </w:pPr>
      <w:r w:rsidRPr="00985E28">
        <w:rPr>
          <w:rFonts w:eastAsiaTheme="minorHAnsi"/>
        </w:rPr>
        <w:tab/>
      </w:r>
      <w:r w:rsidRPr="00985E28">
        <w:rPr>
          <w:rFonts w:eastAsiaTheme="minorHAnsi"/>
        </w:rPr>
        <w:tab/>
        <w:t>‘It will please you’</w:t>
      </w:r>
    </w:p>
    <w:p w14:paraId="3ECAF202" w14:textId="77777777" w:rsidR="00902E77" w:rsidRPr="00985E28" w:rsidRDefault="00902E77" w:rsidP="00DD3440">
      <w:pPr>
        <w:pStyle w:val="Index1"/>
        <w:rPr>
          <w:rFonts w:eastAsiaTheme="minorHAnsi"/>
        </w:rPr>
      </w:pPr>
      <w:r w:rsidRPr="00985E28">
        <w:rPr>
          <w:rFonts w:eastAsiaTheme="minorHAnsi"/>
        </w:rPr>
        <w:t xml:space="preserve">b. </w:t>
      </w:r>
      <w:r w:rsidRPr="00985E28">
        <w:rPr>
          <w:rFonts w:eastAsiaTheme="minorHAnsi"/>
        </w:rPr>
        <w:tab/>
        <w:t xml:space="preserve">kí           </w:t>
      </w:r>
      <w:r w:rsidRPr="00985E28">
        <w:rPr>
          <w:rFonts w:eastAsiaTheme="minorHAnsi"/>
        </w:rPr>
        <w:tab/>
      </w:r>
      <w:r w:rsidRPr="00985E28">
        <w:rPr>
          <w:rFonts w:eastAsiaTheme="minorHAnsi"/>
        </w:rPr>
        <w:tab/>
        <w:t>m</w:t>
      </w:r>
      <w:r w:rsidRPr="00985E28">
        <w:t>ã́</w:t>
      </w:r>
      <w:r w:rsidRPr="00985E28">
        <w:rPr>
          <w:rFonts w:eastAsiaTheme="minorHAnsi"/>
        </w:rPr>
        <w:t xml:space="preserve">       </w:t>
      </w:r>
      <w:r w:rsidRPr="00985E28">
        <w:rPr>
          <w:rFonts w:eastAsiaTheme="minorHAnsi"/>
        </w:rPr>
        <w:tab/>
      </w:r>
      <w:r w:rsidRPr="00985E28">
        <w:rPr>
          <w:rFonts w:eastAsiaTheme="minorHAnsi"/>
        </w:rPr>
        <w:tab/>
        <w:t>gl</w:t>
      </w:r>
      <w:r w:rsidRPr="00985E28">
        <w:t>ã́</w:t>
      </w:r>
    </w:p>
    <w:p w14:paraId="0AB316B7" w14:textId="77777777" w:rsidR="00902E77" w:rsidRPr="00985E28" w:rsidRDefault="00902E77" w:rsidP="00DD3440">
      <w:pPr>
        <w:pStyle w:val="Index1"/>
        <w:rPr>
          <w:rFonts w:eastAsiaTheme="minorHAnsi"/>
        </w:rPr>
      </w:pPr>
      <w:r w:rsidRPr="00985E28">
        <w:rPr>
          <w:rFonts w:eastAsiaTheme="minorHAnsi"/>
        </w:rPr>
        <w:tab/>
      </w:r>
      <w:r w:rsidRPr="00985E28">
        <w:rPr>
          <w:rFonts w:eastAsiaTheme="minorHAnsi"/>
        </w:rPr>
        <w:tab/>
      </w:r>
      <w:r w:rsidRPr="00985E28">
        <w:rPr>
          <w:rFonts w:eastAsiaTheme="minorHAnsi"/>
          <w:smallCaps/>
        </w:rPr>
        <w:t>pro</w:t>
      </w:r>
      <w:r w:rsidRPr="00985E28">
        <w:rPr>
          <w:rFonts w:eastAsiaTheme="minorHAnsi"/>
        </w:rPr>
        <w:t>.</w:t>
      </w:r>
      <w:r w:rsidRPr="00985E28">
        <w:rPr>
          <w:rFonts w:eastAsiaTheme="minorHAnsi"/>
          <w:smallCaps/>
        </w:rPr>
        <w:t>obj</w:t>
      </w:r>
      <w:r w:rsidRPr="00985E28">
        <w:rPr>
          <w:rFonts w:eastAsiaTheme="minorHAnsi"/>
        </w:rPr>
        <w:t xml:space="preserve"> </w:t>
      </w:r>
      <w:r w:rsidRPr="00985E28">
        <w:rPr>
          <w:rFonts w:eastAsiaTheme="minorHAnsi"/>
        </w:rPr>
        <w:tab/>
      </w:r>
      <w:r w:rsidRPr="00985E28">
        <w:rPr>
          <w:rFonts w:eastAsiaTheme="minorHAnsi"/>
        </w:rPr>
        <w:tab/>
      </w:r>
      <w:r w:rsidRPr="00985E28">
        <w:rPr>
          <w:rFonts w:eastAsiaTheme="minorHAnsi"/>
          <w:smallCaps/>
        </w:rPr>
        <w:t>pro</w:t>
      </w:r>
      <w:r w:rsidRPr="00985E28">
        <w:rPr>
          <w:rFonts w:eastAsiaTheme="minorHAnsi"/>
        </w:rPr>
        <w:t>-2</w:t>
      </w:r>
      <w:r w:rsidRPr="00985E28">
        <w:rPr>
          <w:rFonts w:eastAsiaTheme="minorHAnsi"/>
          <w:smallCaps/>
        </w:rPr>
        <w:t>sg</w:t>
      </w:r>
      <w:r w:rsidRPr="00985E28">
        <w:rPr>
          <w:rFonts w:eastAsiaTheme="minorHAnsi"/>
        </w:rPr>
        <w:t xml:space="preserve">   like</w:t>
      </w:r>
    </w:p>
    <w:p w14:paraId="137B11BF" w14:textId="77777777" w:rsidR="00902E77" w:rsidRPr="00985E28" w:rsidRDefault="00902E77" w:rsidP="00DD3440">
      <w:pPr>
        <w:pStyle w:val="Index1"/>
        <w:rPr>
          <w:rFonts w:eastAsiaTheme="minorHAnsi"/>
        </w:rPr>
      </w:pPr>
      <w:r w:rsidRPr="00985E28">
        <w:rPr>
          <w:rFonts w:eastAsiaTheme="minorHAnsi"/>
        </w:rPr>
        <w:tab/>
      </w:r>
      <w:r w:rsidRPr="00985E28">
        <w:rPr>
          <w:rFonts w:eastAsiaTheme="minorHAnsi"/>
        </w:rPr>
        <w:tab/>
        <w:t>‘Did it please you?’</w:t>
      </w:r>
      <w:r w:rsidRPr="00985E28">
        <w:rPr>
          <w:rFonts w:eastAsiaTheme="minorHAnsi"/>
        </w:rPr>
        <w:tab/>
        <w:t xml:space="preserve">            </w:t>
      </w:r>
    </w:p>
    <w:p w14:paraId="736486C1" w14:textId="77777777" w:rsidR="00902E77" w:rsidRPr="00985E28" w:rsidRDefault="00902E77" w:rsidP="00DD3440">
      <w:pPr>
        <w:pStyle w:val="Index1"/>
        <w:rPr>
          <w:rFonts w:eastAsiaTheme="minorHAnsi"/>
        </w:rPr>
      </w:pPr>
      <w:r w:rsidRPr="00985E28">
        <w:rPr>
          <w:rFonts w:eastAsiaTheme="minorHAnsi"/>
        </w:rPr>
        <w:t xml:space="preserve">c. </w:t>
      </w:r>
      <w:r w:rsidRPr="00985E28">
        <w:rPr>
          <w:rFonts w:eastAsiaTheme="minorHAnsi"/>
        </w:rPr>
        <w:tab/>
        <w:t xml:space="preserve">kī          </w:t>
      </w:r>
      <w:r w:rsidRPr="00985E28">
        <w:rPr>
          <w:rFonts w:eastAsiaTheme="minorHAnsi"/>
        </w:rPr>
        <w:tab/>
      </w:r>
      <w:r w:rsidRPr="00985E28">
        <w:rPr>
          <w:rFonts w:eastAsiaTheme="minorHAnsi"/>
        </w:rPr>
        <w:tab/>
        <w:t>m</w:t>
      </w:r>
      <w:r w:rsidRPr="00985E28">
        <w:t>ã̄</w:t>
      </w:r>
      <w:r w:rsidRPr="00985E28">
        <w:rPr>
          <w:rFonts w:eastAsiaTheme="minorHAnsi"/>
        </w:rPr>
        <w:t xml:space="preserve">        </w:t>
      </w:r>
      <w:r w:rsidRPr="00985E28">
        <w:rPr>
          <w:rFonts w:eastAsiaTheme="minorHAnsi"/>
        </w:rPr>
        <w:tab/>
      </w:r>
      <w:r w:rsidRPr="00985E28">
        <w:rPr>
          <w:rFonts w:eastAsiaTheme="minorHAnsi"/>
        </w:rPr>
        <w:tab/>
        <w:t>gl</w:t>
      </w:r>
      <w:r w:rsidRPr="00985E28">
        <w:t>ã̀</w:t>
      </w:r>
    </w:p>
    <w:p w14:paraId="7292870E" w14:textId="77777777" w:rsidR="00902E77" w:rsidRPr="004B46B2" w:rsidRDefault="00902E77" w:rsidP="00DD3440">
      <w:pPr>
        <w:pStyle w:val="Index1"/>
        <w:rPr>
          <w:rFonts w:eastAsiaTheme="minorHAnsi"/>
        </w:rPr>
      </w:pPr>
      <w:r w:rsidRPr="00985E28">
        <w:rPr>
          <w:rFonts w:eastAsiaTheme="minorHAnsi"/>
        </w:rPr>
        <w:tab/>
      </w:r>
      <w:r w:rsidRPr="00985E28">
        <w:rPr>
          <w:rFonts w:eastAsiaTheme="minorHAnsi"/>
        </w:rPr>
        <w:tab/>
      </w:r>
      <w:r w:rsidRPr="00985E28">
        <w:rPr>
          <w:rFonts w:eastAsiaTheme="minorHAnsi"/>
          <w:smallCaps/>
        </w:rPr>
        <w:t>pro</w:t>
      </w:r>
      <w:r w:rsidRPr="00985E28">
        <w:rPr>
          <w:rFonts w:eastAsiaTheme="minorHAnsi"/>
        </w:rPr>
        <w:t>.</w:t>
      </w:r>
      <w:r w:rsidRPr="00985E28">
        <w:rPr>
          <w:rFonts w:eastAsiaTheme="minorHAnsi"/>
          <w:smallCaps/>
        </w:rPr>
        <w:t>obj</w:t>
      </w:r>
      <w:r w:rsidRPr="00985E28">
        <w:rPr>
          <w:rFonts w:eastAsiaTheme="minorHAnsi"/>
        </w:rPr>
        <w:tab/>
      </w:r>
      <w:r w:rsidRPr="00985E28">
        <w:rPr>
          <w:rFonts w:eastAsiaTheme="minorHAnsi"/>
        </w:rPr>
        <w:tab/>
      </w:r>
      <w:r w:rsidRPr="00985E28">
        <w:rPr>
          <w:rFonts w:eastAsiaTheme="minorHAnsi"/>
          <w:smallCaps/>
        </w:rPr>
        <w:t>pro</w:t>
      </w:r>
      <w:r w:rsidRPr="00985E28">
        <w:rPr>
          <w:rFonts w:eastAsiaTheme="minorHAnsi"/>
        </w:rPr>
        <w:t>-2</w:t>
      </w:r>
      <w:r w:rsidRPr="00985E28">
        <w:rPr>
          <w:rFonts w:eastAsiaTheme="minorHAnsi"/>
          <w:smallCaps/>
        </w:rPr>
        <w:t>sg</w:t>
      </w:r>
      <w:r w:rsidRPr="00985E28">
        <w:rPr>
          <w:rFonts w:eastAsiaTheme="minorHAnsi"/>
        </w:rPr>
        <w:t xml:space="preserve"> </w:t>
      </w:r>
      <w:r w:rsidRPr="00985E28">
        <w:rPr>
          <w:rFonts w:eastAsiaTheme="minorHAnsi"/>
        </w:rPr>
        <w:tab/>
        <w:t>like</w:t>
      </w:r>
    </w:p>
    <w:p w14:paraId="7A54287B" w14:textId="77777777" w:rsidR="00902E77" w:rsidRPr="004B46B2" w:rsidRDefault="00902E77" w:rsidP="00DD3440">
      <w:pPr>
        <w:pStyle w:val="Index1"/>
        <w:rPr>
          <w:rFonts w:eastAsiaTheme="minorHAnsi"/>
        </w:rPr>
      </w:pPr>
      <w:r w:rsidRPr="004B46B2">
        <w:rPr>
          <w:rFonts w:eastAsiaTheme="minorHAnsi"/>
        </w:rPr>
        <w:tab/>
      </w:r>
      <w:r>
        <w:rPr>
          <w:rFonts w:eastAsiaTheme="minorHAnsi"/>
        </w:rPr>
        <w:tab/>
      </w:r>
      <w:r w:rsidRPr="004B46B2">
        <w:rPr>
          <w:rFonts w:eastAsiaTheme="minorHAnsi"/>
        </w:rPr>
        <w:t>‘</w:t>
      </w:r>
      <w:r>
        <w:rPr>
          <w:rFonts w:eastAsiaTheme="minorHAnsi"/>
        </w:rPr>
        <w:t>M</w:t>
      </w:r>
      <w:r w:rsidRPr="004B46B2">
        <w:rPr>
          <w:rFonts w:eastAsiaTheme="minorHAnsi"/>
        </w:rPr>
        <w:t xml:space="preserve">ake it please you!’ </w:t>
      </w:r>
    </w:p>
    <w:p w14:paraId="09A1F564" w14:textId="77777777" w:rsidR="00902E77" w:rsidRDefault="00902E77" w:rsidP="00902E77">
      <w:pPr>
        <w:rPr>
          <w:rFonts w:eastAsia="SimSun"/>
          <w:lang w:eastAsia="zh-CN"/>
        </w:rPr>
      </w:pPr>
    </w:p>
    <w:p w14:paraId="254FB6CD" w14:textId="1A889A2A" w:rsidR="00902E77" w:rsidRPr="001619CF" w:rsidRDefault="00902E77" w:rsidP="00902E77">
      <w:pPr>
        <w:rPr>
          <w:rFonts w:eastAsia="SimSun"/>
          <w:lang w:eastAsia="zh-CN"/>
        </w:rPr>
      </w:pPr>
      <w:r>
        <w:rPr>
          <w:rFonts w:eastAsia="SimSun"/>
          <w:lang w:eastAsia="zh-CN"/>
        </w:rPr>
        <w:t xml:space="preserve">Combinations of tones in the nominal domain reveal the existence of floating tones in part of the </w:t>
      </w:r>
      <w:r w:rsidRPr="00902E77">
        <w:t>vocabulary</w:t>
      </w:r>
      <w:r>
        <w:rPr>
          <w:rFonts w:eastAsia="SimSun"/>
          <w:lang w:eastAsia="zh-CN"/>
        </w:rPr>
        <w:t xml:space="preserve">, compare </w:t>
      </w:r>
      <w:r w:rsidR="008B3805">
        <w:rPr>
          <w:rFonts w:eastAsia="SimSun"/>
          <w:lang w:eastAsia="zh-CN"/>
        </w:rPr>
        <w:t>(3</w:t>
      </w:r>
      <w:r>
        <w:rPr>
          <w:rFonts w:eastAsia="SimSun"/>
          <w:lang w:eastAsia="zh-CN"/>
        </w:rPr>
        <w:t>a</w:t>
      </w:r>
      <w:r w:rsidR="008B3805">
        <w:rPr>
          <w:rFonts w:eastAsia="SimSun"/>
          <w:lang w:eastAsia="zh-CN"/>
        </w:rPr>
        <w:t>)</w:t>
      </w:r>
      <w:r>
        <w:rPr>
          <w:rFonts w:eastAsia="SimSun"/>
          <w:lang w:eastAsia="zh-CN"/>
        </w:rPr>
        <w:t xml:space="preserve"> with </w:t>
      </w:r>
      <w:r w:rsidR="008B3805">
        <w:rPr>
          <w:rFonts w:eastAsia="SimSun"/>
          <w:lang w:eastAsia="zh-CN"/>
        </w:rPr>
        <w:t>(3</w:t>
      </w:r>
      <w:r>
        <w:rPr>
          <w:rFonts w:eastAsia="SimSun"/>
          <w:lang w:eastAsia="zh-CN"/>
        </w:rPr>
        <w:t>b</w:t>
      </w:r>
      <w:r w:rsidR="008B3805">
        <w:rPr>
          <w:rFonts w:eastAsia="SimSun"/>
          <w:lang w:eastAsia="zh-CN"/>
        </w:rPr>
        <w:t>)</w:t>
      </w:r>
      <w:r>
        <w:rPr>
          <w:rFonts w:eastAsia="SimSun"/>
          <w:lang w:eastAsia="zh-CN"/>
        </w:rPr>
        <w:t xml:space="preserve">. The high tone on the verb </w:t>
      </w:r>
      <w:r w:rsidRPr="00414E71">
        <w:rPr>
          <w:i/>
        </w:rPr>
        <w:t xml:space="preserve">síɔ́ </w:t>
      </w:r>
      <w:r>
        <w:t>in</w:t>
      </w:r>
      <w:r>
        <w:rPr>
          <w:rFonts w:eastAsia="SimSun"/>
          <w:lang w:eastAsia="zh-CN"/>
        </w:rPr>
        <w:t xml:space="preserve"> </w:t>
      </w:r>
      <w:r w:rsidR="008B3805">
        <w:rPr>
          <w:rFonts w:eastAsia="SimSun"/>
          <w:lang w:eastAsia="zh-CN"/>
        </w:rPr>
        <w:t>(3</w:t>
      </w:r>
      <w:r>
        <w:rPr>
          <w:rFonts w:eastAsia="SimSun"/>
          <w:lang w:eastAsia="zh-CN"/>
        </w:rPr>
        <w:t>b</w:t>
      </w:r>
      <w:r w:rsidR="008B3805">
        <w:rPr>
          <w:rFonts w:eastAsia="SimSun"/>
          <w:lang w:eastAsia="zh-CN"/>
        </w:rPr>
        <w:t>)</w:t>
      </w:r>
      <w:r>
        <w:rPr>
          <w:rFonts w:eastAsia="SimSun"/>
          <w:lang w:eastAsia="zh-CN"/>
        </w:rPr>
        <w:t xml:space="preserve"> is the result of a floating tone on the noun (marked with a superscript H) that spreads up to the verb.</w:t>
      </w:r>
      <w:r>
        <w:rPr>
          <w:rStyle w:val="FootnoteReference"/>
          <w:rFonts w:eastAsia="SimSun"/>
          <w:lang w:eastAsia="zh-CN"/>
        </w:rPr>
        <w:footnoteReference w:id="3"/>
      </w:r>
      <w:r w:rsidRPr="00414E71">
        <w:tab/>
      </w:r>
    </w:p>
    <w:p w14:paraId="7E249629" w14:textId="77777777" w:rsidR="00902E77" w:rsidRDefault="00902E77" w:rsidP="00902E77">
      <w:pPr>
        <w:spacing w:line="276" w:lineRule="auto"/>
        <w:jc w:val="both"/>
        <w:rPr>
          <w:rFonts w:eastAsia="SimSun"/>
          <w:lang w:eastAsia="zh-CN"/>
        </w:rPr>
      </w:pPr>
    </w:p>
    <w:p w14:paraId="5CA18BDE" w14:textId="77777777" w:rsidR="00902E77" w:rsidRDefault="00902E77" w:rsidP="00DD3440">
      <w:pPr>
        <w:pStyle w:val="Index1"/>
        <w:numPr>
          <w:ilvl w:val="0"/>
          <w:numId w:val="6"/>
        </w:numPr>
      </w:pPr>
      <w:bookmarkStart w:id="9" w:name="_Ref499527008"/>
      <w:r>
        <w:t xml:space="preserve"> </w:t>
      </w:r>
      <w:r>
        <w:tab/>
      </w:r>
      <w:bookmarkEnd w:id="9"/>
      <w:r>
        <w:t>Floating tones</w:t>
      </w:r>
    </w:p>
    <w:p w14:paraId="3C7FAFEC" w14:textId="77777777" w:rsidR="00902E77" w:rsidRPr="00414E71" w:rsidRDefault="00902E77" w:rsidP="00DD3440">
      <w:pPr>
        <w:pStyle w:val="Index1"/>
      </w:pPr>
      <w:r>
        <w:tab/>
        <w:t xml:space="preserve">a. </w:t>
      </w:r>
      <w:r>
        <w:tab/>
      </w:r>
      <w:r w:rsidRPr="00414E71">
        <w:t xml:space="preserve">àtò:lò        </w:t>
      </w:r>
      <w:r>
        <w:tab/>
      </w:r>
      <w:r>
        <w:tab/>
        <w:t>+</w:t>
      </w:r>
      <w:r>
        <w:tab/>
      </w:r>
      <w:r>
        <w:tab/>
      </w:r>
      <w:r w:rsidRPr="00414E71">
        <w:t>sīɔ̄</w:t>
      </w:r>
      <w:r w:rsidRPr="00414E71">
        <w:tab/>
      </w:r>
      <w:r w:rsidRPr="00414E71">
        <w:tab/>
      </w:r>
      <w:r w:rsidRPr="00414E71">
        <w:tab/>
      </w:r>
      <w:r w:rsidRPr="00414E71">
        <w:tab/>
      </w:r>
      <w:r w:rsidRPr="00414E71">
        <w:tab/>
      </w:r>
      <w:r w:rsidRPr="00414E71">
        <w:tab/>
      </w:r>
      <w:r w:rsidRPr="00414E71">
        <w:tab/>
      </w:r>
      <w:r>
        <w:tab/>
      </w:r>
      <w:r>
        <w:tab/>
      </w:r>
      <w:r w:rsidRPr="009B540C">
        <w:t>→</w:t>
      </w:r>
      <w:r>
        <w:tab/>
      </w:r>
      <w:r>
        <w:tab/>
      </w:r>
      <w:r>
        <w:tab/>
      </w:r>
      <w:r>
        <w:tab/>
      </w:r>
      <w:r>
        <w:tab/>
      </w:r>
      <w:r w:rsidRPr="00414E71">
        <w:t>àtò:lò</w:t>
      </w:r>
      <w:r>
        <w:t xml:space="preserve"> </w:t>
      </w:r>
      <w:r w:rsidRPr="00414E71">
        <w:t>sīɔ̄</w:t>
      </w:r>
    </w:p>
    <w:p w14:paraId="098CB645" w14:textId="77777777" w:rsidR="00902E77" w:rsidRDefault="00902E77" w:rsidP="00DD3440">
      <w:pPr>
        <w:pStyle w:val="Index1"/>
        <w:rPr>
          <w:rFonts w:eastAsiaTheme="minorHAnsi"/>
        </w:rPr>
      </w:pPr>
      <w:r>
        <w:rPr>
          <w:rFonts w:eastAsiaTheme="minorHAnsi"/>
        </w:rPr>
        <w:tab/>
      </w:r>
      <w:r>
        <w:rPr>
          <w:rFonts w:eastAsiaTheme="minorHAnsi"/>
        </w:rPr>
        <w:tab/>
      </w:r>
      <w:r>
        <w:rPr>
          <w:rFonts w:eastAsiaTheme="minorHAnsi"/>
        </w:rPr>
        <w:tab/>
      </w:r>
      <w:r w:rsidRPr="00414E71">
        <w:rPr>
          <w:rFonts w:eastAsiaTheme="minorHAnsi"/>
        </w:rPr>
        <w:t>spoon</w:t>
      </w:r>
      <w:r>
        <w:rPr>
          <w:rFonts w:eastAsiaTheme="minorHAnsi"/>
        </w:rPr>
        <w:t>-</w:t>
      </w:r>
      <w:r w:rsidRPr="00A14EB1">
        <w:rPr>
          <w:rFonts w:eastAsiaTheme="minorHAnsi"/>
          <w:smallCaps/>
        </w:rPr>
        <w:t>cm</w:t>
      </w:r>
      <w:r>
        <w:rPr>
          <w:rFonts w:eastAsiaTheme="minorHAnsi"/>
        </w:rPr>
        <w:t>2</w:t>
      </w:r>
      <w:r w:rsidRPr="00414E71">
        <w:rPr>
          <w:rFonts w:eastAsiaTheme="minorHAnsi"/>
        </w:rPr>
        <w:tab/>
        <w:t xml:space="preserve"> </w:t>
      </w:r>
      <w:r w:rsidRPr="00414E71">
        <w:rPr>
          <w:rFonts w:eastAsiaTheme="minorHAnsi"/>
        </w:rPr>
        <w:tab/>
      </w:r>
      <w:r w:rsidDel="00A14EB1">
        <w:rPr>
          <w:rFonts w:eastAsiaTheme="minorHAnsi"/>
        </w:rPr>
        <w:t xml:space="preserve"> </w:t>
      </w:r>
      <w:r>
        <w:rPr>
          <w:rFonts w:eastAsiaTheme="minorHAnsi"/>
        </w:rPr>
        <w:t xml:space="preserve"> </w:t>
      </w:r>
      <w:r>
        <w:rPr>
          <w:rFonts w:eastAsiaTheme="minorHAnsi"/>
        </w:rPr>
        <w:tab/>
      </w:r>
      <w:r>
        <w:rPr>
          <w:rFonts w:eastAsiaTheme="minorHAnsi"/>
        </w:rPr>
        <w:tab/>
        <w:t xml:space="preserve">to </w:t>
      </w:r>
      <w:r w:rsidRPr="00414E71">
        <w:rPr>
          <w:rFonts w:eastAsiaTheme="minorHAnsi"/>
        </w:rPr>
        <w:t xml:space="preserve">buy </w:t>
      </w:r>
      <w:r w:rsidRPr="00414E71">
        <w:rPr>
          <w:rFonts w:eastAsiaTheme="minorHAnsi"/>
        </w:rPr>
        <w:tab/>
      </w:r>
      <w:r w:rsidRPr="00414E71">
        <w:rPr>
          <w:rFonts w:eastAsiaTheme="minorHAnsi"/>
        </w:rPr>
        <w:tab/>
      </w:r>
      <w:r w:rsidRPr="00414E71">
        <w:rPr>
          <w:rFonts w:eastAsiaTheme="minorHAnsi"/>
        </w:rPr>
        <w:tab/>
      </w:r>
      <w:r w:rsidRPr="00414E71">
        <w:rPr>
          <w:rFonts w:eastAsiaTheme="minorHAnsi"/>
        </w:rPr>
        <w:tab/>
      </w:r>
      <w:r>
        <w:rPr>
          <w:rFonts w:eastAsiaTheme="minorHAnsi"/>
        </w:rPr>
        <w:tab/>
      </w:r>
      <w:r>
        <w:rPr>
          <w:rFonts w:eastAsiaTheme="minorHAnsi"/>
        </w:rPr>
        <w:tab/>
        <w:t xml:space="preserve"> </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Pr="00414E71">
        <w:rPr>
          <w:rFonts w:eastAsiaTheme="minorHAnsi"/>
        </w:rPr>
        <w:t>‘</w:t>
      </w:r>
      <w:r>
        <w:rPr>
          <w:rFonts w:eastAsiaTheme="minorHAnsi"/>
        </w:rPr>
        <w:t xml:space="preserve">to </w:t>
      </w:r>
      <w:r w:rsidRPr="00414E71">
        <w:rPr>
          <w:rFonts w:eastAsiaTheme="minorHAnsi"/>
        </w:rPr>
        <w:t xml:space="preserve">buy </w:t>
      </w:r>
      <w:r>
        <w:rPr>
          <w:rFonts w:eastAsiaTheme="minorHAnsi"/>
        </w:rPr>
        <w:t>a spoon</w:t>
      </w:r>
      <w:r w:rsidRPr="00414E71">
        <w:rPr>
          <w:rFonts w:eastAsiaTheme="minorHAnsi"/>
        </w:rPr>
        <w:t>’</w:t>
      </w:r>
    </w:p>
    <w:p w14:paraId="76393E1E" w14:textId="77777777" w:rsidR="00902E77" w:rsidRPr="006F506E" w:rsidRDefault="00902E77" w:rsidP="00902E77"/>
    <w:p w14:paraId="0D1108ED" w14:textId="77777777" w:rsidR="00902E77" w:rsidRPr="00414E71" w:rsidRDefault="00902E77" w:rsidP="00DD3440">
      <w:pPr>
        <w:pStyle w:val="Index1"/>
        <w:rPr>
          <w:rFonts w:eastAsiaTheme="minorHAnsi"/>
        </w:rPr>
      </w:pPr>
      <w:r>
        <w:rPr>
          <w:rFonts w:eastAsiaTheme="minorHAnsi"/>
        </w:rPr>
        <w:tab/>
        <w:t xml:space="preserve">b. </w:t>
      </w:r>
      <w:r>
        <w:rPr>
          <w:rFonts w:eastAsiaTheme="minorHAnsi"/>
        </w:rPr>
        <w:tab/>
      </w:r>
      <w:r w:rsidRPr="00414E71">
        <w:rPr>
          <w:rFonts w:eastAsiaTheme="minorHAnsi"/>
        </w:rPr>
        <w:t>àblòʔ</w:t>
      </w:r>
      <w:r>
        <w:rPr>
          <w:rFonts w:eastAsiaTheme="minorHAnsi"/>
        </w:rPr>
        <w:t>ò</w:t>
      </w:r>
      <w:r w:rsidRPr="001619CF">
        <w:rPr>
          <w:rFonts w:eastAsiaTheme="minorHAnsi"/>
          <w:vertAlign w:val="superscript"/>
        </w:rPr>
        <w:t>H</w:t>
      </w:r>
      <w:r>
        <w:rPr>
          <w:rFonts w:eastAsiaTheme="minorHAnsi"/>
        </w:rPr>
        <w:t xml:space="preserve"> </w:t>
      </w:r>
      <w:r>
        <w:rPr>
          <w:rFonts w:eastAsiaTheme="minorHAnsi"/>
        </w:rPr>
        <w:tab/>
      </w:r>
      <w:r>
        <w:rPr>
          <w:rFonts w:eastAsiaTheme="minorHAnsi"/>
        </w:rPr>
        <w:tab/>
        <w:t xml:space="preserve"> </w:t>
      </w:r>
      <w:r>
        <w:rPr>
          <w:rFonts w:eastAsiaTheme="minorHAnsi"/>
        </w:rPr>
        <w:tab/>
      </w:r>
      <w:r>
        <w:rPr>
          <w:rFonts w:eastAsiaTheme="minorHAnsi"/>
        </w:rPr>
        <w:tab/>
        <w:t>+</w:t>
      </w:r>
      <w:r>
        <w:rPr>
          <w:rFonts w:eastAsiaTheme="minorHAnsi"/>
        </w:rPr>
        <w:tab/>
      </w:r>
      <w:r>
        <w:rPr>
          <w:rFonts w:eastAsiaTheme="minorHAnsi"/>
        </w:rPr>
        <w:tab/>
      </w:r>
      <w:r w:rsidRPr="00414E71">
        <w:t>sīɔ̄</w:t>
      </w:r>
      <w:r w:rsidRPr="00414E71">
        <w:rPr>
          <w:rFonts w:eastAsiaTheme="minorHAnsi"/>
        </w:rPr>
        <w:tab/>
      </w:r>
      <w:r w:rsidRPr="00414E71">
        <w:rPr>
          <w:rFonts w:eastAsiaTheme="minorHAnsi"/>
        </w:rPr>
        <w:tab/>
      </w:r>
      <w:r w:rsidRPr="00414E71">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Pr="009B540C">
        <w:t>→</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Pr="00414E71">
        <w:rPr>
          <w:rFonts w:eastAsiaTheme="minorHAnsi"/>
        </w:rPr>
        <w:t>àblòʔ</w:t>
      </w:r>
      <w:r>
        <w:rPr>
          <w:rFonts w:eastAsiaTheme="minorHAnsi"/>
        </w:rPr>
        <w:t>ò</w:t>
      </w:r>
      <w:r w:rsidRPr="00414E71">
        <w:rPr>
          <w:rFonts w:eastAsiaTheme="minorHAnsi"/>
        </w:rPr>
        <w:t xml:space="preserve"> síɔ́ </w:t>
      </w:r>
      <w:r w:rsidRPr="00414E71">
        <w:rPr>
          <w:rFonts w:eastAsiaTheme="minorHAnsi"/>
        </w:rPr>
        <w:tab/>
      </w:r>
      <w:r w:rsidRPr="00414E71">
        <w:rPr>
          <w:rFonts w:eastAsiaTheme="minorHAnsi"/>
        </w:rPr>
        <w:tab/>
        <w:t xml:space="preserve">      </w:t>
      </w:r>
    </w:p>
    <w:p w14:paraId="619021AB" w14:textId="77777777" w:rsidR="00902E77" w:rsidRPr="00414E71" w:rsidRDefault="00902E77" w:rsidP="00DD3440">
      <w:pPr>
        <w:pStyle w:val="Index1"/>
        <w:rPr>
          <w:rFonts w:eastAsiaTheme="minorHAnsi"/>
        </w:rPr>
      </w:pPr>
      <w:r>
        <w:rPr>
          <w:rFonts w:eastAsiaTheme="minorHAnsi"/>
        </w:rPr>
        <w:tab/>
      </w:r>
      <w:r>
        <w:rPr>
          <w:rFonts w:eastAsiaTheme="minorHAnsi"/>
        </w:rPr>
        <w:tab/>
      </w:r>
      <w:r>
        <w:rPr>
          <w:rFonts w:eastAsiaTheme="minorHAnsi"/>
        </w:rPr>
        <w:tab/>
      </w:r>
      <w:r w:rsidRPr="00414E71">
        <w:rPr>
          <w:rFonts w:eastAsiaTheme="minorHAnsi"/>
        </w:rPr>
        <w:t>peanut</w:t>
      </w:r>
      <w:r>
        <w:rPr>
          <w:rFonts w:eastAsiaTheme="minorHAnsi"/>
        </w:rPr>
        <w:t>-</w:t>
      </w:r>
      <w:r w:rsidRPr="00A14EB1">
        <w:rPr>
          <w:rFonts w:eastAsiaTheme="minorHAnsi"/>
          <w:smallCaps/>
        </w:rPr>
        <w:t>cm</w:t>
      </w:r>
      <w:r>
        <w:rPr>
          <w:rFonts w:eastAsiaTheme="minorHAnsi"/>
        </w:rPr>
        <w:t>5</w:t>
      </w:r>
      <w:r w:rsidRPr="00414E71">
        <w:rPr>
          <w:rFonts w:eastAsiaTheme="minorHAnsi"/>
        </w:rPr>
        <w:tab/>
      </w:r>
      <w:r w:rsidRPr="00414E71">
        <w:rPr>
          <w:rFonts w:eastAsiaTheme="minorHAnsi"/>
        </w:rPr>
        <w:tab/>
      </w:r>
      <w:r>
        <w:rPr>
          <w:rFonts w:eastAsiaTheme="minorHAnsi"/>
        </w:rPr>
        <w:t xml:space="preserve">to </w:t>
      </w:r>
      <w:r w:rsidRPr="00414E71">
        <w:rPr>
          <w:rFonts w:eastAsiaTheme="minorHAnsi"/>
        </w:rPr>
        <w:t>buy</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Pr="00414E71">
        <w:rPr>
          <w:rFonts w:eastAsiaTheme="minorHAnsi"/>
        </w:rPr>
        <w:t>‘</w:t>
      </w:r>
      <w:r>
        <w:rPr>
          <w:rFonts w:eastAsiaTheme="minorHAnsi"/>
        </w:rPr>
        <w:t>to buy a</w:t>
      </w:r>
      <w:r w:rsidRPr="00414E71">
        <w:rPr>
          <w:rFonts w:eastAsiaTheme="minorHAnsi"/>
        </w:rPr>
        <w:t xml:space="preserve"> peanut</w:t>
      </w:r>
      <w:r>
        <w:rPr>
          <w:rFonts w:eastAsiaTheme="minorHAnsi"/>
        </w:rPr>
        <w:t>’</w:t>
      </w:r>
    </w:p>
    <w:p w14:paraId="71689873" w14:textId="77777777" w:rsidR="00902E77" w:rsidRDefault="00902E77" w:rsidP="00902E77">
      <w:pPr>
        <w:spacing w:line="276" w:lineRule="auto"/>
        <w:jc w:val="both"/>
        <w:rPr>
          <w:rFonts w:eastAsia="SimSun"/>
          <w:lang w:eastAsia="zh-CN"/>
        </w:rPr>
      </w:pPr>
    </w:p>
    <w:p w14:paraId="54AD733B" w14:textId="77777777" w:rsidR="00902E77" w:rsidRDefault="00902E77" w:rsidP="00902E77">
      <w:pPr>
        <w:rPr>
          <w:color w:val="000000" w:themeColor="text1"/>
        </w:rPr>
      </w:pPr>
      <w:r>
        <w:rPr>
          <w:rFonts w:eastAsia="SimSun"/>
          <w:lang w:eastAsia="zh-CN"/>
        </w:rPr>
        <w:t>Nouns are the result of a sequence of a lexical root and an overt or a covert class marker (CM)</w:t>
      </w:r>
      <w:r>
        <w:rPr>
          <w:color w:val="000000" w:themeColor="text1"/>
        </w:rPr>
        <w:t xml:space="preserve">. Table 3 provides an overview of the nominal classes in </w:t>
      </w:r>
      <w:r w:rsidRPr="00EB2C68">
        <w:t>Fròʔò</w:t>
      </w:r>
      <w:r>
        <w:t xml:space="preserve"> </w:t>
      </w:r>
      <w:r>
        <w:rPr>
          <w:color w:val="000000" w:themeColor="text1"/>
        </w:rPr>
        <w:t xml:space="preserve">(see Traoré and Féry, unpublished, for nouns and nominal classes). </w:t>
      </w:r>
      <w:r>
        <w:t>E</w:t>
      </w:r>
      <w:r w:rsidRPr="003311B0">
        <w:rPr>
          <w:color w:val="000000" w:themeColor="text1"/>
        </w:rPr>
        <w:t xml:space="preserve">very </w:t>
      </w:r>
      <w:r w:rsidRPr="00866680">
        <w:rPr>
          <w:rFonts w:eastAsia="SimSun"/>
          <w:lang w:eastAsia="zh-CN"/>
        </w:rPr>
        <w:t>noun</w:t>
      </w:r>
      <w:r w:rsidRPr="003311B0">
        <w:rPr>
          <w:color w:val="000000" w:themeColor="text1"/>
        </w:rPr>
        <w:t xml:space="preserve"> belongs to one of seven nominal classes</w:t>
      </w:r>
      <w:r>
        <w:rPr>
          <w:color w:val="000000" w:themeColor="text1"/>
        </w:rPr>
        <w:t xml:space="preserve">, which are classified according to the </w:t>
      </w:r>
      <w:r w:rsidRPr="003311B0">
        <w:rPr>
          <w:color w:val="000000" w:themeColor="text1"/>
        </w:rPr>
        <w:t>phonological form of their</w:t>
      </w:r>
      <w:r>
        <w:rPr>
          <w:color w:val="000000" w:themeColor="text1"/>
        </w:rPr>
        <w:t xml:space="preserve"> class marker and/or</w:t>
      </w:r>
      <w:r w:rsidRPr="003311B0">
        <w:rPr>
          <w:color w:val="000000" w:themeColor="text1"/>
        </w:rPr>
        <w:t xml:space="preserve"> associate</w:t>
      </w:r>
      <w:r>
        <w:rPr>
          <w:color w:val="000000" w:themeColor="text1"/>
        </w:rPr>
        <w:t>d</w:t>
      </w:r>
      <w:r w:rsidRPr="003311B0">
        <w:rPr>
          <w:color w:val="000000" w:themeColor="text1"/>
        </w:rPr>
        <w:t xml:space="preserve"> functional morphemes, </w:t>
      </w:r>
      <w:r>
        <w:rPr>
          <w:color w:val="000000" w:themeColor="text1"/>
        </w:rPr>
        <w:t xml:space="preserve">i.e., </w:t>
      </w:r>
      <w:r w:rsidRPr="003311B0">
        <w:rPr>
          <w:color w:val="000000" w:themeColor="text1"/>
        </w:rPr>
        <w:t>the morphemes in an agreement relation with the head noun</w:t>
      </w:r>
      <w:r>
        <w:rPr>
          <w:color w:val="000000" w:themeColor="text1"/>
        </w:rPr>
        <w:t xml:space="preserve"> (see Corbett 1991)</w:t>
      </w:r>
      <w:r w:rsidRPr="003311B0">
        <w:rPr>
          <w:color w:val="000000" w:themeColor="text1"/>
        </w:rPr>
        <w:t>.</w:t>
      </w:r>
      <w:r>
        <w:rPr>
          <w:color w:val="000000" w:themeColor="text1"/>
        </w:rPr>
        <w:t xml:space="preserve"> Six of the classes are forming gender pairs of singular and plural, but the nouns in class 7 are mass nouns or nouns denoting properties. This class has no corresponding plural. When the CM is covert</w:t>
      </w:r>
      <w:r>
        <w:t>, we do not indicate it as a CM in the gloss</w:t>
      </w:r>
      <w:r>
        <w:rPr>
          <w:color w:val="000000" w:themeColor="text1"/>
        </w:rPr>
        <w:t xml:space="preserve">. The lexical root is written with its class instead, e.g., </w:t>
      </w:r>
      <w:r w:rsidRPr="003048A1">
        <w:rPr>
          <w:i/>
        </w:rPr>
        <w:t>pà̰</w:t>
      </w:r>
      <w:r>
        <w:t>1</w:t>
      </w:r>
      <w:r w:rsidRPr="00390B0E">
        <w:t xml:space="preserve"> ‘monitor</w:t>
      </w:r>
      <w:r w:rsidRPr="0088370F">
        <w:t xml:space="preserve"> lizard</w:t>
      </w:r>
      <w:r w:rsidRPr="00390B0E">
        <w:t>’</w:t>
      </w:r>
      <w:r>
        <w:t xml:space="preserve"> and </w:t>
      </w:r>
      <w:r w:rsidRPr="003048A1">
        <w:rPr>
          <w:i/>
        </w:rPr>
        <w:t>wótìɔ̀</w:t>
      </w:r>
      <w:r>
        <w:t>1 ‘python’</w:t>
      </w:r>
      <w:r>
        <w:rPr>
          <w:color w:val="000000" w:themeColor="text1"/>
        </w:rPr>
        <w:t>.</w:t>
      </w:r>
    </w:p>
    <w:p w14:paraId="59F73058" w14:textId="77777777" w:rsidR="00A25134" w:rsidRDefault="00A25134" w:rsidP="00902E77">
      <w:pPr>
        <w:rPr>
          <w:b/>
        </w:rPr>
      </w:pPr>
    </w:p>
    <w:p w14:paraId="486B5F00" w14:textId="5A285FFC" w:rsidR="00A25134" w:rsidRDefault="00A25134" w:rsidP="00902E77">
      <w:pPr>
        <w:rPr>
          <w:color w:val="000000" w:themeColor="text1"/>
        </w:rPr>
      </w:pPr>
      <w:r w:rsidRPr="00EB2C68">
        <w:rPr>
          <w:b/>
        </w:rPr>
        <w:t>Table 3.</w:t>
      </w:r>
      <w:r w:rsidRPr="00EB2C68">
        <w:t xml:space="preserve"> Overview of the nominal classes of Fròʔò and the</w:t>
      </w:r>
      <w:r>
        <w:t>ir</w:t>
      </w:r>
      <w:r w:rsidRPr="00EB2C68">
        <w:t xml:space="preserve"> class markers</w:t>
      </w:r>
    </w:p>
    <w:tbl>
      <w:tblPr>
        <w:tblStyle w:val="TableGrid"/>
        <w:tblW w:w="8759" w:type="dxa"/>
        <w:tblLook w:val="04A0" w:firstRow="1" w:lastRow="0" w:firstColumn="1" w:lastColumn="0" w:noHBand="0" w:noVBand="1"/>
      </w:tblPr>
      <w:tblGrid>
        <w:gridCol w:w="3798"/>
        <w:gridCol w:w="4961"/>
      </w:tblGrid>
      <w:tr w:rsidR="003E3F34" w:rsidRPr="00EB2C68" w14:paraId="1B541C13" w14:textId="77777777" w:rsidTr="005B4852">
        <w:tc>
          <w:tcPr>
            <w:tcW w:w="3798" w:type="dxa"/>
          </w:tcPr>
          <w:p w14:paraId="51C2FDEE" w14:textId="77777777" w:rsidR="003E3F34" w:rsidRPr="00EB2C68" w:rsidRDefault="003E3F34" w:rsidP="005B4852">
            <w:pPr>
              <w:spacing w:line="360" w:lineRule="auto"/>
            </w:pPr>
            <w:r w:rsidRPr="00EB2C68">
              <w:t>Class markers (CM)</w:t>
            </w:r>
          </w:p>
        </w:tc>
        <w:tc>
          <w:tcPr>
            <w:tcW w:w="4961" w:type="dxa"/>
          </w:tcPr>
          <w:p w14:paraId="40947B89" w14:textId="77777777" w:rsidR="003E3F34" w:rsidRPr="00EB2C68" w:rsidRDefault="003E3F34" w:rsidP="005B4852">
            <w:pPr>
              <w:spacing w:line="360" w:lineRule="auto"/>
            </w:pPr>
            <w:r w:rsidRPr="00EB2C68">
              <w:t>Examples of nouns of each class</w:t>
            </w:r>
          </w:p>
        </w:tc>
      </w:tr>
      <w:tr w:rsidR="003E3F34" w:rsidRPr="00EB2C68" w14:paraId="1187E21D" w14:textId="77777777" w:rsidTr="005B4852">
        <w:tc>
          <w:tcPr>
            <w:tcW w:w="3798" w:type="dxa"/>
          </w:tcPr>
          <w:p w14:paraId="04C5CE90" w14:textId="77777777" w:rsidR="003E3F34" w:rsidRPr="00EB2C68" w:rsidRDefault="003E3F34" w:rsidP="005B4852">
            <w:pPr>
              <w:tabs>
                <w:tab w:val="left" w:pos="426"/>
                <w:tab w:val="left" w:pos="567"/>
                <w:tab w:val="left" w:pos="993"/>
              </w:tabs>
              <w:spacing w:line="360" w:lineRule="auto"/>
            </w:pPr>
            <w:r w:rsidRPr="00EB2C68">
              <w:rPr>
                <w:b/>
              </w:rPr>
              <w:t>Class 1</w:t>
            </w:r>
            <w:r w:rsidRPr="00EB2C68">
              <w:t xml:space="preserve"> (sg. of gender 1)</w:t>
            </w:r>
          </w:p>
          <w:p w14:paraId="33920CA1" w14:textId="77777777" w:rsidR="003E3F34" w:rsidRPr="00EB2C68" w:rsidRDefault="003E3F34" w:rsidP="005B4852">
            <w:pPr>
              <w:tabs>
                <w:tab w:val="left" w:pos="426"/>
                <w:tab w:val="left" w:pos="567"/>
                <w:tab w:val="left" w:pos="993"/>
              </w:tabs>
              <w:spacing w:line="360" w:lineRule="auto"/>
            </w:pPr>
            <w:r w:rsidRPr="00EB2C68">
              <w:t xml:space="preserve">       several CM, including Ø</w:t>
            </w:r>
          </w:p>
        </w:tc>
        <w:tc>
          <w:tcPr>
            <w:tcW w:w="4961" w:type="dxa"/>
          </w:tcPr>
          <w:p w14:paraId="04FB5DAD" w14:textId="77777777" w:rsidR="003E3F34" w:rsidRPr="00EB2C68" w:rsidRDefault="003E3F34" w:rsidP="005B4852">
            <w:pPr>
              <w:spacing w:line="360" w:lineRule="auto"/>
            </w:pPr>
            <w:r w:rsidRPr="00EB2C68">
              <w:t>hō-lō                      wótìɔ̀</w:t>
            </w:r>
            <w:r>
              <w:t>1</w:t>
            </w:r>
            <w:r w:rsidRPr="00EB2C68">
              <w:t xml:space="preserve">   </w:t>
            </w:r>
          </w:p>
          <w:p w14:paraId="3A455984" w14:textId="77777777" w:rsidR="003E3F34" w:rsidRPr="00EB2C68" w:rsidRDefault="003E3F34" w:rsidP="005B4852">
            <w:pPr>
              <w:spacing w:line="360" w:lineRule="auto"/>
            </w:pPr>
            <w:r w:rsidRPr="00EB2C68">
              <w:rPr>
                <w:rFonts w:eastAsia="Times New Roman"/>
              </w:rPr>
              <w:t>elephant-</w:t>
            </w:r>
            <w:r w:rsidRPr="00EB2C68">
              <w:rPr>
                <w:rFonts w:eastAsia="Times New Roman"/>
                <w:smallCaps/>
              </w:rPr>
              <w:t xml:space="preserve">cm1            </w:t>
            </w:r>
            <w:r w:rsidRPr="00EB2C68">
              <w:t>python</w:t>
            </w:r>
          </w:p>
        </w:tc>
      </w:tr>
      <w:tr w:rsidR="003E3F34" w:rsidRPr="00EB2C68" w14:paraId="2C3260C3" w14:textId="77777777" w:rsidTr="005B4852">
        <w:tc>
          <w:tcPr>
            <w:tcW w:w="3798" w:type="dxa"/>
          </w:tcPr>
          <w:p w14:paraId="24FA3F1D" w14:textId="77777777" w:rsidR="003E3F34" w:rsidRPr="00EB2C68" w:rsidRDefault="003E3F34" w:rsidP="005B4852">
            <w:pPr>
              <w:tabs>
                <w:tab w:val="left" w:pos="426"/>
                <w:tab w:val="left" w:pos="567"/>
                <w:tab w:val="left" w:pos="993"/>
              </w:tabs>
              <w:spacing w:line="360" w:lineRule="auto"/>
            </w:pPr>
            <w:r w:rsidRPr="00EB2C68">
              <w:rPr>
                <w:b/>
              </w:rPr>
              <w:t>Class 2</w:t>
            </w:r>
            <w:r w:rsidRPr="00EB2C68">
              <w:t xml:space="preserve"> (pl. of gender 1) </w:t>
            </w:r>
          </w:p>
          <w:p w14:paraId="2F540770" w14:textId="77777777" w:rsidR="003E3F34" w:rsidRPr="00EB2C68" w:rsidRDefault="003E3F34" w:rsidP="005B4852">
            <w:pPr>
              <w:tabs>
                <w:tab w:val="left" w:pos="426"/>
                <w:tab w:val="left" w:pos="567"/>
                <w:tab w:val="left" w:pos="993"/>
              </w:tabs>
              <w:spacing w:line="360" w:lineRule="auto"/>
            </w:pPr>
            <w:r w:rsidRPr="00EB2C68">
              <w:t xml:space="preserve">       CM: [-hele], [-bele], -lV</w:t>
            </w:r>
          </w:p>
        </w:tc>
        <w:tc>
          <w:tcPr>
            <w:tcW w:w="4961" w:type="dxa"/>
          </w:tcPr>
          <w:p w14:paraId="45AE2D9A" w14:textId="77777777" w:rsidR="003E3F34" w:rsidRPr="00EB2C68" w:rsidRDefault="003E3F34" w:rsidP="005B4852">
            <w:pPr>
              <w:spacing w:line="360" w:lineRule="auto"/>
              <w:rPr>
                <w:rFonts w:eastAsia="Times New Roman"/>
              </w:rPr>
            </w:pPr>
            <w:r w:rsidRPr="00EB2C68">
              <w:t>hō-bēlē</w:t>
            </w:r>
            <w:r w:rsidRPr="00EB2C68">
              <w:rPr>
                <w:rFonts w:eastAsia="Times New Roman"/>
              </w:rPr>
              <w:t xml:space="preserve">                    </w:t>
            </w:r>
            <w:r w:rsidRPr="00EB2C68">
              <w:t>wótìɔ̀-hélé</w:t>
            </w:r>
          </w:p>
          <w:p w14:paraId="46184596" w14:textId="77777777" w:rsidR="003E3F34" w:rsidRPr="00EB2C68" w:rsidRDefault="003E3F34" w:rsidP="005B4852">
            <w:pPr>
              <w:spacing w:line="360" w:lineRule="auto"/>
            </w:pPr>
            <w:r w:rsidRPr="00EB2C68">
              <w:rPr>
                <w:rFonts w:eastAsia="Times New Roman"/>
              </w:rPr>
              <w:t>elephants-</w:t>
            </w:r>
            <w:r w:rsidRPr="00EB2C68">
              <w:rPr>
                <w:rFonts w:eastAsia="Times New Roman"/>
                <w:smallCaps/>
              </w:rPr>
              <w:t xml:space="preserve">cm2           </w:t>
            </w:r>
            <w:r w:rsidRPr="00EB2C68">
              <w:t>pythons</w:t>
            </w:r>
            <w:r w:rsidRPr="00EB2C68">
              <w:rPr>
                <w:rFonts w:eastAsia="Times New Roman"/>
              </w:rPr>
              <w:t>-</w:t>
            </w:r>
            <w:r w:rsidRPr="00EB2C68">
              <w:rPr>
                <w:rFonts w:eastAsia="Times New Roman"/>
                <w:smallCaps/>
              </w:rPr>
              <w:t>cm2</w:t>
            </w:r>
          </w:p>
        </w:tc>
      </w:tr>
      <w:tr w:rsidR="003E3F34" w:rsidRPr="00EB2C68" w14:paraId="7ED63F66" w14:textId="77777777" w:rsidTr="005B4852">
        <w:tc>
          <w:tcPr>
            <w:tcW w:w="3798" w:type="dxa"/>
          </w:tcPr>
          <w:p w14:paraId="23B6E771" w14:textId="77777777" w:rsidR="003E3F34" w:rsidRPr="00EB2C68" w:rsidRDefault="003E3F34" w:rsidP="005B4852">
            <w:pPr>
              <w:tabs>
                <w:tab w:val="left" w:pos="426"/>
                <w:tab w:val="left" w:pos="567"/>
                <w:tab w:val="left" w:pos="993"/>
              </w:tabs>
              <w:spacing w:line="360" w:lineRule="auto"/>
            </w:pPr>
            <w:r w:rsidRPr="00EB2C68">
              <w:rPr>
                <w:b/>
              </w:rPr>
              <w:t>Class 3</w:t>
            </w:r>
            <w:r w:rsidRPr="00EB2C68">
              <w:t xml:space="preserve"> (sg. of gender 2)</w:t>
            </w:r>
          </w:p>
          <w:p w14:paraId="3AD9A248" w14:textId="77777777" w:rsidR="003E3F34" w:rsidRPr="00EB2C68" w:rsidRDefault="003E3F34" w:rsidP="005B4852">
            <w:pPr>
              <w:tabs>
                <w:tab w:val="left" w:pos="426"/>
                <w:tab w:val="left" w:pos="567"/>
                <w:tab w:val="left" w:pos="993"/>
              </w:tabs>
              <w:spacing w:line="360" w:lineRule="auto"/>
            </w:pPr>
            <w:r w:rsidRPr="00EB2C68">
              <w:t xml:space="preserve">        CM: [-lV]</w:t>
            </w:r>
          </w:p>
        </w:tc>
        <w:tc>
          <w:tcPr>
            <w:tcW w:w="4961" w:type="dxa"/>
          </w:tcPr>
          <w:p w14:paraId="4A3381E4" w14:textId="77777777" w:rsidR="003E3F34" w:rsidRPr="00EB2C68" w:rsidRDefault="003E3F34" w:rsidP="005B4852">
            <w:pPr>
              <w:spacing w:line="360" w:lineRule="auto"/>
            </w:pPr>
            <w:r w:rsidRPr="00EB2C68">
              <w:t>lāː-lā</w:t>
            </w:r>
            <w:r w:rsidRPr="00EB2C68">
              <w:tab/>
              <w:t xml:space="preserve">                    kpē-lē</w:t>
            </w:r>
          </w:p>
          <w:p w14:paraId="350AEA96" w14:textId="77777777" w:rsidR="003E3F34" w:rsidRPr="00EB2C68" w:rsidRDefault="003E3F34" w:rsidP="005B4852">
            <w:pPr>
              <w:spacing w:line="360" w:lineRule="auto"/>
            </w:pPr>
            <w:r w:rsidRPr="00EB2C68">
              <w:t>belly</w:t>
            </w:r>
            <w:r w:rsidRPr="00EB2C68">
              <w:rPr>
                <w:rFonts w:eastAsia="Times New Roman"/>
              </w:rPr>
              <w:t>-</w:t>
            </w:r>
            <w:r w:rsidRPr="00EB2C68">
              <w:rPr>
                <w:rFonts w:eastAsia="Times New Roman"/>
                <w:smallCaps/>
              </w:rPr>
              <w:t>cm3</w:t>
            </w:r>
            <w:r w:rsidRPr="00EB2C68">
              <w:t xml:space="preserve">                knife</w:t>
            </w:r>
            <w:r w:rsidRPr="00EB2C68">
              <w:rPr>
                <w:rFonts w:eastAsia="Times New Roman"/>
              </w:rPr>
              <w:t>-</w:t>
            </w:r>
            <w:r w:rsidRPr="00EB2C68">
              <w:rPr>
                <w:rFonts w:eastAsia="Times New Roman"/>
                <w:smallCaps/>
              </w:rPr>
              <w:t>cm3</w:t>
            </w:r>
          </w:p>
        </w:tc>
      </w:tr>
      <w:tr w:rsidR="003E3F34" w:rsidRPr="00EB2C68" w14:paraId="58039E29" w14:textId="77777777" w:rsidTr="005B4852">
        <w:tc>
          <w:tcPr>
            <w:tcW w:w="3798" w:type="dxa"/>
          </w:tcPr>
          <w:p w14:paraId="7C4B341F" w14:textId="77777777" w:rsidR="003E3F34" w:rsidRPr="00EB2C68" w:rsidRDefault="003E3F34" w:rsidP="005B4852">
            <w:pPr>
              <w:tabs>
                <w:tab w:val="left" w:pos="426"/>
                <w:tab w:val="left" w:pos="567"/>
                <w:tab w:val="left" w:pos="993"/>
              </w:tabs>
              <w:spacing w:line="360" w:lineRule="auto"/>
            </w:pPr>
            <w:r w:rsidRPr="00EB2C68">
              <w:rPr>
                <w:b/>
              </w:rPr>
              <w:t>Class 4</w:t>
            </w:r>
            <w:r w:rsidRPr="00EB2C68">
              <w:t xml:space="preserve"> (pl. of gender 2) </w:t>
            </w:r>
          </w:p>
          <w:p w14:paraId="6C1B8411" w14:textId="77777777" w:rsidR="003E3F34" w:rsidRPr="00EB2C68" w:rsidRDefault="003E3F34" w:rsidP="005B4852">
            <w:pPr>
              <w:tabs>
                <w:tab w:val="left" w:pos="426"/>
                <w:tab w:val="left" w:pos="567"/>
                <w:tab w:val="left" w:pos="993"/>
              </w:tabs>
              <w:spacing w:line="360" w:lineRule="auto"/>
            </w:pPr>
            <w:r w:rsidRPr="00EB2C68">
              <w:t xml:space="preserve">        CM: [-ʔVlV, -gele]</w:t>
            </w:r>
          </w:p>
        </w:tc>
        <w:tc>
          <w:tcPr>
            <w:tcW w:w="4961" w:type="dxa"/>
          </w:tcPr>
          <w:p w14:paraId="76A67549" w14:textId="77777777" w:rsidR="003E3F34" w:rsidRPr="00EB2C68" w:rsidRDefault="003E3F34" w:rsidP="005B4852">
            <w:pPr>
              <w:spacing w:line="360" w:lineRule="auto"/>
            </w:pPr>
            <w:r w:rsidRPr="00EB2C68">
              <w:t>lā-ʔālā                      kpē-gēlē</w:t>
            </w:r>
          </w:p>
          <w:p w14:paraId="6AEE6E1F" w14:textId="77777777" w:rsidR="003E3F34" w:rsidRPr="00EB2C68" w:rsidRDefault="003E3F34" w:rsidP="005B4852">
            <w:pPr>
              <w:spacing w:line="360" w:lineRule="auto"/>
            </w:pPr>
            <w:r w:rsidRPr="00EB2C68">
              <w:rPr>
                <w:rFonts w:eastAsia="Times New Roman"/>
              </w:rPr>
              <w:t>bellies-</w:t>
            </w:r>
            <w:r w:rsidRPr="00EB2C68">
              <w:rPr>
                <w:rFonts w:eastAsia="Times New Roman"/>
                <w:smallCaps/>
              </w:rPr>
              <w:t xml:space="preserve">cm4                 </w:t>
            </w:r>
            <w:r w:rsidRPr="00EB2C68">
              <w:t>knives</w:t>
            </w:r>
            <w:r w:rsidRPr="00EB2C68">
              <w:rPr>
                <w:rFonts w:eastAsia="Times New Roman"/>
              </w:rPr>
              <w:t>-</w:t>
            </w:r>
            <w:r w:rsidRPr="00EB2C68">
              <w:rPr>
                <w:rFonts w:eastAsia="Times New Roman"/>
                <w:smallCaps/>
              </w:rPr>
              <w:t>cm4</w:t>
            </w:r>
          </w:p>
        </w:tc>
      </w:tr>
      <w:tr w:rsidR="003E3F34" w:rsidRPr="00EB2C68" w14:paraId="15C5661F" w14:textId="77777777" w:rsidTr="005B4852">
        <w:tc>
          <w:tcPr>
            <w:tcW w:w="3798" w:type="dxa"/>
          </w:tcPr>
          <w:p w14:paraId="1DD77153" w14:textId="77777777" w:rsidR="003E3F34" w:rsidRPr="00EB2C68" w:rsidRDefault="003E3F34" w:rsidP="005B4852">
            <w:pPr>
              <w:tabs>
                <w:tab w:val="left" w:pos="426"/>
                <w:tab w:val="left" w:pos="567"/>
                <w:tab w:val="left" w:pos="993"/>
              </w:tabs>
              <w:spacing w:line="360" w:lineRule="auto"/>
            </w:pPr>
            <w:r w:rsidRPr="00EB2C68">
              <w:rPr>
                <w:b/>
              </w:rPr>
              <w:t>Class 5</w:t>
            </w:r>
            <w:r w:rsidRPr="00EB2C68">
              <w:t xml:space="preserve"> (sg. of gender 3)</w:t>
            </w:r>
          </w:p>
          <w:p w14:paraId="6D233C3D" w14:textId="77777777" w:rsidR="003E3F34" w:rsidRPr="00EB2C68" w:rsidRDefault="003E3F34" w:rsidP="005B4852">
            <w:pPr>
              <w:tabs>
                <w:tab w:val="left" w:pos="426"/>
                <w:tab w:val="left" w:pos="567"/>
                <w:tab w:val="left" w:pos="993"/>
              </w:tabs>
              <w:spacing w:line="360" w:lineRule="auto"/>
            </w:pPr>
            <w:r w:rsidRPr="00EB2C68">
              <w:t xml:space="preserve">       CM: [-gV]/[-ŋV]/[-ʔV] or Ø </w:t>
            </w:r>
          </w:p>
        </w:tc>
        <w:tc>
          <w:tcPr>
            <w:tcW w:w="4961" w:type="dxa"/>
          </w:tcPr>
          <w:p w14:paraId="7BCAEE1C" w14:textId="77777777" w:rsidR="003E3F34" w:rsidRPr="00EB2C68" w:rsidRDefault="003E3F34" w:rsidP="005B4852">
            <w:pPr>
              <w:spacing w:line="360" w:lineRule="auto"/>
            </w:pPr>
            <w:r w:rsidRPr="00EB2C68">
              <w:t>jē-gē                        āf</w:t>
            </w:r>
            <w:r w:rsidRPr="00204510">
              <w:rPr>
                <w:rFonts w:eastAsia="Times New Roman"/>
                <w:color w:val="000000"/>
              </w:rPr>
              <w:t>ɔ̃̄</w:t>
            </w:r>
            <w:r w:rsidRPr="00EB2C68">
              <w:t>-ŋ</w:t>
            </w:r>
            <w:r w:rsidRPr="00204510">
              <w:rPr>
                <w:rFonts w:eastAsia="Times New Roman"/>
                <w:color w:val="000000"/>
              </w:rPr>
              <w:t>ɔ̃̀</w:t>
            </w:r>
          </w:p>
          <w:p w14:paraId="331DB56A" w14:textId="77777777" w:rsidR="003E3F34" w:rsidRPr="00EB2C68" w:rsidRDefault="003E3F34" w:rsidP="005B4852">
            <w:pPr>
              <w:spacing w:line="360" w:lineRule="auto"/>
            </w:pPr>
            <w:r w:rsidRPr="00EB2C68">
              <w:rPr>
                <w:rFonts w:eastAsia="Times New Roman"/>
              </w:rPr>
              <w:t>month-</w:t>
            </w:r>
            <w:r w:rsidRPr="00EB2C68">
              <w:rPr>
                <w:rFonts w:eastAsia="Times New Roman"/>
                <w:smallCaps/>
              </w:rPr>
              <w:t xml:space="preserve">cm5                </w:t>
            </w:r>
            <w:r w:rsidRPr="00EB2C68">
              <w:t xml:space="preserve"> new thing</w:t>
            </w:r>
            <w:r w:rsidRPr="00EB2C68">
              <w:softHyphen/>
            </w:r>
            <w:r w:rsidRPr="00EB2C68">
              <w:rPr>
                <w:rFonts w:eastAsia="Times New Roman"/>
              </w:rPr>
              <w:t>-</w:t>
            </w:r>
            <w:r w:rsidRPr="00EB2C68">
              <w:rPr>
                <w:rFonts w:eastAsia="Times New Roman"/>
                <w:smallCaps/>
              </w:rPr>
              <w:t>cm5</w:t>
            </w:r>
          </w:p>
        </w:tc>
      </w:tr>
      <w:tr w:rsidR="003E3F34" w:rsidRPr="00EB2C68" w14:paraId="2CED1725" w14:textId="77777777" w:rsidTr="005B4852">
        <w:tc>
          <w:tcPr>
            <w:tcW w:w="3798" w:type="dxa"/>
          </w:tcPr>
          <w:p w14:paraId="50EB7918" w14:textId="77777777" w:rsidR="003E3F34" w:rsidRPr="00EB2C68" w:rsidRDefault="003E3F34" w:rsidP="005B4852">
            <w:pPr>
              <w:tabs>
                <w:tab w:val="left" w:pos="426"/>
                <w:tab w:val="left" w:pos="567"/>
                <w:tab w:val="left" w:pos="993"/>
              </w:tabs>
              <w:spacing w:line="360" w:lineRule="auto"/>
            </w:pPr>
            <w:r w:rsidRPr="00EB2C68">
              <w:rPr>
                <w:b/>
              </w:rPr>
              <w:t>Class 6</w:t>
            </w:r>
            <w:r w:rsidRPr="00EB2C68">
              <w:t xml:space="preserve"> (pl. of gender 3) </w:t>
            </w:r>
          </w:p>
          <w:p w14:paraId="749172A5" w14:textId="77777777" w:rsidR="003E3F34" w:rsidRPr="00EB2C68" w:rsidRDefault="003E3F34" w:rsidP="005B4852">
            <w:pPr>
              <w:tabs>
                <w:tab w:val="left" w:pos="426"/>
                <w:tab w:val="left" w:pos="567"/>
                <w:tab w:val="left" w:pos="993"/>
              </w:tabs>
              <w:spacing w:line="360" w:lineRule="auto"/>
            </w:pPr>
            <w:r w:rsidRPr="00EB2C68">
              <w:t xml:space="preserve">       CM: [-rV]</w:t>
            </w:r>
          </w:p>
        </w:tc>
        <w:tc>
          <w:tcPr>
            <w:tcW w:w="4961" w:type="dxa"/>
          </w:tcPr>
          <w:p w14:paraId="0AE8177C" w14:textId="77777777" w:rsidR="003E3F34" w:rsidRPr="00EB2C68" w:rsidRDefault="003E3F34" w:rsidP="005B4852">
            <w:pPr>
              <w:spacing w:line="360" w:lineRule="auto"/>
            </w:pPr>
            <w:r w:rsidRPr="00EB2C68">
              <w:t xml:space="preserve">jēː-rē                       </w:t>
            </w:r>
            <w:r w:rsidRPr="00535F68">
              <w:t>āf</w:t>
            </w:r>
            <w:r w:rsidRPr="00535F68">
              <w:rPr>
                <w:rFonts w:eastAsia="Times New Roman"/>
                <w:color w:val="000000"/>
              </w:rPr>
              <w:t>ɔ̃̄</w:t>
            </w:r>
            <w:r w:rsidRPr="00535F68">
              <w:t>:-r</w:t>
            </w:r>
            <w:r w:rsidRPr="00535F68">
              <w:rPr>
                <w:rFonts w:eastAsia="Times New Roman"/>
                <w:color w:val="000000"/>
              </w:rPr>
              <w:t>ɔ̃̀</w:t>
            </w:r>
          </w:p>
          <w:p w14:paraId="04D9A720" w14:textId="77777777" w:rsidR="003E3F34" w:rsidRPr="00EB2C68" w:rsidRDefault="003E3F34" w:rsidP="005B4852">
            <w:pPr>
              <w:spacing w:line="360" w:lineRule="auto"/>
            </w:pPr>
            <w:r w:rsidRPr="00EB2C68">
              <w:rPr>
                <w:rFonts w:eastAsia="Times New Roman"/>
              </w:rPr>
              <w:t>months-</w:t>
            </w:r>
            <w:r w:rsidRPr="00EB2C68">
              <w:rPr>
                <w:rFonts w:eastAsia="Times New Roman"/>
                <w:smallCaps/>
              </w:rPr>
              <w:t xml:space="preserve">cm6              </w:t>
            </w:r>
            <w:r w:rsidRPr="00EB2C68">
              <w:t>new things</w:t>
            </w:r>
            <w:r w:rsidRPr="00EB2C68">
              <w:rPr>
                <w:rFonts w:eastAsia="Times New Roman"/>
              </w:rPr>
              <w:t>-</w:t>
            </w:r>
            <w:r w:rsidRPr="00EB2C68">
              <w:rPr>
                <w:rFonts w:eastAsia="Times New Roman"/>
                <w:smallCaps/>
              </w:rPr>
              <w:t>cm6</w:t>
            </w:r>
          </w:p>
        </w:tc>
      </w:tr>
      <w:tr w:rsidR="003E3F34" w:rsidRPr="00EB2C68" w14:paraId="4A72E7BF" w14:textId="77777777" w:rsidTr="005B4852">
        <w:tc>
          <w:tcPr>
            <w:tcW w:w="3798" w:type="dxa"/>
          </w:tcPr>
          <w:p w14:paraId="1E9DB9D7" w14:textId="77777777" w:rsidR="003E3F34" w:rsidRPr="00EB2C68" w:rsidRDefault="003E3F34" w:rsidP="005B4852">
            <w:pPr>
              <w:tabs>
                <w:tab w:val="left" w:pos="426"/>
                <w:tab w:val="left" w:pos="567"/>
                <w:tab w:val="left" w:pos="993"/>
              </w:tabs>
              <w:spacing w:line="360" w:lineRule="auto"/>
            </w:pPr>
            <w:r w:rsidRPr="00EB2C68">
              <w:rPr>
                <w:b/>
              </w:rPr>
              <w:t>Class 7</w:t>
            </w:r>
            <w:r w:rsidRPr="00EB2C68">
              <w:t xml:space="preserve"> (sg. of gender 4)</w:t>
            </w:r>
          </w:p>
          <w:p w14:paraId="23EF26F4" w14:textId="77777777" w:rsidR="003E3F34" w:rsidRPr="00EB2C68" w:rsidRDefault="003E3F34" w:rsidP="005B4852">
            <w:pPr>
              <w:tabs>
                <w:tab w:val="left" w:pos="426"/>
                <w:tab w:val="left" w:pos="567"/>
                <w:tab w:val="left" w:pos="993"/>
              </w:tabs>
              <w:spacing w:line="360" w:lineRule="auto"/>
            </w:pPr>
            <w:r w:rsidRPr="00EB2C68">
              <w:t xml:space="preserve">       CM: [-mV] </w:t>
            </w:r>
          </w:p>
        </w:tc>
        <w:tc>
          <w:tcPr>
            <w:tcW w:w="4961" w:type="dxa"/>
          </w:tcPr>
          <w:p w14:paraId="28B61ACF" w14:textId="77777777" w:rsidR="003E3F34" w:rsidRPr="00EB2C68" w:rsidRDefault="003E3F34" w:rsidP="005B4852">
            <w:pPr>
              <w:tabs>
                <w:tab w:val="left" w:pos="142"/>
                <w:tab w:val="left" w:pos="284"/>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 w:val="left" w:pos="3119"/>
                <w:tab w:val="left" w:pos="3261"/>
                <w:tab w:val="left" w:pos="3402"/>
                <w:tab w:val="left" w:pos="3544"/>
                <w:tab w:val="left" w:pos="3686"/>
                <w:tab w:val="left" w:pos="3828"/>
                <w:tab w:val="left" w:pos="3969"/>
                <w:tab w:val="left" w:pos="4111"/>
                <w:tab w:val="left" w:pos="4253"/>
                <w:tab w:val="left" w:pos="4395"/>
                <w:tab w:val="left" w:pos="4536"/>
                <w:tab w:val="left" w:pos="4678"/>
                <w:tab w:val="left" w:pos="4820"/>
                <w:tab w:val="left" w:pos="4962"/>
                <w:tab w:val="left" w:pos="5103"/>
                <w:tab w:val="left" w:pos="5245"/>
                <w:tab w:val="left" w:pos="5387"/>
                <w:tab w:val="left" w:pos="5529"/>
                <w:tab w:val="left" w:pos="5670"/>
                <w:tab w:val="left" w:pos="5812"/>
                <w:tab w:val="left" w:pos="5954"/>
                <w:tab w:val="left" w:pos="6096"/>
                <w:tab w:val="left" w:pos="6237"/>
                <w:tab w:val="left" w:pos="6379"/>
                <w:tab w:val="left" w:pos="6521"/>
                <w:tab w:val="left" w:pos="6663"/>
                <w:tab w:val="left" w:pos="6804"/>
                <w:tab w:val="left" w:pos="6946"/>
                <w:tab w:val="left" w:pos="7088"/>
                <w:tab w:val="left" w:pos="7230"/>
                <w:tab w:val="left" w:pos="7371"/>
                <w:tab w:val="left" w:pos="7513"/>
                <w:tab w:val="left" w:pos="7655"/>
                <w:tab w:val="left" w:pos="7797"/>
                <w:tab w:val="left" w:pos="7938"/>
                <w:tab w:val="left" w:pos="8080"/>
                <w:tab w:val="left" w:pos="8222"/>
                <w:tab w:val="left" w:pos="8364"/>
              </w:tabs>
              <w:spacing w:line="360" w:lineRule="auto"/>
              <w:ind w:right="378"/>
              <w:jc w:val="both"/>
              <w:outlineLvl w:val="0"/>
            </w:pPr>
            <w:r w:rsidRPr="00EB2C68">
              <w:t>ɲ</w:t>
            </w:r>
            <w:r w:rsidRPr="00204510">
              <w:rPr>
                <w:rFonts w:eastAsia="Times New Roman"/>
                <w:color w:val="000000"/>
              </w:rPr>
              <w:t>ũ̄</w:t>
            </w:r>
            <w:r>
              <w:t>-m</w:t>
            </w:r>
            <w:r w:rsidRPr="00204510">
              <w:rPr>
                <w:rFonts w:eastAsia="Times New Roman"/>
                <w:color w:val="000000"/>
              </w:rPr>
              <w:t>ũ̄</w:t>
            </w:r>
            <w:r w:rsidRPr="00EB2C68">
              <w:t xml:space="preserve">                    wɛ̄-bɛ̄ </w:t>
            </w:r>
            <w:r w:rsidRPr="00EB2C68">
              <w:tab/>
            </w:r>
            <w:r w:rsidRPr="00EB2C68">
              <w:tab/>
            </w:r>
            <w:r w:rsidRPr="00EB2C68">
              <w:tab/>
            </w:r>
          </w:p>
          <w:p w14:paraId="6D2F4B91" w14:textId="77777777" w:rsidR="003E3F34" w:rsidRPr="00EB2C68" w:rsidRDefault="003E3F34" w:rsidP="005B4852">
            <w:pPr>
              <w:spacing w:line="360" w:lineRule="auto"/>
            </w:pPr>
            <w:r w:rsidRPr="00EB2C68">
              <w:rPr>
                <w:rFonts w:eastAsia="Times New Roman"/>
              </w:rPr>
              <w:t>water-</w:t>
            </w:r>
            <w:r w:rsidRPr="00EB2C68">
              <w:rPr>
                <w:rFonts w:eastAsia="Times New Roman"/>
                <w:smallCaps/>
              </w:rPr>
              <w:t xml:space="preserve">cm7                  </w:t>
            </w:r>
            <w:r w:rsidRPr="00EB2C68">
              <w:t>foliage</w:t>
            </w:r>
            <w:r w:rsidRPr="00EB2C68">
              <w:rPr>
                <w:rFonts w:eastAsia="Times New Roman"/>
              </w:rPr>
              <w:t>-</w:t>
            </w:r>
            <w:r w:rsidRPr="00EB2C68">
              <w:rPr>
                <w:rFonts w:eastAsia="Times New Roman"/>
                <w:smallCaps/>
              </w:rPr>
              <w:t>cm7</w:t>
            </w:r>
          </w:p>
        </w:tc>
      </w:tr>
    </w:tbl>
    <w:p w14:paraId="58ABCC21" w14:textId="77777777" w:rsidR="003E3F34" w:rsidRDefault="003E3F34" w:rsidP="00902E77">
      <w:pPr>
        <w:rPr>
          <w:color w:val="000000" w:themeColor="text1"/>
        </w:rPr>
      </w:pPr>
    </w:p>
    <w:p w14:paraId="555C1EE8" w14:textId="214736CD" w:rsidR="00902E77" w:rsidRDefault="00902E77" w:rsidP="00090A6E">
      <w:pPr>
        <w:pStyle w:val="lsSection1"/>
        <w:ind w:left="360"/>
      </w:pPr>
      <w:r w:rsidRPr="00090A6E">
        <w:t>Underlying syllable structure</w:t>
      </w:r>
      <w:r w:rsidRPr="00343AAC">
        <w:t xml:space="preserve"> and phonotactics</w:t>
      </w:r>
    </w:p>
    <w:p w14:paraId="7265281A" w14:textId="77777777" w:rsidR="007A7F26" w:rsidRPr="007A7F26" w:rsidRDefault="007A7F26" w:rsidP="007A7F26"/>
    <w:p w14:paraId="4A1A8E4F" w14:textId="77777777" w:rsidR="00902E77" w:rsidRDefault="00902E77" w:rsidP="00D60BE6">
      <w:r w:rsidRPr="00343AAC">
        <w:t>T</w:t>
      </w:r>
      <w:r w:rsidRPr="00D60BE6">
        <w:rPr>
          <w:color w:val="000000" w:themeColor="text1"/>
        </w:rPr>
        <w:t xml:space="preserve">wo underling syllable structures are present in Fròʔò: the first type of syllable consists only of a nucleus (V or [n]), and the second type consists of an onset + nucleus, see </w:t>
      </w:r>
      <w:r w:rsidRPr="00D60BE6">
        <w:rPr>
          <w:color w:val="000000" w:themeColor="text1"/>
        </w:rPr>
        <w:fldChar w:fldCharType="begin"/>
      </w:r>
      <w:r w:rsidRPr="00D60BE6">
        <w:rPr>
          <w:color w:val="000000" w:themeColor="text1"/>
        </w:rPr>
        <w:instrText xml:space="preserve"> REF _Ref475745330 \r \h  \* MERGEFORMAT </w:instrText>
      </w:r>
      <w:r w:rsidRPr="00D60BE6">
        <w:rPr>
          <w:color w:val="000000" w:themeColor="text1"/>
        </w:rPr>
      </w:r>
      <w:r w:rsidRPr="00D60BE6">
        <w:rPr>
          <w:color w:val="000000" w:themeColor="text1"/>
        </w:rPr>
        <w:fldChar w:fldCharType="separate"/>
      </w:r>
      <w:r w:rsidRPr="00D60BE6">
        <w:rPr>
          <w:color w:val="000000" w:themeColor="text1"/>
        </w:rPr>
        <w:t>(4)</w:t>
      </w:r>
      <w:r w:rsidRPr="00D60BE6">
        <w:rPr>
          <w:color w:val="000000" w:themeColor="text1"/>
        </w:rPr>
        <w:fldChar w:fldCharType="end"/>
      </w:r>
      <w:r w:rsidRPr="00D60BE6">
        <w:rPr>
          <w:color w:val="000000" w:themeColor="text1"/>
        </w:rPr>
        <w:t xml:space="preserve">. In the latter case, the onset can be simple or complex, </w:t>
      </w:r>
      <w:r w:rsidRPr="00343AAC">
        <w:t>consist</w:t>
      </w:r>
      <w:r>
        <w:t>ing</w:t>
      </w:r>
      <w:r w:rsidRPr="00343AAC">
        <w:t xml:space="preserve"> of maximally two consonants, thus (C)CV.</w:t>
      </w:r>
    </w:p>
    <w:p w14:paraId="259C4295" w14:textId="77777777" w:rsidR="007A7F26" w:rsidRDefault="007A7F26" w:rsidP="00D60BE6"/>
    <w:p w14:paraId="019AFEE0" w14:textId="77777777" w:rsidR="00902E77" w:rsidRPr="00343AAC" w:rsidRDefault="00902E77" w:rsidP="00DD3440">
      <w:pPr>
        <w:pStyle w:val="Index1"/>
        <w:numPr>
          <w:ilvl w:val="0"/>
          <w:numId w:val="6"/>
        </w:numPr>
      </w:pPr>
      <w:r w:rsidRPr="00343AAC">
        <w:rPr>
          <w:rFonts w:eastAsia="MS PGothic"/>
        </w:rPr>
        <w:t xml:space="preserve">    </w:t>
      </w:r>
      <w:bookmarkStart w:id="10" w:name="_Ref475745330"/>
      <w:r w:rsidRPr="00343AAC">
        <w:rPr>
          <w:rFonts w:eastAsia="MS PGothic"/>
        </w:rPr>
        <w:t>Fròʔ</w:t>
      </w:r>
      <w:r w:rsidRPr="00343AAC">
        <w:t>ò underlying syllable structure</w:t>
      </w:r>
      <w:bookmarkEnd w:id="10"/>
      <w:r>
        <w:t>s</w:t>
      </w:r>
      <w:r w:rsidRPr="00343AAC">
        <w:t xml:space="preserve"> </w:t>
      </w:r>
    </w:p>
    <w:p w14:paraId="3230847C" w14:textId="1FEBB7A1" w:rsidR="00902E77" w:rsidRPr="00343AAC" w:rsidRDefault="00902E77" w:rsidP="00902E77">
      <w:r>
        <w:tab/>
        <w:t xml:space="preserve">            </w:t>
      </w:r>
      <w:r w:rsidRPr="0095435F">
        <w:t>σ</w:t>
      </w:r>
      <w:r w:rsidRPr="00343AAC">
        <w:t xml:space="preserve">                </w:t>
      </w:r>
      <w:r>
        <w:t xml:space="preserve">     σ</w:t>
      </w:r>
      <w:r>
        <w:tab/>
      </w:r>
      <w:r>
        <w:tab/>
        <w:t xml:space="preserve">    </w:t>
      </w:r>
      <w:r w:rsidR="007A7F26">
        <w:t xml:space="preserve">      </w:t>
      </w:r>
      <w:r w:rsidR="007A7F26">
        <w:tab/>
        <w:t xml:space="preserve"> </w:t>
      </w:r>
      <w:r w:rsidRPr="00343AAC">
        <w:t>σ</w:t>
      </w:r>
    </w:p>
    <w:p w14:paraId="0A5749DD" w14:textId="3E4CB66D" w:rsidR="00902E77" w:rsidRPr="00343AAC" w:rsidRDefault="00902E77" w:rsidP="00902E77">
      <w:r>
        <w:rPr>
          <w:noProof/>
          <w:lang w:val="de-DE" w:eastAsia="de-DE" w:bidi="ar-SA"/>
        </w:rPr>
        <mc:AlternateContent>
          <mc:Choice Requires="wps">
            <w:drawing>
              <wp:anchor distT="0" distB="0" distL="114300" distR="114300" simplePos="0" relativeHeight="251660288" behindDoc="0" locked="0" layoutInCell="1" allowOverlap="1" wp14:anchorId="1F60D560" wp14:editId="60E67EFE">
                <wp:simplePos x="0" y="0"/>
                <wp:positionH relativeFrom="column">
                  <wp:posOffset>2927985</wp:posOffset>
                </wp:positionH>
                <wp:positionV relativeFrom="paragraph">
                  <wp:posOffset>52070</wp:posOffset>
                </wp:positionV>
                <wp:extent cx="231140" cy="115570"/>
                <wp:effectExtent l="0" t="0" r="0" b="11430"/>
                <wp:wrapNone/>
                <wp:docPr id="421"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31140" cy="115570"/>
                        </a:xfrm>
                        <a:prstGeom prst="line">
                          <a:avLst/>
                        </a:prstGeom>
                        <a:noFill/>
                        <a:ln w="6350">
                          <a:solidFill>
                            <a:srgbClr val="000000"/>
                          </a:solidFill>
                          <a:round/>
                          <a:headEnd/>
                          <a:tailEnd/>
                        </a:ln>
                        <a:effectLs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06F0D3C" id="Line 337"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5pt,4.1pt" to="248.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" strokeweight=".5pt">
                <o:lock v:ext="edit" shapetype="f"/>
              </v:lin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14:anchorId="05A2BC2E" wp14:editId="4F19E563">
                <wp:simplePos x="0" y="0"/>
                <wp:positionH relativeFrom="column">
                  <wp:posOffset>2690495</wp:posOffset>
                </wp:positionH>
                <wp:positionV relativeFrom="paragraph">
                  <wp:posOffset>55245</wp:posOffset>
                </wp:positionV>
                <wp:extent cx="227965" cy="115570"/>
                <wp:effectExtent l="0" t="0" r="635" b="11430"/>
                <wp:wrapNone/>
                <wp:docPr id="419"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7965" cy="115570"/>
                        </a:xfrm>
                        <a:prstGeom prst="line">
                          <a:avLst/>
                        </a:prstGeom>
                        <a:noFill/>
                        <a:ln w="6350">
                          <a:solidFill>
                            <a:srgbClr val="000000"/>
                          </a:solidFill>
                          <a:round/>
                          <a:headEnd/>
                          <a:tailEnd/>
                        </a:ln>
                        <a:effectLs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6D2AC5E" id="Line 33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4.35pt" to="2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" strokeweight=".5pt">
                <o:lock v:ext="edit" shapetype="f"/>
              </v:line>
            </w:pict>
          </mc:Fallback>
        </mc:AlternateContent>
      </w:r>
      <w:r>
        <w:tab/>
      </w:r>
      <w:r>
        <w:tab/>
      </w:r>
      <w:r w:rsidR="007A7F26">
        <w:t xml:space="preserve"> </w:t>
      </w:r>
      <w:r>
        <w:t>|</w:t>
      </w:r>
      <w:r>
        <w:tab/>
      </w:r>
      <w:r>
        <w:tab/>
      </w:r>
      <w:r w:rsidR="007A7F26">
        <w:t xml:space="preserve">    </w:t>
      </w:r>
      <w:r>
        <w:t>|</w:t>
      </w:r>
    </w:p>
    <w:p w14:paraId="51B966D5" w14:textId="1FFF4AF7" w:rsidR="00902E77" w:rsidRPr="00343AAC" w:rsidRDefault="00902E77" w:rsidP="00902E77">
      <w:r>
        <w:tab/>
        <w:t xml:space="preserve">           </w:t>
      </w:r>
      <w:r w:rsidRPr="00343AAC">
        <w:t xml:space="preserve">V             </w:t>
      </w:r>
      <w:r>
        <w:t xml:space="preserve">         n</w:t>
      </w:r>
      <w:r w:rsidRPr="00343AAC">
        <w:tab/>
        <w:t xml:space="preserve">       </w:t>
      </w:r>
      <w:r w:rsidR="007A7F26">
        <w:t xml:space="preserve">        </w:t>
      </w:r>
      <w:r w:rsidRPr="00343AAC">
        <w:t xml:space="preserve">C(C)      </w:t>
      </w:r>
      <w:r>
        <w:t xml:space="preserve"> </w:t>
      </w:r>
      <w:r w:rsidRPr="00343AAC">
        <w:t>V</w:t>
      </w:r>
    </w:p>
    <w:p w14:paraId="50AADCC5" w14:textId="77777777" w:rsidR="00902E77" w:rsidRDefault="00902E77" w:rsidP="00DD3440">
      <w:pPr>
        <w:pStyle w:val="Index1"/>
      </w:pPr>
    </w:p>
    <w:p w14:paraId="45E45C90" w14:textId="37D08B70" w:rsidR="00902E77" w:rsidRPr="006E27DB" w:rsidRDefault="00902E77" w:rsidP="006E27DB">
      <w:pPr>
        <w:pStyle w:val="lsSection2"/>
        <w:ind w:left="360"/>
      </w:pPr>
      <w:r w:rsidRPr="00535F68">
        <w:t>V syllable: Nucleus only</w:t>
      </w:r>
    </w:p>
    <w:p w14:paraId="64BFE8D6" w14:textId="77777777" w:rsidR="00902E77" w:rsidRPr="00343AAC" w:rsidRDefault="00902E77" w:rsidP="00D60BE6">
      <w:r w:rsidRPr="00343AAC">
        <w:t>As far as syllables consisting of</w:t>
      </w:r>
      <w:r>
        <w:t xml:space="preserve"> only</w:t>
      </w:r>
      <w:r w:rsidRPr="00343AAC">
        <w:t xml:space="preserve"> a </w:t>
      </w:r>
      <w:r>
        <w:t>nucleus</w:t>
      </w:r>
      <w:r w:rsidRPr="00343AAC">
        <w:t xml:space="preserve"> are concerned, only [a] can start a word as illustrated in</w:t>
      </w:r>
      <w:r>
        <w:t xml:space="preserve"> </w:t>
      </w:r>
      <w:r>
        <w:fldChar w:fldCharType="begin"/>
      </w:r>
      <w:r>
        <w:instrText xml:space="preserve"> REF _Ref359766976 \r \h </w:instrText>
      </w:r>
      <w:r>
        <w:fldChar w:fldCharType="separate"/>
      </w:r>
      <w:r>
        <w:t>(5)</w:t>
      </w:r>
      <w:r>
        <w:fldChar w:fldCharType="end"/>
      </w:r>
      <w:r>
        <w:t xml:space="preserve">, see </w:t>
      </w:r>
      <w:r w:rsidRPr="00D60BE6">
        <w:rPr>
          <w:color w:val="000000" w:themeColor="text1"/>
        </w:rPr>
        <w:t>Herault</w:t>
      </w:r>
      <w:r w:rsidRPr="00343AAC">
        <w:t xml:space="preserve"> and Mlanhoro </w:t>
      </w:r>
      <w:r>
        <w:t>(1973) for the same observation for tákp</w:t>
      </w:r>
      <w:r w:rsidRPr="00204510">
        <w:t>ɛ̃́</w:t>
      </w:r>
      <w:r>
        <w:t>r, another dialect of Tagbana:</w:t>
      </w:r>
      <w:r w:rsidRPr="00343AAC">
        <w:t xml:space="preserve"> [a] can be oral or nasal.</w:t>
      </w:r>
      <w:r w:rsidRPr="00343AAC">
        <w:rPr>
          <w:rStyle w:val="FootnoteReference"/>
        </w:rPr>
        <w:footnoteReference w:id="4"/>
      </w:r>
      <w:r w:rsidRPr="00343AAC">
        <w:t xml:space="preserve"> </w:t>
      </w:r>
    </w:p>
    <w:p w14:paraId="3154427E" w14:textId="77777777" w:rsidR="00902E77" w:rsidRPr="00343AAC" w:rsidRDefault="00902E77" w:rsidP="00DD3440">
      <w:pPr>
        <w:pStyle w:val="Index1"/>
      </w:pPr>
    </w:p>
    <w:p w14:paraId="0887B312" w14:textId="77777777" w:rsidR="00902E77" w:rsidRPr="00343AAC" w:rsidRDefault="00902E77" w:rsidP="00DD3440">
      <w:pPr>
        <w:pStyle w:val="Index1"/>
        <w:numPr>
          <w:ilvl w:val="0"/>
          <w:numId w:val="6"/>
        </w:numPr>
      </w:pPr>
      <w:r w:rsidRPr="00343AAC">
        <w:t xml:space="preserve">  </w:t>
      </w:r>
      <w:bookmarkStart w:id="11" w:name="_Ref470524106"/>
      <w:r w:rsidRPr="00343AAC">
        <w:tab/>
      </w:r>
      <w:bookmarkEnd w:id="11"/>
      <w:r w:rsidRPr="00343AAC">
        <w:t xml:space="preserve"> </w:t>
      </w:r>
      <w:bookmarkStart w:id="12" w:name="_Ref359766976"/>
      <w:r w:rsidRPr="00343AAC">
        <w:t>[a]/[ã] in word-initial position</w:t>
      </w:r>
      <w:bookmarkEnd w:id="12"/>
      <w:r w:rsidRPr="00343AAC">
        <w:tab/>
      </w:r>
      <w:r w:rsidRPr="00343AAC">
        <w:tab/>
      </w:r>
      <w:r w:rsidRPr="00343AAC">
        <w:tab/>
      </w:r>
      <w:r w:rsidRPr="00343AAC">
        <w:tab/>
      </w:r>
      <w:r w:rsidRPr="00343AAC">
        <w:tab/>
      </w:r>
      <w:r w:rsidRPr="00343AAC">
        <w:tab/>
      </w:r>
      <w:r w:rsidRPr="00343AAC">
        <w:tab/>
      </w:r>
      <w:r w:rsidRPr="00343AAC">
        <w:tab/>
      </w:r>
    </w:p>
    <w:p w14:paraId="58ED5E1A" w14:textId="76FA7004" w:rsidR="00902E77" w:rsidRDefault="00902E77" w:rsidP="00DD3440">
      <w:pPr>
        <w:pStyle w:val="Index1"/>
      </w:pPr>
      <w:r>
        <w:tab/>
      </w:r>
      <w:r w:rsidR="00C81C29">
        <w:t>a</w:t>
      </w:r>
      <w:r>
        <w:t xml:space="preserve">. </w:t>
      </w:r>
      <w:r>
        <w:tab/>
        <w:t>ā.</w:t>
      </w:r>
      <w:r w:rsidRPr="00343AAC">
        <w:t>jlē-ʔè</w:t>
      </w:r>
      <w:r w:rsidRPr="00866680">
        <w:t xml:space="preserve"> </w:t>
      </w:r>
      <w:r w:rsidR="00C81C29">
        <w:tab/>
      </w:r>
      <w:r w:rsidR="00C81C29">
        <w:tab/>
      </w:r>
      <w:r w:rsidR="00C81C29">
        <w:tab/>
      </w:r>
      <w:r w:rsidR="00C81C29">
        <w:tab/>
      </w:r>
      <w:r w:rsidR="00C81C29">
        <w:tab/>
      </w:r>
      <w:r w:rsidR="00C81C29">
        <w:tab/>
      </w:r>
      <w:r w:rsidR="00C81C29">
        <w:tab/>
      </w:r>
      <w:r w:rsidR="00C81C29">
        <w:tab/>
      </w:r>
      <w:r w:rsidR="00C81C29">
        <w:tab/>
        <w:t xml:space="preserve"> </w:t>
      </w:r>
      <w:r w:rsidR="00482D2E">
        <w:tab/>
      </w:r>
      <w:r>
        <w:t xml:space="preserve">b. </w:t>
      </w:r>
      <w:r>
        <w:tab/>
        <w:t>ā.</w:t>
      </w:r>
      <w:r w:rsidRPr="00343AAC">
        <w:t>wrē-ʔē</w:t>
      </w:r>
      <w:r w:rsidRPr="00841B92">
        <w:t xml:space="preserve"> </w:t>
      </w:r>
      <w:r w:rsidR="00C81C29">
        <w:tab/>
      </w:r>
      <w:r w:rsidR="00C81C29">
        <w:tab/>
      </w:r>
      <w:r w:rsidR="00C81C29">
        <w:tab/>
      </w:r>
      <w:r w:rsidR="00C81C29">
        <w:tab/>
      </w:r>
      <w:r w:rsidR="00C81C29">
        <w:tab/>
      </w:r>
      <w:r w:rsidR="00C81C29">
        <w:tab/>
      </w:r>
      <w:r w:rsidR="00C81C29">
        <w:tab/>
      </w:r>
      <w:r w:rsidR="00C81C29">
        <w:tab/>
      </w:r>
      <w:r w:rsidR="00C81C29">
        <w:tab/>
      </w:r>
      <w:r w:rsidR="00C81C29">
        <w:tab/>
      </w:r>
      <w:r w:rsidR="00C81C29">
        <w:tab/>
      </w:r>
      <w:r w:rsidRPr="009F0DAE">
        <w:t>c</w:t>
      </w:r>
      <w:r w:rsidRPr="004C245E">
        <w:t xml:space="preserve">. </w:t>
      </w:r>
      <w:r>
        <w:t>à.</w:t>
      </w:r>
      <w:r w:rsidRPr="00343AAC">
        <w:t>plè</w:t>
      </w:r>
      <w:r>
        <w:t>3</w:t>
      </w:r>
    </w:p>
    <w:p w14:paraId="253FFDDD" w14:textId="5B743253" w:rsidR="00902E77" w:rsidRDefault="00C81C29" w:rsidP="00DD3440">
      <w:pPr>
        <w:pStyle w:val="Index1"/>
        <w:rPr>
          <w:smallCaps/>
          <w:lang w:val="en-GB"/>
        </w:rPr>
      </w:pPr>
      <w:r>
        <w:tab/>
      </w:r>
      <w:r>
        <w:tab/>
      </w:r>
      <w:r>
        <w:tab/>
      </w:r>
      <w:r w:rsidR="00902E77">
        <w:t>mirror-</w:t>
      </w:r>
      <w:r w:rsidR="00902E77">
        <w:rPr>
          <w:smallCaps/>
          <w:lang w:val="en-GB"/>
        </w:rPr>
        <w:t>cm5</w:t>
      </w:r>
      <w:r w:rsidR="00902E77" w:rsidRPr="00866680">
        <w:t xml:space="preserve"> </w:t>
      </w:r>
      <w:r>
        <w:tab/>
      </w:r>
      <w:r>
        <w:tab/>
      </w:r>
      <w:r>
        <w:tab/>
      </w:r>
      <w:r>
        <w:tab/>
      </w:r>
      <w:r>
        <w:tab/>
      </w:r>
      <w:r>
        <w:tab/>
      </w:r>
      <w:r>
        <w:tab/>
      </w:r>
      <w:r>
        <w:tab/>
      </w:r>
      <w:r>
        <w:tab/>
      </w:r>
      <w:r w:rsidR="00902E77" w:rsidRPr="00343AAC">
        <w:t>something itch</w:t>
      </w:r>
      <w:r w:rsidR="00902E77">
        <w:t>y-</w:t>
      </w:r>
      <w:r w:rsidR="00902E77">
        <w:rPr>
          <w:smallCaps/>
          <w:lang w:val="en-GB"/>
        </w:rPr>
        <w:t>cm5</w:t>
      </w:r>
      <w:r w:rsidR="00902E77" w:rsidRPr="00841B92">
        <w:t xml:space="preserve"> </w:t>
      </w:r>
      <w:r w:rsidR="00902E77">
        <w:tab/>
      </w:r>
      <w:r w:rsidR="00902E77">
        <w:tab/>
      </w:r>
      <w:r w:rsidR="00902E77">
        <w:tab/>
      </w:r>
      <w:r w:rsidR="00902E77">
        <w:tab/>
      </w:r>
      <w:r w:rsidR="00902E77">
        <w:tab/>
        <w:t>‘shade’</w:t>
      </w:r>
    </w:p>
    <w:p w14:paraId="09E80DB6" w14:textId="1AC77BF3" w:rsidR="00C81C29" w:rsidRDefault="00902E77" w:rsidP="00DD3440">
      <w:pPr>
        <w:pStyle w:val="Index1"/>
      </w:pPr>
      <w:r>
        <w:tab/>
      </w:r>
      <w:r>
        <w:tab/>
      </w:r>
      <w:r>
        <w:tab/>
      </w:r>
      <w:r w:rsidR="00C81C29">
        <w:rPr>
          <w:smallCaps/>
          <w:lang w:val="en-GB"/>
        </w:rPr>
        <w:t xml:space="preserve"> </w:t>
      </w:r>
      <w:r>
        <w:rPr>
          <w:smallCaps/>
          <w:lang w:val="en-GB"/>
        </w:rPr>
        <w:t>‘</w:t>
      </w:r>
      <w:r w:rsidRPr="005572C0">
        <w:t>mirror’</w:t>
      </w:r>
      <w:r>
        <w:tab/>
      </w:r>
      <w:r>
        <w:tab/>
      </w:r>
      <w:r>
        <w:tab/>
      </w:r>
      <w:r>
        <w:tab/>
      </w:r>
      <w:r>
        <w:tab/>
      </w:r>
      <w:r>
        <w:tab/>
      </w:r>
      <w:r>
        <w:tab/>
      </w:r>
      <w:r>
        <w:tab/>
      </w:r>
      <w:r w:rsidR="00C81C29">
        <w:t xml:space="preserve"> </w:t>
      </w:r>
      <w:r w:rsidR="00C81C29">
        <w:tab/>
      </w:r>
      <w:r w:rsidR="00C81C29">
        <w:tab/>
      </w:r>
      <w:r w:rsidR="00C81C29">
        <w:tab/>
      </w:r>
      <w:r w:rsidR="00C81C29">
        <w:tab/>
      </w:r>
      <w:r>
        <w:t>‘something itchy’</w:t>
      </w:r>
      <w:r>
        <w:tab/>
      </w:r>
      <w:r>
        <w:tab/>
      </w:r>
      <w:r>
        <w:tab/>
      </w:r>
      <w:r>
        <w:tab/>
      </w:r>
      <w:r>
        <w:tab/>
      </w:r>
      <w:r>
        <w:tab/>
      </w:r>
      <w:r>
        <w:tab/>
      </w:r>
      <w:r>
        <w:tab/>
      </w:r>
      <w:r>
        <w:tab/>
      </w:r>
      <w:r>
        <w:tab/>
      </w:r>
      <w:r>
        <w:tab/>
      </w:r>
    </w:p>
    <w:p w14:paraId="09F52455" w14:textId="00A848B0" w:rsidR="00902E77" w:rsidRDefault="00C81C29" w:rsidP="00DD3440">
      <w:pPr>
        <w:pStyle w:val="Index1"/>
      </w:pPr>
      <w:r>
        <w:tab/>
      </w:r>
      <w:r w:rsidR="00902E77">
        <w:t xml:space="preserve">d. </w:t>
      </w:r>
      <w:r w:rsidR="00902E77">
        <w:tab/>
      </w:r>
      <w:r w:rsidR="00902E77" w:rsidRPr="004C245E">
        <w:t>ã̀.gù</w:t>
      </w:r>
      <w:r w:rsidR="00902E77">
        <w:t>1</w:t>
      </w:r>
      <w:r w:rsidR="00902E77" w:rsidRPr="00D54EE6">
        <w:t xml:space="preserve"> </w:t>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tab/>
        <w:t xml:space="preserve">e. </w:t>
      </w:r>
      <w:r w:rsidR="00902E77">
        <w:tab/>
      </w:r>
      <w:r w:rsidR="00902E77" w:rsidRPr="00825FE9">
        <w:t>ã̄.g</w:t>
      </w:r>
      <w:r w:rsidR="00902E77" w:rsidRPr="004C245E">
        <w:t>ō-lò</w:t>
      </w:r>
    </w:p>
    <w:p w14:paraId="1C7F8089" w14:textId="52F92589" w:rsidR="00902E77" w:rsidRDefault="00902E77" w:rsidP="00DD3440">
      <w:pPr>
        <w:pStyle w:val="Index1"/>
        <w:rPr>
          <w:smallCaps/>
          <w:lang w:val="en-GB"/>
        </w:rPr>
      </w:pPr>
      <w:r>
        <w:tab/>
      </w:r>
      <w:r>
        <w:tab/>
      </w:r>
      <w:r>
        <w:tab/>
      </w:r>
      <w:r w:rsidR="00C81C29">
        <w:t xml:space="preserve"> ‘traditional dance’ </w:t>
      </w:r>
      <w:r w:rsidR="00C81C29">
        <w:tab/>
      </w:r>
      <w:r w:rsidR="00C81C29">
        <w:tab/>
      </w:r>
      <w:r w:rsidR="00C81C29">
        <w:tab/>
      </w:r>
      <w:r w:rsidR="00C81C29">
        <w:tab/>
      </w:r>
      <w:r w:rsidRPr="009F0DAE">
        <w:t>mount</w:t>
      </w:r>
      <w:r>
        <w:t>-</w:t>
      </w:r>
      <w:r>
        <w:rPr>
          <w:smallCaps/>
          <w:lang w:val="en-GB"/>
        </w:rPr>
        <w:t xml:space="preserve">cm3  </w:t>
      </w:r>
    </w:p>
    <w:p w14:paraId="6272CF53" w14:textId="1A26B87E" w:rsidR="00902E77" w:rsidRPr="007F32B9" w:rsidRDefault="00C81C29" w:rsidP="00DD3440">
      <w:pPr>
        <w:pStyle w:val="Index1"/>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482D2E">
        <w:t xml:space="preserve"> </w:t>
      </w:r>
      <w:r w:rsidR="00902E77">
        <w:t>‘mount’</w:t>
      </w:r>
    </w:p>
    <w:p w14:paraId="69888EE6" w14:textId="77777777" w:rsidR="00902E77" w:rsidRPr="00E346F5" w:rsidRDefault="00902E77" w:rsidP="00DD3440">
      <w:pPr>
        <w:pStyle w:val="Index1"/>
      </w:pPr>
      <w:r>
        <w:lastRenderedPageBreak/>
        <w:tab/>
      </w:r>
      <w:r>
        <w:tab/>
      </w:r>
      <w:r>
        <w:tab/>
      </w:r>
      <w:r>
        <w:tab/>
      </w:r>
      <w:r>
        <w:tab/>
      </w:r>
      <w:r>
        <w:tab/>
      </w:r>
      <w:r>
        <w:tab/>
      </w:r>
      <w:r>
        <w:tab/>
      </w:r>
    </w:p>
    <w:p w14:paraId="36DEEF0A" w14:textId="77777777" w:rsidR="00902E77" w:rsidRPr="00CF7E51" w:rsidRDefault="00902E77" w:rsidP="00FC29C1">
      <w:r w:rsidRPr="00CF7E51">
        <w:t xml:space="preserve">Word-medially, all vowels can be a nucleus, see two examples in </w:t>
      </w:r>
      <w:r>
        <w:fldChar w:fldCharType="begin"/>
      </w:r>
      <w:r>
        <w:instrText xml:space="preserve"> REF _Ref486614751 \r \h  \* MERGEFORMAT </w:instrText>
      </w:r>
      <w:r>
        <w:fldChar w:fldCharType="separate"/>
      </w:r>
      <w:r>
        <w:t>(6)</w:t>
      </w:r>
      <w:r>
        <w:fldChar w:fldCharType="end"/>
      </w:r>
      <w:r>
        <w:t>, each of which contains a CM consisting only of a vowel</w:t>
      </w:r>
      <w:r w:rsidRPr="00CF7E51">
        <w:t>.</w:t>
      </w:r>
    </w:p>
    <w:p w14:paraId="2185122D" w14:textId="77777777" w:rsidR="00902E77" w:rsidRPr="00CF7E51" w:rsidRDefault="00902E77" w:rsidP="00DD3440">
      <w:pPr>
        <w:pStyle w:val="Index1"/>
      </w:pPr>
      <w:r w:rsidRPr="00CF7E51">
        <w:tab/>
      </w:r>
      <w:r w:rsidRPr="00CF7E51">
        <w:tab/>
      </w:r>
      <w:r w:rsidRPr="00CF7E51">
        <w:tab/>
      </w:r>
      <w:r w:rsidRPr="00CF7E51">
        <w:tab/>
      </w:r>
      <w:r w:rsidRPr="00CF7E51">
        <w:tab/>
      </w:r>
      <w:r w:rsidRPr="00CF7E51">
        <w:tab/>
      </w:r>
      <w:r w:rsidRPr="00CF7E51">
        <w:tab/>
      </w:r>
    </w:p>
    <w:p w14:paraId="0916FD07" w14:textId="77777777" w:rsidR="00902E77" w:rsidRPr="00CF7E51" w:rsidRDefault="00902E77" w:rsidP="00DD3440">
      <w:pPr>
        <w:pStyle w:val="Index1"/>
        <w:numPr>
          <w:ilvl w:val="0"/>
          <w:numId w:val="6"/>
        </w:numPr>
      </w:pPr>
      <w:r w:rsidRPr="00CF7E51">
        <w:tab/>
      </w:r>
      <w:bookmarkStart w:id="13" w:name="_Ref486614751"/>
      <w:r w:rsidRPr="00CF7E51">
        <w:t>vowel at hiatus position</w:t>
      </w:r>
      <w:bookmarkEnd w:id="13"/>
      <w:r w:rsidRPr="00CF7E51">
        <w:t xml:space="preserve"> </w:t>
      </w:r>
    </w:p>
    <w:p w14:paraId="51F59D41" w14:textId="77777777" w:rsidR="00902E77" w:rsidRDefault="00902E77" w:rsidP="00DD3440">
      <w:pPr>
        <w:pStyle w:val="Index1"/>
      </w:pPr>
      <w:r>
        <w:tab/>
      </w:r>
      <w:r>
        <w:tab/>
      </w:r>
      <w:r>
        <w:tab/>
      </w:r>
      <w:r>
        <w:tab/>
      </w:r>
      <w:r>
        <w:tab/>
        <w:t xml:space="preserve">a. </w:t>
      </w:r>
      <w:r>
        <w:tab/>
        <w:t>pì-</w:t>
      </w:r>
      <w:r w:rsidRPr="00DC06A6">
        <w:rPr>
          <w:lang w:val="en-GB"/>
        </w:rPr>
        <w:t>ɔ̀</w:t>
      </w:r>
      <w:r w:rsidRPr="00C02BD9">
        <w:tab/>
      </w:r>
      <w:r w:rsidRPr="00C02BD9">
        <w:tab/>
      </w:r>
      <w:r w:rsidRPr="00C02BD9">
        <w:tab/>
      </w:r>
      <w:r w:rsidRPr="00C02BD9">
        <w:tab/>
      </w:r>
      <w:r w:rsidRPr="00C02BD9">
        <w:tab/>
      </w:r>
      <w:r w:rsidRPr="00C02BD9">
        <w:tab/>
      </w:r>
      <w:r w:rsidRPr="00C02BD9">
        <w:tab/>
      </w:r>
      <w:r w:rsidRPr="00C02BD9">
        <w:tab/>
      </w:r>
      <w:r w:rsidRPr="00C02BD9">
        <w:tab/>
      </w:r>
      <w:r>
        <w:tab/>
      </w:r>
      <w:r>
        <w:tab/>
      </w:r>
      <w:r>
        <w:tab/>
      </w:r>
      <w:r>
        <w:tab/>
      </w:r>
      <w:r>
        <w:tab/>
      </w:r>
      <w:r>
        <w:tab/>
        <w:t>b.</w:t>
      </w:r>
      <w:r>
        <w:tab/>
        <w:t>kā.fū-</w:t>
      </w:r>
      <w:r w:rsidRPr="00C02BD9">
        <w:t>ō</w:t>
      </w:r>
      <w:r w:rsidRPr="00C02BD9">
        <w:tab/>
      </w:r>
      <w:r w:rsidRPr="00C02BD9">
        <w:tab/>
      </w:r>
      <w:r w:rsidRPr="00C02BD9">
        <w:tab/>
      </w:r>
      <w:r w:rsidRPr="00C02BD9">
        <w:tab/>
      </w:r>
      <w:r w:rsidRPr="00C02BD9">
        <w:tab/>
      </w:r>
      <w:r w:rsidRPr="00C02BD9">
        <w:tab/>
      </w:r>
    </w:p>
    <w:p w14:paraId="569EAACB" w14:textId="77777777" w:rsidR="00902E77" w:rsidRDefault="00902E77" w:rsidP="00DD3440">
      <w:pPr>
        <w:pStyle w:val="Index1"/>
        <w:rPr>
          <w:smallCaps/>
          <w:lang w:val="en-GB"/>
        </w:rPr>
      </w:pPr>
      <w:r>
        <w:tab/>
      </w:r>
      <w:r>
        <w:tab/>
      </w:r>
      <w:r>
        <w:tab/>
      </w:r>
      <w:r>
        <w:tab/>
      </w:r>
      <w:r>
        <w:tab/>
      </w:r>
      <w:r>
        <w:tab/>
      </w:r>
      <w:r>
        <w:tab/>
        <w:t>child-</w:t>
      </w:r>
      <w:r>
        <w:rPr>
          <w:smallCaps/>
          <w:lang w:val="en-GB"/>
        </w:rPr>
        <w:t>cm1</w:t>
      </w:r>
      <w:r>
        <w:tab/>
      </w:r>
      <w:r>
        <w:tab/>
      </w:r>
      <w:r>
        <w:tab/>
      </w:r>
      <w:r>
        <w:tab/>
      </w:r>
      <w:r>
        <w:tab/>
      </w:r>
      <w:r>
        <w:tab/>
      </w:r>
      <w:r>
        <w:tab/>
      </w:r>
      <w:r>
        <w:tab/>
      </w:r>
      <w:r>
        <w:tab/>
      </w:r>
      <w:r>
        <w:tab/>
      </w:r>
      <w:r>
        <w:tab/>
      </w:r>
      <w:r>
        <w:rPr>
          <w:smallCaps/>
          <w:lang w:val="en-GB"/>
        </w:rPr>
        <w:t xml:space="preserve">  </w:t>
      </w:r>
      <w:r>
        <w:rPr>
          <w:smallCaps/>
          <w:lang w:val="en-GB"/>
        </w:rPr>
        <w:tab/>
      </w:r>
      <w:r>
        <w:rPr>
          <w:smallCaps/>
          <w:lang w:val="en-GB"/>
        </w:rPr>
        <w:tab/>
      </w:r>
      <w:r w:rsidRPr="00A44E21">
        <w:t>sweat</w:t>
      </w:r>
      <w:r>
        <w:t>-</w:t>
      </w:r>
      <w:r>
        <w:rPr>
          <w:smallCaps/>
          <w:lang w:val="en-GB"/>
        </w:rPr>
        <w:t>cm5</w:t>
      </w:r>
    </w:p>
    <w:p w14:paraId="200B01F8" w14:textId="77777777" w:rsidR="00902E77" w:rsidRPr="00C02BD9" w:rsidRDefault="00902E77" w:rsidP="00DD3440">
      <w:pPr>
        <w:pStyle w:val="Index1"/>
      </w:pPr>
      <w:r>
        <w:rPr>
          <w:lang w:val="en-GB"/>
        </w:rPr>
        <w:tab/>
      </w:r>
      <w:r>
        <w:rPr>
          <w:lang w:val="en-GB"/>
        </w:rPr>
        <w:tab/>
      </w:r>
      <w:r>
        <w:rPr>
          <w:lang w:val="en-GB"/>
        </w:rPr>
        <w:tab/>
      </w:r>
      <w:r>
        <w:rPr>
          <w:lang w:val="en-GB"/>
        </w:rPr>
        <w:tab/>
      </w:r>
      <w:r>
        <w:rPr>
          <w:lang w:val="en-GB"/>
        </w:rPr>
        <w:tab/>
      </w:r>
      <w:r>
        <w:rPr>
          <w:lang w:val="en-GB"/>
        </w:rPr>
        <w:tab/>
      </w:r>
      <w:r>
        <w:rPr>
          <w:lang w:val="en-GB"/>
        </w:rPr>
        <w:tab/>
        <w:t>‘</w:t>
      </w:r>
      <w:r w:rsidRPr="00CA7C54">
        <w:rPr>
          <w:lang w:val="en-GB"/>
        </w:rPr>
        <w:t>child</w:t>
      </w:r>
      <w:r>
        <w:rPr>
          <w:lang w:val="en-GB"/>
        </w:rPr>
        <w:t>’</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‘sweat’</w:t>
      </w:r>
      <w:r>
        <w:rPr>
          <w:lang w:val="en-GB"/>
        </w:rPr>
        <w:tab/>
      </w:r>
      <w:r>
        <w:rPr>
          <w:lang w:val="en-GB"/>
        </w:rPr>
        <w:tab/>
      </w:r>
      <w:r w:rsidRPr="00C02BD9">
        <w:t xml:space="preserve"> </w:t>
      </w:r>
    </w:p>
    <w:p w14:paraId="615740DD" w14:textId="77777777" w:rsidR="00902E77" w:rsidRDefault="00902E77" w:rsidP="00DD3440">
      <w:pPr>
        <w:pStyle w:val="Index1"/>
      </w:pPr>
      <w:r>
        <w:t xml:space="preserve"> </w:t>
      </w:r>
    </w:p>
    <w:p w14:paraId="6B6039D8" w14:textId="77777777" w:rsidR="00902E77" w:rsidRPr="00343AAC" w:rsidRDefault="00902E77" w:rsidP="00D60BE6">
      <w:r>
        <w:t>Word-initially, b</w:t>
      </w:r>
      <w:r w:rsidRPr="00343AAC">
        <w:t>efore all vowels</w:t>
      </w:r>
      <w:r>
        <w:t xml:space="preserve"> other than [a]</w:t>
      </w:r>
      <w:r w:rsidRPr="00343AAC">
        <w:t>, [h] or another consonant is needed</w:t>
      </w:r>
      <w:r>
        <w:t xml:space="preserve">; see </w:t>
      </w:r>
      <w:r>
        <w:fldChar w:fldCharType="begin"/>
      </w:r>
      <w:r>
        <w:instrText xml:space="preserve"> REF _Ref359766855 \r \h </w:instrText>
      </w:r>
      <w:r>
        <w:fldChar w:fldCharType="separate"/>
      </w:r>
      <w:r>
        <w:t>(7)</w:t>
      </w:r>
      <w:r>
        <w:fldChar w:fldCharType="end"/>
      </w:r>
      <w:r w:rsidRPr="00343AAC">
        <w:t xml:space="preserve"> for words starting with [h].  In loanwords</w:t>
      </w:r>
      <w:r>
        <w:t xml:space="preserve"> starting with a vowel</w:t>
      </w:r>
      <w:r w:rsidRPr="00343AAC">
        <w:t>, [h] is insert</w:t>
      </w:r>
      <w:r>
        <w:t>ed word-initially, see Section 5</w:t>
      </w:r>
      <w:r w:rsidRPr="00343AAC">
        <w:t xml:space="preserve">. </w:t>
      </w:r>
    </w:p>
    <w:p w14:paraId="65981252" w14:textId="77777777" w:rsidR="00902E77" w:rsidRPr="00343AAC" w:rsidRDefault="00902E77" w:rsidP="00DD3440">
      <w:pPr>
        <w:pStyle w:val="Index1"/>
      </w:pPr>
      <w:r w:rsidRPr="00343AAC">
        <w:t xml:space="preserve">     </w:t>
      </w:r>
    </w:p>
    <w:p w14:paraId="1603C190" w14:textId="77777777" w:rsidR="00902E77" w:rsidRPr="00343AAC" w:rsidRDefault="00902E77" w:rsidP="00DD3440">
      <w:pPr>
        <w:pStyle w:val="Index1"/>
        <w:numPr>
          <w:ilvl w:val="0"/>
          <w:numId w:val="6"/>
        </w:numPr>
      </w:pPr>
      <w:r w:rsidRPr="00343AAC">
        <w:tab/>
      </w:r>
      <w:r w:rsidRPr="00343AAC">
        <w:tab/>
      </w:r>
      <w:bookmarkStart w:id="14" w:name="_Ref359766855"/>
      <w:r w:rsidRPr="00343AAC">
        <w:t>[h] initial words</w:t>
      </w:r>
      <w:bookmarkEnd w:id="14"/>
    </w:p>
    <w:p w14:paraId="292568C3" w14:textId="77777777" w:rsidR="00902E77" w:rsidRDefault="00902E77" w:rsidP="00DD3440">
      <w:pPr>
        <w:pStyle w:val="Index1"/>
      </w:pPr>
      <w:r w:rsidRPr="00343AAC">
        <w:tab/>
      </w:r>
      <w:r w:rsidRPr="00343AAC">
        <w:tab/>
      </w:r>
      <w:r w:rsidRPr="00343AAC">
        <w:tab/>
      </w:r>
      <w:r w:rsidRPr="00343AAC">
        <w:tab/>
      </w:r>
      <w:r w:rsidRPr="00343AAC">
        <w:tab/>
      </w:r>
      <w:r w:rsidRPr="00343AAC">
        <w:tab/>
      </w:r>
      <w:r>
        <w:t xml:space="preserve">a. </w:t>
      </w:r>
      <w:r w:rsidRPr="00343AAC">
        <w:tab/>
        <w:t>hēːrē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tab/>
      </w:r>
      <w:r>
        <w:tab/>
      </w:r>
      <w:r>
        <w:tab/>
      </w:r>
      <w:r>
        <w:tab/>
        <w:t xml:space="preserve">b. </w:t>
      </w:r>
      <w:r>
        <w:tab/>
      </w:r>
      <w:r w:rsidRPr="00343AAC">
        <w:t xml:space="preserve">hɔ̄ʔɔ̄ </w:t>
      </w:r>
      <w:r w:rsidRPr="00343AAC">
        <w:tab/>
      </w:r>
      <w:r w:rsidRPr="00343AAC">
        <w:tab/>
      </w:r>
      <w:r w:rsidRPr="00343AAC">
        <w:tab/>
      </w:r>
      <w:r w:rsidRPr="00343AAC">
        <w:tab/>
      </w:r>
      <w:r w:rsidRPr="00343AAC">
        <w:tab/>
      </w:r>
    </w:p>
    <w:p w14:paraId="1B30C434" w14:textId="77777777" w:rsidR="00902E77" w:rsidRPr="000649C4" w:rsidRDefault="00902E77" w:rsidP="00DD3440">
      <w:pPr>
        <w:pStyle w:val="Index1"/>
      </w:pPr>
      <w:r>
        <w:tab/>
      </w:r>
      <w:r>
        <w:tab/>
      </w:r>
      <w:r>
        <w:tab/>
      </w:r>
      <w:r>
        <w:tab/>
      </w:r>
      <w:r>
        <w:tab/>
      </w:r>
      <w:r>
        <w:tab/>
      </w:r>
      <w:r>
        <w:tab/>
      </w:r>
      <w:r>
        <w:tab/>
      </w:r>
      <w:r w:rsidRPr="00343AAC">
        <w:t>‘</w:t>
      </w:r>
      <w:r>
        <w:t xml:space="preserve">to </w:t>
      </w:r>
      <w:r w:rsidRPr="00343AAC">
        <w:t>press’</w:t>
      </w:r>
      <w:r>
        <w:t xml:space="preserve"> </w:t>
      </w:r>
      <w:r>
        <w:tab/>
      </w:r>
      <w:r>
        <w:tab/>
      </w:r>
      <w:r>
        <w:tab/>
      </w:r>
      <w:r>
        <w:tab/>
      </w:r>
      <w:r>
        <w:tab/>
      </w:r>
      <w:r>
        <w:tab/>
      </w:r>
      <w:r>
        <w:tab/>
      </w:r>
      <w:r>
        <w:tab/>
      </w:r>
      <w:r>
        <w:tab/>
      </w:r>
      <w:r>
        <w:tab/>
      </w:r>
      <w:r>
        <w:tab/>
      </w:r>
      <w:r>
        <w:tab/>
      </w:r>
      <w:r>
        <w:tab/>
      </w:r>
      <w:r>
        <w:tab/>
      </w:r>
      <w:r>
        <w:tab/>
      </w:r>
      <w:r w:rsidRPr="00343AAC">
        <w:t>‘</w:t>
      </w:r>
      <w:r>
        <w:t xml:space="preserve">to </w:t>
      </w:r>
      <w:r w:rsidRPr="00343AAC">
        <w:t>cook’</w:t>
      </w:r>
    </w:p>
    <w:p w14:paraId="38E3BDAE" w14:textId="2AAECC95" w:rsidR="00902E77" w:rsidRDefault="00902E77" w:rsidP="00DD3440">
      <w:pPr>
        <w:pStyle w:val="Index1"/>
      </w:pPr>
      <w:r>
        <w:tab/>
      </w:r>
      <w:r>
        <w:tab/>
      </w:r>
      <w:r>
        <w:tab/>
      </w:r>
      <w:r>
        <w:tab/>
      </w:r>
      <w:r>
        <w:tab/>
      </w:r>
      <w:r>
        <w:tab/>
      </w:r>
      <w:r w:rsidR="00DD3440">
        <w:t>c</w:t>
      </w:r>
      <w:r>
        <w:t xml:space="preserve">. </w:t>
      </w:r>
      <w:r>
        <w:tab/>
      </w:r>
      <w:r w:rsidRPr="00343AAC">
        <w:t xml:space="preserve">hòʔó </w:t>
      </w:r>
      <w:r w:rsidRPr="00343AAC">
        <w:tab/>
      </w:r>
      <w:r w:rsidRPr="00343AAC">
        <w:tab/>
      </w:r>
      <w:r w:rsidRPr="00343AAC">
        <w:tab/>
      </w:r>
      <w:r w:rsidRPr="00343AAC">
        <w:tab/>
      </w:r>
      <w:r w:rsidRPr="00343AAC">
        <w:tab/>
      </w:r>
      <w:r w:rsidRPr="00343AAC">
        <w:tab/>
      </w:r>
      <w:r w:rsidRPr="00343AAC">
        <w:tab/>
      </w:r>
      <w:r w:rsidRPr="00343AAC">
        <w:tab/>
      </w:r>
      <w:r w:rsidRPr="00343AAC">
        <w:tab/>
      </w:r>
      <w:r>
        <w:tab/>
      </w:r>
      <w:r>
        <w:tab/>
      </w:r>
      <w:r>
        <w:tab/>
      </w:r>
      <w:r>
        <w:tab/>
      </w:r>
      <w:r>
        <w:tab/>
      </w:r>
      <w:r>
        <w:tab/>
      </w:r>
      <w:r>
        <w:tab/>
      </w:r>
      <w:r w:rsidR="00DD3440">
        <w:t>d</w:t>
      </w:r>
      <w:r>
        <w:t>.</w:t>
      </w:r>
      <w:r>
        <w:tab/>
      </w:r>
      <w:r w:rsidRPr="00343AAC">
        <w:t xml:space="preserve">hɛ̰́ </w:t>
      </w:r>
      <w:r w:rsidRPr="00343AAC">
        <w:tab/>
      </w:r>
      <w:r w:rsidRPr="00343AAC">
        <w:tab/>
      </w:r>
      <w:r w:rsidRPr="00343AAC">
        <w:tab/>
      </w:r>
      <w:r w:rsidRPr="00343AAC">
        <w:tab/>
      </w:r>
      <w:r w:rsidRPr="00343AAC">
        <w:tab/>
      </w:r>
      <w:r w:rsidRPr="00343AAC">
        <w:tab/>
      </w:r>
      <w:r w:rsidRPr="00343AAC">
        <w:tab/>
      </w:r>
    </w:p>
    <w:p w14:paraId="13F09E4C" w14:textId="77777777" w:rsidR="00902E77" w:rsidRPr="00877288" w:rsidRDefault="00902E77" w:rsidP="00DD3440">
      <w:pPr>
        <w:pStyle w:val="Index1"/>
      </w:pPr>
      <w:r>
        <w:tab/>
      </w:r>
      <w:r>
        <w:tab/>
      </w:r>
      <w:r>
        <w:tab/>
      </w:r>
      <w:r>
        <w:tab/>
      </w:r>
      <w:r>
        <w:tab/>
      </w:r>
      <w:r>
        <w:tab/>
      </w:r>
      <w:r>
        <w:tab/>
      </w:r>
      <w:r>
        <w:tab/>
      </w:r>
      <w:r w:rsidRPr="00343AAC">
        <w:t>‘to stoop’</w:t>
      </w:r>
      <w:r>
        <w:t xml:space="preserve">            </w:t>
      </w:r>
      <w:r>
        <w:tab/>
      </w:r>
      <w:r>
        <w:tab/>
      </w:r>
      <w:r>
        <w:tab/>
      </w:r>
      <w:r>
        <w:tab/>
      </w:r>
      <w:r>
        <w:tab/>
      </w:r>
      <w:r>
        <w:tab/>
      </w:r>
      <w:r>
        <w:tab/>
      </w:r>
      <w:r>
        <w:tab/>
      </w:r>
      <w:r>
        <w:tab/>
      </w:r>
      <w:r>
        <w:tab/>
      </w:r>
      <w:r w:rsidRPr="00343AAC">
        <w:t>‘where’</w:t>
      </w:r>
    </w:p>
    <w:p w14:paraId="10F5742C" w14:textId="2AF28F8C" w:rsidR="00902E77" w:rsidRDefault="00902E77" w:rsidP="00DD3440">
      <w:pPr>
        <w:pStyle w:val="Index1"/>
      </w:pPr>
      <w:r>
        <w:tab/>
      </w:r>
      <w:r>
        <w:tab/>
      </w:r>
      <w:r>
        <w:tab/>
      </w:r>
      <w:r>
        <w:tab/>
      </w:r>
      <w:r>
        <w:tab/>
      </w:r>
      <w:r>
        <w:tab/>
      </w:r>
      <w:r w:rsidR="00DD3440">
        <w:t>e</w:t>
      </w:r>
      <w:r>
        <w:t>.</w:t>
      </w:r>
      <w:r>
        <w:tab/>
      </w:r>
      <w:r w:rsidRPr="00343AAC">
        <w:t>hí</w:t>
      </w:r>
      <w:r>
        <w:t>-</w:t>
      </w:r>
      <w:r w:rsidRPr="00343AAC">
        <w:t>ʔí</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tab/>
      </w:r>
      <w:r>
        <w:tab/>
      </w:r>
      <w:r>
        <w:tab/>
      </w:r>
      <w:r>
        <w:tab/>
      </w:r>
      <w:r w:rsidR="00DD3440">
        <w:t>f</w:t>
      </w:r>
      <w:r>
        <w:t xml:space="preserve">. </w:t>
      </w:r>
      <w:r>
        <w:tab/>
      </w:r>
      <w:r w:rsidRPr="00343AAC">
        <w:t>hú</w:t>
      </w:r>
      <w:r>
        <w:t>-</w:t>
      </w:r>
      <w:r w:rsidRPr="00343AAC">
        <w:t xml:space="preserve">ʔú </w:t>
      </w:r>
      <w:r w:rsidRPr="00343AAC">
        <w:tab/>
      </w:r>
      <w:r w:rsidRPr="00343AAC">
        <w:tab/>
      </w:r>
      <w:r w:rsidRPr="00343AAC">
        <w:tab/>
      </w:r>
      <w:r w:rsidRPr="00343AAC">
        <w:tab/>
      </w:r>
      <w:r w:rsidRPr="00343AAC">
        <w:tab/>
        <w:t xml:space="preserve"> </w:t>
      </w:r>
    </w:p>
    <w:p w14:paraId="3376760E" w14:textId="77777777" w:rsidR="00902E77" w:rsidRDefault="00902E77" w:rsidP="00DD3440">
      <w:pPr>
        <w:pStyle w:val="Index1"/>
        <w:rPr>
          <w:lang w:val="en-GB"/>
        </w:rPr>
      </w:pPr>
      <w:r>
        <w:tab/>
      </w:r>
      <w:r>
        <w:tab/>
      </w:r>
      <w:r>
        <w:tab/>
      </w:r>
      <w:r>
        <w:tab/>
      </w:r>
      <w:r>
        <w:tab/>
      </w:r>
      <w:r>
        <w:tab/>
      </w:r>
      <w:r>
        <w:tab/>
      </w:r>
      <w:r>
        <w:tab/>
        <w:t>feather-</w:t>
      </w:r>
      <w:r>
        <w:rPr>
          <w:lang w:val="en-GB"/>
        </w:rPr>
        <w:t>cm5</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t>thorn-</w:t>
      </w:r>
      <w:r>
        <w:rPr>
          <w:lang w:val="en-GB"/>
        </w:rPr>
        <w:t>cm5</w:t>
      </w:r>
      <w:r>
        <w:rPr>
          <w:lang w:val="en-GB"/>
        </w:rPr>
        <w:tab/>
      </w:r>
      <w:r>
        <w:rPr>
          <w:lang w:val="en-GB"/>
        </w:rPr>
        <w:tab/>
      </w:r>
    </w:p>
    <w:p w14:paraId="629BC828" w14:textId="77777777" w:rsidR="00902E77" w:rsidRPr="00877288" w:rsidRDefault="00902E77" w:rsidP="00DD3440">
      <w:pPr>
        <w:pStyle w:val="Index1"/>
      </w:pPr>
      <w:r>
        <w:tab/>
      </w:r>
      <w:r>
        <w:tab/>
      </w:r>
      <w:r>
        <w:tab/>
      </w:r>
      <w:r>
        <w:tab/>
      </w:r>
      <w:r>
        <w:tab/>
      </w:r>
      <w:r>
        <w:tab/>
      </w:r>
      <w:r>
        <w:tab/>
      </w:r>
      <w:r>
        <w:tab/>
        <w:t xml:space="preserve">‘feather’  </w:t>
      </w:r>
      <w:r>
        <w:tab/>
      </w:r>
      <w:r>
        <w:tab/>
      </w:r>
      <w:r>
        <w:tab/>
      </w:r>
      <w:r>
        <w:tab/>
      </w:r>
      <w:r>
        <w:tab/>
      </w:r>
      <w:r>
        <w:tab/>
      </w:r>
      <w:r>
        <w:tab/>
      </w:r>
      <w:r>
        <w:tab/>
      </w:r>
      <w:r>
        <w:tab/>
      </w:r>
      <w:r>
        <w:tab/>
      </w:r>
      <w:r>
        <w:tab/>
      </w:r>
      <w:r>
        <w:tab/>
      </w:r>
      <w:r>
        <w:tab/>
      </w:r>
      <w:r>
        <w:tab/>
      </w:r>
      <w:r>
        <w:tab/>
        <w:t>‘thorn’</w:t>
      </w:r>
    </w:p>
    <w:p w14:paraId="0D5A94E7" w14:textId="77777777" w:rsidR="00902E77" w:rsidRDefault="00902E77" w:rsidP="00902E77">
      <w:pPr>
        <w:spacing w:line="276" w:lineRule="auto"/>
        <w:jc w:val="both"/>
        <w:rPr>
          <w:color w:val="000000" w:themeColor="text1"/>
        </w:rPr>
      </w:pPr>
    </w:p>
    <w:p w14:paraId="2C63D85D" w14:textId="1903C42A" w:rsidR="00902E77" w:rsidRPr="00343AAC" w:rsidRDefault="00902E77" w:rsidP="00D60BE6">
      <w:pPr>
        <w:rPr>
          <w:color w:val="000000" w:themeColor="text1"/>
        </w:rPr>
      </w:pPr>
      <w:r>
        <w:rPr>
          <w:color w:val="000000" w:themeColor="text1"/>
        </w:rPr>
        <w:t xml:space="preserve">Syllables consisting of a nasal only </w:t>
      </w:r>
      <w:r w:rsidRPr="00D60BE6">
        <w:t>are</w:t>
      </w:r>
      <w:r>
        <w:rPr>
          <w:color w:val="000000" w:themeColor="text1"/>
        </w:rPr>
        <w:t xml:space="preserve"> the subject of Section 2.4.</w:t>
      </w:r>
    </w:p>
    <w:p w14:paraId="0D702D52" w14:textId="57EBEEFB" w:rsidR="00902E77" w:rsidRPr="006E27DB" w:rsidRDefault="00902E77" w:rsidP="006E27DB">
      <w:pPr>
        <w:pStyle w:val="lsSection2"/>
        <w:ind w:left="360"/>
      </w:pPr>
      <w:r w:rsidRPr="006E27DB">
        <w:t xml:space="preserve">CV syllable: onset + nucleus </w:t>
      </w:r>
    </w:p>
    <w:p w14:paraId="23876BD9" w14:textId="77777777" w:rsidR="00902E77" w:rsidRDefault="00902E77" w:rsidP="00D60BE6">
      <w:pPr>
        <w:rPr>
          <w:color w:val="000000" w:themeColor="text1"/>
        </w:rPr>
      </w:pPr>
      <w:r w:rsidRPr="00343AAC">
        <w:rPr>
          <w:color w:val="000000" w:themeColor="text1"/>
        </w:rPr>
        <w:t>A</w:t>
      </w:r>
      <w:r>
        <w:rPr>
          <w:color w:val="000000" w:themeColor="text1"/>
        </w:rPr>
        <w:t>ll consonants can occupy the word-</w:t>
      </w:r>
      <w:r w:rsidRPr="00343AAC">
        <w:rPr>
          <w:color w:val="000000" w:themeColor="text1"/>
        </w:rPr>
        <w:t>initial onset position except for the glottal stop [ʔ] and [r]</w:t>
      </w:r>
      <w:r>
        <w:rPr>
          <w:color w:val="000000" w:themeColor="text1"/>
        </w:rPr>
        <w:t>, both of which do not occur in this position</w:t>
      </w:r>
      <w:r w:rsidRPr="00343AAC">
        <w:rPr>
          <w:color w:val="000000" w:themeColor="text1"/>
        </w:rPr>
        <w:t xml:space="preserve">. In </w:t>
      </w:r>
      <w:r>
        <w:rPr>
          <w:color w:val="000000" w:themeColor="text1"/>
        </w:rPr>
        <w:fldChar w:fldCharType="begin"/>
      </w:r>
      <w:r>
        <w:rPr>
          <w:color w:val="000000" w:themeColor="text1"/>
        </w:rPr>
        <w:instrText xml:space="preserve"> REF _Ref359767009 \r \h </w:instrText>
      </w:r>
      <w:r>
        <w:rPr>
          <w:color w:val="000000" w:themeColor="text1"/>
        </w:rPr>
      </w:r>
      <w:r>
        <w:rPr>
          <w:color w:val="000000" w:themeColor="text1"/>
        </w:rPr>
        <w:fldChar w:fldCharType="separate"/>
      </w:r>
      <w:r>
        <w:rPr>
          <w:color w:val="000000" w:themeColor="text1"/>
        </w:rPr>
        <w:t>(8)</w:t>
      </w:r>
      <w:r>
        <w:rPr>
          <w:color w:val="000000" w:themeColor="text1"/>
        </w:rPr>
        <w:fldChar w:fldCharType="end"/>
      </w:r>
      <w:r>
        <w:rPr>
          <w:color w:val="000000" w:themeColor="text1"/>
        </w:rPr>
        <w:t>,</w:t>
      </w:r>
      <w:r w:rsidRPr="00343AAC">
        <w:rPr>
          <w:color w:val="000000" w:themeColor="text1"/>
        </w:rPr>
        <w:t xml:space="preserve"> monosyllabic</w:t>
      </w:r>
      <w:r w:rsidRPr="00343AAC">
        <w:t xml:space="preserve"> words are used for illustration</w:t>
      </w:r>
      <w:r w:rsidRPr="00343AAC">
        <w:rPr>
          <w:color w:val="000000" w:themeColor="text1"/>
        </w:rPr>
        <w:t>.</w:t>
      </w:r>
    </w:p>
    <w:p w14:paraId="1D411B22" w14:textId="77777777" w:rsidR="00902E77" w:rsidRDefault="00902E77" w:rsidP="00902E77">
      <w:pPr>
        <w:spacing w:line="276" w:lineRule="auto"/>
        <w:jc w:val="both"/>
        <w:rPr>
          <w:color w:val="000000" w:themeColor="text1"/>
        </w:rPr>
      </w:pPr>
    </w:p>
    <w:p w14:paraId="65BA9CC6" w14:textId="77777777" w:rsidR="00902E77" w:rsidRDefault="00902E77" w:rsidP="00DD3440">
      <w:pPr>
        <w:pStyle w:val="Index1"/>
        <w:numPr>
          <w:ilvl w:val="0"/>
          <w:numId w:val="6"/>
        </w:numPr>
      </w:pPr>
      <w:r w:rsidRPr="00343AAC">
        <w:tab/>
      </w:r>
      <w:r w:rsidRPr="00343AAC">
        <w:tab/>
      </w:r>
      <w:r w:rsidRPr="00343AAC">
        <w:tab/>
      </w:r>
      <w:bookmarkStart w:id="15" w:name="_Ref468860630"/>
      <w:bookmarkStart w:id="16" w:name="_Ref475789066"/>
      <w:r>
        <w:t>a.</w:t>
      </w:r>
      <w:r w:rsidRPr="00343AAC">
        <w:tab/>
      </w:r>
      <w:bookmarkStart w:id="17" w:name="_Ref359767009"/>
      <w:r w:rsidRPr="00343AAC">
        <w:t>p</w:t>
      </w:r>
      <w:r w:rsidRPr="00614F97">
        <w:t>ũ̄</w:t>
      </w:r>
      <w:r w:rsidRPr="00D04D3F">
        <w:rPr>
          <w:lang w:val="en-GB"/>
        </w:rPr>
        <w:t>1</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tab/>
      </w:r>
      <w:r>
        <w:tab/>
      </w:r>
      <w:r>
        <w:tab/>
      </w:r>
      <w:r>
        <w:tab/>
      </w:r>
      <w:r>
        <w:tab/>
      </w:r>
      <w:r>
        <w:tab/>
      </w:r>
      <w:r>
        <w:tab/>
        <w:t>b.</w:t>
      </w:r>
      <w:r>
        <w:tab/>
      </w:r>
      <w:r w:rsidRPr="00343AAC">
        <w:t>bā</w:t>
      </w:r>
      <w:r>
        <w:t>7</w:t>
      </w:r>
      <w:r w:rsidRPr="00343AAC">
        <w:tab/>
      </w:r>
      <w:r w:rsidRPr="00343AAC">
        <w:tab/>
      </w:r>
      <w:r w:rsidRPr="00343AAC">
        <w:tab/>
      </w:r>
      <w:r w:rsidRPr="00343AAC">
        <w:tab/>
      </w:r>
      <w:r w:rsidRPr="00343AAC">
        <w:tab/>
      </w:r>
      <w:r>
        <w:tab/>
      </w:r>
      <w:r w:rsidRPr="00343AAC">
        <w:tab/>
      </w:r>
      <w:r w:rsidRPr="00343AAC">
        <w:tab/>
      </w:r>
      <w:r w:rsidRPr="00343AAC">
        <w:tab/>
      </w:r>
      <w:bookmarkEnd w:id="15"/>
      <w:bookmarkEnd w:id="16"/>
      <w:bookmarkEnd w:id="17"/>
    </w:p>
    <w:p w14:paraId="431D4553" w14:textId="77777777" w:rsidR="00902E77" w:rsidRDefault="00902E77" w:rsidP="00DD3440">
      <w:pPr>
        <w:pStyle w:val="Index1"/>
      </w:pPr>
      <w:r>
        <w:tab/>
      </w:r>
      <w:r>
        <w:tab/>
      </w:r>
      <w:r>
        <w:tab/>
      </w:r>
      <w:r>
        <w:tab/>
      </w:r>
      <w:r>
        <w:tab/>
      </w:r>
      <w:r>
        <w:tab/>
      </w:r>
      <w:r>
        <w:tab/>
      </w:r>
      <w:r>
        <w:tab/>
        <w:t>‘dog’</w:t>
      </w:r>
      <w:r>
        <w:tab/>
      </w:r>
      <w:r>
        <w:tab/>
      </w:r>
      <w:r>
        <w:tab/>
      </w:r>
      <w:r>
        <w:tab/>
      </w:r>
      <w:r>
        <w:tab/>
      </w:r>
      <w:r>
        <w:tab/>
      </w:r>
      <w:r>
        <w:tab/>
      </w:r>
      <w:r>
        <w:tab/>
      </w:r>
      <w:r>
        <w:tab/>
      </w:r>
      <w:r>
        <w:tab/>
      </w:r>
      <w:r>
        <w:tab/>
      </w:r>
      <w:r>
        <w:tab/>
      </w:r>
      <w:r>
        <w:tab/>
      </w:r>
      <w:r>
        <w:tab/>
      </w:r>
      <w:r>
        <w:tab/>
      </w:r>
      <w:r>
        <w:tab/>
      </w:r>
      <w:r>
        <w:tab/>
      </w:r>
      <w:r>
        <w:tab/>
      </w:r>
      <w:r>
        <w:tab/>
      </w:r>
      <w:r>
        <w:tab/>
      </w:r>
      <w:r>
        <w:tab/>
      </w:r>
      <w:r>
        <w:tab/>
      </w:r>
      <w:r>
        <w:tab/>
      </w:r>
      <w:r>
        <w:tab/>
        <w:t>‘this’</w:t>
      </w:r>
      <w:r>
        <w:tab/>
      </w:r>
      <w:r>
        <w:tab/>
      </w:r>
      <w:r>
        <w:tab/>
      </w:r>
      <w:r>
        <w:tab/>
      </w:r>
      <w:r>
        <w:tab/>
      </w:r>
      <w:r>
        <w:tab/>
      </w:r>
      <w:r>
        <w:tab/>
      </w:r>
      <w:r>
        <w:tab/>
      </w:r>
      <w:r>
        <w:tab/>
      </w:r>
      <w:r>
        <w:tab/>
      </w:r>
    </w:p>
    <w:p w14:paraId="54F9627C" w14:textId="77777777" w:rsidR="00902E77" w:rsidRPr="0064659F" w:rsidRDefault="00902E77" w:rsidP="00DD3440">
      <w:pPr>
        <w:pStyle w:val="Index1"/>
      </w:pPr>
      <w:r>
        <w:tab/>
      </w:r>
      <w:r>
        <w:tab/>
      </w:r>
      <w:r>
        <w:tab/>
      </w:r>
      <w:r>
        <w:tab/>
      </w:r>
      <w:r>
        <w:tab/>
      </w:r>
      <w:r>
        <w:tab/>
        <w:t>c.</w:t>
      </w:r>
      <w:r>
        <w:tab/>
        <w:t>tō</w:t>
      </w:r>
      <w:r w:rsidRPr="001D6125">
        <w:t>1</w:t>
      </w:r>
      <w:r w:rsidRPr="00343AAC">
        <w:tab/>
      </w:r>
      <w:r w:rsidRPr="00343AAC">
        <w:tab/>
      </w:r>
      <w:r w:rsidRPr="00343AAC">
        <w:tab/>
      </w:r>
      <w:r w:rsidRPr="00343AAC">
        <w:tab/>
      </w:r>
      <w:r w:rsidRPr="00343AAC">
        <w:tab/>
      </w:r>
      <w:r>
        <w:tab/>
      </w:r>
      <w:r>
        <w:tab/>
      </w:r>
      <w:r>
        <w:tab/>
      </w:r>
      <w:r>
        <w:tab/>
      </w:r>
      <w:r>
        <w:tab/>
      </w:r>
      <w:r>
        <w:tab/>
      </w:r>
      <w:r>
        <w:tab/>
      </w:r>
      <w:r>
        <w:tab/>
      </w:r>
      <w:r>
        <w:tab/>
      </w:r>
      <w:r>
        <w:tab/>
      </w:r>
      <w:r>
        <w:tab/>
      </w:r>
      <w:r>
        <w:tab/>
      </w:r>
      <w:r>
        <w:tab/>
      </w:r>
      <w:r>
        <w:tab/>
      </w:r>
      <w:r>
        <w:tab/>
      </w:r>
      <w:r>
        <w:tab/>
      </w:r>
      <w:r w:rsidRPr="0064659F">
        <w:tab/>
      </w:r>
      <w:r w:rsidRPr="0064659F">
        <w:tab/>
        <w:t>d.</w:t>
      </w:r>
      <w:r w:rsidRPr="0064659F">
        <w:tab/>
        <w:t>díː</w:t>
      </w:r>
    </w:p>
    <w:p w14:paraId="7E440702" w14:textId="77777777" w:rsidR="00902E77" w:rsidRPr="001D6125" w:rsidRDefault="00902E77" w:rsidP="00DD3440">
      <w:pPr>
        <w:pStyle w:val="Index1"/>
      </w:pPr>
      <w:r>
        <w:tab/>
      </w:r>
      <w:r>
        <w:tab/>
      </w:r>
      <w:r>
        <w:tab/>
      </w:r>
      <w:r>
        <w:tab/>
      </w:r>
      <w:r>
        <w:tab/>
      </w:r>
      <w:r>
        <w:tab/>
      </w:r>
      <w:r>
        <w:tab/>
      </w:r>
      <w:r>
        <w:tab/>
      </w:r>
      <w:r w:rsidRPr="001D6125">
        <w:t>‘</w:t>
      </w:r>
      <w:r w:rsidRPr="00CC00BF">
        <w:t>father’</w:t>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r>
      <w:r w:rsidRPr="001D6125">
        <w:tab/>
        <w:t>‘so, that’</w:t>
      </w:r>
    </w:p>
    <w:p w14:paraId="12CDE15F" w14:textId="77777777" w:rsidR="00902E77" w:rsidRDefault="00902E77" w:rsidP="00DD3440">
      <w:pPr>
        <w:pStyle w:val="Index1"/>
      </w:pPr>
      <w:r>
        <w:tab/>
      </w:r>
      <w:r>
        <w:tab/>
      </w:r>
      <w:r>
        <w:tab/>
      </w:r>
      <w:r>
        <w:tab/>
      </w:r>
      <w:r>
        <w:tab/>
      </w:r>
      <w:r>
        <w:tab/>
        <w:t>e.</w:t>
      </w:r>
      <w:r>
        <w:tab/>
        <w:t>c</w:t>
      </w:r>
      <w:r w:rsidRPr="001D6125">
        <w:t>ã́</w:t>
      </w:r>
      <w:r w:rsidRPr="00343AAC">
        <w:t xml:space="preserve"> </w:t>
      </w:r>
      <w:r w:rsidRPr="00343AAC">
        <w:tab/>
      </w:r>
      <w:r w:rsidRPr="00343AAC">
        <w:tab/>
      </w:r>
      <w:r w:rsidRPr="00343AAC">
        <w:tab/>
      </w:r>
      <w:r>
        <w:tab/>
      </w:r>
      <w:r>
        <w:tab/>
      </w:r>
      <w:r>
        <w:tab/>
      </w:r>
      <w:r>
        <w:tab/>
      </w:r>
      <w:r>
        <w:tab/>
      </w:r>
      <w:r>
        <w:tab/>
      </w:r>
      <w:r>
        <w:tab/>
      </w:r>
      <w:r>
        <w:tab/>
      </w:r>
      <w:r>
        <w:tab/>
      </w:r>
      <w:r>
        <w:tab/>
      </w:r>
      <w:r>
        <w:tab/>
      </w:r>
      <w:r>
        <w:tab/>
      </w:r>
      <w:r>
        <w:tab/>
      </w:r>
      <w:r>
        <w:tab/>
      </w:r>
      <w:r>
        <w:tab/>
      </w:r>
      <w:r>
        <w:tab/>
      </w:r>
      <w:r>
        <w:tab/>
      </w:r>
      <w:r>
        <w:tab/>
      </w:r>
      <w:r>
        <w:tab/>
      </w:r>
      <w:r>
        <w:tab/>
      </w:r>
      <w:r>
        <w:tab/>
        <w:t xml:space="preserve">f. </w:t>
      </w:r>
      <w:r>
        <w:tab/>
      </w:r>
      <w:r w:rsidRPr="00FB4782">
        <w:t>ɉɛ̀</w:t>
      </w:r>
      <w:r>
        <w:tab/>
      </w:r>
    </w:p>
    <w:p w14:paraId="7F4BC6E9" w14:textId="77777777" w:rsidR="00902E77" w:rsidRDefault="00902E77" w:rsidP="00DD3440">
      <w:pPr>
        <w:pStyle w:val="Index1"/>
      </w:pPr>
      <w:r>
        <w:tab/>
      </w:r>
      <w:r>
        <w:tab/>
      </w:r>
      <w:r>
        <w:tab/>
      </w:r>
      <w:r>
        <w:tab/>
      </w:r>
      <w:r>
        <w:tab/>
      </w:r>
      <w:r>
        <w:tab/>
      </w:r>
      <w:r>
        <w:tab/>
      </w:r>
      <w:r>
        <w:tab/>
      </w:r>
      <w:r w:rsidRPr="00343AAC">
        <w:t>‘to fall’</w:t>
      </w:r>
      <w:r>
        <w:tab/>
      </w:r>
      <w:r>
        <w:tab/>
      </w:r>
      <w:r>
        <w:tab/>
      </w:r>
      <w:r>
        <w:tab/>
      </w:r>
      <w:r>
        <w:tab/>
      </w:r>
      <w:r>
        <w:tab/>
      </w:r>
      <w:r>
        <w:tab/>
      </w:r>
      <w:r>
        <w:tab/>
      </w:r>
      <w:r>
        <w:tab/>
      </w:r>
      <w:r>
        <w:tab/>
      </w:r>
      <w:r>
        <w:tab/>
      </w:r>
      <w:r>
        <w:tab/>
      </w:r>
      <w:r>
        <w:tab/>
      </w:r>
      <w:r>
        <w:tab/>
      </w:r>
      <w:r>
        <w:tab/>
      </w:r>
      <w:r>
        <w:tab/>
      </w:r>
      <w:r>
        <w:tab/>
      </w:r>
      <w:r>
        <w:tab/>
      </w:r>
      <w:r>
        <w:tab/>
      </w:r>
      <w:r>
        <w:tab/>
      </w:r>
      <w:r>
        <w:tab/>
      </w:r>
      <w:r>
        <w:tab/>
      </w:r>
      <w:r w:rsidRPr="00FB4782">
        <w:t>‘to wake up’</w:t>
      </w:r>
      <w:r w:rsidRPr="00FB4782">
        <w:tab/>
      </w:r>
    </w:p>
    <w:p w14:paraId="191ACAD7" w14:textId="77777777" w:rsidR="00902E77" w:rsidRDefault="00902E77" w:rsidP="00DD3440">
      <w:pPr>
        <w:pStyle w:val="Index1"/>
      </w:pPr>
      <w:r>
        <w:lastRenderedPageBreak/>
        <w:tab/>
      </w:r>
      <w:r>
        <w:tab/>
      </w:r>
      <w:r>
        <w:tab/>
      </w:r>
      <w:r>
        <w:tab/>
      </w:r>
      <w:r>
        <w:tab/>
      </w:r>
      <w:r>
        <w:tab/>
        <w:t>g</w:t>
      </w:r>
      <w:r w:rsidRPr="00C90184">
        <w:t>.</w:t>
      </w:r>
      <w:r w:rsidRPr="00C90184">
        <w:tab/>
        <w:t>kā</w:t>
      </w:r>
      <w:r w:rsidRPr="00C90184">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t>h</w:t>
      </w:r>
      <w:r w:rsidRPr="00C90184">
        <w:t>.</w:t>
      </w:r>
      <w:r w:rsidRPr="00C90184">
        <w:tab/>
        <w:t>g</w:t>
      </w:r>
      <w:r w:rsidRPr="00FB4782">
        <w:t>ũ̄1</w:t>
      </w:r>
      <w:r w:rsidRPr="00C90184">
        <w:tab/>
      </w:r>
    </w:p>
    <w:p w14:paraId="33E446B0" w14:textId="77777777" w:rsidR="00902E77" w:rsidRDefault="00902E77" w:rsidP="00DD3440">
      <w:pPr>
        <w:pStyle w:val="Index1"/>
      </w:pPr>
      <w:r>
        <w:tab/>
      </w:r>
      <w:r>
        <w:tab/>
      </w:r>
      <w:r>
        <w:tab/>
      </w:r>
      <w:r>
        <w:tab/>
      </w:r>
      <w:r>
        <w:tab/>
      </w:r>
      <w:r>
        <w:tab/>
      </w:r>
      <w:r>
        <w:tab/>
      </w:r>
      <w:r>
        <w:tab/>
      </w:r>
      <w:r w:rsidRPr="00C90184">
        <w:t>‘to break’</w:t>
      </w:r>
      <w:r>
        <w:tab/>
      </w:r>
      <w:r>
        <w:tab/>
      </w:r>
      <w:r>
        <w:tab/>
      </w:r>
      <w:r>
        <w:tab/>
      </w:r>
      <w:r>
        <w:tab/>
      </w:r>
      <w:r>
        <w:tab/>
      </w:r>
      <w:r>
        <w:tab/>
      </w:r>
      <w:r>
        <w:tab/>
      </w:r>
      <w:r>
        <w:tab/>
      </w:r>
      <w:r>
        <w:tab/>
      </w:r>
      <w:r>
        <w:tab/>
      </w:r>
      <w:r>
        <w:tab/>
      </w:r>
      <w:r>
        <w:tab/>
      </w:r>
      <w:r>
        <w:tab/>
      </w:r>
      <w:r>
        <w:tab/>
      </w:r>
      <w:r>
        <w:tab/>
      </w:r>
      <w:r>
        <w:tab/>
      </w:r>
      <w:r>
        <w:tab/>
      </w:r>
      <w:r>
        <w:tab/>
      </w:r>
      <w:r>
        <w:tab/>
      </w:r>
      <w:r>
        <w:tab/>
      </w:r>
      <w:r w:rsidRPr="00C90184">
        <w:t>‘tortoise’</w:t>
      </w:r>
    </w:p>
    <w:p w14:paraId="5778AAB3" w14:textId="77777777" w:rsidR="00902E77" w:rsidRPr="00D15828" w:rsidRDefault="00902E77" w:rsidP="00DD3440">
      <w:pPr>
        <w:pStyle w:val="Index1"/>
      </w:pPr>
      <w:r>
        <w:tab/>
      </w:r>
      <w:r>
        <w:tab/>
      </w:r>
      <w:r>
        <w:tab/>
      </w:r>
      <w:r>
        <w:tab/>
      </w:r>
      <w:r>
        <w:tab/>
      </w:r>
      <w:r>
        <w:tab/>
      </w:r>
      <w:r w:rsidRPr="001D6125">
        <w:t>i.</w:t>
      </w:r>
      <w:r w:rsidRPr="003C5865">
        <w:t xml:space="preserve"> </w:t>
      </w:r>
      <w:r>
        <w:tab/>
      </w:r>
      <w:r w:rsidRPr="00343AAC">
        <w:t>kpē</w:t>
      </w:r>
      <w:r w:rsidRPr="00FB4782">
        <w:tab/>
      </w:r>
      <w:r>
        <w:tab/>
      </w:r>
      <w:r>
        <w:tab/>
      </w:r>
      <w:r>
        <w:tab/>
      </w:r>
      <w:r>
        <w:tab/>
      </w:r>
      <w:r>
        <w:tab/>
      </w:r>
      <w:r>
        <w:tab/>
      </w:r>
      <w:r>
        <w:tab/>
      </w:r>
      <w:r>
        <w:tab/>
      </w:r>
      <w:r>
        <w:tab/>
      </w:r>
      <w:r>
        <w:tab/>
      </w:r>
      <w:r>
        <w:tab/>
      </w:r>
      <w:r>
        <w:tab/>
      </w:r>
      <w:r>
        <w:tab/>
      </w:r>
      <w:r>
        <w:tab/>
      </w:r>
      <w:r>
        <w:tab/>
      </w:r>
      <w:r>
        <w:tab/>
      </w:r>
      <w:r>
        <w:tab/>
      </w:r>
      <w:r>
        <w:tab/>
      </w:r>
      <w:r>
        <w:tab/>
      </w:r>
      <w:r>
        <w:tab/>
      </w:r>
      <w:r>
        <w:tab/>
      </w:r>
      <w:r>
        <w:tab/>
        <w:t xml:space="preserve">j. </w:t>
      </w:r>
      <w:r>
        <w:tab/>
        <w:t>gbò1</w:t>
      </w:r>
      <w:r w:rsidRPr="00FB4782">
        <w:tab/>
      </w:r>
      <w:r w:rsidRPr="00FB4782">
        <w:tab/>
      </w:r>
      <w:r w:rsidRPr="00FB4782">
        <w:tab/>
      </w:r>
      <w:r>
        <w:t xml:space="preserve"> </w:t>
      </w:r>
    </w:p>
    <w:p w14:paraId="4B3969EC" w14:textId="77777777" w:rsidR="00902E77" w:rsidRPr="00BA4EAF" w:rsidRDefault="00902E77" w:rsidP="00DD3440">
      <w:pPr>
        <w:pStyle w:val="Index1"/>
      </w:pPr>
      <w:r w:rsidRPr="001D6125">
        <w:tab/>
      </w:r>
      <w:r w:rsidRPr="00343AAC">
        <w:t xml:space="preserve"> </w:t>
      </w:r>
      <w:r>
        <w:t xml:space="preserve">      </w:t>
      </w:r>
      <w:r>
        <w:tab/>
      </w:r>
      <w:r>
        <w:tab/>
      </w:r>
      <w:r>
        <w:tab/>
      </w:r>
      <w:r>
        <w:tab/>
      </w:r>
      <w:r>
        <w:tab/>
      </w:r>
      <w:r w:rsidRPr="00343AAC">
        <w:t>‘</w:t>
      </w:r>
      <w:r>
        <w:t xml:space="preserve">to </w:t>
      </w:r>
      <w:r w:rsidRPr="00343AAC">
        <w:t>take’</w:t>
      </w:r>
      <w:r>
        <w:t xml:space="preserve"> </w:t>
      </w:r>
      <w:r>
        <w:tab/>
      </w:r>
      <w:r>
        <w:tab/>
      </w:r>
      <w:r>
        <w:tab/>
      </w:r>
      <w:r>
        <w:tab/>
      </w:r>
      <w:r>
        <w:tab/>
      </w:r>
      <w:r>
        <w:tab/>
      </w:r>
      <w:r>
        <w:tab/>
      </w:r>
      <w:r>
        <w:tab/>
      </w:r>
      <w:r>
        <w:tab/>
      </w:r>
      <w:r>
        <w:tab/>
      </w:r>
      <w:r>
        <w:tab/>
      </w:r>
      <w:r>
        <w:tab/>
      </w:r>
      <w:r>
        <w:tab/>
      </w:r>
      <w:r>
        <w:tab/>
      </w:r>
      <w:r>
        <w:tab/>
      </w:r>
      <w:r>
        <w:tab/>
      </w:r>
      <w:r>
        <w:tab/>
      </w:r>
      <w:r>
        <w:tab/>
      </w:r>
      <w:r>
        <w:tab/>
      </w:r>
      <w:r>
        <w:tab/>
      </w:r>
      <w:r>
        <w:tab/>
        <w:t>‘gnat’</w:t>
      </w:r>
    </w:p>
    <w:p w14:paraId="74A154DA" w14:textId="77777777" w:rsidR="00902E77" w:rsidRPr="00BE1602" w:rsidRDefault="00902E77" w:rsidP="00DD3440">
      <w:pPr>
        <w:pStyle w:val="Index1"/>
      </w:pPr>
      <w:r>
        <w:tab/>
      </w:r>
      <w:r>
        <w:tab/>
      </w:r>
      <w:r>
        <w:tab/>
      </w:r>
      <w:r>
        <w:tab/>
      </w:r>
      <w:r>
        <w:tab/>
      </w:r>
      <w:r>
        <w:tab/>
        <w:t xml:space="preserve">k. </w:t>
      </w:r>
      <w:r>
        <w:tab/>
        <w:t>f</w:t>
      </w:r>
      <w:r w:rsidRPr="001D6125">
        <w:t>ã̄</w:t>
      </w:r>
      <w:r w:rsidRPr="00343AAC">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BE1602">
        <w:t xml:space="preserve">l. </w:t>
      </w:r>
      <w:r>
        <w:tab/>
      </w:r>
      <w:r w:rsidRPr="00BE1602">
        <w:t>s</w:t>
      </w:r>
      <w:r w:rsidRPr="001D6125">
        <w:t>ɛ̄</w:t>
      </w:r>
    </w:p>
    <w:p w14:paraId="6C413264" w14:textId="77777777" w:rsidR="00902E77" w:rsidRPr="00BE1602" w:rsidRDefault="00902E77" w:rsidP="00DD3440">
      <w:pPr>
        <w:pStyle w:val="Index1"/>
      </w:pPr>
      <w:r w:rsidRPr="00BE1602">
        <w:tab/>
      </w:r>
      <w:r w:rsidRPr="00BE1602">
        <w:tab/>
      </w:r>
      <w:r w:rsidRPr="00BE1602">
        <w:tab/>
      </w:r>
      <w:r w:rsidRPr="00BE1602">
        <w:tab/>
      </w:r>
      <w:r w:rsidRPr="00BE1602">
        <w:tab/>
      </w:r>
      <w:r w:rsidRPr="00BE1602">
        <w:tab/>
      </w:r>
      <w:r w:rsidRPr="00BE1602">
        <w:tab/>
      </w:r>
      <w:r w:rsidRPr="00BE1602">
        <w:tab/>
        <w:t>‘to build’</w:t>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r>
      <w:r w:rsidRPr="00BE1602">
        <w:tab/>
        <w:t xml:space="preserve"> </w:t>
      </w:r>
      <w:r>
        <w:tab/>
      </w:r>
      <w:r w:rsidRPr="00BE1602">
        <w:t>‘produce’</w:t>
      </w:r>
    </w:p>
    <w:p w14:paraId="1C3728A2" w14:textId="77777777" w:rsidR="00902E77" w:rsidRDefault="00902E77" w:rsidP="00DD3440">
      <w:pPr>
        <w:pStyle w:val="Index1"/>
      </w:pPr>
      <w:r>
        <w:tab/>
      </w:r>
      <w:r>
        <w:tab/>
      </w:r>
      <w:r>
        <w:tab/>
      </w:r>
      <w:r>
        <w:tab/>
      </w:r>
      <w:r>
        <w:tab/>
      </w:r>
      <w:r>
        <w:tab/>
        <w:t>m.</w:t>
      </w:r>
      <w:r>
        <w:tab/>
        <w:t>h</w:t>
      </w:r>
      <w:r w:rsidRPr="00204510">
        <w:t>ɛ̃́</w:t>
      </w:r>
    </w:p>
    <w:p w14:paraId="0B1E7D89" w14:textId="77777777" w:rsidR="00902E77" w:rsidRPr="009210F8" w:rsidRDefault="00902E77" w:rsidP="00DD3440">
      <w:pPr>
        <w:pStyle w:val="Index1"/>
      </w:pPr>
      <w:r>
        <w:tab/>
      </w:r>
      <w:r>
        <w:tab/>
      </w:r>
      <w:r>
        <w:tab/>
      </w:r>
      <w:r>
        <w:tab/>
      </w:r>
      <w:r>
        <w:tab/>
      </w:r>
      <w:r>
        <w:tab/>
      </w:r>
      <w:r>
        <w:tab/>
      </w:r>
      <w:r>
        <w:tab/>
        <w:t>‘where’</w:t>
      </w:r>
      <w:r w:rsidRPr="00C90184">
        <w:tab/>
      </w:r>
      <w:r w:rsidRPr="00C90184">
        <w:tab/>
      </w:r>
      <w:r>
        <w:tab/>
      </w:r>
      <w:r>
        <w:tab/>
      </w:r>
      <w:r>
        <w:tab/>
      </w:r>
      <w:r>
        <w:tab/>
      </w:r>
      <w:r>
        <w:tab/>
      </w:r>
      <w:r>
        <w:tab/>
      </w:r>
      <w:r>
        <w:tab/>
      </w:r>
      <w:r>
        <w:tab/>
      </w:r>
      <w:r>
        <w:tab/>
      </w:r>
      <w:r>
        <w:tab/>
      </w:r>
      <w:r>
        <w:tab/>
      </w:r>
      <w:r>
        <w:tab/>
      </w:r>
      <w:r>
        <w:tab/>
      </w:r>
      <w:r>
        <w:tab/>
      </w:r>
      <w:r>
        <w:tab/>
      </w:r>
      <w:r>
        <w:tab/>
      </w:r>
    </w:p>
    <w:p w14:paraId="2BC2AA77" w14:textId="77777777" w:rsidR="00902E77" w:rsidRDefault="00902E77" w:rsidP="00DD3440">
      <w:pPr>
        <w:pStyle w:val="Index1"/>
      </w:pPr>
      <w:r>
        <w:tab/>
      </w:r>
      <w:r>
        <w:tab/>
      </w:r>
      <w:r>
        <w:tab/>
      </w:r>
      <w:r>
        <w:tab/>
      </w:r>
      <w:r>
        <w:tab/>
      </w:r>
      <w:r>
        <w:tab/>
        <w:t>n.</w:t>
      </w:r>
      <w:r>
        <w:tab/>
      </w:r>
      <w:r w:rsidRPr="00BE1602">
        <w:t>m</w:t>
      </w:r>
      <w:r w:rsidRPr="001D6125">
        <w:t>ĩ̀</w:t>
      </w:r>
      <w:r>
        <w:tab/>
      </w:r>
      <w:r>
        <w:tab/>
      </w:r>
      <w:r>
        <w:tab/>
      </w:r>
      <w:r>
        <w:tab/>
      </w:r>
      <w:r>
        <w:tab/>
      </w:r>
      <w:r>
        <w:tab/>
      </w:r>
      <w:r>
        <w:tab/>
      </w:r>
      <w:r>
        <w:tab/>
      </w:r>
      <w:r>
        <w:tab/>
      </w:r>
      <w:r>
        <w:tab/>
      </w:r>
      <w:r>
        <w:tab/>
      </w:r>
      <w:r>
        <w:tab/>
      </w:r>
      <w:r>
        <w:tab/>
      </w:r>
      <w:r>
        <w:tab/>
      </w:r>
      <w:r>
        <w:tab/>
      </w:r>
      <w:r>
        <w:tab/>
      </w:r>
      <w:r>
        <w:tab/>
      </w:r>
      <w:r>
        <w:tab/>
      </w:r>
      <w:r>
        <w:tab/>
      </w:r>
      <w:r>
        <w:tab/>
      </w:r>
      <w:r>
        <w:tab/>
      </w:r>
      <w:r>
        <w:tab/>
      </w:r>
      <w:r>
        <w:tab/>
      </w:r>
      <w:r>
        <w:tab/>
        <w:t>o.</w:t>
      </w:r>
      <w:r>
        <w:tab/>
      </w:r>
      <w:r w:rsidRPr="002A7588">
        <w:t>n</w:t>
      </w:r>
      <w:r w:rsidRPr="004A7308">
        <w:t xml:space="preserve">ũ̀1 </w:t>
      </w:r>
    </w:p>
    <w:p w14:paraId="66126BD3" w14:textId="77777777" w:rsidR="00902E77" w:rsidRDefault="00902E77" w:rsidP="00DD3440">
      <w:pPr>
        <w:pStyle w:val="Index1"/>
      </w:pPr>
      <w:r>
        <w:tab/>
      </w:r>
      <w:r>
        <w:tab/>
      </w:r>
      <w:r>
        <w:tab/>
      </w:r>
      <w:r>
        <w:tab/>
      </w:r>
      <w:r>
        <w:tab/>
      </w:r>
      <w:r>
        <w:tab/>
      </w:r>
      <w:r>
        <w:tab/>
      </w:r>
      <w:r>
        <w:tab/>
        <w:t>‘I, me’</w:t>
      </w:r>
      <w:r>
        <w:tab/>
      </w:r>
      <w:r>
        <w:tab/>
      </w:r>
      <w:r>
        <w:tab/>
      </w:r>
      <w:r>
        <w:tab/>
      </w:r>
      <w:r>
        <w:tab/>
      </w:r>
      <w:r>
        <w:tab/>
      </w:r>
      <w:r>
        <w:tab/>
      </w:r>
      <w:r>
        <w:tab/>
      </w:r>
      <w:r>
        <w:tab/>
      </w:r>
      <w:r>
        <w:tab/>
      </w:r>
      <w:r>
        <w:tab/>
      </w:r>
      <w:r>
        <w:tab/>
      </w:r>
      <w:r>
        <w:tab/>
      </w:r>
      <w:r>
        <w:tab/>
      </w:r>
      <w:r>
        <w:tab/>
      </w:r>
      <w:r>
        <w:tab/>
      </w:r>
      <w:r>
        <w:tab/>
      </w:r>
      <w:r>
        <w:tab/>
      </w:r>
      <w:r>
        <w:tab/>
      </w:r>
      <w:r>
        <w:tab/>
      </w:r>
      <w:r>
        <w:tab/>
      </w:r>
      <w:r>
        <w:tab/>
      </w:r>
      <w:r>
        <w:tab/>
      </w:r>
      <w:r w:rsidRPr="004A7308">
        <w:t>‘ox’</w:t>
      </w:r>
      <w:r w:rsidRPr="00343AAC">
        <w:tab/>
      </w:r>
      <w:r w:rsidRPr="00343AAC">
        <w:tab/>
      </w:r>
      <w:r w:rsidRPr="00343AAC">
        <w:tab/>
      </w:r>
      <w:r w:rsidRPr="00343AAC">
        <w:tab/>
      </w:r>
      <w:r w:rsidRPr="00343AAC">
        <w:tab/>
      </w:r>
      <w:r>
        <w:tab/>
      </w:r>
      <w:r>
        <w:tab/>
      </w:r>
      <w:r>
        <w:tab/>
      </w:r>
      <w:r>
        <w:tab/>
      </w:r>
      <w:r>
        <w:tab/>
      </w:r>
      <w:r>
        <w:tab/>
      </w:r>
      <w:r>
        <w:tab/>
      </w:r>
      <w:r>
        <w:tab/>
      </w:r>
      <w:r>
        <w:tab/>
      </w:r>
      <w:r>
        <w:tab/>
      </w:r>
      <w:r>
        <w:tab/>
      </w:r>
      <w:r>
        <w:tab/>
      </w:r>
      <w:r>
        <w:tab/>
      </w:r>
      <w:r>
        <w:tab/>
      </w:r>
      <w:r>
        <w:tab/>
      </w:r>
      <w:r>
        <w:tab/>
      </w:r>
      <w:r>
        <w:tab/>
      </w:r>
      <w:r>
        <w:tab/>
      </w:r>
    </w:p>
    <w:p w14:paraId="6BBF5A43" w14:textId="77777777" w:rsidR="00902E77" w:rsidRPr="00335F3C" w:rsidRDefault="00902E77" w:rsidP="00DD3440">
      <w:pPr>
        <w:pStyle w:val="Index1"/>
      </w:pPr>
      <w:r>
        <w:tab/>
      </w:r>
      <w:r>
        <w:tab/>
      </w:r>
      <w:r>
        <w:tab/>
      </w:r>
      <w:r>
        <w:tab/>
      </w:r>
      <w:r>
        <w:tab/>
      </w:r>
      <w:r>
        <w:tab/>
        <w:t>p.</w:t>
      </w:r>
      <w:r>
        <w:tab/>
        <w:t>ɲ</w:t>
      </w:r>
      <w:r w:rsidRPr="00694687">
        <w:t>ĩ̀ </w:t>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1D6125">
        <w:t xml:space="preserve">q. </w:t>
      </w:r>
      <w:r w:rsidRPr="001D6125">
        <w:tab/>
        <w:t>ŋã̄</w:t>
      </w:r>
    </w:p>
    <w:p w14:paraId="26F6A9A9" w14:textId="77777777" w:rsidR="00902E77" w:rsidRDefault="00902E77" w:rsidP="00DD3440">
      <w:pPr>
        <w:pStyle w:val="Index1"/>
      </w:pPr>
      <w:r>
        <w:tab/>
      </w:r>
      <w:r>
        <w:tab/>
      </w:r>
      <w:r>
        <w:tab/>
      </w:r>
      <w:r>
        <w:tab/>
      </w:r>
      <w:r>
        <w:tab/>
      </w:r>
      <w:r>
        <w:tab/>
      </w:r>
      <w:r w:rsidRPr="001D6125">
        <w:t xml:space="preserve"> </w:t>
      </w:r>
      <w:r w:rsidRPr="001D6125">
        <w:tab/>
      </w:r>
      <w:r w:rsidRPr="001D6125">
        <w:tab/>
        <w:t>‘to fill’</w:t>
      </w:r>
      <w:r w:rsidRPr="00FB4782">
        <w:tab/>
      </w:r>
      <w:r w:rsidRPr="00FB4782">
        <w:tab/>
      </w:r>
      <w:r w:rsidRPr="00FB4782">
        <w:tab/>
      </w:r>
      <w:r w:rsidRPr="00FB4782">
        <w:tab/>
      </w:r>
      <w:r w:rsidRPr="00FB4782">
        <w:tab/>
      </w:r>
      <w:r w:rsidRPr="00FB4782">
        <w:tab/>
      </w:r>
      <w:r w:rsidRPr="00FB4782">
        <w:tab/>
      </w:r>
      <w:r w:rsidRPr="00FB4782">
        <w:tab/>
      </w:r>
      <w:r w:rsidRPr="00FB4782">
        <w:tab/>
      </w:r>
      <w:r w:rsidRPr="00FB4782">
        <w:tab/>
      </w:r>
      <w:r w:rsidRPr="00FB4782">
        <w:tab/>
      </w:r>
      <w:r w:rsidRPr="00FB4782">
        <w:tab/>
      </w:r>
      <w:r w:rsidRPr="00FB4782">
        <w:tab/>
      </w:r>
      <w:r w:rsidRPr="00FB4782">
        <w:tab/>
      </w:r>
      <w:r w:rsidRPr="00FB4782">
        <w:tab/>
      </w:r>
      <w:r>
        <w:tab/>
      </w:r>
      <w:r>
        <w:tab/>
      </w:r>
      <w:r>
        <w:tab/>
      </w:r>
      <w:r>
        <w:tab/>
      </w:r>
      <w:r>
        <w:tab/>
      </w:r>
      <w:r>
        <w:tab/>
      </w:r>
      <w:r>
        <w:tab/>
      </w:r>
      <w:r>
        <w:tab/>
      </w:r>
      <w:r w:rsidRPr="001D6125">
        <w:t>‘this one’</w:t>
      </w:r>
      <w:r w:rsidRPr="001D6125">
        <w:tab/>
      </w:r>
    </w:p>
    <w:p w14:paraId="5FD792D5" w14:textId="77777777" w:rsidR="00902E77" w:rsidRDefault="00902E77" w:rsidP="00DD3440">
      <w:pPr>
        <w:pStyle w:val="Index1"/>
      </w:pPr>
      <w:r>
        <w:tab/>
      </w:r>
      <w:r>
        <w:tab/>
      </w:r>
      <w:r>
        <w:tab/>
      </w:r>
      <w:r>
        <w:tab/>
      </w:r>
      <w:r>
        <w:tab/>
      </w:r>
      <w:r>
        <w:tab/>
        <w:t xml:space="preserve">r. </w:t>
      </w:r>
      <w:r>
        <w:tab/>
      </w:r>
      <w:r w:rsidRPr="00343AAC">
        <w:t>jō</w:t>
      </w:r>
      <w:r w:rsidRPr="00343AAC">
        <w:tab/>
      </w:r>
      <w:r>
        <w:tab/>
      </w:r>
      <w:r>
        <w:tab/>
      </w:r>
      <w:r>
        <w:tab/>
      </w:r>
      <w:r>
        <w:tab/>
      </w:r>
      <w:r>
        <w:tab/>
      </w:r>
      <w:r>
        <w:tab/>
      </w:r>
      <w:r>
        <w:tab/>
      </w:r>
      <w:r>
        <w:tab/>
      </w:r>
      <w:r>
        <w:tab/>
      </w:r>
      <w:r>
        <w:tab/>
      </w:r>
      <w:r>
        <w:tab/>
      </w:r>
      <w:r>
        <w:tab/>
      </w:r>
      <w:r>
        <w:tab/>
      </w:r>
      <w:r>
        <w:tab/>
      </w:r>
      <w:r>
        <w:tab/>
      </w:r>
      <w:r>
        <w:tab/>
      </w:r>
      <w:r>
        <w:tab/>
      </w:r>
      <w:r>
        <w:tab/>
      </w:r>
      <w:r>
        <w:tab/>
      </w:r>
      <w:r>
        <w:tab/>
      </w:r>
      <w:r>
        <w:tab/>
      </w:r>
      <w:r>
        <w:tab/>
      </w:r>
      <w:r>
        <w:tab/>
      </w:r>
      <w:r w:rsidRPr="001D6125">
        <w:t xml:space="preserve">s. </w:t>
      </w:r>
      <w:r w:rsidRPr="001D6125">
        <w:tab/>
      </w:r>
      <w:r w:rsidRPr="00343AAC">
        <w:t>wī</w:t>
      </w:r>
      <w:r w:rsidRPr="001D6125">
        <w:tab/>
      </w:r>
      <w:r w:rsidRPr="001D6125">
        <w:tab/>
      </w:r>
      <w:r w:rsidRPr="001D6125">
        <w:tab/>
      </w:r>
      <w:r w:rsidRPr="001D6125">
        <w:tab/>
      </w:r>
      <w:r w:rsidRPr="001D6125">
        <w:tab/>
      </w:r>
      <w:r>
        <w:tab/>
      </w:r>
      <w:r>
        <w:tab/>
      </w:r>
    </w:p>
    <w:p w14:paraId="6C28D86F" w14:textId="77777777" w:rsidR="00902E77" w:rsidRPr="00C90184" w:rsidRDefault="00902E77" w:rsidP="00DD3440">
      <w:pPr>
        <w:pStyle w:val="Index1"/>
      </w:pPr>
      <w:r>
        <w:tab/>
      </w:r>
      <w:r w:rsidRPr="00C90184">
        <w:tab/>
      </w:r>
      <w:r w:rsidRPr="00C90184">
        <w:tab/>
      </w:r>
      <w:r w:rsidRPr="00C90184">
        <w:tab/>
      </w:r>
      <w:r w:rsidRPr="00C90184">
        <w:tab/>
      </w:r>
      <w:r w:rsidRPr="00C90184">
        <w:tab/>
      </w:r>
      <w:r>
        <w:tab/>
      </w:r>
      <w:r w:rsidRPr="00C90184">
        <w:t xml:space="preserve"> </w:t>
      </w:r>
      <w:r>
        <w:tab/>
      </w:r>
      <w:r w:rsidRPr="00C90184">
        <w:t>‘to say’</w:t>
      </w:r>
      <w:r w:rsidRPr="00C90184">
        <w:tab/>
      </w:r>
      <w:r w:rsidRPr="00C90184">
        <w:tab/>
      </w:r>
      <w:r w:rsidRPr="00C90184">
        <w:tab/>
      </w:r>
      <w:r w:rsidRPr="00C90184">
        <w:tab/>
      </w:r>
      <w:r w:rsidRPr="00C90184">
        <w:tab/>
      </w:r>
      <w:r>
        <w:tab/>
      </w:r>
      <w:r>
        <w:tab/>
      </w:r>
      <w:r>
        <w:tab/>
      </w:r>
      <w:r>
        <w:tab/>
      </w:r>
      <w:r>
        <w:tab/>
      </w:r>
      <w:r>
        <w:tab/>
      </w:r>
      <w:r>
        <w:tab/>
      </w:r>
      <w:r>
        <w:tab/>
      </w:r>
      <w:r>
        <w:tab/>
      </w:r>
      <w:r>
        <w:tab/>
      </w:r>
      <w:r>
        <w:tab/>
      </w:r>
      <w:r>
        <w:tab/>
      </w:r>
      <w:r>
        <w:tab/>
      </w:r>
      <w:r>
        <w:tab/>
      </w:r>
      <w:r>
        <w:tab/>
      </w:r>
      <w:r>
        <w:tab/>
      </w:r>
      <w:r>
        <w:tab/>
      </w:r>
      <w:r w:rsidRPr="00343AAC">
        <w:t>‘him’</w:t>
      </w:r>
    </w:p>
    <w:p w14:paraId="7603F91B" w14:textId="77777777" w:rsidR="00902E77" w:rsidRPr="00C90184" w:rsidRDefault="00902E77" w:rsidP="00DD3440">
      <w:pPr>
        <w:pStyle w:val="Index1"/>
      </w:pPr>
      <w:r>
        <w:tab/>
      </w:r>
      <w:r>
        <w:tab/>
      </w:r>
      <w:r>
        <w:tab/>
      </w:r>
      <w:r>
        <w:tab/>
      </w:r>
      <w:r>
        <w:tab/>
      </w:r>
      <w:r>
        <w:tab/>
      </w:r>
      <w:r w:rsidRPr="00C90184">
        <w:tab/>
      </w:r>
      <w:r w:rsidRPr="00C90184">
        <w:tab/>
      </w:r>
      <w:r w:rsidRPr="00C90184">
        <w:tab/>
      </w:r>
      <w:r w:rsidRPr="00C90184">
        <w:tab/>
      </w:r>
      <w:r w:rsidRPr="00C90184">
        <w:tab/>
      </w:r>
      <w:r w:rsidRPr="00C90184">
        <w:tab/>
      </w:r>
      <w:r w:rsidRPr="00C90184">
        <w:tab/>
      </w:r>
      <w:r w:rsidRPr="00C90184">
        <w:tab/>
      </w:r>
      <w:r w:rsidRPr="00C90184">
        <w:tab/>
      </w:r>
      <w:r>
        <w:tab/>
      </w:r>
      <w:r>
        <w:tab/>
      </w:r>
      <w:r>
        <w:tab/>
      </w:r>
      <w:r>
        <w:tab/>
      </w:r>
      <w:r>
        <w:tab/>
      </w:r>
      <w:r>
        <w:tab/>
      </w:r>
      <w:r>
        <w:tab/>
      </w:r>
      <w:r>
        <w:tab/>
      </w:r>
      <w:r>
        <w:tab/>
      </w:r>
      <w:r>
        <w:tab/>
      </w:r>
      <w:r>
        <w:tab/>
      </w:r>
      <w:r>
        <w:tab/>
      </w:r>
      <w:r>
        <w:tab/>
      </w:r>
      <w:r w:rsidRPr="00C90184">
        <w:tab/>
      </w:r>
      <w:r>
        <w:tab/>
      </w:r>
      <w:r w:rsidRPr="00C90184">
        <w:tab/>
      </w:r>
      <w:r w:rsidRPr="00C90184">
        <w:tab/>
      </w:r>
      <w:r w:rsidRPr="00C90184">
        <w:tab/>
      </w:r>
    </w:p>
    <w:p w14:paraId="11787879" w14:textId="531DD8D3" w:rsidR="00902E77" w:rsidRDefault="00902E77" w:rsidP="00D60BE6">
      <w:r w:rsidRPr="00343AAC">
        <w:t xml:space="preserve">Vowel lengthening is triggered by </w:t>
      </w:r>
      <w:r>
        <w:t xml:space="preserve">a </w:t>
      </w:r>
      <w:r w:rsidRPr="00343AAC">
        <w:t>following</w:t>
      </w:r>
      <w:r>
        <w:t xml:space="preserve"> liquid</w:t>
      </w:r>
      <w:r w:rsidR="00F11B19">
        <w:t>,</w:t>
      </w:r>
      <w:r w:rsidRPr="00343AAC">
        <w:t xml:space="preserve"> [r] or [l], as shown in </w:t>
      </w:r>
      <w:r>
        <w:fldChar w:fldCharType="begin"/>
      </w:r>
      <w:r>
        <w:instrText xml:space="preserve"> REF _Ref475789760 \r \h  \* MERGEFORMAT </w:instrText>
      </w:r>
      <w:r>
        <w:fldChar w:fldCharType="separate"/>
      </w:r>
      <w:r>
        <w:t>(9)</w:t>
      </w:r>
      <w:r>
        <w:fldChar w:fldCharType="end"/>
      </w:r>
      <w:r w:rsidRPr="00343AAC">
        <w:t xml:space="preserve">. Liquids </w:t>
      </w:r>
      <w:r>
        <w:t xml:space="preserve">at the beginning of word final syllables often </w:t>
      </w:r>
      <w:r w:rsidRPr="00343AAC">
        <w:t xml:space="preserve">are </w:t>
      </w:r>
      <w:r>
        <w:t>the initial consonant of a class marker, but not always</w:t>
      </w:r>
      <w:r w:rsidRPr="00343AAC">
        <w:t>.</w:t>
      </w:r>
      <w:r>
        <w:t xml:space="preserve"> The examples in</w:t>
      </w:r>
      <w:r w:rsidRPr="00343AAC">
        <w:t xml:space="preserve"> </w:t>
      </w:r>
      <w:r>
        <w:fldChar w:fldCharType="begin"/>
      </w:r>
      <w:r>
        <w:instrText xml:space="preserve"> REF _Ref475789760 \r \h  \* MERGEFORMAT </w:instrText>
      </w:r>
      <w:r>
        <w:fldChar w:fldCharType="separate"/>
      </w:r>
      <w:r>
        <w:t>(9)</w:t>
      </w:r>
      <w:r>
        <w:fldChar w:fldCharType="end"/>
      </w:r>
      <w:r>
        <w:t xml:space="preserve"> have a heteromorphemic liquid, </w:t>
      </w:r>
      <w:r w:rsidRPr="00D60BE6">
        <w:rPr>
          <w:color w:val="000000" w:themeColor="text1"/>
        </w:rPr>
        <w:t>except</w:t>
      </w:r>
      <w:r>
        <w:t xml:space="preserve"> for</w:t>
      </w:r>
      <w:r w:rsidRPr="00343AAC">
        <w:t xml:space="preserve"> </w:t>
      </w:r>
      <w:r>
        <w:fldChar w:fldCharType="begin"/>
      </w:r>
      <w:r>
        <w:instrText xml:space="preserve"> REF _Ref475789760 \r \h  \* MERGEFORMAT </w:instrText>
      </w:r>
      <w:r>
        <w:fldChar w:fldCharType="separate"/>
      </w:r>
      <w:r>
        <w:t>(9)</w:t>
      </w:r>
      <w:r>
        <w:fldChar w:fldCharType="end"/>
      </w:r>
      <w:r>
        <w:t>f</w:t>
      </w:r>
      <w:r w:rsidRPr="00B6205F">
        <w:rPr>
          <w:lang w:val="en-GB"/>
        </w:rPr>
        <w:t>, in which the last syllable is part of the lexical root</w:t>
      </w:r>
      <w:r>
        <w:t xml:space="preserve">. </w:t>
      </w:r>
    </w:p>
    <w:p w14:paraId="55B27094" w14:textId="77777777" w:rsidR="00902E77" w:rsidRPr="00B71B1D" w:rsidRDefault="00902E77" w:rsidP="00902E77">
      <w:pPr>
        <w:spacing w:line="276" w:lineRule="auto"/>
        <w:rPr>
          <w:b/>
          <w:color w:val="FF0000"/>
        </w:rPr>
      </w:pPr>
      <w:r>
        <w:tab/>
      </w:r>
      <w:r>
        <w:tab/>
      </w:r>
      <w:r>
        <w:tab/>
      </w:r>
      <w:r>
        <w:tab/>
        <w:t xml:space="preserve">     </w:t>
      </w:r>
      <w:r>
        <w:tab/>
      </w:r>
    </w:p>
    <w:p w14:paraId="3995C791" w14:textId="77777777" w:rsidR="00902E77" w:rsidRDefault="00902E77" w:rsidP="00DD3440">
      <w:pPr>
        <w:pStyle w:val="Index1"/>
        <w:numPr>
          <w:ilvl w:val="0"/>
          <w:numId w:val="6"/>
        </w:numPr>
      </w:pPr>
      <w:r w:rsidRPr="00343AAC">
        <w:t xml:space="preserve"> </w:t>
      </w:r>
      <w:r w:rsidRPr="00343AAC">
        <w:tab/>
      </w:r>
      <w:r w:rsidRPr="00343AAC">
        <w:tab/>
      </w:r>
      <w:bookmarkStart w:id="18" w:name="_Ref467097247"/>
      <w:r w:rsidRPr="00343AAC">
        <w:t xml:space="preserve">  </w:t>
      </w:r>
      <w:bookmarkStart w:id="19" w:name="_Ref475789760"/>
      <w:r>
        <w:t xml:space="preserve">a. </w:t>
      </w:r>
      <w:r>
        <w:tab/>
      </w:r>
      <w:r w:rsidRPr="00EF0850">
        <w:t xml:space="preserve">lōː-rō </w:t>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tab/>
      </w:r>
      <w:r>
        <w:tab/>
      </w:r>
      <w:r>
        <w:tab/>
      </w:r>
      <w:r>
        <w:tab/>
      </w:r>
      <w:r>
        <w:tab/>
      </w:r>
      <w:r>
        <w:tab/>
      </w:r>
      <w:r>
        <w:tab/>
      </w:r>
      <w:r>
        <w:tab/>
      </w:r>
      <w:r>
        <w:tab/>
      </w:r>
      <w:r>
        <w:tab/>
      </w:r>
      <w:r>
        <w:tab/>
        <w:t>b.</w:t>
      </w:r>
      <w:r>
        <w:tab/>
        <w:t>kāː</w:t>
      </w:r>
      <w:r w:rsidRPr="00EF0850">
        <w:t xml:space="preserve">-lā </w:t>
      </w:r>
      <w:r w:rsidRPr="00EF0850">
        <w:tab/>
      </w:r>
      <w:r w:rsidRPr="00EF0850">
        <w:tab/>
      </w:r>
      <w:r w:rsidRPr="00EF0850">
        <w:tab/>
      </w:r>
      <w:r w:rsidRPr="00EF0850">
        <w:tab/>
      </w:r>
      <w:r w:rsidRPr="00EF0850">
        <w:tab/>
      </w:r>
      <w:bookmarkEnd w:id="18"/>
      <w:bookmarkEnd w:id="19"/>
    </w:p>
    <w:p w14:paraId="4215CB6F" w14:textId="77777777" w:rsidR="00902E77" w:rsidRPr="00133496" w:rsidRDefault="00902E77" w:rsidP="00DD3440">
      <w:pPr>
        <w:pStyle w:val="Index1"/>
      </w:pPr>
      <w:r>
        <w:tab/>
      </w:r>
      <w:r>
        <w:tab/>
      </w:r>
      <w:r>
        <w:tab/>
      </w:r>
      <w:r>
        <w:tab/>
      </w:r>
      <w:r>
        <w:tab/>
      </w:r>
      <w:r>
        <w:tab/>
      </w:r>
      <w:r>
        <w:tab/>
      </w:r>
      <w:r>
        <w:tab/>
      </w:r>
      <w:r w:rsidRPr="00133496">
        <w:t>mango-</w:t>
      </w:r>
      <w:r w:rsidRPr="00133496">
        <w:rPr>
          <w:smallCaps/>
        </w:rPr>
        <w:t>cm</w:t>
      </w:r>
      <w:r w:rsidRPr="00133496">
        <w:t>6</w:t>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t>problem-</w:t>
      </w:r>
      <w:r w:rsidRPr="00133496">
        <w:rPr>
          <w:smallCaps/>
        </w:rPr>
        <w:t>cm</w:t>
      </w:r>
      <w:r w:rsidRPr="00133496">
        <w:t>3’</w:t>
      </w:r>
    </w:p>
    <w:p w14:paraId="592A3F48" w14:textId="77777777" w:rsidR="00902E77" w:rsidRPr="00133496" w:rsidRDefault="00902E77" w:rsidP="00DD3440">
      <w:pPr>
        <w:pStyle w:val="Index1"/>
      </w:pPr>
      <w:r w:rsidRPr="00133496">
        <w:tab/>
      </w:r>
      <w:r w:rsidRPr="00133496">
        <w:tab/>
      </w:r>
      <w:r w:rsidRPr="00133496">
        <w:tab/>
      </w:r>
      <w:r w:rsidRPr="00133496">
        <w:tab/>
      </w:r>
      <w:r w:rsidRPr="00133496">
        <w:tab/>
      </w:r>
      <w:r w:rsidRPr="00133496">
        <w:tab/>
      </w:r>
      <w:r w:rsidRPr="00133496">
        <w:tab/>
      </w:r>
      <w:r w:rsidRPr="00133496">
        <w:tab/>
        <w:t xml:space="preserve">‘mangoes’      </w:t>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r>
      <w:r w:rsidRPr="00133496">
        <w:tab/>
        <w:t>‘problem’</w:t>
      </w:r>
    </w:p>
    <w:p w14:paraId="44CAA4D1" w14:textId="77777777" w:rsidR="00902E77" w:rsidRDefault="00902E77" w:rsidP="00DD3440">
      <w:pPr>
        <w:pStyle w:val="Index1"/>
      </w:pPr>
      <w:r w:rsidRPr="00133496">
        <w:tab/>
      </w:r>
      <w:r w:rsidRPr="00133496">
        <w:tab/>
      </w:r>
      <w:r w:rsidRPr="00133496">
        <w:tab/>
      </w:r>
      <w:r w:rsidRPr="00133496">
        <w:tab/>
      </w:r>
      <w:r w:rsidRPr="00133496">
        <w:tab/>
      </w:r>
      <w:r w:rsidRPr="00133496">
        <w:tab/>
        <w:t xml:space="preserve">c. </w:t>
      </w:r>
      <w:r w:rsidRPr="00133496">
        <w:tab/>
      </w:r>
      <w:r>
        <w:t>pĩ̀ː-rĩ̀</w:t>
      </w:r>
      <w:r w:rsidRPr="00EF0850">
        <w:t xml:space="preserve">       </w:t>
      </w:r>
      <w:r w:rsidRPr="00EF0850">
        <w:tab/>
      </w:r>
      <w:r>
        <w:tab/>
      </w:r>
      <w:r>
        <w:tab/>
      </w:r>
      <w:r>
        <w:tab/>
      </w:r>
      <w:r>
        <w:tab/>
      </w:r>
      <w:r>
        <w:tab/>
      </w:r>
      <w:r>
        <w:tab/>
      </w:r>
      <w:r>
        <w:tab/>
      </w:r>
      <w:r>
        <w:tab/>
      </w:r>
      <w:r>
        <w:tab/>
      </w:r>
      <w:r>
        <w:tab/>
      </w:r>
      <w:r>
        <w:tab/>
      </w:r>
      <w:r>
        <w:tab/>
      </w:r>
      <w:r>
        <w:tab/>
      </w:r>
      <w:r>
        <w:tab/>
      </w:r>
      <w:r>
        <w:tab/>
      </w:r>
      <w:r>
        <w:tab/>
      </w:r>
      <w:r>
        <w:tab/>
      </w:r>
      <w:r>
        <w:tab/>
      </w:r>
      <w:r>
        <w:tab/>
        <w:t>d.</w:t>
      </w:r>
      <w:r>
        <w:tab/>
        <w:t>p</w:t>
      </w:r>
      <w:r w:rsidRPr="00204510">
        <w:t>ũ̄</w:t>
      </w:r>
      <w:r>
        <w:t>ː-l</w:t>
      </w:r>
      <w:r w:rsidRPr="00204510">
        <w:t>ũ̄</w:t>
      </w:r>
      <w:r w:rsidRPr="00EF0850">
        <w:tab/>
      </w:r>
      <w:r w:rsidRPr="00EF0850">
        <w:tab/>
      </w:r>
      <w:r w:rsidRPr="00EF0850">
        <w:tab/>
      </w:r>
      <w:r w:rsidRPr="00EF0850">
        <w:tab/>
      </w:r>
      <w:r w:rsidRPr="00EF0850">
        <w:tab/>
        <w:t xml:space="preserve"> </w:t>
      </w:r>
    </w:p>
    <w:p w14:paraId="2D21C2D7" w14:textId="77777777" w:rsidR="00902E77" w:rsidRDefault="00902E77" w:rsidP="00DD3440">
      <w:pPr>
        <w:pStyle w:val="Index1"/>
      </w:pPr>
      <w:r>
        <w:tab/>
      </w:r>
      <w:r>
        <w:tab/>
      </w:r>
      <w:r>
        <w:tab/>
      </w:r>
      <w:r>
        <w:tab/>
      </w:r>
      <w:r>
        <w:tab/>
      </w:r>
      <w:r>
        <w:tab/>
      </w:r>
      <w:r>
        <w:tab/>
      </w:r>
      <w:r>
        <w:tab/>
        <w:t>tam-tam</w:t>
      </w:r>
      <w:r w:rsidRPr="00EF0850">
        <w:t>-</w:t>
      </w:r>
      <w:r>
        <w:rPr>
          <w:smallCaps/>
          <w:lang w:val="en-GB"/>
        </w:rPr>
        <w:t>cm</w:t>
      </w:r>
      <w:r w:rsidRPr="00EF0850">
        <w:t>6</w:t>
      </w:r>
      <w:r>
        <w:tab/>
      </w:r>
      <w:r>
        <w:tab/>
      </w:r>
      <w:r>
        <w:tab/>
      </w:r>
      <w:r>
        <w:tab/>
      </w:r>
      <w:r>
        <w:tab/>
      </w:r>
      <w:r>
        <w:tab/>
      </w:r>
      <w:r>
        <w:tab/>
      </w:r>
      <w:r>
        <w:tab/>
      </w:r>
      <w:r>
        <w:tab/>
      </w:r>
      <w:r>
        <w:tab/>
      </w:r>
      <w:r>
        <w:tab/>
      </w:r>
      <w:r>
        <w:tab/>
      </w:r>
      <w:r>
        <w:tab/>
      </w:r>
      <w:r>
        <w:tab/>
      </w:r>
      <w:r>
        <w:tab/>
      </w:r>
      <w:r>
        <w:tab/>
      </w:r>
      <w:r>
        <w:tab/>
      </w:r>
      <w:r>
        <w:tab/>
      </w:r>
      <w:r>
        <w:tab/>
        <w:t>dog-</w:t>
      </w:r>
      <w:r>
        <w:rPr>
          <w:smallCaps/>
          <w:lang w:val="en-GB"/>
        </w:rPr>
        <w:t>cm</w:t>
      </w:r>
      <w:r w:rsidRPr="00EF0850">
        <w:t xml:space="preserve">2 </w:t>
      </w:r>
    </w:p>
    <w:p w14:paraId="033C6E94" w14:textId="77777777" w:rsidR="00902E77" w:rsidRPr="00EF0850" w:rsidRDefault="00902E77" w:rsidP="00DD3440">
      <w:pPr>
        <w:pStyle w:val="Index1"/>
      </w:pPr>
      <w:r>
        <w:tab/>
      </w:r>
      <w:r>
        <w:tab/>
      </w:r>
      <w:r>
        <w:tab/>
      </w:r>
      <w:r>
        <w:tab/>
      </w:r>
      <w:r>
        <w:tab/>
      </w:r>
      <w:r>
        <w:tab/>
      </w:r>
      <w:r>
        <w:tab/>
      </w:r>
      <w:r>
        <w:tab/>
        <w:t>‘tam-tams’</w:t>
      </w:r>
      <w:r>
        <w:tab/>
      </w:r>
      <w:r>
        <w:tab/>
      </w:r>
      <w:r>
        <w:tab/>
      </w:r>
      <w:r>
        <w:tab/>
      </w:r>
      <w:r>
        <w:tab/>
      </w:r>
      <w:r>
        <w:tab/>
      </w:r>
      <w:r>
        <w:tab/>
      </w:r>
      <w:r>
        <w:tab/>
      </w:r>
      <w:r>
        <w:tab/>
      </w:r>
      <w:r>
        <w:tab/>
      </w:r>
      <w:r>
        <w:tab/>
      </w:r>
      <w:r>
        <w:tab/>
      </w:r>
      <w:r>
        <w:tab/>
      </w:r>
      <w:r>
        <w:tab/>
      </w:r>
      <w:r>
        <w:tab/>
      </w:r>
      <w:r>
        <w:tab/>
      </w:r>
      <w:r>
        <w:tab/>
      </w:r>
      <w:r>
        <w:tab/>
      </w:r>
      <w:r>
        <w:tab/>
      </w:r>
      <w:r>
        <w:tab/>
      </w:r>
      <w:r>
        <w:tab/>
        <w:t>‘dogs’</w:t>
      </w:r>
    </w:p>
    <w:p w14:paraId="406AC748" w14:textId="77777777" w:rsidR="00902E77" w:rsidRDefault="00902E77" w:rsidP="00DD3440">
      <w:pPr>
        <w:pStyle w:val="Index1"/>
      </w:pPr>
      <w:r w:rsidRPr="00EF0850">
        <w:tab/>
      </w:r>
      <w:r w:rsidRPr="00EF0850">
        <w:tab/>
      </w:r>
      <w:r w:rsidRPr="00EF0850">
        <w:tab/>
      </w:r>
      <w:r w:rsidRPr="00EF0850">
        <w:tab/>
      </w:r>
      <w:r w:rsidRPr="00EF0850">
        <w:tab/>
      </w:r>
      <w:r>
        <w:t xml:space="preserve">  e. </w:t>
      </w:r>
      <w:r>
        <w:tab/>
      </w:r>
      <w:r w:rsidRPr="00EF0850">
        <w:t>pìː-lì</w:t>
      </w:r>
      <w:r>
        <w:tab/>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rsidRPr="00EF0850">
        <w:tab/>
      </w:r>
      <w:r>
        <w:tab/>
      </w:r>
      <w:r>
        <w:tab/>
      </w:r>
      <w:r>
        <w:tab/>
      </w:r>
      <w:r>
        <w:tab/>
      </w:r>
      <w:r>
        <w:tab/>
      </w:r>
      <w:r>
        <w:tab/>
        <w:t>f.</w:t>
      </w:r>
      <w:r>
        <w:tab/>
      </w:r>
      <w:r>
        <w:tab/>
      </w:r>
      <w:r w:rsidRPr="00EF0850">
        <w:t>ɉàː.rà</w:t>
      </w:r>
      <w:r>
        <w:t>1</w:t>
      </w:r>
      <w:r w:rsidRPr="00EF0850">
        <w:t xml:space="preserve"> </w:t>
      </w:r>
      <w:r w:rsidRPr="00EF0850">
        <w:tab/>
      </w:r>
      <w:r w:rsidRPr="00EF0850">
        <w:tab/>
      </w:r>
      <w:r w:rsidRPr="00EF0850">
        <w:tab/>
      </w:r>
      <w:r w:rsidRPr="00EF0850">
        <w:tab/>
      </w:r>
      <w:r w:rsidRPr="00EF0850">
        <w:tab/>
      </w:r>
      <w:r w:rsidRPr="00EF0850">
        <w:tab/>
        <w:t xml:space="preserve"> </w:t>
      </w:r>
    </w:p>
    <w:p w14:paraId="5B6BF2BE" w14:textId="3679C3BA" w:rsidR="00902E77" w:rsidRDefault="00902E77" w:rsidP="00DD3440">
      <w:pPr>
        <w:pStyle w:val="Index1"/>
      </w:pPr>
      <w:r>
        <w:tab/>
      </w:r>
      <w:r>
        <w:tab/>
      </w:r>
      <w:r>
        <w:tab/>
      </w:r>
      <w:r>
        <w:tab/>
      </w:r>
      <w:r>
        <w:tab/>
      </w:r>
      <w:r>
        <w:tab/>
      </w:r>
      <w:r>
        <w:tab/>
      </w:r>
      <w:r>
        <w:tab/>
        <w:t>child-</w:t>
      </w:r>
      <w:r>
        <w:rPr>
          <w:smallCaps/>
          <w:lang w:val="en-GB"/>
        </w:rPr>
        <w:t>cm</w:t>
      </w:r>
      <w:r w:rsidRPr="00EF0850">
        <w:t>2</w:t>
      </w:r>
      <w:r>
        <w:t xml:space="preserve"> </w:t>
      </w:r>
      <w:r>
        <w:tab/>
      </w:r>
      <w:r>
        <w:tab/>
      </w:r>
      <w:r>
        <w:tab/>
      </w:r>
      <w:r>
        <w:tab/>
      </w:r>
      <w:r>
        <w:tab/>
      </w:r>
      <w:r>
        <w:tab/>
      </w:r>
      <w:r>
        <w:tab/>
      </w:r>
      <w:r>
        <w:tab/>
      </w:r>
      <w:r>
        <w:tab/>
      </w:r>
      <w:r>
        <w:tab/>
      </w:r>
      <w:r>
        <w:tab/>
      </w:r>
      <w:r>
        <w:tab/>
      </w:r>
      <w:r>
        <w:tab/>
      </w:r>
      <w:r>
        <w:tab/>
      </w:r>
      <w:r>
        <w:tab/>
      </w:r>
      <w:r>
        <w:tab/>
      </w:r>
      <w:r>
        <w:tab/>
      </w:r>
      <w:r>
        <w:tab/>
      </w:r>
      <w:r>
        <w:tab/>
      </w:r>
      <w:r>
        <w:tab/>
      </w:r>
      <w:r>
        <w:tab/>
        <w:t>‘lion’</w:t>
      </w:r>
      <w:r>
        <w:tab/>
      </w:r>
      <w:r>
        <w:tab/>
      </w:r>
      <w:r>
        <w:tab/>
      </w:r>
      <w:r>
        <w:tab/>
      </w:r>
      <w:r>
        <w:tab/>
      </w:r>
      <w:r>
        <w:tab/>
      </w:r>
      <w:r>
        <w:tab/>
      </w:r>
      <w:r>
        <w:tab/>
      </w:r>
      <w:r>
        <w:tab/>
      </w:r>
    </w:p>
    <w:p w14:paraId="574C4ED8" w14:textId="77777777" w:rsidR="00902E77" w:rsidRDefault="00902E77" w:rsidP="00DD3440">
      <w:pPr>
        <w:pStyle w:val="Index1"/>
      </w:pPr>
      <w:r>
        <w:tab/>
      </w:r>
      <w:r>
        <w:tab/>
      </w:r>
      <w:r>
        <w:tab/>
      </w:r>
      <w:r>
        <w:tab/>
      </w:r>
      <w:r>
        <w:tab/>
      </w:r>
      <w:r>
        <w:tab/>
      </w:r>
      <w:r>
        <w:tab/>
      </w:r>
      <w:r>
        <w:tab/>
        <w:t>‘children’</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5799CEC" w14:textId="77777777" w:rsidR="00902E77" w:rsidRPr="0058362F" w:rsidRDefault="00902E77" w:rsidP="00DD3440">
      <w:pPr>
        <w:pStyle w:val="Index1"/>
      </w:pPr>
      <w:r w:rsidRPr="00EF0850">
        <w:tab/>
      </w:r>
      <w:r w:rsidRPr="00EF0850">
        <w:tab/>
      </w:r>
      <w:r w:rsidRPr="00EF0850">
        <w:tab/>
      </w:r>
    </w:p>
    <w:p w14:paraId="4585C527" w14:textId="77777777" w:rsidR="00902E77" w:rsidRDefault="00902E77" w:rsidP="0056024B">
      <w:pPr>
        <w:rPr>
          <w:color w:val="000000" w:themeColor="text1"/>
        </w:rPr>
      </w:pPr>
      <w:r>
        <w:rPr>
          <w:color w:val="000000" w:themeColor="text1"/>
        </w:rPr>
        <w:lastRenderedPageBreak/>
        <w:t>Not all</w:t>
      </w:r>
      <w:r w:rsidRPr="002905C5">
        <w:rPr>
          <w:color w:val="000000" w:themeColor="text1"/>
        </w:rPr>
        <w:t xml:space="preserve"> </w:t>
      </w:r>
      <w:r w:rsidRPr="00343AAC">
        <w:rPr>
          <w:color w:val="000000" w:themeColor="text1"/>
        </w:rPr>
        <w:t>vowel</w:t>
      </w:r>
      <w:r>
        <w:rPr>
          <w:color w:val="000000" w:themeColor="text1"/>
        </w:rPr>
        <w:t>s lengthen</w:t>
      </w:r>
      <w:r w:rsidRPr="00343AAC">
        <w:rPr>
          <w:color w:val="000000" w:themeColor="text1"/>
        </w:rPr>
        <w:t xml:space="preserve"> </w:t>
      </w:r>
      <w:r>
        <w:rPr>
          <w:color w:val="000000" w:themeColor="text1"/>
        </w:rPr>
        <w:t>before</w:t>
      </w:r>
      <w:r w:rsidRPr="00343AAC">
        <w:rPr>
          <w:color w:val="000000" w:themeColor="text1"/>
        </w:rPr>
        <w:t xml:space="preserve"> a liquid</w:t>
      </w:r>
      <w:r>
        <w:rPr>
          <w:color w:val="000000" w:themeColor="text1"/>
        </w:rPr>
        <w:t>, as shown i</w:t>
      </w:r>
      <w:r w:rsidRPr="00343AAC">
        <w:rPr>
          <w:color w:val="000000" w:themeColor="text1"/>
        </w:rPr>
        <w:t xml:space="preserve">n </w:t>
      </w:r>
      <w:r>
        <w:rPr>
          <w:color w:val="000000" w:themeColor="text1"/>
        </w:rPr>
        <w:fldChar w:fldCharType="begin"/>
      </w:r>
      <w:r>
        <w:rPr>
          <w:color w:val="000000" w:themeColor="text1"/>
        </w:rPr>
        <w:instrText xml:space="preserve"> REF _Ref475790025 \r \h </w:instrText>
      </w:r>
      <w:r>
        <w:rPr>
          <w:color w:val="000000" w:themeColor="text1"/>
        </w:rPr>
      </w:r>
      <w:r>
        <w:rPr>
          <w:color w:val="000000" w:themeColor="text1"/>
        </w:rPr>
        <w:fldChar w:fldCharType="separate"/>
      </w:r>
      <w:r>
        <w:rPr>
          <w:color w:val="000000" w:themeColor="text1"/>
        </w:rPr>
        <w:t>(10)</w:t>
      </w:r>
      <w:r>
        <w:rPr>
          <w:color w:val="000000" w:themeColor="text1"/>
        </w:rPr>
        <w:fldChar w:fldCharType="end"/>
      </w:r>
      <w:r w:rsidRPr="00343AAC">
        <w:rPr>
          <w:color w:val="000000" w:themeColor="text1"/>
        </w:rPr>
        <w:t xml:space="preserve">. This </w:t>
      </w:r>
      <w:r>
        <w:rPr>
          <w:color w:val="000000" w:themeColor="text1"/>
        </w:rPr>
        <w:t>happens</w:t>
      </w:r>
      <w:r w:rsidRPr="00343AAC">
        <w:rPr>
          <w:color w:val="000000" w:themeColor="text1"/>
        </w:rPr>
        <w:t xml:space="preserve"> when the vowel is following [ʔ</w:t>
      </w:r>
      <w:r>
        <w:rPr>
          <w:color w:val="000000" w:themeColor="text1"/>
        </w:rPr>
        <w:t>]. In this case, it is deleted or pronounced as a short and weak vowel (see Section 3.2 for vowel deletion). Thus, the sequence</w:t>
      </w:r>
      <w:r w:rsidRPr="00343AAC">
        <w:rPr>
          <w:color w:val="000000" w:themeColor="text1"/>
        </w:rPr>
        <w:t xml:space="preserve"> </w:t>
      </w:r>
      <w:r>
        <w:rPr>
          <w:color w:val="000000" w:themeColor="text1"/>
        </w:rPr>
        <w:t>[</w:t>
      </w:r>
      <w:r w:rsidRPr="00343AAC">
        <w:rPr>
          <w:color w:val="000000" w:themeColor="text1"/>
        </w:rPr>
        <w:t>ʔV</w:t>
      </w:r>
      <w:r>
        <w:rPr>
          <w:color w:val="000000" w:themeColor="text1"/>
        </w:rPr>
        <w:t>rV]</w:t>
      </w:r>
      <w:r w:rsidRPr="00343AAC">
        <w:rPr>
          <w:color w:val="000000" w:themeColor="text1"/>
        </w:rPr>
        <w:t xml:space="preserve"> </w:t>
      </w:r>
      <w:r>
        <w:rPr>
          <w:color w:val="000000" w:themeColor="text1"/>
        </w:rPr>
        <w:t>blocks lengthening of the vowel following [r]</w:t>
      </w:r>
      <w:r w:rsidRPr="00343AAC">
        <w:rPr>
          <w:color w:val="000000" w:themeColor="text1"/>
        </w:rPr>
        <w:t xml:space="preserve">. </w:t>
      </w:r>
    </w:p>
    <w:p w14:paraId="37E94495" w14:textId="77777777" w:rsidR="00902E77" w:rsidRPr="001619CF" w:rsidRDefault="00902E77" w:rsidP="00DD3440">
      <w:pPr>
        <w:pStyle w:val="Index1"/>
        <w:numPr>
          <w:ilvl w:val="0"/>
          <w:numId w:val="6"/>
        </w:numPr>
      </w:pPr>
      <w:r w:rsidRPr="00343AAC">
        <w:tab/>
      </w:r>
      <w:r w:rsidRPr="00343AAC">
        <w:tab/>
      </w:r>
      <w:bookmarkStart w:id="20" w:name="_Ref467097445"/>
      <w:r w:rsidRPr="00343AAC">
        <w:tab/>
      </w:r>
      <w:bookmarkStart w:id="21" w:name="_Ref475790025"/>
      <w:r w:rsidRPr="001619CF">
        <w:t xml:space="preserve">a. </w:t>
      </w:r>
      <w:r w:rsidRPr="001619CF">
        <w:tab/>
        <w:t xml:space="preserve">fīʔī.rí </w:t>
      </w:r>
      <w:r w:rsidRPr="001619CF">
        <w:tab/>
      </w:r>
      <w:r w:rsidRPr="001619CF">
        <w:tab/>
      </w:r>
      <w:r w:rsidRPr="001619CF">
        <w:tab/>
      </w:r>
      <w:r w:rsidRPr="001619CF">
        <w:tab/>
      </w:r>
      <w:r w:rsidRPr="001619CF">
        <w:tab/>
      </w:r>
      <w:r w:rsidRPr="001619CF">
        <w:tab/>
      </w:r>
      <w:r w:rsidRPr="001619CF">
        <w:tab/>
      </w:r>
      <w:r w:rsidRPr="001619CF">
        <w:tab/>
      </w:r>
      <w:bookmarkEnd w:id="20"/>
      <w:bookmarkEnd w:id="21"/>
      <w:r w:rsidRPr="001619CF">
        <w:tab/>
      </w:r>
      <w:r w:rsidRPr="001619CF">
        <w:tab/>
      </w:r>
      <w:r w:rsidRPr="001619CF">
        <w:tab/>
      </w:r>
      <w:r w:rsidRPr="001619CF">
        <w:tab/>
      </w:r>
      <w:r w:rsidRPr="001619CF">
        <w:tab/>
      </w:r>
      <w:r w:rsidRPr="001619CF">
        <w:tab/>
      </w:r>
      <w:r w:rsidRPr="001619CF">
        <w:tab/>
      </w:r>
      <w:r w:rsidRPr="001619CF">
        <w:tab/>
        <w:t xml:space="preserve">b. </w:t>
      </w:r>
      <w:r w:rsidRPr="001619CF">
        <w:tab/>
        <w:t>híʔí.rí</w:t>
      </w:r>
      <w:r w:rsidRPr="001619CF">
        <w:tab/>
      </w:r>
      <w:r w:rsidRPr="001619CF">
        <w:tab/>
      </w:r>
      <w:r w:rsidRPr="001619CF">
        <w:tab/>
      </w:r>
      <w:r w:rsidRPr="001619CF">
        <w:tab/>
      </w:r>
    </w:p>
    <w:p w14:paraId="0AF8D2B0" w14:textId="77777777" w:rsidR="00902E77" w:rsidRPr="001619CF" w:rsidRDefault="00902E77" w:rsidP="00DD3440">
      <w:pPr>
        <w:pStyle w:val="Index1"/>
      </w:pPr>
      <w:r w:rsidRPr="001619CF">
        <w:tab/>
      </w:r>
      <w:r w:rsidRPr="001619CF">
        <w:tab/>
      </w:r>
      <w:r w:rsidRPr="001619CF">
        <w:tab/>
      </w:r>
      <w:r w:rsidRPr="001619CF">
        <w:tab/>
      </w:r>
      <w:r w:rsidRPr="001619CF">
        <w:tab/>
      </w:r>
      <w:r w:rsidRPr="001619CF">
        <w:tab/>
      </w:r>
      <w:r w:rsidRPr="001619CF">
        <w:tab/>
      </w:r>
      <w:r w:rsidRPr="001619CF">
        <w:tab/>
      </w:r>
      <w:r>
        <w:tab/>
      </w:r>
      <w:r w:rsidRPr="001619CF">
        <w:t xml:space="preserve">‘to frighten’ </w:t>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t xml:space="preserve">‘to shiver’   </w:t>
      </w:r>
    </w:p>
    <w:p w14:paraId="06B75327" w14:textId="77777777" w:rsidR="00902E77" w:rsidRPr="001619CF" w:rsidRDefault="00902E77" w:rsidP="00DD3440">
      <w:pPr>
        <w:pStyle w:val="Index1"/>
      </w:pPr>
      <w:r w:rsidRPr="001619CF">
        <w:tab/>
      </w:r>
      <w:r w:rsidRPr="001619CF">
        <w:tab/>
      </w:r>
      <w:r w:rsidRPr="001619CF">
        <w:tab/>
      </w:r>
      <w:r w:rsidRPr="001619CF">
        <w:tab/>
      </w:r>
      <w:r w:rsidRPr="001619CF">
        <w:tab/>
      </w:r>
      <w:r w:rsidRPr="001619CF">
        <w:tab/>
      </w:r>
      <w:r>
        <w:tab/>
      </w:r>
      <w:r w:rsidRPr="001619CF">
        <w:t xml:space="preserve">c. </w:t>
      </w:r>
      <w:r w:rsidRPr="001619CF">
        <w:tab/>
        <w:t xml:space="preserve">ɲɔ̃́ʔɔ̃́.rɔ̃́ </w:t>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t xml:space="preserve">d. </w:t>
      </w:r>
      <w:r w:rsidRPr="001619CF">
        <w:tab/>
        <w:t xml:space="preserve">hùʔù.rú </w:t>
      </w:r>
      <w:r w:rsidRPr="001619CF">
        <w:tab/>
      </w:r>
      <w:r w:rsidRPr="001619CF">
        <w:tab/>
      </w:r>
      <w:r w:rsidRPr="001619CF">
        <w:tab/>
      </w:r>
      <w:r w:rsidRPr="001619CF">
        <w:tab/>
      </w:r>
      <w:r w:rsidRPr="001619CF">
        <w:tab/>
      </w:r>
    </w:p>
    <w:p w14:paraId="41FDAEE6" w14:textId="77777777" w:rsidR="00902E77" w:rsidRPr="00AD36C1" w:rsidRDefault="00902E77" w:rsidP="00DD3440">
      <w:pPr>
        <w:pStyle w:val="Index1"/>
      </w:pPr>
      <w:r w:rsidRPr="001619CF">
        <w:tab/>
      </w:r>
      <w:r w:rsidRPr="001619CF">
        <w:tab/>
      </w:r>
      <w:r w:rsidRPr="001619CF">
        <w:tab/>
      </w:r>
      <w:r w:rsidRPr="001619CF">
        <w:tab/>
      </w:r>
      <w:r w:rsidRPr="001619CF">
        <w:tab/>
      </w:r>
      <w:r w:rsidRPr="001619CF">
        <w:tab/>
      </w:r>
      <w:r w:rsidRPr="001619CF">
        <w:tab/>
      </w:r>
      <w:r w:rsidRPr="001619CF">
        <w:tab/>
      </w:r>
      <w:r>
        <w:tab/>
      </w:r>
      <w:r w:rsidRPr="001619CF">
        <w:t>‘to move’</w:t>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r>
      <w:r w:rsidRPr="001619CF">
        <w:tab/>
        <w:t>‘to spin’</w:t>
      </w:r>
      <w:r w:rsidRPr="003735CD">
        <w:tab/>
      </w:r>
    </w:p>
    <w:p w14:paraId="3C2B7C15" w14:textId="77777777" w:rsidR="00902E77" w:rsidRDefault="00902E77" w:rsidP="00902E77">
      <w:pPr>
        <w:spacing w:line="276" w:lineRule="auto"/>
        <w:jc w:val="both"/>
        <w:rPr>
          <w:b/>
          <w:color w:val="000000" w:themeColor="text1"/>
          <w:lang w:val="en-GB"/>
        </w:rPr>
      </w:pPr>
    </w:p>
    <w:p w14:paraId="6B43F2E4" w14:textId="38296835" w:rsidR="00902E77" w:rsidRPr="00DD3440" w:rsidRDefault="00902E77" w:rsidP="006E27DB">
      <w:pPr>
        <w:pStyle w:val="lsSection2"/>
        <w:ind w:left="360"/>
      </w:pPr>
      <w:r w:rsidRPr="006E27DB">
        <w:t>CCV syllables: complex onset +</w:t>
      </w:r>
      <w:r w:rsidRPr="00DD3440">
        <w:t xml:space="preserve"> nucleus </w:t>
      </w:r>
    </w:p>
    <w:p w14:paraId="28C9F6B0" w14:textId="77777777" w:rsidR="00902E77" w:rsidRPr="00343AAC" w:rsidRDefault="00902E77" w:rsidP="0056024B">
      <w:pPr>
        <w:rPr>
          <w:color w:val="000000" w:themeColor="text1"/>
        </w:rPr>
      </w:pPr>
      <w:r w:rsidRPr="00343AAC">
        <w:rPr>
          <w:color w:val="000000" w:themeColor="text1"/>
        </w:rPr>
        <w:t>Consonant clusters</w:t>
      </w:r>
      <w:r>
        <w:rPr>
          <w:color w:val="000000" w:themeColor="text1"/>
        </w:rPr>
        <w:t xml:space="preserve"> in the onset</w:t>
      </w:r>
      <w:r w:rsidRPr="00343AAC">
        <w:rPr>
          <w:color w:val="000000" w:themeColor="text1"/>
        </w:rPr>
        <w:t xml:space="preserve"> are quite common in </w:t>
      </w:r>
      <w:r w:rsidRPr="00343AAC">
        <w:t>Fròʔò</w:t>
      </w:r>
      <w:r w:rsidRPr="00343AAC">
        <w:rPr>
          <w:color w:val="000000" w:themeColor="text1"/>
        </w:rPr>
        <w:t xml:space="preserve">. </w:t>
      </w:r>
      <w:r>
        <w:rPr>
          <w:color w:val="000000" w:themeColor="text1"/>
        </w:rPr>
        <w:t>They</w:t>
      </w:r>
      <w:r w:rsidRPr="00343AAC">
        <w:rPr>
          <w:color w:val="000000" w:themeColor="text1"/>
        </w:rPr>
        <w:t xml:space="preserve"> are </w:t>
      </w:r>
      <w:r>
        <w:rPr>
          <w:color w:val="000000" w:themeColor="text1"/>
        </w:rPr>
        <w:t xml:space="preserve">mostly </w:t>
      </w:r>
      <w:r w:rsidRPr="00343AAC">
        <w:rPr>
          <w:color w:val="000000" w:themeColor="text1"/>
        </w:rPr>
        <w:t xml:space="preserve">regulated by the sonority sequencing principle, which states that </w:t>
      </w:r>
      <w:r>
        <w:rPr>
          <w:color w:val="000000" w:themeColor="text1"/>
        </w:rPr>
        <w:t xml:space="preserve">the </w:t>
      </w:r>
      <w:r w:rsidRPr="00343AAC">
        <w:rPr>
          <w:color w:val="000000" w:themeColor="text1"/>
        </w:rPr>
        <w:t>sonority</w:t>
      </w:r>
      <w:r>
        <w:rPr>
          <w:color w:val="000000" w:themeColor="text1"/>
        </w:rPr>
        <w:t xml:space="preserve"> of segments</w:t>
      </w:r>
      <w:r w:rsidRPr="00343AAC">
        <w:rPr>
          <w:color w:val="000000" w:themeColor="text1"/>
        </w:rPr>
        <w:t xml:space="preserve"> rises toward the nucleus of a syllable and lowers away from it (</w:t>
      </w:r>
      <w:r>
        <w:rPr>
          <w:color w:val="000000" w:themeColor="text1"/>
        </w:rPr>
        <w:t>see for example Clements</w:t>
      </w:r>
      <w:r w:rsidRPr="00343AAC">
        <w:rPr>
          <w:color w:val="000000" w:themeColor="text1"/>
        </w:rPr>
        <w:t xml:space="preserve"> 1990</w:t>
      </w:r>
      <w:r>
        <w:rPr>
          <w:color w:val="000000" w:themeColor="text1"/>
        </w:rPr>
        <w:t xml:space="preserve"> for this principle</w:t>
      </w:r>
      <w:r w:rsidRPr="00343AAC">
        <w:rPr>
          <w:color w:val="000000" w:themeColor="text1"/>
        </w:rPr>
        <w:t>)</w:t>
      </w:r>
      <w:r>
        <w:rPr>
          <w:color w:val="000000" w:themeColor="text1"/>
        </w:rPr>
        <w:t>. Stops are the least sonorous segments and low vowels the most sonorous ones,</w:t>
      </w:r>
      <w:r w:rsidRPr="00171E32">
        <w:rPr>
          <w:color w:val="000000" w:themeColor="text1"/>
        </w:rPr>
        <w:t xml:space="preserve"> </w:t>
      </w:r>
      <w:r>
        <w:rPr>
          <w:color w:val="000000" w:themeColor="text1"/>
        </w:rPr>
        <w:t xml:space="preserve">as illustrated in </w:t>
      </w:r>
      <w:r>
        <w:rPr>
          <w:color w:val="000000" w:themeColor="text1"/>
        </w:rPr>
        <w:fldChar w:fldCharType="begin"/>
      </w:r>
      <w:r>
        <w:rPr>
          <w:color w:val="000000" w:themeColor="text1"/>
        </w:rPr>
        <w:instrText xml:space="preserve"> REF _Ref359767369 \r \h </w:instrText>
      </w:r>
      <w:r>
        <w:rPr>
          <w:color w:val="000000" w:themeColor="text1"/>
        </w:rPr>
      </w:r>
      <w:r>
        <w:rPr>
          <w:color w:val="000000" w:themeColor="text1"/>
        </w:rPr>
        <w:fldChar w:fldCharType="separate"/>
      </w:r>
      <w:r>
        <w:rPr>
          <w:color w:val="000000" w:themeColor="text1"/>
        </w:rPr>
        <w:t>(11)</w:t>
      </w:r>
      <w:r>
        <w:rPr>
          <w:color w:val="000000" w:themeColor="text1"/>
        </w:rPr>
        <w:fldChar w:fldCharType="end"/>
      </w:r>
      <w:r>
        <w:rPr>
          <w:color w:val="000000" w:themeColor="text1"/>
        </w:rPr>
        <w:t>.</w:t>
      </w:r>
    </w:p>
    <w:p w14:paraId="67097A1A" w14:textId="77777777" w:rsidR="00902E77" w:rsidRPr="00343AAC" w:rsidRDefault="00902E77" w:rsidP="00902E77">
      <w:pPr>
        <w:spacing w:line="276" w:lineRule="auto"/>
        <w:jc w:val="both"/>
        <w:rPr>
          <w:color w:val="000000" w:themeColor="text1"/>
        </w:rPr>
      </w:pPr>
    </w:p>
    <w:p w14:paraId="719E322D" w14:textId="77777777" w:rsidR="00902E77" w:rsidRPr="00343AAC" w:rsidRDefault="00902E77" w:rsidP="00DD3440">
      <w:pPr>
        <w:pStyle w:val="Index1"/>
        <w:numPr>
          <w:ilvl w:val="0"/>
          <w:numId w:val="6"/>
        </w:numPr>
      </w:pPr>
      <w:r w:rsidRPr="00343AAC">
        <w:t xml:space="preserve">  </w:t>
      </w:r>
      <w:r w:rsidRPr="00343AAC">
        <w:tab/>
      </w:r>
      <w:bookmarkStart w:id="22" w:name="_Ref359767369"/>
      <w:r w:rsidRPr="00343AAC">
        <w:t>Sonority hierarchy</w:t>
      </w:r>
      <w:bookmarkEnd w:id="22"/>
    </w:p>
    <w:p w14:paraId="5CF7D66A" w14:textId="77777777" w:rsidR="00902E77" w:rsidRPr="00343AAC" w:rsidRDefault="00902E77" w:rsidP="00DD3440">
      <w:pPr>
        <w:pStyle w:val="Index1"/>
      </w:pPr>
      <w:r w:rsidRPr="00343AAC">
        <w:tab/>
        <w:t>Stops</w:t>
      </w:r>
      <w:r w:rsidRPr="00343AAC">
        <w:tab/>
        <w:t xml:space="preserve"> </w:t>
      </w:r>
      <w:r w:rsidRPr="00343AAC">
        <w:tab/>
      </w:r>
      <w:r>
        <w:tab/>
      </w:r>
      <w:r>
        <w:tab/>
      </w:r>
      <w:r w:rsidRPr="00343AAC">
        <w:t>Fricatives</w:t>
      </w:r>
      <w:r w:rsidRPr="00343AAC">
        <w:tab/>
      </w:r>
      <w:r w:rsidRPr="00343AAC">
        <w:tab/>
        <w:t xml:space="preserve">   </w:t>
      </w:r>
      <w:r>
        <w:tab/>
      </w:r>
      <w:r w:rsidRPr="00343AAC">
        <w:t xml:space="preserve"> Nasals     </w:t>
      </w:r>
      <w:r>
        <w:tab/>
      </w:r>
      <w:r w:rsidRPr="00343AAC">
        <w:t xml:space="preserve">Liquids     </w:t>
      </w:r>
      <w:r>
        <w:tab/>
      </w:r>
      <w:r w:rsidRPr="00343AAC">
        <w:t xml:space="preserve">Glides     </w:t>
      </w:r>
      <w:r>
        <w:tab/>
      </w:r>
      <w:r>
        <w:tab/>
      </w:r>
      <w:r w:rsidRPr="00343AAC">
        <w:t>High vowels</w:t>
      </w:r>
      <w:r w:rsidRPr="00343AAC">
        <w:tab/>
      </w:r>
      <w:r w:rsidRPr="00343AAC">
        <w:tab/>
      </w:r>
      <w:r w:rsidRPr="00343AAC">
        <w:tab/>
      </w:r>
      <w:r>
        <w:tab/>
      </w:r>
      <w:r w:rsidRPr="00343AAC">
        <w:t>Low vowels</w:t>
      </w:r>
    </w:p>
    <w:p w14:paraId="2AE99A45" w14:textId="77777777" w:rsidR="00902E77" w:rsidRPr="00343AAC" w:rsidRDefault="00902E77" w:rsidP="00DD3440">
      <w:pPr>
        <w:pStyle w:val="Index1"/>
      </w:pPr>
      <w:r>
        <w:rPr>
          <w:noProof/>
          <w:lang w:val="de-DE" w:eastAsia="de-DE"/>
        </w:rPr>
        <mc:AlternateContent>
          <mc:Choice Requires="wps">
            <w:drawing>
              <wp:anchor distT="4294967295" distB="4294967295" distL="114300" distR="114300" simplePos="0" relativeHeight="251687936" behindDoc="0" locked="0" layoutInCell="1" allowOverlap="1" wp14:anchorId="2F81D50B" wp14:editId="22D6C4D0">
                <wp:simplePos x="0" y="0"/>
                <wp:positionH relativeFrom="column">
                  <wp:posOffset>66040</wp:posOffset>
                </wp:positionH>
                <wp:positionV relativeFrom="paragraph">
                  <wp:posOffset>13969</wp:posOffset>
                </wp:positionV>
                <wp:extent cx="5715000" cy="0"/>
                <wp:effectExtent l="0" t="63500" r="0" b="508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02C0EA72" id="_x0000_t32" coordsize="21600,21600" o:spt="32" o:oned="t" path="m,l21600,21600e" filled="f">
                <v:path arrowok="t" fillok="f" o:connecttype="none"/>
                <o:lock v:ext="edit" shapetype="t"/>
              </v:shapetype>
              <v:shape id="Straight Arrow Connector 11" o:spid="_x0000_s1026" type="#_x0000_t32" style="position:absolute;margin-left:5.2pt;margin-top:1.1pt;width:450pt;height:0;z-index:251687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" strokecolor="black [3200]" strokeweight="1.5pt">
                <v:stroke endarrow="block" joinstyle="miter"/>
                <o:lock v:ext="edit" shapetype="f"/>
              </v:shape>
            </w:pict>
          </mc:Fallback>
        </mc:AlternateContent>
      </w:r>
      <w:r w:rsidRPr="00343AAC">
        <w:t xml:space="preserve">   </w:t>
      </w:r>
      <w:r w:rsidRPr="00343AAC">
        <w:tab/>
      </w:r>
    </w:p>
    <w:p w14:paraId="5ED002E9" w14:textId="77777777" w:rsidR="00902E77" w:rsidRPr="00343AAC" w:rsidRDefault="00902E77" w:rsidP="0056024B">
      <w:pPr>
        <w:rPr>
          <w:color w:val="000000" w:themeColor="text1"/>
        </w:rPr>
      </w:pPr>
      <w:r w:rsidRPr="00343AAC">
        <w:rPr>
          <w:color w:val="000000" w:themeColor="text1"/>
        </w:rPr>
        <w:t>In Fròʔò, the maximum number of consonants in the onset is two. Nearly all consonants, except for [s]</w:t>
      </w:r>
      <w:r>
        <w:rPr>
          <w:color w:val="000000" w:themeColor="text1"/>
        </w:rPr>
        <w:t xml:space="preserve">, [h], </w:t>
      </w:r>
      <w:r w:rsidRPr="00343AAC">
        <w:rPr>
          <w:color w:val="000000" w:themeColor="text1"/>
        </w:rPr>
        <w:t>[r]</w:t>
      </w:r>
      <w:r w:rsidRPr="0053030A">
        <w:rPr>
          <w:color w:val="000000" w:themeColor="text1"/>
        </w:rPr>
        <w:t xml:space="preserve"> </w:t>
      </w:r>
      <w:r>
        <w:rPr>
          <w:color w:val="000000" w:themeColor="text1"/>
        </w:rPr>
        <w:t>and t</w:t>
      </w:r>
      <w:r w:rsidRPr="00343AAC">
        <w:rPr>
          <w:color w:val="000000" w:themeColor="text1"/>
        </w:rPr>
        <w:t>he glottal stop [ʔ], can be followed by [l] and [r]; even the glides [w] and [j] can</w:t>
      </w:r>
      <w:r>
        <w:rPr>
          <w:color w:val="000000" w:themeColor="text1"/>
        </w:rPr>
        <w:t xml:space="preserve"> form complex onsets with a liquid</w:t>
      </w:r>
      <w:r w:rsidRPr="00343AAC">
        <w:rPr>
          <w:color w:val="000000" w:themeColor="text1"/>
        </w:rPr>
        <w:t xml:space="preserve">, in violation of the sonority </w:t>
      </w:r>
      <w:r>
        <w:rPr>
          <w:color w:val="000000" w:themeColor="text1"/>
        </w:rPr>
        <w:t>principle, since glides are more sonorous than liquids</w:t>
      </w:r>
      <w:r w:rsidRPr="00343AAC">
        <w:rPr>
          <w:color w:val="000000" w:themeColor="text1"/>
        </w:rPr>
        <w:t>. There is a restriction against a sequence of two coronals</w:t>
      </w:r>
      <w:r>
        <w:rPr>
          <w:color w:val="000000" w:themeColor="text1"/>
        </w:rPr>
        <w:t xml:space="preserve"> if the second one is the lateral</w:t>
      </w:r>
      <w:r w:rsidRPr="00343AAC">
        <w:rPr>
          <w:color w:val="000000" w:themeColor="text1"/>
        </w:rPr>
        <w:t>,</w:t>
      </w:r>
      <w:r>
        <w:rPr>
          <w:color w:val="000000" w:themeColor="text1"/>
        </w:rPr>
        <w:t xml:space="preserve"> thus [tl], [dl], [nl] and [rl] do not occur as </w:t>
      </w:r>
      <w:r w:rsidRPr="00343AAC">
        <w:rPr>
          <w:color w:val="000000" w:themeColor="text1"/>
        </w:rPr>
        <w:t>complex initial onset</w:t>
      </w:r>
      <w:r>
        <w:rPr>
          <w:color w:val="000000" w:themeColor="text1"/>
        </w:rPr>
        <w:t>s</w:t>
      </w:r>
      <w:r w:rsidRPr="00343AAC">
        <w:rPr>
          <w:color w:val="000000" w:themeColor="text1"/>
        </w:rPr>
        <w:t>.</w:t>
      </w:r>
    </w:p>
    <w:p w14:paraId="6D0C872C" w14:textId="77777777" w:rsidR="00902E77" w:rsidRPr="0041393F" w:rsidRDefault="00902E77" w:rsidP="00902E77">
      <w:pPr>
        <w:spacing w:line="276" w:lineRule="auto"/>
        <w:jc w:val="both"/>
        <w:rPr>
          <w:color w:val="000000" w:themeColor="text1"/>
        </w:rPr>
      </w:pPr>
      <w:r>
        <w:rPr>
          <w:color w:val="000000" w:themeColor="text1"/>
        </w:rPr>
        <w:t xml:space="preserve">Table 4 lists all possible </w:t>
      </w:r>
      <w:r>
        <w:t>w</w:t>
      </w:r>
      <w:r w:rsidRPr="0041393F">
        <w:t>ord-initial complex onsets</w:t>
      </w:r>
      <w:r>
        <w:t>.</w:t>
      </w:r>
      <w:r>
        <w:rPr>
          <w:color w:val="000000" w:themeColor="text1"/>
        </w:rPr>
        <w:t xml:space="preserve"> </w:t>
      </w:r>
    </w:p>
    <w:p w14:paraId="14AA9DB8" w14:textId="77777777" w:rsidR="00902E77" w:rsidRDefault="00902E77" w:rsidP="00902E77">
      <w:pPr>
        <w:spacing w:line="276" w:lineRule="auto"/>
        <w:jc w:val="both"/>
        <w:rPr>
          <w:color w:val="000000" w:themeColor="text1"/>
        </w:rPr>
      </w:pPr>
    </w:p>
    <w:p w14:paraId="3B140120" w14:textId="77777777" w:rsidR="00F11B19" w:rsidRDefault="00F11B19" w:rsidP="00902E77">
      <w:pPr>
        <w:spacing w:line="276" w:lineRule="auto"/>
        <w:jc w:val="both"/>
        <w:rPr>
          <w:color w:val="000000" w:themeColor="text1"/>
        </w:rPr>
      </w:pPr>
    </w:p>
    <w:p w14:paraId="3F991BA2" w14:textId="77777777" w:rsidR="00F11B19" w:rsidRPr="00343AAC" w:rsidRDefault="00F11B19" w:rsidP="00902E77">
      <w:pPr>
        <w:spacing w:line="276" w:lineRule="auto"/>
        <w:jc w:val="both"/>
        <w:rPr>
          <w:color w:val="000000" w:themeColor="text1"/>
        </w:rPr>
      </w:pPr>
    </w:p>
    <w:p w14:paraId="707163B3" w14:textId="77777777" w:rsidR="00902E77" w:rsidRPr="00343AAC" w:rsidRDefault="00902E77" w:rsidP="00DD3440">
      <w:pPr>
        <w:pStyle w:val="Index1"/>
      </w:pPr>
      <w:bookmarkStart w:id="23" w:name="_Ref475815413"/>
      <w:r>
        <w:rPr>
          <w:b/>
        </w:rPr>
        <w:t>Table 4.</w:t>
      </w:r>
      <w:r w:rsidRPr="00343AAC">
        <w:rPr>
          <w:b/>
        </w:rPr>
        <w:t xml:space="preserve"> </w:t>
      </w:r>
      <w:r>
        <w:t>C</w:t>
      </w:r>
      <w:r w:rsidRPr="00343AAC">
        <w:t>omplex onsets</w:t>
      </w:r>
      <w:bookmarkEnd w:id="23"/>
      <w:r w:rsidRPr="00343AAC">
        <w:t xml:space="preserve"> </w:t>
      </w:r>
    </w:p>
    <w:p w14:paraId="490AAB49" w14:textId="77777777" w:rsidR="00902E77" w:rsidRPr="00343AAC" w:rsidRDefault="00902E77" w:rsidP="00902E77">
      <w:pPr>
        <w:ind w:left="1440"/>
      </w:pPr>
      <w:r>
        <w:lastRenderedPageBreak/>
        <w:t xml:space="preserve">  </w:t>
      </w:r>
      <w:r w:rsidRPr="00343AAC">
        <w:t>m</w:t>
      </w:r>
      <w:r w:rsidRPr="00343AAC">
        <w:tab/>
      </w:r>
      <w:r w:rsidRPr="00343AAC">
        <w:tab/>
        <w:t>l</w:t>
      </w:r>
      <w:r w:rsidRPr="00343AAC">
        <w:tab/>
        <w:t xml:space="preserve">       r</w:t>
      </w:r>
    </w:p>
    <w:tbl>
      <w:tblPr>
        <w:tblW w:w="4395" w:type="dxa"/>
        <w:tblInd w:w="679" w:type="dxa"/>
        <w:tblLayout w:type="fixed"/>
        <w:tblLook w:val="04A0" w:firstRow="1" w:lastRow="0" w:firstColumn="1" w:lastColumn="0" w:noHBand="0" w:noVBand="1"/>
      </w:tblPr>
      <w:tblGrid>
        <w:gridCol w:w="874"/>
        <w:gridCol w:w="1253"/>
        <w:gridCol w:w="1134"/>
        <w:gridCol w:w="1134"/>
      </w:tblGrid>
      <w:tr w:rsidR="00902E77" w:rsidRPr="00343AAC" w14:paraId="183E4002" w14:textId="77777777" w:rsidTr="006E27DB">
        <w:trPr>
          <w:trHeight w:val="395"/>
        </w:trPr>
        <w:tc>
          <w:tcPr>
            <w:tcW w:w="874" w:type="dxa"/>
          </w:tcPr>
          <w:p w14:paraId="3959E0AB" w14:textId="77777777" w:rsidR="00902E77" w:rsidRPr="00343AAC" w:rsidRDefault="00902E77" w:rsidP="00DD3440">
            <w:pPr>
              <w:pStyle w:val="Index1"/>
            </w:pPr>
            <w:r w:rsidRPr="00343AAC">
              <w:t>p</w:t>
            </w:r>
          </w:p>
        </w:tc>
        <w:tc>
          <w:tcPr>
            <w:tcW w:w="1253" w:type="dxa"/>
          </w:tcPr>
          <w:p w14:paraId="480CCF18" w14:textId="77777777" w:rsidR="00902E77" w:rsidRPr="00343AAC" w:rsidRDefault="00902E77" w:rsidP="00DD3440">
            <w:pPr>
              <w:pStyle w:val="Index1"/>
            </w:pPr>
            <w:r w:rsidRPr="00343AAC">
              <w:t>-</w:t>
            </w:r>
          </w:p>
        </w:tc>
        <w:tc>
          <w:tcPr>
            <w:tcW w:w="1134" w:type="dxa"/>
          </w:tcPr>
          <w:p w14:paraId="2E71B6CB" w14:textId="77777777" w:rsidR="00902E77" w:rsidRPr="00343AAC" w:rsidRDefault="00902E77" w:rsidP="00DD3440">
            <w:pPr>
              <w:pStyle w:val="Index1"/>
            </w:pPr>
            <w:r w:rsidRPr="00343AAC">
              <w:t>+</w:t>
            </w:r>
          </w:p>
        </w:tc>
        <w:tc>
          <w:tcPr>
            <w:tcW w:w="1134" w:type="dxa"/>
          </w:tcPr>
          <w:p w14:paraId="5B7E52E0" w14:textId="77777777" w:rsidR="00902E77" w:rsidRPr="00343AAC" w:rsidRDefault="00902E77" w:rsidP="00DD3440">
            <w:pPr>
              <w:pStyle w:val="Index1"/>
            </w:pPr>
            <w:r w:rsidRPr="00343AAC">
              <w:t>+</w:t>
            </w:r>
          </w:p>
        </w:tc>
      </w:tr>
      <w:tr w:rsidR="00902E77" w:rsidRPr="00343AAC" w14:paraId="59EF3F73" w14:textId="77777777" w:rsidTr="006E27DB">
        <w:trPr>
          <w:trHeight w:val="374"/>
        </w:trPr>
        <w:tc>
          <w:tcPr>
            <w:tcW w:w="874" w:type="dxa"/>
          </w:tcPr>
          <w:p w14:paraId="272A3E08" w14:textId="77777777" w:rsidR="00902E77" w:rsidRPr="00343AAC" w:rsidRDefault="00902E77" w:rsidP="00DD3440">
            <w:pPr>
              <w:pStyle w:val="Index1"/>
            </w:pPr>
            <w:r w:rsidRPr="00343AAC">
              <w:t>b</w:t>
            </w:r>
          </w:p>
        </w:tc>
        <w:tc>
          <w:tcPr>
            <w:tcW w:w="1253" w:type="dxa"/>
          </w:tcPr>
          <w:p w14:paraId="1A9A8051" w14:textId="77777777" w:rsidR="00902E77" w:rsidRPr="00343AAC" w:rsidRDefault="00902E77" w:rsidP="00DD3440">
            <w:pPr>
              <w:pStyle w:val="Index1"/>
            </w:pPr>
            <w:r w:rsidRPr="00343AAC">
              <w:t>-</w:t>
            </w:r>
          </w:p>
        </w:tc>
        <w:tc>
          <w:tcPr>
            <w:tcW w:w="1134" w:type="dxa"/>
          </w:tcPr>
          <w:p w14:paraId="34395AE0" w14:textId="77777777" w:rsidR="00902E77" w:rsidRPr="00343AAC" w:rsidRDefault="00902E77" w:rsidP="00DD3440">
            <w:pPr>
              <w:pStyle w:val="Index1"/>
            </w:pPr>
            <w:r w:rsidRPr="00343AAC">
              <w:t>+</w:t>
            </w:r>
          </w:p>
        </w:tc>
        <w:tc>
          <w:tcPr>
            <w:tcW w:w="1134" w:type="dxa"/>
          </w:tcPr>
          <w:p w14:paraId="176006BD" w14:textId="77777777" w:rsidR="00902E77" w:rsidRPr="00343AAC" w:rsidRDefault="00902E77" w:rsidP="00DD3440">
            <w:pPr>
              <w:pStyle w:val="Index1"/>
            </w:pPr>
            <w:r w:rsidRPr="00343AAC">
              <w:t>+</w:t>
            </w:r>
          </w:p>
        </w:tc>
      </w:tr>
      <w:tr w:rsidR="00902E77" w:rsidRPr="00343AAC" w14:paraId="51346447" w14:textId="77777777" w:rsidTr="006E27DB">
        <w:trPr>
          <w:trHeight w:val="395"/>
        </w:trPr>
        <w:tc>
          <w:tcPr>
            <w:tcW w:w="874" w:type="dxa"/>
          </w:tcPr>
          <w:p w14:paraId="4A6200DC" w14:textId="77777777" w:rsidR="00902E77" w:rsidRPr="00343AAC" w:rsidRDefault="00902E77" w:rsidP="00DD3440">
            <w:pPr>
              <w:pStyle w:val="Index1"/>
            </w:pPr>
            <w:r w:rsidRPr="00343AAC">
              <w:t>t</w:t>
            </w:r>
          </w:p>
        </w:tc>
        <w:tc>
          <w:tcPr>
            <w:tcW w:w="1253" w:type="dxa"/>
          </w:tcPr>
          <w:p w14:paraId="2CC7C8D9" w14:textId="77777777" w:rsidR="00902E77" w:rsidRPr="00343AAC" w:rsidRDefault="00902E77" w:rsidP="00DD3440">
            <w:pPr>
              <w:pStyle w:val="Index1"/>
            </w:pPr>
            <w:r w:rsidRPr="00343AAC">
              <w:t>-</w:t>
            </w:r>
          </w:p>
        </w:tc>
        <w:tc>
          <w:tcPr>
            <w:tcW w:w="1134" w:type="dxa"/>
          </w:tcPr>
          <w:p w14:paraId="0770E6E8" w14:textId="77777777" w:rsidR="00902E77" w:rsidRPr="00343AAC" w:rsidRDefault="00902E77" w:rsidP="00DD3440">
            <w:pPr>
              <w:pStyle w:val="Index1"/>
            </w:pPr>
            <w:r w:rsidRPr="00343AAC">
              <w:t>-</w:t>
            </w:r>
          </w:p>
        </w:tc>
        <w:tc>
          <w:tcPr>
            <w:tcW w:w="1134" w:type="dxa"/>
          </w:tcPr>
          <w:p w14:paraId="1156FCFE" w14:textId="77777777" w:rsidR="00902E77" w:rsidRPr="00343AAC" w:rsidRDefault="00902E77" w:rsidP="00DD3440">
            <w:pPr>
              <w:pStyle w:val="Index1"/>
            </w:pPr>
            <w:r w:rsidRPr="00343AAC">
              <w:t>+</w:t>
            </w:r>
          </w:p>
        </w:tc>
      </w:tr>
      <w:tr w:rsidR="00902E77" w:rsidRPr="00343AAC" w14:paraId="675425DC" w14:textId="77777777" w:rsidTr="006E27DB">
        <w:trPr>
          <w:trHeight w:val="374"/>
        </w:trPr>
        <w:tc>
          <w:tcPr>
            <w:tcW w:w="874" w:type="dxa"/>
          </w:tcPr>
          <w:p w14:paraId="61F7E6FC" w14:textId="77777777" w:rsidR="00902E77" w:rsidRPr="00343AAC" w:rsidRDefault="00902E77" w:rsidP="00DD3440">
            <w:pPr>
              <w:pStyle w:val="Index1"/>
            </w:pPr>
            <w:r w:rsidRPr="00343AAC">
              <w:t>d</w:t>
            </w:r>
          </w:p>
        </w:tc>
        <w:tc>
          <w:tcPr>
            <w:tcW w:w="1253" w:type="dxa"/>
          </w:tcPr>
          <w:p w14:paraId="7E6540A9" w14:textId="77777777" w:rsidR="00902E77" w:rsidRPr="00343AAC" w:rsidRDefault="00902E77" w:rsidP="00DD3440">
            <w:pPr>
              <w:pStyle w:val="Index1"/>
            </w:pPr>
            <w:r w:rsidRPr="00343AAC">
              <w:t>-</w:t>
            </w:r>
          </w:p>
        </w:tc>
        <w:tc>
          <w:tcPr>
            <w:tcW w:w="1134" w:type="dxa"/>
          </w:tcPr>
          <w:p w14:paraId="0D6EA1E9" w14:textId="77777777" w:rsidR="00902E77" w:rsidRPr="00343AAC" w:rsidRDefault="00902E77" w:rsidP="00DD3440">
            <w:pPr>
              <w:pStyle w:val="Index1"/>
            </w:pPr>
            <w:r w:rsidRPr="00343AAC">
              <w:t>-</w:t>
            </w:r>
          </w:p>
        </w:tc>
        <w:tc>
          <w:tcPr>
            <w:tcW w:w="1134" w:type="dxa"/>
          </w:tcPr>
          <w:p w14:paraId="68462DB3" w14:textId="77777777" w:rsidR="00902E77" w:rsidRPr="00343AAC" w:rsidRDefault="00902E77" w:rsidP="00DD3440">
            <w:pPr>
              <w:pStyle w:val="Index1"/>
            </w:pPr>
            <w:r w:rsidRPr="00343AAC">
              <w:t>+</w:t>
            </w:r>
          </w:p>
        </w:tc>
      </w:tr>
      <w:tr w:rsidR="00902E77" w:rsidRPr="00343AAC" w14:paraId="57EA0494" w14:textId="77777777" w:rsidTr="006E27DB">
        <w:trPr>
          <w:trHeight w:val="395"/>
        </w:trPr>
        <w:tc>
          <w:tcPr>
            <w:tcW w:w="874" w:type="dxa"/>
          </w:tcPr>
          <w:p w14:paraId="223D501A" w14:textId="77777777" w:rsidR="00902E77" w:rsidRPr="00343AAC" w:rsidRDefault="00902E77" w:rsidP="00DD3440">
            <w:pPr>
              <w:pStyle w:val="Index1"/>
            </w:pPr>
            <w:r w:rsidRPr="00343AAC">
              <w:t>c</w:t>
            </w:r>
          </w:p>
        </w:tc>
        <w:tc>
          <w:tcPr>
            <w:tcW w:w="1253" w:type="dxa"/>
          </w:tcPr>
          <w:p w14:paraId="2536AD7E" w14:textId="77777777" w:rsidR="00902E77" w:rsidRPr="00343AAC" w:rsidRDefault="00902E77" w:rsidP="00DD3440">
            <w:pPr>
              <w:pStyle w:val="Index1"/>
            </w:pPr>
            <w:r w:rsidRPr="00343AAC">
              <w:t>-</w:t>
            </w:r>
          </w:p>
        </w:tc>
        <w:tc>
          <w:tcPr>
            <w:tcW w:w="1134" w:type="dxa"/>
          </w:tcPr>
          <w:p w14:paraId="3DAA8F85" w14:textId="77777777" w:rsidR="00902E77" w:rsidRPr="00343AAC" w:rsidRDefault="00902E77" w:rsidP="00DD3440">
            <w:pPr>
              <w:pStyle w:val="Index1"/>
            </w:pPr>
            <w:r w:rsidRPr="00343AAC">
              <w:t>+</w:t>
            </w:r>
          </w:p>
        </w:tc>
        <w:tc>
          <w:tcPr>
            <w:tcW w:w="1134" w:type="dxa"/>
          </w:tcPr>
          <w:p w14:paraId="5350A580" w14:textId="77777777" w:rsidR="00902E77" w:rsidRPr="00343AAC" w:rsidRDefault="00902E77" w:rsidP="00DD3440">
            <w:pPr>
              <w:pStyle w:val="Index1"/>
            </w:pPr>
            <w:r w:rsidRPr="00343AAC">
              <w:t>+</w:t>
            </w:r>
          </w:p>
        </w:tc>
      </w:tr>
      <w:tr w:rsidR="00902E77" w:rsidRPr="00343AAC" w14:paraId="1026A242" w14:textId="77777777" w:rsidTr="006E27DB">
        <w:trPr>
          <w:trHeight w:val="374"/>
        </w:trPr>
        <w:tc>
          <w:tcPr>
            <w:tcW w:w="874" w:type="dxa"/>
          </w:tcPr>
          <w:p w14:paraId="47BE7CE1" w14:textId="77777777" w:rsidR="00902E77" w:rsidRPr="00343AAC" w:rsidRDefault="00902E77" w:rsidP="00DD3440">
            <w:pPr>
              <w:pStyle w:val="Index1"/>
            </w:pPr>
            <w:r w:rsidRPr="00343AAC">
              <w:t>ɟ</w:t>
            </w:r>
          </w:p>
        </w:tc>
        <w:tc>
          <w:tcPr>
            <w:tcW w:w="1253" w:type="dxa"/>
          </w:tcPr>
          <w:p w14:paraId="71C998C7" w14:textId="77777777" w:rsidR="00902E77" w:rsidRPr="00343AAC" w:rsidRDefault="00902E77" w:rsidP="00DD3440">
            <w:pPr>
              <w:pStyle w:val="Index1"/>
            </w:pPr>
            <w:r w:rsidRPr="00343AAC">
              <w:t>-</w:t>
            </w:r>
          </w:p>
        </w:tc>
        <w:tc>
          <w:tcPr>
            <w:tcW w:w="1134" w:type="dxa"/>
          </w:tcPr>
          <w:p w14:paraId="5DF710B6" w14:textId="77777777" w:rsidR="00902E77" w:rsidRPr="00343AAC" w:rsidRDefault="00902E77" w:rsidP="00DD3440">
            <w:pPr>
              <w:pStyle w:val="Index1"/>
            </w:pPr>
            <w:r w:rsidRPr="00343AAC">
              <w:t>+</w:t>
            </w:r>
          </w:p>
        </w:tc>
        <w:tc>
          <w:tcPr>
            <w:tcW w:w="1134" w:type="dxa"/>
          </w:tcPr>
          <w:p w14:paraId="6A491139" w14:textId="77777777" w:rsidR="00902E77" w:rsidRPr="00343AAC" w:rsidRDefault="00902E77" w:rsidP="00DD3440">
            <w:pPr>
              <w:pStyle w:val="Index1"/>
            </w:pPr>
            <w:r w:rsidRPr="00343AAC">
              <w:t>+</w:t>
            </w:r>
          </w:p>
        </w:tc>
      </w:tr>
      <w:tr w:rsidR="00902E77" w:rsidRPr="00343AAC" w14:paraId="2E2FCBC0" w14:textId="77777777" w:rsidTr="006E27DB">
        <w:trPr>
          <w:trHeight w:val="395"/>
        </w:trPr>
        <w:tc>
          <w:tcPr>
            <w:tcW w:w="874" w:type="dxa"/>
          </w:tcPr>
          <w:p w14:paraId="352B7CB1" w14:textId="77777777" w:rsidR="00902E77" w:rsidRPr="00343AAC" w:rsidRDefault="00902E77" w:rsidP="00DD3440">
            <w:pPr>
              <w:pStyle w:val="Index1"/>
            </w:pPr>
            <w:r w:rsidRPr="00343AAC">
              <w:t>k</w:t>
            </w:r>
          </w:p>
        </w:tc>
        <w:tc>
          <w:tcPr>
            <w:tcW w:w="1253" w:type="dxa"/>
          </w:tcPr>
          <w:p w14:paraId="605B6D69" w14:textId="77777777" w:rsidR="00902E77" w:rsidRPr="00343AAC" w:rsidRDefault="00902E77" w:rsidP="00DD3440">
            <w:pPr>
              <w:pStyle w:val="Index1"/>
            </w:pPr>
            <w:r w:rsidRPr="00343AAC">
              <w:t>+</w:t>
            </w:r>
          </w:p>
        </w:tc>
        <w:tc>
          <w:tcPr>
            <w:tcW w:w="1134" w:type="dxa"/>
          </w:tcPr>
          <w:p w14:paraId="2E81508E" w14:textId="77777777" w:rsidR="00902E77" w:rsidRPr="00343AAC" w:rsidRDefault="00902E77" w:rsidP="00DD3440">
            <w:pPr>
              <w:pStyle w:val="Index1"/>
            </w:pPr>
            <w:r w:rsidRPr="00343AAC">
              <w:t>+</w:t>
            </w:r>
          </w:p>
        </w:tc>
        <w:tc>
          <w:tcPr>
            <w:tcW w:w="1134" w:type="dxa"/>
          </w:tcPr>
          <w:p w14:paraId="31FC1148" w14:textId="77777777" w:rsidR="00902E77" w:rsidRPr="00343AAC" w:rsidRDefault="00902E77" w:rsidP="00DD3440">
            <w:pPr>
              <w:pStyle w:val="Index1"/>
            </w:pPr>
            <w:r w:rsidRPr="00343AAC">
              <w:t>+</w:t>
            </w:r>
          </w:p>
        </w:tc>
      </w:tr>
      <w:tr w:rsidR="00902E77" w:rsidRPr="00343AAC" w14:paraId="2BBDD385" w14:textId="77777777" w:rsidTr="006E27DB">
        <w:trPr>
          <w:trHeight w:val="374"/>
        </w:trPr>
        <w:tc>
          <w:tcPr>
            <w:tcW w:w="874" w:type="dxa"/>
          </w:tcPr>
          <w:p w14:paraId="7AA8615C" w14:textId="77777777" w:rsidR="00902E77" w:rsidRPr="00343AAC" w:rsidRDefault="00902E77" w:rsidP="00DD3440">
            <w:pPr>
              <w:pStyle w:val="Index1"/>
            </w:pPr>
            <w:r w:rsidRPr="00343AAC">
              <w:t>g</w:t>
            </w:r>
          </w:p>
        </w:tc>
        <w:tc>
          <w:tcPr>
            <w:tcW w:w="1253" w:type="dxa"/>
          </w:tcPr>
          <w:p w14:paraId="28ABF3BE" w14:textId="77777777" w:rsidR="00902E77" w:rsidRPr="00343AAC" w:rsidRDefault="00902E77" w:rsidP="00DD3440">
            <w:pPr>
              <w:pStyle w:val="Index1"/>
            </w:pPr>
            <w:r w:rsidRPr="00343AAC">
              <w:t>+</w:t>
            </w:r>
          </w:p>
        </w:tc>
        <w:tc>
          <w:tcPr>
            <w:tcW w:w="1134" w:type="dxa"/>
          </w:tcPr>
          <w:p w14:paraId="67B29A76" w14:textId="77777777" w:rsidR="00902E77" w:rsidRPr="00343AAC" w:rsidRDefault="00902E77" w:rsidP="00DD3440">
            <w:pPr>
              <w:pStyle w:val="Index1"/>
            </w:pPr>
            <w:r w:rsidRPr="00343AAC">
              <w:t>+</w:t>
            </w:r>
          </w:p>
        </w:tc>
        <w:tc>
          <w:tcPr>
            <w:tcW w:w="1134" w:type="dxa"/>
          </w:tcPr>
          <w:p w14:paraId="49DC83EC" w14:textId="77777777" w:rsidR="00902E77" w:rsidRPr="00343AAC" w:rsidRDefault="00902E77" w:rsidP="00DD3440">
            <w:pPr>
              <w:pStyle w:val="Index1"/>
            </w:pPr>
            <w:r w:rsidRPr="00343AAC">
              <w:t>+</w:t>
            </w:r>
          </w:p>
        </w:tc>
      </w:tr>
      <w:tr w:rsidR="00902E77" w:rsidRPr="00343AAC" w14:paraId="250F66FF" w14:textId="77777777" w:rsidTr="006E27DB">
        <w:trPr>
          <w:trHeight w:val="374"/>
        </w:trPr>
        <w:tc>
          <w:tcPr>
            <w:tcW w:w="874" w:type="dxa"/>
          </w:tcPr>
          <w:p w14:paraId="2C68668A" w14:textId="77777777" w:rsidR="00902E77" w:rsidRPr="00343AAC" w:rsidRDefault="00902E77" w:rsidP="00DD3440">
            <w:pPr>
              <w:pStyle w:val="Index1"/>
            </w:pPr>
            <w:r w:rsidRPr="00343AAC">
              <w:t>kp</w:t>
            </w:r>
          </w:p>
        </w:tc>
        <w:tc>
          <w:tcPr>
            <w:tcW w:w="1253" w:type="dxa"/>
          </w:tcPr>
          <w:p w14:paraId="3C329213" w14:textId="77777777" w:rsidR="00902E77" w:rsidRPr="00343AAC" w:rsidRDefault="00902E77" w:rsidP="00DD3440">
            <w:pPr>
              <w:pStyle w:val="Index1"/>
            </w:pPr>
            <w:r w:rsidRPr="00343AAC">
              <w:t>-</w:t>
            </w:r>
          </w:p>
        </w:tc>
        <w:tc>
          <w:tcPr>
            <w:tcW w:w="1134" w:type="dxa"/>
          </w:tcPr>
          <w:p w14:paraId="7B1AC9DA" w14:textId="77777777" w:rsidR="00902E77" w:rsidRPr="00343AAC" w:rsidRDefault="00902E77" w:rsidP="00DD3440">
            <w:pPr>
              <w:pStyle w:val="Index1"/>
            </w:pPr>
            <w:r w:rsidRPr="00343AAC">
              <w:t>+</w:t>
            </w:r>
          </w:p>
        </w:tc>
        <w:tc>
          <w:tcPr>
            <w:tcW w:w="1134" w:type="dxa"/>
          </w:tcPr>
          <w:p w14:paraId="4DBEA010" w14:textId="77777777" w:rsidR="00902E77" w:rsidRPr="00343AAC" w:rsidRDefault="00902E77" w:rsidP="00DD3440">
            <w:pPr>
              <w:pStyle w:val="Index1"/>
            </w:pPr>
            <w:r w:rsidRPr="00343AAC">
              <w:t>+</w:t>
            </w:r>
          </w:p>
        </w:tc>
      </w:tr>
      <w:tr w:rsidR="00902E77" w:rsidRPr="00343AAC" w14:paraId="187DC372" w14:textId="77777777" w:rsidTr="006E27DB">
        <w:trPr>
          <w:trHeight w:val="395"/>
        </w:trPr>
        <w:tc>
          <w:tcPr>
            <w:tcW w:w="874" w:type="dxa"/>
          </w:tcPr>
          <w:p w14:paraId="5AEF0EAA" w14:textId="77777777" w:rsidR="00902E77" w:rsidRPr="00343AAC" w:rsidRDefault="00902E77" w:rsidP="00DD3440">
            <w:pPr>
              <w:pStyle w:val="Index1"/>
            </w:pPr>
            <w:r w:rsidRPr="00343AAC">
              <w:t>gb</w:t>
            </w:r>
          </w:p>
        </w:tc>
        <w:tc>
          <w:tcPr>
            <w:tcW w:w="1253" w:type="dxa"/>
          </w:tcPr>
          <w:p w14:paraId="20127B48" w14:textId="77777777" w:rsidR="00902E77" w:rsidRPr="00343AAC" w:rsidRDefault="00902E77" w:rsidP="00DD3440">
            <w:pPr>
              <w:pStyle w:val="Index1"/>
            </w:pPr>
            <w:r w:rsidRPr="00343AAC">
              <w:t>-</w:t>
            </w:r>
          </w:p>
        </w:tc>
        <w:tc>
          <w:tcPr>
            <w:tcW w:w="1134" w:type="dxa"/>
          </w:tcPr>
          <w:p w14:paraId="001045BD" w14:textId="77777777" w:rsidR="00902E77" w:rsidRPr="00343AAC" w:rsidRDefault="00902E77" w:rsidP="00DD3440">
            <w:pPr>
              <w:pStyle w:val="Index1"/>
            </w:pPr>
            <w:r w:rsidRPr="00343AAC">
              <w:t>+</w:t>
            </w:r>
          </w:p>
        </w:tc>
        <w:tc>
          <w:tcPr>
            <w:tcW w:w="1134" w:type="dxa"/>
          </w:tcPr>
          <w:p w14:paraId="0B500934" w14:textId="77777777" w:rsidR="00902E77" w:rsidRPr="00343AAC" w:rsidRDefault="00902E77" w:rsidP="00DD3440">
            <w:pPr>
              <w:pStyle w:val="Index1"/>
            </w:pPr>
            <w:r w:rsidRPr="00343AAC">
              <w:t>+</w:t>
            </w:r>
          </w:p>
        </w:tc>
      </w:tr>
      <w:tr w:rsidR="00902E77" w:rsidRPr="00343AAC" w14:paraId="31FFB655" w14:textId="77777777" w:rsidTr="006E27DB">
        <w:trPr>
          <w:trHeight w:val="374"/>
        </w:trPr>
        <w:tc>
          <w:tcPr>
            <w:tcW w:w="874" w:type="dxa"/>
          </w:tcPr>
          <w:p w14:paraId="2BBFAC59" w14:textId="77777777" w:rsidR="00902E77" w:rsidRPr="00343AAC" w:rsidRDefault="00902E77" w:rsidP="00DD3440">
            <w:pPr>
              <w:pStyle w:val="Index1"/>
            </w:pPr>
            <w:r w:rsidRPr="00343AAC">
              <w:t>f</w:t>
            </w:r>
          </w:p>
        </w:tc>
        <w:tc>
          <w:tcPr>
            <w:tcW w:w="1253" w:type="dxa"/>
          </w:tcPr>
          <w:p w14:paraId="7343A1FF" w14:textId="77777777" w:rsidR="00902E77" w:rsidRPr="00343AAC" w:rsidRDefault="00902E77" w:rsidP="00DD3440">
            <w:pPr>
              <w:pStyle w:val="Index1"/>
            </w:pPr>
            <w:r w:rsidRPr="00343AAC">
              <w:t>-</w:t>
            </w:r>
          </w:p>
        </w:tc>
        <w:tc>
          <w:tcPr>
            <w:tcW w:w="1134" w:type="dxa"/>
          </w:tcPr>
          <w:p w14:paraId="04AAAF33" w14:textId="77777777" w:rsidR="00902E77" w:rsidRPr="00343AAC" w:rsidRDefault="00902E77" w:rsidP="00DD3440">
            <w:pPr>
              <w:pStyle w:val="Index1"/>
            </w:pPr>
            <w:r w:rsidRPr="00343AAC">
              <w:t>+</w:t>
            </w:r>
          </w:p>
        </w:tc>
        <w:tc>
          <w:tcPr>
            <w:tcW w:w="1134" w:type="dxa"/>
          </w:tcPr>
          <w:p w14:paraId="230FD8DF" w14:textId="77777777" w:rsidR="00902E77" w:rsidRPr="00343AAC" w:rsidRDefault="00902E77" w:rsidP="00DD3440">
            <w:pPr>
              <w:pStyle w:val="Index1"/>
            </w:pPr>
            <w:r w:rsidRPr="00343AAC">
              <w:t>+</w:t>
            </w:r>
          </w:p>
        </w:tc>
      </w:tr>
      <w:tr w:rsidR="00902E77" w:rsidRPr="00343AAC" w14:paraId="113925F8" w14:textId="77777777" w:rsidTr="006E27DB">
        <w:trPr>
          <w:trHeight w:val="374"/>
        </w:trPr>
        <w:tc>
          <w:tcPr>
            <w:tcW w:w="874" w:type="dxa"/>
          </w:tcPr>
          <w:p w14:paraId="3A02B41F" w14:textId="77777777" w:rsidR="00902E77" w:rsidRPr="00343AAC" w:rsidRDefault="00902E77" w:rsidP="00DD3440">
            <w:pPr>
              <w:pStyle w:val="Index1"/>
            </w:pPr>
            <w:r w:rsidRPr="00343AAC">
              <w:t>s</w:t>
            </w:r>
          </w:p>
        </w:tc>
        <w:tc>
          <w:tcPr>
            <w:tcW w:w="1253" w:type="dxa"/>
          </w:tcPr>
          <w:p w14:paraId="14C4C98E" w14:textId="77777777" w:rsidR="00902E77" w:rsidRPr="00343AAC" w:rsidRDefault="00902E77" w:rsidP="00DD3440">
            <w:pPr>
              <w:pStyle w:val="Index1"/>
            </w:pPr>
            <w:r w:rsidRPr="00343AAC">
              <w:t>-</w:t>
            </w:r>
          </w:p>
        </w:tc>
        <w:tc>
          <w:tcPr>
            <w:tcW w:w="1134" w:type="dxa"/>
          </w:tcPr>
          <w:p w14:paraId="5C74FA37" w14:textId="77777777" w:rsidR="00902E77" w:rsidRPr="00343AAC" w:rsidRDefault="00902E77" w:rsidP="00DD3440">
            <w:pPr>
              <w:pStyle w:val="Index1"/>
            </w:pPr>
            <w:r w:rsidRPr="00343AAC">
              <w:t>-</w:t>
            </w:r>
          </w:p>
        </w:tc>
        <w:tc>
          <w:tcPr>
            <w:tcW w:w="1134" w:type="dxa"/>
          </w:tcPr>
          <w:p w14:paraId="0EB00193" w14:textId="77777777" w:rsidR="00902E77" w:rsidRPr="00343AAC" w:rsidRDefault="00902E77" w:rsidP="00DD3440">
            <w:pPr>
              <w:pStyle w:val="Index1"/>
            </w:pPr>
            <w:r w:rsidRPr="00343AAC">
              <w:t>+</w:t>
            </w:r>
          </w:p>
        </w:tc>
      </w:tr>
      <w:tr w:rsidR="00902E77" w:rsidRPr="00343AAC" w14:paraId="43C76ECB" w14:textId="77777777" w:rsidTr="006E27DB">
        <w:trPr>
          <w:trHeight w:val="374"/>
        </w:trPr>
        <w:tc>
          <w:tcPr>
            <w:tcW w:w="874" w:type="dxa"/>
          </w:tcPr>
          <w:p w14:paraId="58724C18" w14:textId="77777777" w:rsidR="00902E77" w:rsidRPr="00343AAC" w:rsidRDefault="00902E77" w:rsidP="00DD3440">
            <w:pPr>
              <w:pStyle w:val="Index1"/>
            </w:pPr>
            <w:r w:rsidRPr="00343AAC">
              <w:t>h</w:t>
            </w:r>
          </w:p>
        </w:tc>
        <w:tc>
          <w:tcPr>
            <w:tcW w:w="1253" w:type="dxa"/>
          </w:tcPr>
          <w:p w14:paraId="33DE2CFB" w14:textId="77777777" w:rsidR="00902E77" w:rsidRPr="00343AAC" w:rsidRDefault="00902E77" w:rsidP="00DD3440">
            <w:pPr>
              <w:pStyle w:val="Index1"/>
            </w:pPr>
            <w:r w:rsidRPr="00343AAC">
              <w:t>-</w:t>
            </w:r>
          </w:p>
        </w:tc>
        <w:tc>
          <w:tcPr>
            <w:tcW w:w="1134" w:type="dxa"/>
          </w:tcPr>
          <w:p w14:paraId="6D70611D" w14:textId="77777777" w:rsidR="00902E77" w:rsidRPr="00343AAC" w:rsidRDefault="00902E77" w:rsidP="00DD3440">
            <w:pPr>
              <w:pStyle w:val="Index1"/>
            </w:pPr>
            <w:r w:rsidRPr="00343AAC">
              <w:t>+</w:t>
            </w:r>
          </w:p>
        </w:tc>
        <w:tc>
          <w:tcPr>
            <w:tcW w:w="1134" w:type="dxa"/>
          </w:tcPr>
          <w:p w14:paraId="0B4A7DC4" w14:textId="77777777" w:rsidR="00902E77" w:rsidRPr="00343AAC" w:rsidRDefault="00902E77" w:rsidP="00DD3440">
            <w:pPr>
              <w:pStyle w:val="Index1"/>
            </w:pPr>
            <w:r>
              <w:t>-</w:t>
            </w:r>
          </w:p>
        </w:tc>
      </w:tr>
      <w:tr w:rsidR="00902E77" w:rsidRPr="00343AAC" w14:paraId="356C492F" w14:textId="77777777" w:rsidTr="006E27DB">
        <w:trPr>
          <w:trHeight w:val="374"/>
        </w:trPr>
        <w:tc>
          <w:tcPr>
            <w:tcW w:w="874" w:type="dxa"/>
          </w:tcPr>
          <w:p w14:paraId="54F22A20" w14:textId="77777777" w:rsidR="00902E77" w:rsidRPr="00343AAC" w:rsidRDefault="00902E77" w:rsidP="00DD3440">
            <w:pPr>
              <w:pStyle w:val="Index1"/>
            </w:pPr>
            <w:r w:rsidRPr="00343AAC">
              <w:t>ʔ</w:t>
            </w:r>
          </w:p>
        </w:tc>
        <w:tc>
          <w:tcPr>
            <w:tcW w:w="1253" w:type="dxa"/>
          </w:tcPr>
          <w:p w14:paraId="6946F94B" w14:textId="77777777" w:rsidR="00902E77" w:rsidRPr="00343AAC" w:rsidRDefault="00902E77" w:rsidP="00DD3440">
            <w:pPr>
              <w:pStyle w:val="Index1"/>
            </w:pPr>
            <w:r w:rsidRPr="00343AAC">
              <w:t>-</w:t>
            </w:r>
          </w:p>
        </w:tc>
        <w:tc>
          <w:tcPr>
            <w:tcW w:w="1134" w:type="dxa"/>
          </w:tcPr>
          <w:p w14:paraId="62D6B31F" w14:textId="77777777" w:rsidR="00902E77" w:rsidRPr="00343AAC" w:rsidRDefault="00902E77" w:rsidP="00DD3440">
            <w:pPr>
              <w:pStyle w:val="Index1"/>
            </w:pPr>
            <w:r w:rsidRPr="00343AAC">
              <w:t>-</w:t>
            </w:r>
          </w:p>
        </w:tc>
        <w:tc>
          <w:tcPr>
            <w:tcW w:w="1134" w:type="dxa"/>
          </w:tcPr>
          <w:p w14:paraId="61A29649" w14:textId="77777777" w:rsidR="00902E77" w:rsidRPr="00343AAC" w:rsidRDefault="00902E77" w:rsidP="00DD3440">
            <w:pPr>
              <w:pStyle w:val="Index1"/>
            </w:pPr>
            <w:r w:rsidRPr="00343AAC">
              <w:t>+</w:t>
            </w:r>
          </w:p>
        </w:tc>
      </w:tr>
      <w:tr w:rsidR="00902E77" w:rsidRPr="00343AAC" w14:paraId="7EAB6225" w14:textId="77777777" w:rsidTr="006E27DB">
        <w:trPr>
          <w:trHeight w:val="374"/>
        </w:trPr>
        <w:tc>
          <w:tcPr>
            <w:tcW w:w="874" w:type="dxa"/>
          </w:tcPr>
          <w:p w14:paraId="164061AD" w14:textId="77777777" w:rsidR="00902E77" w:rsidRPr="00343AAC" w:rsidRDefault="00902E77" w:rsidP="00DD3440">
            <w:pPr>
              <w:pStyle w:val="Index1"/>
            </w:pPr>
            <w:r w:rsidRPr="00343AAC">
              <w:t>m</w:t>
            </w:r>
          </w:p>
        </w:tc>
        <w:tc>
          <w:tcPr>
            <w:tcW w:w="1253" w:type="dxa"/>
          </w:tcPr>
          <w:p w14:paraId="3EEFD5E8" w14:textId="77777777" w:rsidR="00902E77" w:rsidRPr="00343AAC" w:rsidRDefault="00902E77" w:rsidP="00DD3440">
            <w:pPr>
              <w:pStyle w:val="Index1"/>
            </w:pPr>
            <w:r w:rsidRPr="00343AAC">
              <w:t>-</w:t>
            </w:r>
          </w:p>
        </w:tc>
        <w:tc>
          <w:tcPr>
            <w:tcW w:w="1134" w:type="dxa"/>
          </w:tcPr>
          <w:p w14:paraId="11EDF7A1" w14:textId="77777777" w:rsidR="00902E77" w:rsidRPr="00343AAC" w:rsidRDefault="00902E77" w:rsidP="00DD3440">
            <w:pPr>
              <w:pStyle w:val="Index1"/>
            </w:pPr>
            <w:r w:rsidRPr="00343AAC">
              <w:t>+</w:t>
            </w:r>
          </w:p>
        </w:tc>
        <w:tc>
          <w:tcPr>
            <w:tcW w:w="1134" w:type="dxa"/>
          </w:tcPr>
          <w:p w14:paraId="7141A6DD" w14:textId="77777777" w:rsidR="00902E77" w:rsidRPr="00343AAC" w:rsidRDefault="00902E77" w:rsidP="00DD3440">
            <w:pPr>
              <w:pStyle w:val="Index1"/>
            </w:pPr>
            <w:r w:rsidRPr="00343AAC">
              <w:t>+</w:t>
            </w:r>
          </w:p>
        </w:tc>
      </w:tr>
      <w:tr w:rsidR="00902E77" w:rsidRPr="00343AAC" w14:paraId="027E4737" w14:textId="77777777" w:rsidTr="006E27DB">
        <w:trPr>
          <w:trHeight w:val="374"/>
        </w:trPr>
        <w:tc>
          <w:tcPr>
            <w:tcW w:w="874" w:type="dxa"/>
          </w:tcPr>
          <w:p w14:paraId="0FE11B02" w14:textId="77777777" w:rsidR="00902E77" w:rsidRPr="00343AAC" w:rsidRDefault="00902E77" w:rsidP="00DD3440">
            <w:pPr>
              <w:pStyle w:val="Index1"/>
            </w:pPr>
            <w:r w:rsidRPr="00343AAC">
              <w:t>n</w:t>
            </w:r>
          </w:p>
        </w:tc>
        <w:tc>
          <w:tcPr>
            <w:tcW w:w="1253" w:type="dxa"/>
          </w:tcPr>
          <w:p w14:paraId="49D5CF0D" w14:textId="77777777" w:rsidR="00902E77" w:rsidRPr="00343AAC" w:rsidRDefault="00902E77" w:rsidP="00DD3440">
            <w:pPr>
              <w:pStyle w:val="Index1"/>
            </w:pPr>
            <w:r w:rsidRPr="00343AAC">
              <w:t>-</w:t>
            </w:r>
          </w:p>
        </w:tc>
        <w:tc>
          <w:tcPr>
            <w:tcW w:w="1134" w:type="dxa"/>
          </w:tcPr>
          <w:p w14:paraId="2A750FD3" w14:textId="77777777" w:rsidR="00902E77" w:rsidRPr="00343AAC" w:rsidRDefault="00902E77" w:rsidP="00DD3440">
            <w:pPr>
              <w:pStyle w:val="Index1"/>
            </w:pPr>
            <w:r w:rsidRPr="00343AAC">
              <w:t>-</w:t>
            </w:r>
          </w:p>
        </w:tc>
        <w:tc>
          <w:tcPr>
            <w:tcW w:w="1134" w:type="dxa"/>
          </w:tcPr>
          <w:p w14:paraId="67ECCCEB" w14:textId="77777777" w:rsidR="00902E77" w:rsidRPr="00343AAC" w:rsidRDefault="00902E77" w:rsidP="00DD3440">
            <w:pPr>
              <w:pStyle w:val="Index1"/>
            </w:pPr>
            <w:r w:rsidRPr="00343AAC">
              <w:t>+</w:t>
            </w:r>
          </w:p>
        </w:tc>
      </w:tr>
      <w:tr w:rsidR="00902E77" w:rsidRPr="00343AAC" w14:paraId="272124F8" w14:textId="77777777" w:rsidTr="006E27DB">
        <w:trPr>
          <w:trHeight w:val="374"/>
        </w:trPr>
        <w:tc>
          <w:tcPr>
            <w:tcW w:w="874" w:type="dxa"/>
          </w:tcPr>
          <w:p w14:paraId="417EB56A" w14:textId="77777777" w:rsidR="00902E77" w:rsidRPr="00343AAC" w:rsidRDefault="00902E77" w:rsidP="00DD3440">
            <w:pPr>
              <w:pStyle w:val="Index1"/>
            </w:pPr>
            <w:r w:rsidRPr="00343AAC">
              <w:t>ɲ</w:t>
            </w:r>
          </w:p>
        </w:tc>
        <w:tc>
          <w:tcPr>
            <w:tcW w:w="1253" w:type="dxa"/>
          </w:tcPr>
          <w:p w14:paraId="35027256" w14:textId="77777777" w:rsidR="00902E77" w:rsidRPr="00343AAC" w:rsidRDefault="00902E77" w:rsidP="00DD3440">
            <w:pPr>
              <w:pStyle w:val="Index1"/>
            </w:pPr>
            <w:r w:rsidRPr="00343AAC">
              <w:t>-</w:t>
            </w:r>
          </w:p>
        </w:tc>
        <w:tc>
          <w:tcPr>
            <w:tcW w:w="1134" w:type="dxa"/>
          </w:tcPr>
          <w:p w14:paraId="39E91B05" w14:textId="77777777" w:rsidR="00902E77" w:rsidRPr="00343AAC" w:rsidRDefault="00902E77" w:rsidP="00DD3440">
            <w:pPr>
              <w:pStyle w:val="Index1"/>
            </w:pPr>
            <w:r w:rsidRPr="00343AAC">
              <w:t>+</w:t>
            </w:r>
          </w:p>
        </w:tc>
        <w:tc>
          <w:tcPr>
            <w:tcW w:w="1134" w:type="dxa"/>
          </w:tcPr>
          <w:p w14:paraId="3EBE571F" w14:textId="77777777" w:rsidR="00902E77" w:rsidRPr="00343AAC" w:rsidRDefault="00902E77" w:rsidP="00DD3440">
            <w:pPr>
              <w:pStyle w:val="Index1"/>
            </w:pPr>
            <w:r w:rsidRPr="00343AAC">
              <w:t>+</w:t>
            </w:r>
          </w:p>
        </w:tc>
      </w:tr>
      <w:tr w:rsidR="00902E77" w:rsidRPr="00343AAC" w14:paraId="3FC6FC61" w14:textId="77777777" w:rsidTr="006E27DB">
        <w:trPr>
          <w:trHeight w:val="413"/>
        </w:trPr>
        <w:tc>
          <w:tcPr>
            <w:tcW w:w="874" w:type="dxa"/>
          </w:tcPr>
          <w:p w14:paraId="3D93F65E" w14:textId="77777777" w:rsidR="00902E77" w:rsidRPr="00343AAC" w:rsidRDefault="00902E77" w:rsidP="00DD3440">
            <w:pPr>
              <w:pStyle w:val="Index1"/>
            </w:pPr>
            <w:r w:rsidRPr="00343AAC">
              <w:t>ŋ</w:t>
            </w:r>
          </w:p>
        </w:tc>
        <w:tc>
          <w:tcPr>
            <w:tcW w:w="1253" w:type="dxa"/>
          </w:tcPr>
          <w:p w14:paraId="705F376E" w14:textId="77777777" w:rsidR="00902E77" w:rsidRPr="00343AAC" w:rsidRDefault="00902E77" w:rsidP="00DD3440">
            <w:pPr>
              <w:pStyle w:val="Index1"/>
            </w:pPr>
            <w:r w:rsidRPr="00343AAC">
              <w:t>-</w:t>
            </w:r>
          </w:p>
        </w:tc>
        <w:tc>
          <w:tcPr>
            <w:tcW w:w="1134" w:type="dxa"/>
          </w:tcPr>
          <w:p w14:paraId="0FDE7B83" w14:textId="77777777" w:rsidR="00902E77" w:rsidRPr="00343AAC" w:rsidRDefault="00902E77" w:rsidP="00DD3440">
            <w:pPr>
              <w:pStyle w:val="Index1"/>
            </w:pPr>
            <w:r w:rsidRPr="00343AAC">
              <w:t>+</w:t>
            </w:r>
          </w:p>
        </w:tc>
        <w:tc>
          <w:tcPr>
            <w:tcW w:w="1134" w:type="dxa"/>
          </w:tcPr>
          <w:p w14:paraId="65351080" w14:textId="77777777" w:rsidR="00902E77" w:rsidRPr="00343AAC" w:rsidRDefault="00902E77" w:rsidP="00DD3440">
            <w:pPr>
              <w:pStyle w:val="Index1"/>
            </w:pPr>
            <w:r w:rsidRPr="00343AAC">
              <w:t>+</w:t>
            </w:r>
          </w:p>
        </w:tc>
      </w:tr>
      <w:tr w:rsidR="00902E77" w:rsidRPr="00343AAC" w14:paraId="1997D78C" w14:textId="77777777" w:rsidTr="006E27DB">
        <w:trPr>
          <w:trHeight w:val="374"/>
        </w:trPr>
        <w:tc>
          <w:tcPr>
            <w:tcW w:w="874" w:type="dxa"/>
          </w:tcPr>
          <w:p w14:paraId="4FCCF512" w14:textId="77777777" w:rsidR="00902E77" w:rsidRPr="00343AAC" w:rsidRDefault="00902E77" w:rsidP="00DD3440">
            <w:pPr>
              <w:pStyle w:val="Index1"/>
            </w:pPr>
            <w:r w:rsidRPr="00343AAC">
              <w:t>w</w:t>
            </w:r>
          </w:p>
        </w:tc>
        <w:tc>
          <w:tcPr>
            <w:tcW w:w="1253" w:type="dxa"/>
          </w:tcPr>
          <w:p w14:paraId="04E29998" w14:textId="77777777" w:rsidR="00902E77" w:rsidRPr="00343AAC" w:rsidRDefault="00902E77" w:rsidP="00DD3440">
            <w:pPr>
              <w:pStyle w:val="Index1"/>
            </w:pPr>
            <w:r w:rsidRPr="00343AAC">
              <w:t>-</w:t>
            </w:r>
          </w:p>
        </w:tc>
        <w:tc>
          <w:tcPr>
            <w:tcW w:w="1134" w:type="dxa"/>
          </w:tcPr>
          <w:p w14:paraId="042B1ED5" w14:textId="77777777" w:rsidR="00902E77" w:rsidRPr="00343AAC" w:rsidRDefault="00902E77" w:rsidP="00DD3440">
            <w:pPr>
              <w:pStyle w:val="Index1"/>
            </w:pPr>
            <w:r w:rsidRPr="00343AAC">
              <w:t>+</w:t>
            </w:r>
          </w:p>
        </w:tc>
        <w:tc>
          <w:tcPr>
            <w:tcW w:w="1134" w:type="dxa"/>
          </w:tcPr>
          <w:p w14:paraId="054A9737" w14:textId="77777777" w:rsidR="00902E77" w:rsidRPr="00343AAC" w:rsidRDefault="00902E77" w:rsidP="00DD3440">
            <w:pPr>
              <w:pStyle w:val="Index1"/>
            </w:pPr>
            <w:r w:rsidRPr="00343AAC">
              <w:t>+</w:t>
            </w:r>
          </w:p>
        </w:tc>
      </w:tr>
      <w:tr w:rsidR="00902E77" w:rsidRPr="00343AAC" w14:paraId="7EF5415D" w14:textId="77777777" w:rsidTr="006E27DB">
        <w:trPr>
          <w:trHeight w:val="374"/>
        </w:trPr>
        <w:tc>
          <w:tcPr>
            <w:tcW w:w="874" w:type="dxa"/>
          </w:tcPr>
          <w:p w14:paraId="7134E308" w14:textId="77777777" w:rsidR="00902E77" w:rsidRPr="00343AAC" w:rsidRDefault="00902E77" w:rsidP="00DD3440">
            <w:pPr>
              <w:pStyle w:val="Index1"/>
            </w:pPr>
            <w:r w:rsidRPr="00343AAC">
              <w:t>j</w:t>
            </w:r>
          </w:p>
        </w:tc>
        <w:tc>
          <w:tcPr>
            <w:tcW w:w="1253" w:type="dxa"/>
          </w:tcPr>
          <w:p w14:paraId="14F6AD8F" w14:textId="77777777" w:rsidR="00902E77" w:rsidRPr="00343AAC" w:rsidRDefault="00902E77" w:rsidP="00DD3440">
            <w:pPr>
              <w:pStyle w:val="Index1"/>
            </w:pPr>
            <w:r w:rsidRPr="00343AAC">
              <w:t>-</w:t>
            </w:r>
          </w:p>
        </w:tc>
        <w:tc>
          <w:tcPr>
            <w:tcW w:w="1134" w:type="dxa"/>
          </w:tcPr>
          <w:p w14:paraId="566CFFF8" w14:textId="77777777" w:rsidR="00902E77" w:rsidRPr="00343AAC" w:rsidRDefault="00902E77" w:rsidP="00DD3440">
            <w:pPr>
              <w:pStyle w:val="Index1"/>
            </w:pPr>
            <w:r w:rsidRPr="00343AAC">
              <w:t>+</w:t>
            </w:r>
          </w:p>
        </w:tc>
        <w:tc>
          <w:tcPr>
            <w:tcW w:w="1134" w:type="dxa"/>
          </w:tcPr>
          <w:p w14:paraId="2EA4AFB3" w14:textId="77777777" w:rsidR="00902E77" w:rsidRPr="00343AAC" w:rsidRDefault="00902E77" w:rsidP="00DD3440">
            <w:pPr>
              <w:pStyle w:val="Index1"/>
            </w:pPr>
            <w:r w:rsidRPr="00343AAC">
              <w:t>+</w:t>
            </w:r>
          </w:p>
        </w:tc>
      </w:tr>
    </w:tbl>
    <w:p w14:paraId="21D976BC" w14:textId="77777777" w:rsidR="00902E77" w:rsidRDefault="00902E77" w:rsidP="00902E77">
      <w:pPr>
        <w:spacing w:line="276" w:lineRule="auto"/>
        <w:jc w:val="both"/>
        <w:rPr>
          <w:color w:val="000000" w:themeColor="text1"/>
        </w:rPr>
      </w:pPr>
    </w:p>
    <w:p w14:paraId="2EACDE25" w14:textId="77777777" w:rsidR="00902E77" w:rsidRPr="00BF4F32" w:rsidRDefault="00902E77" w:rsidP="0056024B">
      <w:pPr>
        <w:rPr>
          <w:color w:val="000000" w:themeColor="text1"/>
        </w:rPr>
      </w:pPr>
      <w:r>
        <w:rPr>
          <w:color w:val="000000" w:themeColor="text1"/>
        </w:rPr>
        <w:t>Words initial</w:t>
      </w:r>
      <w:r w:rsidRPr="00343AAC">
        <w:rPr>
          <w:color w:val="000000" w:themeColor="text1"/>
        </w:rPr>
        <w:t xml:space="preserve"> complex onsets are </w:t>
      </w:r>
      <w:r>
        <w:rPr>
          <w:color w:val="000000" w:themeColor="text1"/>
        </w:rPr>
        <w:t>illustrated</w:t>
      </w:r>
      <w:r w:rsidRPr="00343AAC">
        <w:rPr>
          <w:color w:val="000000" w:themeColor="text1"/>
        </w:rPr>
        <w:t xml:space="preserve"> in </w:t>
      </w:r>
      <w:r>
        <w:fldChar w:fldCharType="begin"/>
      </w:r>
      <w:r>
        <w:instrText xml:space="preserve"> REF _Ref475817647 \r \h  \* MERGEFORMAT </w:instrText>
      </w:r>
      <w:r>
        <w:fldChar w:fldCharType="separate"/>
      </w:r>
      <w:r w:rsidRPr="00711828">
        <w:rPr>
          <w:color w:val="000000" w:themeColor="text1"/>
        </w:rPr>
        <w:t>(12)</w:t>
      </w:r>
      <w:r>
        <w:fldChar w:fldCharType="end"/>
      </w:r>
      <w:r w:rsidRPr="00343AAC">
        <w:rPr>
          <w:color w:val="000000" w:themeColor="text1"/>
        </w:rPr>
        <w:t xml:space="preserve">. </w:t>
      </w:r>
    </w:p>
    <w:p w14:paraId="38D2EEBC" w14:textId="77777777" w:rsidR="00902E77" w:rsidRPr="00FE3C36" w:rsidRDefault="00902E77" w:rsidP="00902E77">
      <w:pPr>
        <w:spacing w:line="276" w:lineRule="auto"/>
        <w:jc w:val="both"/>
        <w:rPr>
          <w:color w:val="FF0000"/>
        </w:rPr>
      </w:pPr>
    </w:p>
    <w:p w14:paraId="0F1D6C1B" w14:textId="77777777" w:rsidR="00902E77" w:rsidRPr="00A87089" w:rsidRDefault="00902E77" w:rsidP="00DD3440">
      <w:pPr>
        <w:pStyle w:val="Index1"/>
        <w:numPr>
          <w:ilvl w:val="0"/>
          <w:numId w:val="6"/>
        </w:numPr>
      </w:pPr>
      <w:bookmarkStart w:id="24" w:name="_Ref466496468"/>
      <w:bookmarkStart w:id="25" w:name="_Ref467099203"/>
      <w:r w:rsidRPr="00343AAC">
        <w:tab/>
      </w:r>
      <w:bookmarkStart w:id="26" w:name="_Ref475817647"/>
      <w:bookmarkEnd w:id="24"/>
      <w:bookmarkEnd w:id="25"/>
      <w:r w:rsidRPr="00343AAC">
        <w:t>Complex word-initial onsets</w:t>
      </w:r>
      <w:bookmarkEnd w:id="26"/>
      <w:r w:rsidRPr="00343AAC">
        <w:t xml:space="preserve"> </w:t>
      </w:r>
      <w:r>
        <w:t xml:space="preserve">  </w:t>
      </w:r>
    </w:p>
    <w:p w14:paraId="76C8F80F" w14:textId="77777777" w:rsidR="00902E77" w:rsidRPr="005172EE" w:rsidRDefault="00902E77" w:rsidP="00DD3440">
      <w:pPr>
        <w:pStyle w:val="Index1"/>
        <w:rPr>
          <w:lang w:val="fr-FR"/>
        </w:rPr>
      </w:pPr>
      <w:r w:rsidRPr="001A7DFE">
        <w:rPr>
          <w:lang w:val="fr-FR"/>
        </w:rPr>
        <w:tab/>
      </w:r>
      <w:r w:rsidRPr="001A7DFE">
        <w:rPr>
          <w:lang w:val="fr-FR"/>
        </w:rPr>
        <w:tab/>
      </w:r>
      <w:r w:rsidRPr="001A7DFE">
        <w:rPr>
          <w:lang w:val="fr-FR"/>
        </w:rPr>
        <w:tab/>
      </w:r>
      <w:r w:rsidRPr="001A7DFE">
        <w:rPr>
          <w:lang w:val="fr-FR"/>
        </w:rPr>
        <w:tab/>
      </w:r>
      <w:r w:rsidRPr="001A7DFE">
        <w:rPr>
          <w:lang w:val="fr-FR"/>
        </w:rPr>
        <w:tab/>
      </w:r>
      <w:r w:rsidRPr="005172EE">
        <w:rPr>
          <w:lang w:val="fr-FR"/>
        </w:rPr>
        <w:t xml:space="preserve">[pl]: </w:t>
      </w:r>
      <w:r w:rsidRPr="005172EE">
        <w:rPr>
          <w:lang w:val="fr-FR"/>
        </w:rPr>
        <w:tab/>
      </w:r>
      <w:r w:rsidRPr="005172EE">
        <w:rPr>
          <w:lang w:val="fr-FR"/>
        </w:rPr>
        <w:tab/>
      </w:r>
      <w:r w:rsidRPr="005172EE">
        <w:rPr>
          <w:lang w:val="fr-FR"/>
        </w:rPr>
        <w:tab/>
      </w:r>
      <w:r w:rsidRPr="005172EE">
        <w:rPr>
          <w:b/>
          <w:lang w:val="fr-FR"/>
        </w:rPr>
        <w:t>pl</w:t>
      </w:r>
      <w:r w:rsidRPr="005172EE">
        <w:rPr>
          <w:lang w:val="fr-FR"/>
        </w:rPr>
        <w:t xml:space="preserve">ɔ̀.ʔɔ̀ </w:t>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t xml:space="preserve"> </w:t>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Pr>
          <w:lang w:val="fr-FR"/>
        </w:rPr>
        <w:tab/>
      </w:r>
      <w:r>
        <w:rPr>
          <w:lang w:val="fr-FR"/>
        </w:rPr>
        <w:tab/>
      </w:r>
      <w:r w:rsidRPr="00D15642">
        <w:rPr>
          <w:lang w:val="fr-FR"/>
        </w:rPr>
        <w:t>[pr]:</w:t>
      </w:r>
      <w:r w:rsidRPr="005172EE">
        <w:rPr>
          <w:lang w:val="fr-FR"/>
        </w:rPr>
        <w:t xml:space="preserve"> </w:t>
      </w:r>
      <w:r w:rsidRPr="005172EE">
        <w:rPr>
          <w:lang w:val="fr-FR"/>
        </w:rPr>
        <w:tab/>
      </w:r>
      <w:r w:rsidRPr="005172EE">
        <w:rPr>
          <w:lang w:val="fr-FR"/>
        </w:rPr>
        <w:tab/>
      </w:r>
      <w:r w:rsidRPr="005172EE">
        <w:rPr>
          <w:lang w:val="fr-FR"/>
        </w:rPr>
        <w:tab/>
      </w:r>
      <w:r w:rsidRPr="005172EE">
        <w:rPr>
          <w:b/>
          <w:lang w:val="fr-FR"/>
        </w:rPr>
        <w:t>pr</w:t>
      </w:r>
      <w:r w:rsidRPr="005172EE">
        <w:rPr>
          <w:lang w:val="fr-FR"/>
        </w:rPr>
        <w:t>ò</w:t>
      </w:r>
      <w:r w:rsidRPr="0061002E">
        <w:rPr>
          <w:lang w:val="fr-FR"/>
        </w:rPr>
        <w:t>6</w:t>
      </w:r>
      <w:r w:rsidRPr="005172EE">
        <w:rPr>
          <w:lang w:val="fr-FR"/>
        </w:rPr>
        <w:t xml:space="preserve"> </w:t>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p>
    <w:p w14:paraId="16E156C1" w14:textId="77777777" w:rsidR="00902E77" w:rsidRPr="00EB6413" w:rsidRDefault="00902E77" w:rsidP="00DD3440">
      <w:pPr>
        <w:pStyle w:val="Index1"/>
        <w:rPr>
          <w:lang w:val="fr-FR"/>
        </w:rPr>
      </w:pP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5172EE">
        <w:rPr>
          <w:lang w:val="fr-FR"/>
        </w:rPr>
        <w:tab/>
      </w:r>
      <w:r w:rsidRPr="00EB6413">
        <w:rPr>
          <w:lang w:val="fr-FR"/>
        </w:rPr>
        <w:t>bamboo-</w:t>
      </w:r>
      <w:r w:rsidRPr="00EB6413">
        <w:rPr>
          <w:smallCaps/>
          <w:lang w:val="fr-FR"/>
        </w:rPr>
        <w:t>cm</w:t>
      </w:r>
      <w:r w:rsidRPr="00EB6413">
        <w:rPr>
          <w:lang w:val="fr-FR"/>
        </w:rPr>
        <w:t>5</w:t>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Pr>
          <w:lang w:val="fr-FR"/>
        </w:rPr>
        <w:tab/>
      </w:r>
      <w:r>
        <w:rPr>
          <w:lang w:val="fr-FR"/>
        </w:rPr>
        <w:tab/>
      </w:r>
      <w:r w:rsidRPr="00EB6413">
        <w:rPr>
          <w:lang w:val="fr-FR"/>
        </w:rPr>
        <w:t>‘chip’</w:t>
      </w:r>
    </w:p>
    <w:p w14:paraId="5DC9F4F7" w14:textId="77777777" w:rsidR="00902E77" w:rsidRPr="00EB6413" w:rsidRDefault="00902E77" w:rsidP="00DD3440">
      <w:pPr>
        <w:pStyle w:val="Index1"/>
        <w:rPr>
          <w:lang w:val="fr-FR"/>
        </w:rPr>
      </w:pP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t>‘bamboo’</w:t>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p>
    <w:p w14:paraId="27C7932E" w14:textId="77777777" w:rsidR="00902E77" w:rsidRPr="00EB6413" w:rsidRDefault="00902E77" w:rsidP="00DD3440">
      <w:pPr>
        <w:pStyle w:val="Index1"/>
        <w:rPr>
          <w:lang w:val="fr-FR"/>
        </w:rPr>
      </w:pPr>
      <w:r w:rsidRPr="00EB6413">
        <w:rPr>
          <w:lang w:val="fr-FR"/>
        </w:rPr>
        <w:tab/>
      </w:r>
      <w:r w:rsidRPr="00EB6413">
        <w:rPr>
          <w:lang w:val="fr-FR"/>
        </w:rPr>
        <w:tab/>
      </w:r>
      <w:r w:rsidRPr="00EB6413">
        <w:rPr>
          <w:lang w:val="fr-FR"/>
        </w:rPr>
        <w:tab/>
      </w:r>
      <w:r w:rsidRPr="00EB6413">
        <w:rPr>
          <w:lang w:val="fr-FR"/>
        </w:rPr>
        <w:tab/>
      </w:r>
      <w:r w:rsidRPr="00EB6413">
        <w:rPr>
          <w:lang w:val="fr-FR"/>
        </w:rPr>
        <w:tab/>
        <w:t>[bl]:</w:t>
      </w:r>
      <w:r w:rsidRPr="00EB6413">
        <w:rPr>
          <w:lang w:val="fr-FR"/>
        </w:rPr>
        <w:tab/>
      </w:r>
      <w:r w:rsidRPr="00EB6413">
        <w:rPr>
          <w:lang w:val="fr-FR"/>
        </w:rPr>
        <w:tab/>
      </w:r>
      <w:r w:rsidRPr="00EB6413">
        <w:rPr>
          <w:lang w:val="fr-FR"/>
        </w:rPr>
        <w:tab/>
      </w:r>
      <w:r w:rsidRPr="00EB6413">
        <w:rPr>
          <w:lang w:val="fr-FR"/>
        </w:rPr>
        <w:tab/>
      </w:r>
      <w:r w:rsidRPr="00EB6413">
        <w:rPr>
          <w:b/>
          <w:lang w:val="fr-FR"/>
        </w:rPr>
        <w:t>bl</w:t>
      </w:r>
      <w:r w:rsidRPr="00EB6413">
        <w:rPr>
          <w:lang w:val="fr-FR"/>
        </w:rPr>
        <w:t>ɔ̄</w:t>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sidRPr="00EB6413">
        <w:rPr>
          <w:lang w:val="fr-FR"/>
        </w:rPr>
        <w:tab/>
      </w:r>
      <w:r>
        <w:rPr>
          <w:lang w:val="fr-FR"/>
        </w:rPr>
        <w:tab/>
      </w:r>
      <w:r>
        <w:rPr>
          <w:lang w:val="fr-FR"/>
        </w:rPr>
        <w:tab/>
      </w:r>
      <w:r w:rsidRPr="00EB6413">
        <w:rPr>
          <w:lang w:val="fr-FR"/>
        </w:rPr>
        <w:t>[br]:</w:t>
      </w:r>
      <w:r w:rsidRPr="00EB6413">
        <w:rPr>
          <w:lang w:val="fr-FR"/>
        </w:rPr>
        <w:tab/>
      </w:r>
      <w:r w:rsidRPr="00EB6413">
        <w:rPr>
          <w:lang w:val="fr-FR"/>
        </w:rPr>
        <w:tab/>
      </w:r>
      <w:r w:rsidRPr="00EB6413">
        <w:rPr>
          <w:lang w:val="fr-FR"/>
        </w:rPr>
        <w:tab/>
      </w:r>
      <w:r w:rsidRPr="00EB6413">
        <w:rPr>
          <w:b/>
          <w:lang w:val="fr-FR"/>
        </w:rPr>
        <w:t>br</w:t>
      </w:r>
      <w:r w:rsidRPr="00EB6413">
        <w:rPr>
          <w:lang w:val="fr-FR"/>
        </w:rPr>
        <w:t>é.ʔé</w:t>
      </w:r>
      <w:r w:rsidRPr="00EB6413">
        <w:rPr>
          <w:lang w:val="fr-FR"/>
        </w:rPr>
        <w:tab/>
      </w:r>
      <w:r w:rsidRPr="00EB6413">
        <w:rPr>
          <w:lang w:val="fr-FR"/>
        </w:rPr>
        <w:tab/>
      </w:r>
      <w:r w:rsidRPr="00EB6413">
        <w:rPr>
          <w:lang w:val="fr-FR"/>
        </w:rPr>
        <w:tab/>
      </w:r>
      <w:r w:rsidRPr="00EB6413">
        <w:rPr>
          <w:lang w:val="fr-FR"/>
        </w:rPr>
        <w:tab/>
      </w:r>
    </w:p>
    <w:p w14:paraId="2E661152" w14:textId="77777777" w:rsidR="00902E77" w:rsidRPr="00467989" w:rsidRDefault="00902E77" w:rsidP="00DD3440">
      <w:pPr>
        <w:pStyle w:val="Index1"/>
        <w:rPr>
          <w:lang w:val="fr-FR"/>
        </w:rPr>
      </w:pPr>
      <w:r w:rsidRPr="00EB6413">
        <w:rPr>
          <w:lang w:val="fr-FR"/>
        </w:rPr>
        <w:tab/>
      </w:r>
      <w:r w:rsidRPr="00EB6413">
        <w:rPr>
          <w:lang w:val="fr-FR"/>
        </w:rPr>
        <w:tab/>
      </w:r>
      <w:r w:rsidRPr="00EB6413">
        <w:rPr>
          <w:lang w:val="fr-FR"/>
        </w:rPr>
        <w:tab/>
      </w:r>
      <w:r w:rsidRPr="00EB6413">
        <w:rPr>
          <w:lang w:val="fr-FR"/>
        </w:rPr>
        <w:tab/>
      </w:r>
      <w:r w:rsidRPr="001A7DFE">
        <w:rPr>
          <w:lang w:val="fr-FR"/>
        </w:rPr>
        <w:tab/>
      </w:r>
      <w:r w:rsidRPr="00133496">
        <w:rPr>
          <w:lang w:val="fr-FR"/>
        </w:rPr>
        <w:tab/>
      </w:r>
      <w:r w:rsidRPr="00133496">
        <w:rPr>
          <w:lang w:val="fr-FR"/>
        </w:rPr>
        <w:tab/>
      </w:r>
      <w:r w:rsidRPr="00133496">
        <w:rPr>
          <w:lang w:val="fr-FR"/>
        </w:rPr>
        <w:tab/>
      </w:r>
      <w:r w:rsidRPr="00133496">
        <w:rPr>
          <w:lang w:val="fr-FR"/>
        </w:rPr>
        <w:tab/>
      </w:r>
      <w:r w:rsidRPr="00133496">
        <w:rPr>
          <w:lang w:val="fr-FR"/>
        </w:rPr>
        <w:tab/>
      </w:r>
      <w:r w:rsidRPr="00133496">
        <w:rPr>
          <w:lang w:val="fr-FR"/>
        </w:rPr>
        <w:tab/>
      </w:r>
      <w:r w:rsidRPr="00467989">
        <w:rPr>
          <w:lang w:val="fr-FR"/>
        </w:rPr>
        <w:t>‘plowed’</w:t>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t>‘to boil’</w:t>
      </w:r>
    </w:p>
    <w:p w14:paraId="1CB346D1" w14:textId="77777777" w:rsidR="00902E77" w:rsidRPr="00467989" w:rsidRDefault="00902E77" w:rsidP="00DD3440">
      <w:pPr>
        <w:pStyle w:val="Index1"/>
        <w:rPr>
          <w:lang w:val="fr-FR"/>
        </w:rPr>
      </w:pPr>
      <w:r w:rsidRPr="00467989">
        <w:rPr>
          <w:lang w:val="fr-FR"/>
        </w:rPr>
        <w:tab/>
      </w:r>
      <w:r w:rsidRPr="00467989">
        <w:rPr>
          <w:lang w:val="fr-FR"/>
        </w:rPr>
        <w:tab/>
      </w:r>
      <w:r w:rsidRPr="00467989">
        <w:rPr>
          <w:lang w:val="fr-FR"/>
        </w:rPr>
        <w:tab/>
      </w:r>
      <w:r w:rsidRPr="00467989">
        <w:rPr>
          <w:lang w:val="fr-FR"/>
        </w:rPr>
        <w:tab/>
      </w:r>
      <w:r w:rsidRPr="00467989">
        <w:rPr>
          <w:lang w:val="fr-FR"/>
        </w:rPr>
        <w:tab/>
        <w:t>[tr]:</w:t>
      </w:r>
      <w:r w:rsidRPr="00467989">
        <w:rPr>
          <w:lang w:val="fr-FR"/>
        </w:rPr>
        <w:tab/>
      </w:r>
      <w:r w:rsidRPr="00467989">
        <w:rPr>
          <w:lang w:val="fr-FR"/>
        </w:rPr>
        <w:tab/>
      </w:r>
      <w:r w:rsidRPr="00467989">
        <w:rPr>
          <w:lang w:val="fr-FR"/>
        </w:rPr>
        <w:tab/>
      </w:r>
      <w:r w:rsidRPr="00467989">
        <w:rPr>
          <w:lang w:val="fr-FR"/>
        </w:rPr>
        <w:tab/>
      </w:r>
      <w:r w:rsidRPr="00467989">
        <w:rPr>
          <w:b/>
          <w:lang w:val="fr-FR"/>
        </w:rPr>
        <w:t>tr</w:t>
      </w:r>
      <w:r w:rsidRPr="00467989">
        <w:rPr>
          <w:lang w:val="fr-FR"/>
        </w:rPr>
        <w:t>á.ʔá</w:t>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t>[dr]:</w:t>
      </w:r>
      <w:r w:rsidRPr="00467989">
        <w:rPr>
          <w:lang w:val="fr-FR"/>
        </w:rPr>
        <w:tab/>
      </w:r>
      <w:r w:rsidRPr="00467989">
        <w:rPr>
          <w:lang w:val="fr-FR"/>
        </w:rPr>
        <w:tab/>
      </w:r>
      <w:r w:rsidRPr="00467989">
        <w:rPr>
          <w:lang w:val="fr-FR"/>
        </w:rPr>
        <w:tab/>
      </w:r>
      <w:r w:rsidRPr="00467989">
        <w:rPr>
          <w:b/>
          <w:lang w:val="fr-FR"/>
        </w:rPr>
        <w:t>dr</w:t>
      </w:r>
      <w:r w:rsidRPr="00467989">
        <w:rPr>
          <w:lang w:val="fr-FR"/>
        </w:rPr>
        <w:t>è.ʔè</w:t>
      </w:r>
      <w:r w:rsidRPr="00467989">
        <w:rPr>
          <w:lang w:val="fr-FR"/>
        </w:rPr>
        <w:tab/>
      </w:r>
      <w:r w:rsidRPr="00467989">
        <w:rPr>
          <w:lang w:val="fr-FR"/>
        </w:rPr>
        <w:tab/>
      </w:r>
      <w:r w:rsidRPr="00467989">
        <w:rPr>
          <w:lang w:val="fr-FR"/>
        </w:rPr>
        <w:tab/>
      </w:r>
      <w:r w:rsidRPr="00467989">
        <w:rPr>
          <w:lang w:val="fr-FR"/>
        </w:rPr>
        <w:tab/>
      </w:r>
    </w:p>
    <w:p w14:paraId="24B0731B" w14:textId="77777777" w:rsidR="00902E77" w:rsidRPr="004C3D27" w:rsidRDefault="00902E77" w:rsidP="00DD3440">
      <w:pPr>
        <w:pStyle w:val="Index1"/>
      </w:pPr>
      <w:r w:rsidRPr="00467989">
        <w:rPr>
          <w:lang w:val="fr-FR"/>
        </w:rPr>
        <w:lastRenderedPageBreak/>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467989">
        <w:rPr>
          <w:lang w:val="fr-FR"/>
        </w:rPr>
        <w:tab/>
      </w:r>
      <w:r w:rsidRPr="00343AAC">
        <w:t>‘to stick up’</w:t>
      </w:r>
      <w:r>
        <w:tab/>
      </w:r>
      <w:r>
        <w:tab/>
      </w:r>
      <w:r>
        <w:tab/>
      </w:r>
      <w:r>
        <w:tab/>
      </w:r>
      <w:r>
        <w:tab/>
      </w:r>
      <w:r>
        <w:tab/>
      </w:r>
      <w:r>
        <w:tab/>
      </w:r>
      <w:r>
        <w:tab/>
      </w:r>
      <w:r>
        <w:tab/>
      </w:r>
      <w:r>
        <w:tab/>
      </w:r>
      <w:r>
        <w:tab/>
      </w:r>
      <w:r>
        <w:tab/>
      </w:r>
      <w:r>
        <w:tab/>
      </w:r>
      <w:r>
        <w:tab/>
      </w:r>
      <w:r>
        <w:tab/>
      </w:r>
      <w:r>
        <w:tab/>
      </w:r>
      <w:r>
        <w:tab/>
      </w:r>
      <w:r>
        <w:tab/>
      </w:r>
      <w:r>
        <w:tab/>
        <w:t>shirt-</w:t>
      </w:r>
      <w:r>
        <w:rPr>
          <w:smallCaps/>
          <w:lang w:val="en-GB"/>
        </w:rPr>
        <w:t>cm</w:t>
      </w:r>
      <w:r>
        <w:t>5</w:t>
      </w:r>
      <w:r>
        <w:tab/>
      </w:r>
    </w:p>
    <w:p w14:paraId="203C889C" w14:textId="77777777" w:rsidR="00902E77" w:rsidRDefault="00902E77" w:rsidP="00DD3440">
      <w:pPr>
        <w:pStyle w:val="Index1"/>
      </w:pPr>
      <w:r w:rsidRPr="00343AAC">
        <w:tab/>
      </w:r>
      <w:r w:rsidRPr="00343AAC">
        <w:tab/>
      </w:r>
      <w:r w:rsidRPr="00343AAC">
        <w:tab/>
      </w:r>
      <w:r w:rsidRPr="00343AAC">
        <w:tab/>
      </w:r>
      <w:r w:rsidRPr="00343AAC">
        <w:tab/>
      </w:r>
      <w:r w:rsidRPr="00496B9D">
        <w:t xml:space="preserve">[cl]: </w:t>
      </w:r>
      <w:r w:rsidRPr="00496B9D">
        <w:tab/>
      </w:r>
      <w:r w:rsidRPr="00496B9D">
        <w:tab/>
      </w:r>
      <w:r w:rsidRPr="00496B9D">
        <w:tab/>
      </w:r>
      <w:r w:rsidRPr="006C4580">
        <w:rPr>
          <w:b/>
        </w:rPr>
        <w:t>cl</w:t>
      </w:r>
      <w:r w:rsidRPr="006C4580">
        <w:t>ɛ̄.m</w:t>
      </w:r>
      <w:r w:rsidRPr="002D2DA7">
        <w:t>ũ̀</w:t>
      </w:r>
      <w:r w:rsidRPr="006C4580">
        <w:t xml:space="preserve"> </w:t>
      </w:r>
      <w:r w:rsidRPr="006C4580">
        <w:tab/>
      </w:r>
      <w:r w:rsidRPr="00496B9D">
        <w:tab/>
      </w:r>
      <w:r w:rsidRPr="00496B9D">
        <w:tab/>
      </w:r>
      <w:r w:rsidRPr="00496B9D">
        <w:tab/>
      </w:r>
      <w:r w:rsidRPr="00496B9D">
        <w:tab/>
      </w:r>
      <w:r w:rsidRPr="00496B9D">
        <w:tab/>
      </w:r>
      <w:r w:rsidRPr="00496B9D">
        <w:tab/>
      </w:r>
      <w:r w:rsidRPr="00496B9D">
        <w:tab/>
      </w:r>
      <w:r>
        <w:tab/>
      </w:r>
      <w:r>
        <w:tab/>
      </w:r>
      <w:r>
        <w:tab/>
      </w:r>
      <w:r>
        <w:tab/>
      </w:r>
      <w:r>
        <w:tab/>
      </w:r>
      <w:r>
        <w:tab/>
      </w:r>
      <w:r>
        <w:tab/>
      </w:r>
      <w:r>
        <w:tab/>
      </w:r>
      <w:r>
        <w:tab/>
      </w:r>
      <w:r w:rsidRPr="00496B9D">
        <w:t>[cr]:</w:t>
      </w:r>
      <w:r w:rsidRPr="00496B9D">
        <w:tab/>
      </w:r>
      <w:r w:rsidRPr="00496B9D">
        <w:tab/>
      </w:r>
      <w:r w:rsidRPr="00496B9D">
        <w:tab/>
      </w:r>
      <w:r w:rsidRPr="00496B9D">
        <w:tab/>
      </w:r>
      <w:r w:rsidRPr="006E7219">
        <w:rPr>
          <w:b/>
        </w:rPr>
        <w:t>cr</w:t>
      </w:r>
      <w:r w:rsidRPr="00496B9D">
        <w:t>ɛ̄</w:t>
      </w:r>
      <w:r>
        <w:t>.</w:t>
      </w:r>
      <w:r w:rsidRPr="00496B9D">
        <w:t xml:space="preserve">ʔɛ̄ </w:t>
      </w:r>
      <w:r w:rsidRPr="00496B9D">
        <w:tab/>
      </w:r>
      <w:r w:rsidRPr="00496B9D">
        <w:tab/>
      </w:r>
      <w:r w:rsidRPr="00496B9D">
        <w:tab/>
      </w:r>
      <w:r>
        <w:tab/>
      </w:r>
    </w:p>
    <w:p w14:paraId="4D518C2F" w14:textId="77777777" w:rsidR="00902E77" w:rsidRDefault="00902E77" w:rsidP="00DD3440">
      <w:pPr>
        <w:pStyle w:val="Index1"/>
      </w:pPr>
      <w:r>
        <w:tab/>
      </w:r>
      <w:r>
        <w:tab/>
      </w:r>
      <w:r>
        <w:tab/>
      </w:r>
      <w:r>
        <w:tab/>
      </w:r>
      <w:r>
        <w:tab/>
      </w:r>
      <w:r>
        <w:tab/>
      </w:r>
      <w:r>
        <w:tab/>
      </w:r>
      <w:r>
        <w:tab/>
      </w:r>
      <w:r>
        <w:tab/>
      </w:r>
      <w:r>
        <w:tab/>
      </w:r>
      <w:r>
        <w:tab/>
        <w:t>woman-</w:t>
      </w:r>
      <w:r>
        <w:rPr>
          <w:smallCaps/>
          <w:lang w:val="en-GB"/>
        </w:rPr>
        <w:t>cm</w:t>
      </w:r>
      <w:r>
        <w:t>7</w:t>
      </w:r>
      <w:r>
        <w:tab/>
      </w:r>
      <w:r>
        <w:tab/>
      </w:r>
      <w:r>
        <w:tab/>
      </w:r>
      <w:r>
        <w:tab/>
      </w:r>
      <w:r>
        <w:tab/>
      </w:r>
      <w:r>
        <w:tab/>
      </w:r>
      <w:r>
        <w:tab/>
      </w:r>
      <w:r>
        <w:tab/>
      </w:r>
      <w:r>
        <w:tab/>
      </w:r>
      <w:r>
        <w:tab/>
      </w:r>
      <w:r>
        <w:tab/>
      </w:r>
      <w:r>
        <w:tab/>
      </w:r>
      <w:r>
        <w:tab/>
      </w:r>
      <w:r>
        <w:tab/>
      </w:r>
      <w:r>
        <w:tab/>
      </w:r>
      <w:r>
        <w:tab/>
      </w:r>
      <w:r>
        <w:tab/>
      </w:r>
      <w:r>
        <w:tab/>
      </w:r>
      <w:r>
        <w:tab/>
        <w:t>‘to expand’</w:t>
      </w:r>
      <w:r>
        <w:tab/>
      </w:r>
    </w:p>
    <w:p w14:paraId="4C7BB3CD" w14:textId="77777777" w:rsidR="00902E77" w:rsidRPr="0092316C" w:rsidRDefault="00902E77" w:rsidP="00DD3440">
      <w:pPr>
        <w:pStyle w:val="Index1"/>
      </w:pPr>
      <w:r>
        <w:tab/>
      </w:r>
      <w:r>
        <w:tab/>
      </w:r>
      <w:r>
        <w:tab/>
      </w:r>
      <w:r>
        <w:tab/>
      </w:r>
      <w:r>
        <w:tab/>
      </w:r>
      <w:r>
        <w:tab/>
      </w:r>
      <w:r>
        <w:tab/>
      </w:r>
      <w:r>
        <w:tab/>
      </w:r>
      <w:r>
        <w:tab/>
      </w:r>
      <w:r>
        <w:tab/>
      </w:r>
      <w:r>
        <w:tab/>
        <w:t>‘womanhood’</w:t>
      </w:r>
    </w:p>
    <w:p w14:paraId="40AD9950" w14:textId="77777777" w:rsidR="00902E77" w:rsidRDefault="00902E77" w:rsidP="00DD3440">
      <w:pPr>
        <w:pStyle w:val="Index1"/>
      </w:pPr>
      <w:r w:rsidRPr="00496B9D">
        <w:tab/>
      </w:r>
      <w:r w:rsidRPr="00496B9D">
        <w:tab/>
      </w:r>
      <w:r w:rsidRPr="00496B9D">
        <w:tab/>
      </w:r>
      <w:r w:rsidRPr="00496B9D">
        <w:tab/>
      </w:r>
      <w:r w:rsidRPr="00496B9D">
        <w:tab/>
      </w:r>
      <w:r w:rsidRPr="00D02975">
        <w:t xml:space="preserve">[ɉl]: </w:t>
      </w:r>
      <w:r w:rsidRPr="00D02975">
        <w:tab/>
      </w:r>
      <w:r w:rsidRPr="00D02975">
        <w:tab/>
      </w:r>
      <w:r w:rsidRPr="00D02975">
        <w:tab/>
      </w:r>
      <w:r w:rsidRPr="00D02975">
        <w:tab/>
      </w:r>
      <w:r w:rsidRPr="00D02975">
        <w:rPr>
          <w:b/>
        </w:rPr>
        <w:t>ɉl</w:t>
      </w:r>
      <w:r w:rsidRPr="00D02975">
        <w:t>ì</w:t>
      </w:r>
      <w:r w:rsidRPr="00D02975">
        <w:rPr>
          <w:lang w:val="en-GB"/>
        </w:rPr>
        <w:t>.</w:t>
      </w:r>
      <w:r w:rsidRPr="00D02975">
        <w:t>ʔí</w:t>
      </w:r>
      <w:r>
        <w:tab/>
      </w:r>
      <w:r>
        <w:tab/>
      </w:r>
      <w:r>
        <w:tab/>
      </w:r>
      <w:r>
        <w:tab/>
      </w:r>
      <w:r>
        <w:tab/>
      </w:r>
      <w:r>
        <w:tab/>
      </w:r>
      <w:r>
        <w:tab/>
      </w:r>
      <w:r>
        <w:tab/>
      </w:r>
      <w:r>
        <w:tab/>
      </w:r>
      <w:r>
        <w:tab/>
      </w:r>
      <w:r>
        <w:tab/>
      </w:r>
      <w:r>
        <w:tab/>
      </w:r>
      <w:r>
        <w:tab/>
      </w:r>
      <w:r>
        <w:tab/>
      </w:r>
      <w:r>
        <w:tab/>
      </w:r>
      <w:r>
        <w:tab/>
      </w:r>
      <w:r>
        <w:tab/>
      </w:r>
      <w:r>
        <w:tab/>
      </w:r>
      <w:r w:rsidRPr="00496B9D">
        <w:t>[ɉr]:</w:t>
      </w:r>
      <w:r w:rsidRPr="00496B9D">
        <w:tab/>
      </w:r>
      <w:r w:rsidRPr="00496B9D">
        <w:tab/>
      </w:r>
      <w:r w:rsidRPr="00496B9D">
        <w:tab/>
      </w:r>
      <w:r w:rsidRPr="00496B9D">
        <w:tab/>
      </w:r>
      <w:r w:rsidRPr="007A753C">
        <w:rPr>
          <w:b/>
        </w:rPr>
        <w:t>ɉr</w:t>
      </w:r>
      <w:r w:rsidRPr="00496B9D">
        <w:t>ɛ̀</w:t>
      </w:r>
      <w:r>
        <w:t>.</w:t>
      </w:r>
      <w:r w:rsidRPr="00496B9D">
        <w:t>ʔɛ́</w:t>
      </w:r>
      <w:r w:rsidRPr="00496B9D">
        <w:tab/>
      </w:r>
      <w:r w:rsidRPr="00496B9D">
        <w:tab/>
      </w:r>
      <w:r w:rsidRPr="00496B9D">
        <w:tab/>
      </w:r>
      <w:r>
        <w:tab/>
      </w:r>
      <w:r>
        <w:tab/>
      </w:r>
    </w:p>
    <w:p w14:paraId="5EDF63BC" w14:textId="77777777" w:rsidR="00902E77" w:rsidRPr="00496B9D" w:rsidRDefault="00902E77" w:rsidP="00DD3440">
      <w:pPr>
        <w:pStyle w:val="Index1"/>
      </w:pPr>
      <w:r>
        <w:tab/>
      </w:r>
      <w:r>
        <w:tab/>
      </w:r>
      <w:r>
        <w:tab/>
      </w:r>
      <w:r>
        <w:tab/>
      </w:r>
      <w:r>
        <w:tab/>
      </w:r>
      <w:r>
        <w:tab/>
      </w:r>
      <w:r>
        <w:tab/>
      </w:r>
      <w:r>
        <w:tab/>
      </w:r>
      <w:r>
        <w:tab/>
      </w:r>
      <w:r>
        <w:tab/>
      </w:r>
      <w:r>
        <w:tab/>
      </w:r>
      <w:r w:rsidRPr="0066484F">
        <w:t>‘wise’</w:t>
      </w:r>
      <w:r w:rsidRPr="00D236B8">
        <w:tab/>
      </w:r>
      <w:r w:rsidRPr="00D236B8">
        <w:tab/>
      </w:r>
      <w:r w:rsidRPr="00D236B8">
        <w:tab/>
      </w:r>
      <w:r w:rsidRPr="00D236B8">
        <w:tab/>
      </w:r>
      <w:r w:rsidRPr="00D236B8">
        <w:tab/>
      </w:r>
      <w:r w:rsidRPr="00D236B8">
        <w:tab/>
      </w:r>
      <w:r w:rsidRPr="00D236B8">
        <w:tab/>
      </w:r>
      <w:r w:rsidRPr="00D236B8">
        <w:tab/>
      </w:r>
      <w:r w:rsidRPr="00D236B8">
        <w:tab/>
      </w:r>
      <w:r>
        <w:tab/>
      </w:r>
      <w:r>
        <w:tab/>
      </w:r>
      <w:r>
        <w:tab/>
      </w:r>
      <w:r>
        <w:tab/>
      </w:r>
      <w:r>
        <w:tab/>
      </w:r>
      <w:r>
        <w:tab/>
      </w:r>
      <w:r>
        <w:tab/>
      </w:r>
      <w:r>
        <w:tab/>
      </w:r>
      <w:r>
        <w:tab/>
      </w:r>
      <w:r>
        <w:tab/>
      </w:r>
      <w:r>
        <w:tab/>
      </w:r>
      <w:r>
        <w:tab/>
      </w:r>
      <w:r>
        <w:tab/>
      </w:r>
      <w:r>
        <w:tab/>
      </w:r>
      <w:r w:rsidRPr="00D236B8">
        <w:t>‘to fly’</w:t>
      </w:r>
      <w:r>
        <w:tab/>
      </w:r>
      <w:r>
        <w:tab/>
      </w:r>
      <w:r>
        <w:tab/>
      </w:r>
      <w:r>
        <w:tab/>
      </w:r>
      <w:r>
        <w:tab/>
      </w:r>
      <w:r>
        <w:tab/>
      </w:r>
      <w:r w:rsidRPr="00496B9D">
        <w:tab/>
      </w:r>
      <w:r w:rsidRPr="00496B9D">
        <w:tab/>
      </w:r>
      <w:r w:rsidRPr="00496B9D">
        <w:tab/>
      </w:r>
    </w:p>
    <w:p w14:paraId="3B01FCB0" w14:textId="77777777" w:rsidR="00902E77" w:rsidRDefault="00902E77" w:rsidP="00DD3440">
      <w:pPr>
        <w:pStyle w:val="Index1"/>
      </w:pPr>
      <w:r>
        <w:tab/>
      </w:r>
      <w:r>
        <w:tab/>
      </w:r>
      <w:r>
        <w:tab/>
      </w:r>
      <w:r>
        <w:tab/>
      </w:r>
      <w:r>
        <w:tab/>
      </w:r>
      <w:r w:rsidRPr="00343AAC">
        <w:t xml:space="preserve">[kl]: </w:t>
      </w:r>
      <w:r w:rsidRPr="00343AAC">
        <w:tab/>
      </w:r>
      <w:r w:rsidRPr="00343AAC">
        <w:tab/>
      </w:r>
      <w:r w:rsidRPr="00343AAC">
        <w:tab/>
      </w:r>
      <w:r w:rsidRPr="007A753C">
        <w:rPr>
          <w:b/>
        </w:rPr>
        <w:t>kl</w:t>
      </w:r>
      <w:r w:rsidRPr="00204510">
        <w:t>ã̄</w:t>
      </w:r>
      <w:r>
        <w:t>.ʔ</w:t>
      </w:r>
      <w:r w:rsidRPr="00204510">
        <w:t>ã̀ </w:t>
      </w:r>
      <w:r w:rsidRPr="00343AAC">
        <w:t xml:space="preserve"> </w:t>
      </w:r>
      <w:r w:rsidRPr="00343AAC">
        <w:tab/>
      </w:r>
      <w:r w:rsidRPr="00343AAC">
        <w:tab/>
      </w:r>
      <w:r w:rsidRPr="00343AAC">
        <w:tab/>
      </w:r>
      <w:r w:rsidRPr="00343AAC">
        <w:tab/>
      </w:r>
      <w:r w:rsidRPr="00343AAC">
        <w:tab/>
        <w:t xml:space="preserve"> </w:t>
      </w:r>
      <w:r>
        <w:tab/>
      </w:r>
      <w:r>
        <w:tab/>
      </w:r>
      <w:r>
        <w:tab/>
      </w:r>
      <w:r>
        <w:tab/>
      </w:r>
      <w:r>
        <w:tab/>
      </w:r>
      <w:r>
        <w:tab/>
      </w:r>
      <w:r>
        <w:tab/>
      </w:r>
      <w:r>
        <w:tab/>
      </w:r>
      <w:r>
        <w:tab/>
      </w:r>
      <w:r>
        <w:tab/>
      </w:r>
      <w:r>
        <w:tab/>
      </w:r>
      <w:r>
        <w:tab/>
      </w:r>
      <w:r w:rsidRPr="001A3F31">
        <w:t>[kr]:</w:t>
      </w:r>
      <w:r w:rsidRPr="00343AAC">
        <w:t xml:space="preserve"> </w:t>
      </w:r>
      <w:r w:rsidRPr="00343AAC">
        <w:tab/>
      </w:r>
      <w:r w:rsidRPr="00343AAC">
        <w:tab/>
      </w:r>
      <w:r>
        <w:tab/>
      </w:r>
      <w:r w:rsidRPr="007A753C">
        <w:rPr>
          <w:b/>
        </w:rPr>
        <w:t>kr</w:t>
      </w:r>
      <w:r w:rsidRPr="00343AAC">
        <w:t>ɔ̀</w:t>
      </w:r>
      <w:r>
        <w:t>.</w:t>
      </w:r>
      <w:r w:rsidRPr="00343AAC">
        <w:t>ʔɔ̀</w:t>
      </w:r>
      <w:r w:rsidRPr="00343AAC">
        <w:tab/>
      </w:r>
      <w:r w:rsidRPr="00343AAC">
        <w:tab/>
      </w:r>
      <w:r w:rsidRPr="00343AAC">
        <w:tab/>
      </w:r>
      <w:r w:rsidRPr="00343AAC">
        <w:tab/>
      </w:r>
    </w:p>
    <w:p w14:paraId="5647BA29" w14:textId="77777777" w:rsidR="00902E77" w:rsidRPr="00145AA7" w:rsidRDefault="00902E77" w:rsidP="00DD3440">
      <w:pPr>
        <w:pStyle w:val="Index1"/>
        <w:rPr>
          <w:color w:val="FF0000"/>
        </w:rPr>
      </w:pPr>
      <w:r>
        <w:tab/>
      </w:r>
      <w:r>
        <w:tab/>
      </w:r>
      <w:r>
        <w:tab/>
      </w:r>
      <w:r>
        <w:tab/>
      </w:r>
      <w:r>
        <w:tab/>
      </w:r>
      <w:r>
        <w:tab/>
      </w:r>
      <w:r>
        <w:tab/>
      </w:r>
      <w:r>
        <w:tab/>
      </w:r>
      <w:r>
        <w:tab/>
      </w:r>
      <w:r>
        <w:tab/>
      </w:r>
      <w:r>
        <w:tab/>
        <w:t>seat-</w:t>
      </w:r>
      <w:r>
        <w:rPr>
          <w:smallCaps/>
          <w:lang w:val="en-GB"/>
        </w:rPr>
        <w:t>cm</w:t>
      </w:r>
      <w:r>
        <w:t>5</w:t>
      </w:r>
      <w:r w:rsidRPr="00343AAC">
        <w:tab/>
      </w:r>
      <w:r w:rsidRPr="00343AAC">
        <w:tab/>
      </w:r>
      <w:r>
        <w:tab/>
      </w:r>
      <w:r>
        <w:tab/>
      </w:r>
      <w:r>
        <w:tab/>
      </w:r>
      <w:r>
        <w:tab/>
      </w:r>
      <w:r>
        <w:tab/>
      </w:r>
      <w:r>
        <w:tab/>
      </w:r>
      <w:r>
        <w:tab/>
      </w:r>
      <w:r>
        <w:tab/>
      </w:r>
      <w:r>
        <w:tab/>
      </w:r>
      <w:r>
        <w:tab/>
      </w:r>
      <w:r>
        <w:tab/>
      </w:r>
      <w:r>
        <w:tab/>
      </w:r>
      <w:r>
        <w:tab/>
      </w:r>
      <w:r>
        <w:tab/>
      </w:r>
      <w:r>
        <w:tab/>
      </w:r>
      <w:r>
        <w:tab/>
      </w:r>
      <w:r>
        <w:tab/>
      </w:r>
      <w:r>
        <w:tab/>
      </w:r>
      <w:r>
        <w:tab/>
      </w:r>
      <w:r w:rsidRPr="00592172">
        <w:t>car-</w:t>
      </w:r>
      <w:r w:rsidRPr="00592172">
        <w:rPr>
          <w:smallCaps/>
          <w:lang w:val="en-GB"/>
        </w:rPr>
        <w:t>cm</w:t>
      </w:r>
      <w:r w:rsidRPr="00592172">
        <w:t>5</w:t>
      </w:r>
      <w:r>
        <w:t xml:space="preserve">   </w:t>
      </w:r>
    </w:p>
    <w:p w14:paraId="18BDA903" w14:textId="77777777" w:rsidR="00902E77" w:rsidRPr="005F4F9D" w:rsidRDefault="00902E77" w:rsidP="00DD3440">
      <w:pPr>
        <w:pStyle w:val="Index1"/>
      </w:pPr>
      <w:r>
        <w:tab/>
      </w:r>
      <w:r>
        <w:tab/>
      </w:r>
      <w:r>
        <w:tab/>
      </w:r>
      <w:r>
        <w:tab/>
      </w:r>
      <w:r>
        <w:tab/>
      </w:r>
      <w:r>
        <w:tab/>
      </w:r>
      <w:r>
        <w:tab/>
      </w:r>
      <w:r>
        <w:tab/>
      </w:r>
      <w:r>
        <w:tab/>
      </w:r>
      <w:r>
        <w:tab/>
      </w:r>
      <w:r>
        <w:tab/>
        <w:t>‘seat’</w:t>
      </w:r>
      <w:r>
        <w:tab/>
      </w:r>
      <w:r>
        <w:tab/>
      </w:r>
      <w:r>
        <w:tab/>
      </w:r>
      <w:r>
        <w:tab/>
      </w:r>
      <w:r>
        <w:tab/>
      </w:r>
      <w:r>
        <w:tab/>
      </w:r>
      <w:r>
        <w:tab/>
      </w:r>
      <w:r>
        <w:tab/>
      </w:r>
      <w:r>
        <w:tab/>
      </w:r>
      <w:r>
        <w:tab/>
      </w:r>
      <w:r>
        <w:tab/>
      </w:r>
      <w:r>
        <w:tab/>
      </w:r>
      <w:r>
        <w:tab/>
      </w:r>
      <w:r>
        <w:tab/>
      </w:r>
      <w:r>
        <w:tab/>
      </w:r>
      <w:r>
        <w:tab/>
      </w:r>
      <w:r>
        <w:tab/>
      </w:r>
      <w:r>
        <w:tab/>
      </w:r>
      <w:r>
        <w:tab/>
      </w:r>
      <w:r>
        <w:tab/>
      </w:r>
      <w:r>
        <w:tab/>
      </w:r>
      <w:r>
        <w:tab/>
      </w:r>
      <w:r>
        <w:tab/>
      </w:r>
      <w:r>
        <w:tab/>
        <w:t>‘car’</w:t>
      </w:r>
      <w:r>
        <w:tab/>
      </w:r>
    </w:p>
    <w:p w14:paraId="3F09A411" w14:textId="77777777" w:rsidR="00902E77" w:rsidRDefault="00902E77" w:rsidP="00DD3440">
      <w:pPr>
        <w:pStyle w:val="Index1"/>
      </w:pPr>
      <w:r w:rsidRPr="00343AAC">
        <w:tab/>
      </w:r>
      <w:r w:rsidRPr="00343AAC">
        <w:tab/>
      </w:r>
      <w:r w:rsidRPr="00343AAC">
        <w:tab/>
      </w:r>
      <w:r w:rsidRPr="00343AAC">
        <w:tab/>
      </w:r>
      <w:r w:rsidRPr="00343AAC">
        <w:tab/>
        <w:t>[km]:</w:t>
      </w:r>
      <w:r w:rsidRPr="00343AAC">
        <w:tab/>
      </w:r>
      <w:r w:rsidRPr="00343AAC">
        <w:tab/>
      </w:r>
      <w:r w:rsidRPr="00343AAC">
        <w:tab/>
      </w:r>
      <w:r w:rsidRPr="007A753C">
        <w:rPr>
          <w:b/>
        </w:rPr>
        <w:t>km</w:t>
      </w:r>
      <w:r w:rsidRPr="00204510">
        <w:t>ɔ̃́</w:t>
      </w:r>
      <w:r w:rsidRPr="00343AAC">
        <w:tab/>
      </w:r>
      <w:r w:rsidRPr="00343AAC">
        <w:tab/>
      </w:r>
      <w:r w:rsidRPr="00343AAC">
        <w:tab/>
      </w:r>
      <w:r w:rsidRPr="00343AAC">
        <w:tab/>
      </w:r>
      <w:r w:rsidRPr="00343AAC">
        <w:tab/>
        <w:t xml:space="preserve"> </w:t>
      </w:r>
      <w:r>
        <w:tab/>
      </w:r>
      <w:r>
        <w:tab/>
      </w:r>
      <w:r>
        <w:tab/>
      </w:r>
      <w:r>
        <w:tab/>
      </w:r>
      <w:r>
        <w:tab/>
      </w:r>
      <w:r>
        <w:tab/>
      </w:r>
      <w:r>
        <w:tab/>
      </w:r>
      <w:r>
        <w:tab/>
      </w:r>
      <w:r>
        <w:tab/>
      </w:r>
      <w:r>
        <w:tab/>
      </w:r>
      <w:r>
        <w:tab/>
      </w:r>
      <w:r>
        <w:tab/>
      </w:r>
      <w:r>
        <w:tab/>
      </w:r>
      <w:r w:rsidRPr="00592172">
        <w:t>[gm]:</w:t>
      </w:r>
      <w:r w:rsidRPr="00343AAC">
        <w:tab/>
      </w:r>
      <w:r w:rsidRPr="00343AAC">
        <w:tab/>
      </w:r>
      <w:r>
        <w:tab/>
      </w:r>
      <w:r w:rsidRPr="007A753C">
        <w:rPr>
          <w:b/>
        </w:rPr>
        <w:t>gm</w:t>
      </w:r>
      <w:r w:rsidRPr="00204510">
        <w:t>ɔ̃́</w:t>
      </w:r>
      <w:r w:rsidRPr="00343AAC">
        <w:t xml:space="preserve"> </w:t>
      </w:r>
      <w:r w:rsidRPr="00343AAC">
        <w:tab/>
      </w:r>
      <w:r w:rsidRPr="00343AAC">
        <w:tab/>
      </w:r>
      <w:r w:rsidRPr="00343AAC">
        <w:tab/>
      </w:r>
    </w:p>
    <w:p w14:paraId="6FE8010E" w14:textId="77777777" w:rsidR="00902E77" w:rsidRDefault="00902E77" w:rsidP="00DD3440">
      <w:pPr>
        <w:pStyle w:val="Index1"/>
      </w:pPr>
      <w:r>
        <w:tab/>
      </w:r>
      <w:r>
        <w:tab/>
      </w:r>
      <w:r>
        <w:tab/>
      </w:r>
      <w:r>
        <w:tab/>
      </w:r>
      <w:r>
        <w:tab/>
      </w:r>
      <w:r>
        <w:tab/>
      </w:r>
      <w:r>
        <w:tab/>
      </w:r>
      <w:r>
        <w:tab/>
      </w:r>
      <w:r>
        <w:tab/>
      </w:r>
      <w:r>
        <w:tab/>
      </w:r>
      <w:r>
        <w:tab/>
      </w:r>
      <w:r w:rsidRPr="00343AAC">
        <w:t>‘</w:t>
      </w:r>
      <w:r>
        <w:t xml:space="preserve">to </w:t>
      </w:r>
      <w:r w:rsidRPr="00343AAC">
        <w:t>beat’</w:t>
      </w:r>
      <w:r>
        <w:tab/>
      </w:r>
      <w:r>
        <w:tab/>
      </w:r>
      <w:r>
        <w:tab/>
      </w:r>
      <w:r>
        <w:tab/>
      </w:r>
      <w:r>
        <w:tab/>
      </w:r>
      <w:r>
        <w:tab/>
      </w:r>
      <w:r>
        <w:tab/>
      </w:r>
      <w:r>
        <w:tab/>
      </w:r>
      <w:r>
        <w:tab/>
      </w:r>
      <w:r>
        <w:tab/>
      </w:r>
      <w:r>
        <w:tab/>
      </w:r>
      <w:r>
        <w:tab/>
      </w:r>
      <w:r>
        <w:tab/>
      </w:r>
      <w:r>
        <w:tab/>
      </w:r>
      <w:r>
        <w:tab/>
      </w:r>
      <w:r>
        <w:tab/>
      </w:r>
      <w:r>
        <w:tab/>
      </w:r>
      <w:r>
        <w:tab/>
      </w:r>
      <w:r>
        <w:tab/>
      </w:r>
      <w:r>
        <w:tab/>
      </w:r>
      <w:r>
        <w:tab/>
      </w:r>
      <w:r>
        <w:tab/>
      </w:r>
      <w:r w:rsidRPr="00343AAC">
        <w:t>‘beaten’</w:t>
      </w:r>
      <w:r>
        <w:t xml:space="preserve">  </w:t>
      </w:r>
    </w:p>
    <w:p w14:paraId="327D70F8" w14:textId="77777777" w:rsidR="00902E77" w:rsidRPr="00BC0BAC" w:rsidRDefault="00902E77" w:rsidP="00DD3440">
      <w:pPr>
        <w:pStyle w:val="Index1"/>
      </w:pPr>
      <w:r w:rsidRPr="00343AAC">
        <w:tab/>
      </w:r>
      <w:r w:rsidRPr="00343AAC">
        <w:tab/>
      </w:r>
      <w:r w:rsidRPr="00343AAC">
        <w:tab/>
      </w:r>
      <w:r w:rsidRPr="00343AAC">
        <w:tab/>
      </w:r>
      <w:r w:rsidRPr="00343AAC">
        <w:tab/>
        <w:t xml:space="preserve">[gl]: </w:t>
      </w:r>
      <w:r w:rsidRPr="00343AAC">
        <w:tab/>
      </w:r>
      <w:r w:rsidRPr="00343AAC">
        <w:tab/>
      </w:r>
      <w:r>
        <w:tab/>
      </w:r>
      <w:r w:rsidRPr="007A753C">
        <w:rPr>
          <w:b/>
        </w:rPr>
        <w:t>gl</w:t>
      </w:r>
      <w:r>
        <w:t xml:space="preserve">ē.ʔè </w:t>
      </w:r>
      <w:r>
        <w:tab/>
      </w:r>
      <w:r>
        <w:tab/>
        <w:t xml:space="preserve">  </w:t>
      </w:r>
      <w:r>
        <w:tab/>
      </w:r>
      <w:r>
        <w:tab/>
      </w:r>
      <w:r>
        <w:tab/>
      </w:r>
      <w:r>
        <w:tab/>
      </w:r>
      <w:r>
        <w:tab/>
      </w:r>
      <w:r>
        <w:tab/>
      </w:r>
      <w:r>
        <w:tab/>
      </w:r>
      <w:r>
        <w:tab/>
      </w:r>
      <w:r>
        <w:tab/>
      </w:r>
      <w:r>
        <w:tab/>
      </w:r>
      <w:r>
        <w:tab/>
      </w:r>
      <w:r>
        <w:tab/>
      </w:r>
      <w:r>
        <w:tab/>
      </w:r>
      <w:r>
        <w:tab/>
      </w:r>
      <w:r>
        <w:tab/>
      </w:r>
      <w:r w:rsidRPr="00BC0BAC">
        <w:t xml:space="preserve">[gr]: </w:t>
      </w:r>
      <w:r w:rsidRPr="00BC0BAC">
        <w:tab/>
      </w:r>
      <w:r w:rsidRPr="00BC0BAC">
        <w:tab/>
      </w:r>
      <w:r w:rsidRPr="00BC0BAC">
        <w:tab/>
      </w:r>
      <w:r w:rsidRPr="00BC0BAC">
        <w:rPr>
          <w:b/>
        </w:rPr>
        <w:t>gr</w:t>
      </w:r>
      <w:r w:rsidRPr="00BC0BAC">
        <w:t xml:space="preserve">ā̰ </w:t>
      </w:r>
      <w:r w:rsidRPr="00BC0BAC">
        <w:tab/>
      </w:r>
      <w:r w:rsidRPr="00BC0BAC">
        <w:tab/>
      </w:r>
    </w:p>
    <w:p w14:paraId="1163AFBD" w14:textId="77777777" w:rsidR="00902E77" w:rsidRDefault="00902E77" w:rsidP="00DD3440">
      <w:pPr>
        <w:pStyle w:val="Index1"/>
      </w:pPr>
      <w:r w:rsidRPr="00BC0BAC">
        <w:tab/>
      </w:r>
      <w:r w:rsidRPr="00A87448">
        <w:rPr>
          <w:color w:val="FF0000"/>
        </w:rPr>
        <w:tab/>
      </w:r>
      <w:r>
        <w:rPr>
          <w:color w:val="FF0000"/>
        </w:rPr>
        <w:tab/>
      </w:r>
      <w:r>
        <w:rPr>
          <w:color w:val="FF0000"/>
        </w:rPr>
        <w:tab/>
      </w:r>
      <w:r>
        <w:rPr>
          <w:color w:val="FF0000"/>
        </w:rPr>
        <w:tab/>
      </w:r>
      <w:r>
        <w:rPr>
          <w:color w:val="FF0000"/>
        </w:rPr>
        <w:tab/>
      </w:r>
      <w:r>
        <w:rPr>
          <w:color w:val="FF0000"/>
        </w:rPr>
        <w:tab/>
      </w:r>
      <w:r>
        <w:rPr>
          <w:color w:val="FF0000"/>
        </w:rPr>
        <w:tab/>
      </w:r>
      <w:r>
        <w:tab/>
      </w:r>
      <w:r>
        <w:tab/>
      </w:r>
      <w:r>
        <w:tab/>
      </w:r>
      <w:r w:rsidRPr="00B63A44">
        <w:t>tamis-</w:t>
      </w:r>
      <w:r w:rsidRPr="00B63A44">
        <w:rPr>
          <w:smallCaps/>
          <w:lang w:val="en-GB"/>
        </w:rPr>
        <w:t>c</w:t>
      </w:r>
      <w:r w:rsidRPr="00BC0BAC">
        <w:rPr>
          <w:smallCaps/>
          <w:lang w:val="en-GB"/>
        </w:rPr>
        <w:t>m</w:t>
      </w:r>
      <w:r w:rsidRPr="00BC0BAC">
        <w:t>5</w:t>
      </w:r>
      <w:r w:rsidRPr="00BC0BAC">
        <w:tab/>
      </w:r>
      <w:r w:rsidRPr="00BC0BAC">
        <w:tab/>
      </w:r>
      <w:r w:rsidRPr="00BC0BAC">
        <w:tab/>
      </w:r>
      <w:r w:rsidRPr="00BC0BAC">
        <w:tab/>
      </w:r>
      <w:r w:rsidRPr="00BC0BAC">
        <w:tab/>
      </w:r>
      <w:r w:rsidRPr="00BC0BAC">
        <w:tab/>
      </w:r>
      <w:r w:rsidRPr="00BC0BAC">
        <w:tab/>
      </w:r>
      <w:r w:rsidRPr="00BC0BAC">
        <w:tab/>
      </w:r>
      <w:r w:rsidRPr="00BC0BAC">
        <w:tab/>
      </w:r>
      <w:r w:rsidRPr="00BC0BAC">
        <w:tab/>
      </w:r>
      <w:r>
        <w:tab/>
      </w:r>
      <w:r>
        <w:tab/>
      </w:r>
      <w:r>
        <w:tab/>
      </w:r>
      <w:r>
        <w:tab/>
      </w:r>
      <w:r>
        <w:tab/>
      </w:r>
      <w:r>
        <w:tab/>
      </w:r>
      <w:r>
        <w:tab/>
      </w:r>
      <w:r>
        <w:tab/>
      </w:r>
      <w:r>
        <w:tab/>
      </w:r>
      <w:r>
        <w:tab/>
      </w:r>
      <w:r w:rsidRPr="00BC0BAC">
        <w:t>‘dirty’</w:t>
      </w:r>
    </w:p>
    <w:p w14:paraId="3859B0BD" w14:textId="77777777" w:rsidR="00902E77" w:rsidRPr="00BB3C84" w:rsidRDefault="00902E77" w:rsidP="00DD3440">
      <w:pPr>
        <w:pStyle w:val="Index1"/>
      </w:pPr>
      <w:r>
        <w:tab/>
      </w:r>
      <w:r>
        <w:tab/>
      </w:r>
      <w:r>
        <w:tab/>
      </w:r>
      <w:r>
        <w:tab/>
      </w:r>
      <w:r>
        <w:tab/>
      </w:r>
      <w:r>
        <w:tab/>
      </w:r>
      <w:r>
        <w:tab/>
      </w:r>
      <w:r>
        <w:tab/>
      </w:r>
      <w:r>
        <w:tab/>
      </w:r>
      <w:r>
        <w:tab/>
      </w:r>
      <w:r>
        <w:tab/>
        <w:t>‘tamise’</w:t>
      </w:r>
    </w:p>
    <w:p w14:paraId="63DE1CA6" w14:textId="77777777" w:rsidR="00902E77" w:rsidRDefault="00902E77" w:rsidP="00DD3440">
      <w:pPr>
        <w:pStyle w:val="Index1"/>
      </w:pPr>
      <w:r w:rsidRPr="00343AAC">
        <w:t xml:space="preserve"> </w:t>
      </w:r>
      <w:r>
        <w:tab/>
      </w:r>
      <w:r>
        <w:tab/>
      </w:r>
      <w:r>
        <w:tab/>
      </w:r>
      <w:r>
        <w:tab/>
      </w:r>
      <w:r>
        <w:tab/>
      </w:r>
      <w:r w:rsidRPr="00343AAC">
        <w:t xml:space="preserve">[kpl]:  </w:t>
      </w:r>
      <w:r w:rsidRPr="00343AAC">
        <w:tab/>
      </w:r>
      <w:r w:rsidRPr="00343AAC">
        <w:tab/>
      </w:r>
      <w:r w:rsidRPr="007A753C">
        <w:rPr>
          <w:b/>
        </w:rPr>
        <w:t>kpl</w:t>
      </w:r>
      <w:r w:rsidRPr="00343AAC">
        <w:t>ɛ̀</w:t>
      </w:r>
      <w:r>
        <w:t>.</w:t>
      </w:r>
      <w:r w:rsidRPr="00343AAC">
        <w:t xml:space="preserve">ʔɛ̀ </w:t>
      </w:r>
      <w:r w:rsidRPr="00343AAC">
        <w:tab/>
        <w:t xml:space="preserve"> </w:t>
      </w:r>
      <w:r w:rsidRPr="00343AAC">
        <w:tab/>
      </w:r>
      <w:r>
        <w:tab/>
      </w:r>
      <w:r>
        <w:tab/>
      </w:r>
      <w:r>
        <w:tab/>
      </w:r>
      <w:r>
        <w:tab/>
      </w:r>
      <w:r>
        <w:tab/>
      </w:r>
      <w:r>
        <w:tab/>
      </w:r>
      <w:r>
        <w:tab/>
      </w:r>
      <w:r>
        <w:tab/>
      </w:r>
      <w:r>
        <w:tab/>
      </w:r>
      <w:r>
        <w:tab/>
      </w:r>
      <w:r>
        <w:tab/>
      </w:r>
      <w:r>
        <w:tab/>
      </w:r>
      <w:r>
        <w:tab/>
      </w:r>
      <w:r>
        <w:tab/>
      </w:r>
      <w:r w:rsidRPr="00343AAC">
        <w:t xml:space="preserve">[kpr]: </w:t>
      </w:r>
      <w:r w:rsidRPr="00343AAC">
        <w:tab/>
      </w:r>
      <w:r w:rsidRPr="00343AAC">
        <w:tab/>
      </w:r>
      <w:r w:rsidRPr="007A753C">
        <w:rPr>
          <w:b/>
        </w:rPr>
        <w:t>kpr</w:t>
      </w:r>
      <w:r w:rsidRPr="00343AAC">
        <w:t>ā</w:t>
      </w:r>
      <w:r>
        <w:t>.</w:t>
      </w:r>
      <w:r w:rsidRPr="00343AAC">
        <w:t xml:space="preserve">ʔā </w:t>
      </w:r>
      <w:r w:rsidRPr="00343AAC">
        <w:tab/>
      </w:r>
      <w:r w:rsidRPr="00343AAC">
        <w:tab/>
      </w:r>
      <w:r>
        <w:tab/>
      </w:r>
      <w:r w:rsidRPr="00343AAC">
        <w:tab/>
      </w:r>
    </w:p>
    <w:p w14:paraId="5AFDEBE9" w14:textId="77777777" w:rsidR="00902E77" w:rsidRDefault="00902E77" w:rsidP="00DD3440">
      <w:pPr>
        <w:pStyle w:val="Index1"/>
      </w:pPr>
      <w:r>
        <w:tab/>
      </w:r>
      <w:r>
        <w:tab/>
      </w:r>
      <w:r>
        <w:tab/>
      </w:r>
      <w:r>
        <w:tab/>
      </w:r>
      <w:r>
        <w:tab/>
      </w:r>
      <w:r>
        <w:tab/>
      </w:r>
      <w:r>
        <w:tab/>
      </w:r>
      <w:r>
        <w:tab/>
      </w:r>
      <w:r>
        <w:tab/>
      </w:r>
      <w:r>
        <w:tab/>
      </w:r>
      <w:r>
        <w:tab/>
      </w:r>
      <w:r w:rsidRPr="00343AAC">
        <w:t>former</w:t>
      </w:r>
      <w:r>
        <w:t>-</w:t>
      </w:r>
      <w:r>
        <w:rPr>
          <w:smallCaps/>
          <w:lang w:val="en-GB"/>
        </w:rPr>
        <w:t>cm</w:t>
      </w:r>
      <w:r>
        <w:t>5</w:t>
      </w:r>
      <w:r>
        <w:tab/>
      </w:r>
      <w:r>
        <w:tab/>
      </w:r>
      <w:r>
        <w:tab/>
      </w:r>
      <w:r>
        <w:tab/>
      </w:r>
      <w:r>
        <w:tab/>
      </w:r>
      <w:r>
        <w:tab/>
      </w:r>
      <w:r>
        <w:tab/>
      </w:r>
      <w:r>
        <w:tab/>
      </w:r>
      <w:r>
        <w:tab/>
      </w:r>
      <w:r>
        <w:tab/>
      </w:r>
      <w:r>
        <w:tab/>
      </w:r>
      <w:r>
        <w:tab/>
      </w:r>
      <w:r>
        <w:tab/>
      </w:r>
      <w:r>
        <w:tab/>
      </w:r>
      <w:r>
        <w:tab/>
      </w:r>
      <w:r>
        <w:tab/>
      </w:r>
      <w:r>
        <w:tab/>
      </w:r>
      <w:r>
        <w:tab/>
      </w:r>
      <w:r>
        <w:tab/>
        <w:t>sugar cane-</w:t>
      </w:r>
      <w:r>
        <w:rPr>
          <w:smallCaps/>
          <w:lang w:val="en-GB"/>
        </w:rPr>
        <w:t>cm</w:t>
      </w:r>
      <w:r>
        <w:t>5</w:t>
      </w:r>
    </w:p>
    <w:p w14:paraId="5A504127" w14:textId="77777777" w:rsidR="00902E77" w:rsidRPr="002459D2" w:rsidRDefault="00902E77" w:rsidP="00DD3440">
      <w:pPr>
        <w:pStyle w:val="Index1"/>
      </w:pPr>
      <w:r w:rsidRPr="001162A7">
        <w:rPr>
          <w:color w:val="FF0000"/>
        </w:rPr>
        <w:tab/>
      </w:r>
      <w:r w:rsidRPr="001162A7">
        <w:rPr>
          <w:color w:val="FF0000"/>
        </w:rPr>
        <w:tab/>
      </w:r>
      <w:r w:rsidRPr="001162A7">
        <w:rPr>
          <w:color w:val="FF0000"/>
        </w:rPr>
        <w:tab/>
      </w:r>
      <w:r w:rsidRPr="001162A7">
        <w:rPr>
          <w:color w:val="FF0000"/>
        </w:rPr>
        <w:tab/>
      </w:r>
      <w:r>
        <w:rPr>
          <w:color w:val="FF0000"/>
        </w:rPr>
        <w:tab/>
      </w:r>
      <w:r>
        <w:rPr>
          <w:color w:val="FF0000"/>
        </w:rPr>
        <w:tab/>
      </w:r>
      <w:r>
        <w:rPr>
          <w:color w:val="FF0000"/>
        </w:rPr>
        <w:tab/>
      </w:r>
      <w:r>
        <w:rPr>
          <w:color w:val="FF0000"/>
        </w:rPr>
        <w:tab/>
      </w:r>
      <w:r w:rsidRPr="001162A7">
        <w:rPr>
          <w:color w:val="FF0000"/>
        </w:rPr>
        <w:tab/>
      </w:r>
      <w:r>
        <w:tab/>
      </w:r>
      <w:r>
        <w:tab/>
      </w:r>
      <w:r w:rsidRPr="00B63A44">
        <w:t>‘former’</w:t>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t>‘sugar cane’</w:t>
      </w:r>
    </w:p>
    <w:p w14:paraId="53E06A81" w14:textId="77777777" w:rsidR="00902E77" w:rsidRPr="00321A68" w:rsidRDefault="00902E77" w:rsidP="00DD3440">
      <w:pPr>
        <w:pStyle w:val="Index1"/>
      </w:pPr>
      <w:r w:rsidRPr="00343AAC">
        <w:tab/>
      </w:r>
      <w:r w:rsidRPr="00343AAC">
        <w:tab/>
      </w:r>
      <w:r w:rsidRPr="00343AAC">
        <w:tab/>
      </w:r>
      <w:r w:rsidRPr="00343AAC">
        <w:tab/>
      </w:r>
      <w:r w:rsidRPr="00343AAC">
        <w:tab/>
      </w:r>
      <w:r w:rsidRPr="00321A68">
        <w:t xml:space="preserve">[gbl]: </w:t>
      </w:r>
      <w:r w:rsidRPr="00321A68">
        <w:tab/>
      </w:r>
      <w:r w:rsidRPr="00321A68">
        <w:tab/>
      </w:r>
      <w:r w:rsidRPr="00321A68">
        <w:rPr>
          <w:b/>
        </w:rPr>
        <w:t>gbl</w:t>
      </w:r>
      <w:r w:rsidRPr="00321A68">
        <w:t>ɛ̀ːr</w:t>
      </w:r>
      <w:r w:rsidRPr="00321A68">
        <w:tab/>
        <w:t xml:space="preserve"> </w:t>
      </w: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t xml:space="preserve">[gbr]: </w:t>
      </w:r>
      <w:r w:rsidRPr="00321A68">
        <w:tab/>
      </w:r>
      <w:r w:rsidRPr="00321A68">
        <w:tab/>
      </w:r>
      <w:r w:rsidRPr="00321A68">
        <w:rPr>
          <w:b/>
        </w:rPr>
        <w:t>gbr</w:t>
      </w:r>
      <w:r w:rsidRPr="00321A68">
        <w:rPr>
          <w:lang w:val="en-GB"/>
        </w:rPr>
        <w:t>è.</w:t>
      </w:r>
      <w:r w:rsidRPr="00321A68">
        <w:t>ʔ</w:t>
      </w:r>
      <w:r w:rsidRPr="00321A68">
        <w:rPr>
          <w:lang w:val="en-GB"/>
        </w:rPr>
        <w:t xml:space="preserve">è </w:t>
      </w:r>
      <w:r w:rsidRPr="00321A68">
        <w:rPr>
          <w:lang w:val="en-GB"/>
        </w:rPr>
        <w:tab/>
      </w:r>
    </w:p>
    <w:p w14:paraId="6362C1EF" w14:textId="77777777" w:rsidR="00902E77" w:rsidRDefault="00902E77" w:rsidP="00DD3440">
      <w:pPr>
        <w:pStyle w:val="Index1"/>
      </w:pP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r>
      <w:r w:rsidRPr="00321A68">
        <w:tab/>
        <w:t>‘beginning’</w:t>
      </w:r>
      <w:r w:rsidRPr="00496B9D">
        <w:t xml:space="preserve">  </w:t>
      </w:r>
      <w:r>
        <w:tab/>
      </w:r>
      <w:r>
        <w:tab/>
      </w:r>
      <w:r>
        <w:tab/>
      </w:r>
      <w:r>
        <w:tab/>
      </w:r>
      <w:r>
        <w:tab/>
      </w:r>
      <w:r>
        <w:tab/>
      </w:r>
      <w:r>
        <w:tab/>
      </w:r>
      <w:r>
        <w:tab/>
      </w:r>
      <w:r>
        <w:tab/>
      </w:r>
      <w:r>
        <w:tab/>
      </w:r>
      <w:r>
        <w:tab/>
      </w:r>
      <w:r>
        <w:tab/>
      </w:r>
      <w:r>
        <w:tab/>
      </w:r>
      <w:r>
        <w:tab/>
      </w:r>
      <w:r>
        <w:tab/>
      </w:r>
      <w:r>
        <w:tab/>
      </w:r>
      <w:r>
        <w:tab/>
      </w:r>
      <w:r>
        <w:tab/>
      </w:r>
      <w:r>
        <w:tab/>
        <w:t>‘</w:t>
      </w:r>
      <w:r>
        <w:rPr>
          <w:lang w:val="en-GB"/>
        </w:rPr>
        <w:t>unripe’</w:t>
      </w:r>
      <w:r w:rsidRPr="00496B9D">
        <w:t xml:space="preserve"> </w:t>
      </w:r>
    </w:p>
    <w:p w14:paraId="5EB6DD51" w14:textId="77777777" w:rsidR="00902E77" w:rsidRDefault="00902E77" w:rsidP="00DD3440">
      <w:pPr>
        <w:pStyle w:val="Index1"/>
      </w:pPr>
      <w:r>
        <w:tab/>
      </w:r>
      <w:r>
        <w:tab/>
      </w:r>
      <w:r w:rsidRPr="00B262BB">
        <w:tab/>
      </w:r>
      <w:r w:rsidRPr="00B262BB">
        <w:tab/>
      </w:r>
      <w:r w:rsidRPr="00B262BB">
        <w:tab/>
        <w:t>[fl]:</w:t>
      </w:r>
      <w:r w:rsidRPr="00B262BB">
        <w:tab/>
      </w:r>
      <w:r w:rsidRPr="00B262BB">
        <w:tab/>
      </w:r>
      <w:r w:rsidRPr="00B262BB">
        <w:tab/>
      </w:r>
      <w:r w:rsidRPr="00B262BB">
        <w:tab/>
      </w:r>
      <w:r w:rsidRPr="00B262BB">
        <w:rPr>
          <w:b/>
        </w:rPr>
        <w:t>fl</w:t>
      </w:r>
      <w:r w:rsidRPr="00B262BB">
        <w:t xml:space="preserve">ĩ̀.ʔĩ̀  </w:t>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r>
      <w:r w:rsidRPr="00B262BB">
        <w:tab/>
        <w:t>[fr]:</w:t>
      </w:r>
      <w:r w:rsidRPr="00B262BB">
        <w:tab/>
      </w:r>
      <w:r w:rsidRPr="00B262BB">
        <w:tab/>
      </w:r>
      <w:r w:rsidRPr="00B262BB">
        <w:tab/>
      </w:r>
      <w:r w:rsidRPr="00B262BB">
        <w:tab/>
      </w:r>
      <w:r w:rsidRPr="00B262BB">
        <w:rPr>
          <w:b/>
        </w:rPr>
        <w:t>fr</w:t>
      </w:r>
      <w:r w:rsidRPr="00B262BB">
        <w:t>ɔ̄.ʔɔ̄</w:t>
      </w:r>
      <w:r w:rsidRPr="00B262BB">
        <w:tab/>
      </w:r>
      <w:r w:rsidRPr="00B262BB">
        <w:tab/>
      </w:r>
      <w:r w:rsidRPr="00B262BB">
        <w:tab/>
      </w:r>
      <w:r w:rsidRPr="00B262BB">
        <w:tab/>
      </w:r>
      <w:r w:rsidRPr="00B262BB">
        <w:tab/>
      </w:r>
    </w:p>
    <w:p w14:paraId="2855510E" w14:textId="77777777" w:rsidR="00902E77" w:rsidRPr="00B63A44" w:rsidRDefault="00902E77" w:rsidP="00DD3440">
      <w:pPr>
        <w:pStyle w:val="Index1"/>
      </w:pPr>
      <w:r>
        <w:tab/>
      </w:r>
      <w:r>
        <w:tab/>
      </w:r>
      <w:r>
        <w:tab/>
      </w:r>
      <w:r>
        <w:tab/>
      </w:r>
      <w:r>
        <w:tab/>
      </w:r>
      <w:r>
        <w:tab/>
      </w:r>
      <w:r>
        <w:tab/>
      </w:r>
      <w:r>
        <w:tab/>
      </w:r>
      <w:r>
        <w:tab/>
      </w:r>
      <w:r>
        <w:tab/>
      </w:r>
      <w:r>
        <w:tab/>
      </w:r>
      <w:r w:rsidRPr="00B63A44">
        <w:t>furuncle-</w:t>
      </w:r>
      <w:r w:rsidRPr="00B63A44">
        <w:rPr>
          <w:smallCaps/>
          <w:lang w:val="en-GB"/>
        </w:rPr>
        <w:t>cm</w:t>
      </w:r>
      <w:r w:rsidRPr="00B63A44">
        <w:t>5</w:t>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t xml:space="preserve">‘to scrub’  </w:t>
      </w:r>
    </w:p>
    <w:p w14:paraId="6C135DC0" w14:textId="77777777" w:rsidR="00902E77" w:rsidRPr="009642D9" w:rsidRDefault="00902E77" w:rsidP="00DD3440">
      <w:pPr>
        <w:pStyle w:val="Index1"/>
      </w:pP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t>‘furuncle’</w:t>
      </w:r>
    </w:p>
    <w:p w14:paraId="3E007C85" w14:textId="77777777" w:rsidR="00902E77" w:rsidRDefault="00902E77" w:rsidP="00DD3440">
      <w:pPr>
        <w:pStyle w:val="Index1"/>
      </w:pPr>
      <w:r w:rsidRPr="00343AAC">
        <w:t xml:space="preserve"> </w:t>
      </w:r>
      <w:r>
        <w:tab/>
      </w:r>
      <w:r>
        <w:tab/>
      </w:r>
      <w:r>
        <w:tab/>
      </w:r>
      <w:r>
        <w:tab/>
      </w:r>
      <w:r>
        <w:tab/>
      </w:r>
      <w:r w:rsidRPr="00343AAC">
        <w:t>[sr]:</w:t>
      </w:r>
      <w:r w:rsidRPr="00343AAC">
        <w:tab/>
      </w:r>
      <w:r w:rsidRPr="00343AAC">
        <w:tab/>
      </w:r>
      <w:r w:rsidRPr="00343AAC">
        <w:tab/>
      </w:r>
      <w:r w:rsidRPr="00343AAC">
        <w:tab/>
      </w:r>
      <w:r w:rsidRPr="007A753C">
        <w:rPr>
          <w:b/>
        </w:rPr>
        <w:t>sr</w:t>
      </w:r>
      <w:r w:rsidRPr="00343AAC">
        <w:t>ɛ́</w:t>
      </w:r>
      <w:r>
        <w:t>.</w:t>
      </w:r>
      <w:r w:rsidRPr="00343AAC">
        <w:t xml:space="preserve">ʔɛ́ </w:t>
      </w:r>
      <w:r w:rsidRPr="00343AAC">
        <w:tab/>
      </w:r>
      <w:r w:rsidRPr="00343AAC">
        <w:tab/>
      </w:r>
      <w:r w:rsidRPr="00343AAC">
        <w:tab/>
      </w:r>
      <w:r w:rsidRPr="00343AAC">
        <w:tab/>
      </w:r>
      <w:r w:rsidRPr="00343AAC">
        <w:tab/>
      </w:r>
      <w:r w:rsidRPr="00343AAC">
        <w:tab/>
      </w:r>
      <w:r>
        <w:tab/>
      </w:r>
      <w:r>
        <w:tab/>
      </w:r>
      <w:r>
        <w:tab/>
      </w:r>
      <w:r>
        <w:tab/>
      </w:r>
      <w:r>
        <w:tab/>
      </w:r>
      <w:r>
        <w:tab/>
      </w:r>
      <w:r>
        <w:tab/>
      </w:r>
      <w:r>
        <w:tab/>
      </w:r>
      <w:r>
        <w:tab/>
      </w:r>
      <w:r>
        <w:tab/>
      </w:r>
      <w:r>
        <w:tab/>
      </w:r>
      <w:r w:rsidRPr="00343AAC">
        <w:tab/>
      </w:r>
      <w:r>
        <w:tab/>
      </w:r>
      <w:r w:rsidRPr="00343AAC">
        <w:tab/>
      </w:r>
      <w:r w:rsidRPr="00343AAC">
        <w:tab/>
      </w:r>
    </w:p>
    <w:p w14:paraId="33B5D834" w14:textId="77777777" w:rsidR="00902E77" w:rsidRDefault="00902E77" w:rsidP="00DD3440">
      <w:pPr>
        <w:pStyle w:val="Index1"/>
      </w:pPr>
      <w:r>
        <w:tab/>
      </w:r>
      <w:r>
        <w:tab/>
      </w:r>
      <w:r>
        <w:tab/>
      </w:r>
      <w:r>
        <w:tab/>
      </w:r>
      <w:r>
        <w:tab/>
      </w:r>
      <w:r>
        <w:tab/>
      </w:r>
      <w:r>
        <w:tab/>
      </w:r>
      <w:r>
        <w:tab/>
      </w:r>
      <w:r>
        <w:tab/>
      </w:r>
      <w:r>
        <w:tab/>
      </w:r>
      <w:r>
        <w:tab/>
        <w:t>prayer-</w:t>
      </w:r>
      <w:r>
        <w:rPr>
          <w:smallCaps/>
          <w:lang w:val="en-GB"/>
        </w:rPr>
        <w:t>cm</w:t>
      </w:r>
      <w:r>
        <w:t>5</w:t>
      </w:r>
      <w:r>
        <w:tab/>
      </w:r>
      <w:r>
        <w:tab/>
      </w:r>
      <w:r>
        <w:tab/>
      </w:r>
      <w:r>
        <w:tab/>
      </w:r>
      <w:r>
        <w:tab/>
      </w:r>
      <w:r>
        <w:tab/>
      </w:r>
      <w:r>
        <w:tab/>
      </w:r>
      <w:r>
        <w:tab/>
      </w:r>
      <w:r>
        <w:tab/>
      </w:r>
      <w:r>
        <w:tab/>
      </w:r>
      <w:r>
        <w:tab/>
      </w:r>
      <w:r>
        <w:tab/>
      </w:r>
      <w:r>
        <w:tab/>
      </w:r>
      <w:r>
        <w:tab/>
      </w:r>
      <w:r>
        <w:tab/>
      </w:r>
      <w:r>
        <w:tab/>
      </w:r>
      <w:r>
        <w:tab/>
      </w:r>
      <w:r>
        <w:tab/>
      </w:r>
      <w:r>
        <w:tab/>
      </w:r>
      <w:r>
        <w:tab/>
        <w:t xml:space="preserve"> </w:t>
      </w:r>
    </w:p>
    <w:p w14:paraId="62340D38" w14:textId="77777777" w:rsidR="00902E77" w:rsidRPr="00B91D91" w:rsidRDefault="00902E77" w:rsidP="00DD3440">
      <w:pPr>
        <w:pStyle w:val="Index1"/>
      </w:pPr>
      <w:r>
        <w:tab/>
      </w:r>
      <w:r>
        <w:tab/>
      </w:r>
      <w:r>
        <w:tab/>
      </w:r>
      <w:r>
        <w:tab/>
      </w:r>
      <w:r>
        <w:tab/>
      </w:r>
      <w:r>
        <w:tab/>
      </w:r>
      <w:r>
        <w:tab/>
      </w:r>
      <w:r>
        <w:tab/>
      </w:r>
      <w:r>
        <w:tab/>
      </w:r>
      <w:r>
        <w:tab/>
      </w:r>
      <w:r>
        <w:tab/>
        <w:t>‘prayer’</w:t>
      </w:r>
      <w:r>
        <w:tab/>
      </w:r>
      <w:r>
        <w:tab/>
      </w:r>
      <w:r>
        <w:tab/>
      </w:r>
      <w:r>
        <w:tab/>
      </w:r>
      <w:r>
        <w:tab/>
      </w:r>
      <w:r>
        <w:tab/>
      </w:r>
      <w:r>
        <w:tab/>
      </w:r>
      <w:r>
        <w:tab/>
      </w:r>
      <w:r>
        <w:tab/>
      </w:r>
      <w:r>
        <w:tab/>
      </w:r>
      <w:r>
        <w:tab/>
      </w:r>
      <w:r>
        <w:tab/>
      </w:r>
      <w:r>
        <w:tab/>
      </w:r>
      <w:r>
        <w:tab/>
      </w:r>
      <w:r>
        <w:tab/>
      </w:r>
      <w:r>
        <w:tab/>
      </w:r>
      <w:r>
        <w:tab/>
      </w:r>
      <w:r>
        <w:tab/>
      </w:r>
      <w:r>
        <w:tab/>
      </w:r>
      <w:r>
        <w:tab/>
      </w:r>
      <w:r>
        <w:tab/>
      </w:r>
      <w:r>
        <w:tab/>
        <w:t xml:space="preserve"> </w:t>
      </w:r>
    </w:p>
    <w:p w14:paraId="01EBFE61" w14:textId="77777777" w:rsidR="00902E77" w:rsidRDefault="00902E77" w:rsidP="00DD3440">
      <w:pPr>
        <w:pStyle w:val="Index1"/>
      </w:pPr>
      <w:r>
        <w:tab/>
      </w:r>
      <w:r>
        <w:tab/>
      </w:r>
      <w:r>
        <w:tab/>
      </w:r>
      <w:r>
        <w:tab/>
      </w:r>
      <w:r>
        <w:tab/>
      </w:r>
      <w:r w:rsidRPr="00343AAC">
        <w:t xml:space="preserve">[hl]: </w:t>
      </w:r>
      <w:r w:rsidRPr="00343AAC">
        <w:tab/>
      </w:r>
      <w:r w:rsidRPr="00343AAC">
        <w:tab/>
      </w:r>
      <w:r w:rsidRPr="00343AAC">
        <w:tab/>
      </w:r>
      <w:r w:rsidRPr="00B63A44">
        <w:rPr>
          <w:b/>
        </w:rPr>
        <w:t>hl</w:t>
      </w:r>
      <w:r w:rsidRPr="00B63A44">
        <w:t>ã̄</w:t>
      </w:r>
      <w:r>
        <w:t>-</w:t>
      </w:r>
      <w:r w:rsidRPr="00B63A44">
        <w:t>ʔã̄</w:t>
      </w:r>
      <w:r w:rsidRPr="00343AAC">
        <w:t xml:space="preserve"> </w:t>
      </w:r>
      <w:r>
        <w:tab/>
      </w:r>
      <w:r>
        <w:tab/>
      </w:r>
      <w:r>
        <w:tab/>
      </w:r>
      <w:r>
        <w:tab/>
      </w:r>
      <w:r>
        <w:tab/>
      </w:r>
      <w:r>
        <w:tab/>
      </w:r>
      <w:r>
        <w:tab/>
      </w:r>
      <w:r>
        <w:tab/>
      </w:r>
      <w:r>
        <w:tab/>
      </w:r>
      <w:r>
        <w:tab/>
      </w:r>
      <w:r>
        <w:tab/>
      </w:r>
      <w:r>
        <w:tab/>
      </w:r>
      <w:r>
        <w:tab/>
      </w:r>
      <w:r>
        <w:tab/>
      </w:r>
      <w:r>
        <w:tab/>
      </w:r>
      <w:r>
        <w:tab/>
      </w:r>
      <w:r>
        <w:tab/>
      </w:r>
      <w:r w:rsidRPr="00343AAC">
        <w:t>[hr]:</w:t>
      </w:r>
      <w:r w:rsidRPr="00343AAC">
        <w:tab/>
      </w:r>
      <w:r w:rsidRPr="00343AAC">
        <w:tab/>
      </w:r>
      <w:r>
        <w:tab/>
      </w:r>
      <w:r w:rsidRPr="00AB3F5A">
        <w:rPr>
          <w:b/>
        </w:rPr>
        <w:t>hr</w:t>
      </w:r>
      <w:r>
        <w:t>ō6</w:t>
      </w:r>
      <w:r>
        <w:tab/>
      </w:r>
      <w:r>
        <w:tab/>
      </w:r>
      <w:r>
        <w:tab/>
      </w:r>
      <w:r>
        <w:tab/>
      </w:r>
      <w:r>
        <w:tab/>
      </w:r>
      <w:r>
        <w:tab/>
      </w:r>
      <w:r>
        <w:tab/>
      </w:r>
      <w:r>
        <w:tab/>
      </w:r>
      <w:r>
        <w:tab/>
      </w:r>
      <w:r>
        <w:tab/>
      </w:r>
      <w:r>
        <w:tab/>
      </w:r>
      <w:r>
        <w:tab/>
      </w:r>
      <w:r>
        <w:tab/>
      </w:r>
      <w:r>
        <w:tab/>
      </w:r>
      <w:r>
        <w:tab/>
      </w:r>
      <w:r>
        <w:tab/>
      </w:r>
      <w:r>
        <w:tab/>
      </w:r>
      <w:r>
        <w:tab/>
      </w:r>
      <w:r>
        <w:tab/>
      </w:r>
    </w:p>
    <w:p w14:paraId="558A8B54" w14:textId="77777777" w:rsidR="00902E77" w:rsidRDefault="00902E77" w:rsidP="00DD3440">
      <w:pPr>
        <w:pStyle w:val="Index1"/>
      </w:pPr>
      <w:r>
        <w:tab/>
      </w:r>
      <w:r>
        <w:tab/>
      </w:r>
      <w:r>
        <w:tab/>
      </w:r>
      <w:r>
        <w:tab/>
      </w:r>
      <w:r>
        <w:tab/>
      </w:r>
      <w:r>
        <w:tab/>
      </w:r>
      <w:r>
        <w:tab/>
      </w:r>
      <w:r>
        <w:tab/>
      </w:r>
      <w:r>
        <w:tab/>
      </w:r>
      <w:r>
        <w:tab/>
      </w:r>
      <w:r>
        <w:tab/>
        <w:t>leg-</w:t>
      </w:r>
      <w:r>
        <w:rPr>
          <w:smallCaps/>
          <w:lang w:val="en-GB"/>
        </w:rPr>
        <w:t>cm</w:t>
      </w:r>
      <w:r>
        <w:t>5</w:t>
      </w:r>
      <w:r>
        <w:tab/>
      </w:r>
      <w:r>
        <w:tab/>
      </w:r>
      <w:r>
        <w:tab/>
      </w:r>
      <w:r>
        <w:tab/>
      </w:r>
      <w:r>
        <w:tab/>
      </w:r>
      <w:r>
        <w:tab/>
      </w:r>
      <w:r>
        <w:tab/>
      </w:r>
      <w:r>
        <w:tab/>
      </w:r>
      <w:r>
        <w:tab/>
      </w:r>
      <w:r>
        <w:tab/>
      </w:r>
      <w:r>
        <w:tab/>
      </w:r>
      <w:r>
        <w:tab/>
      </w:r>
      <w:r>
        <w:tab/>
      </w:r>
      <w:r>
        <w:tab/>
      </w:r>
      <w:r>
        <w:tab/>
      </w:r>
      <w:r>
        <w:tab/>
      </w:r>
      <w:r>
        <w:tab/>
      </w:r>
      <w:r>
        <w:tab/>
      </w:r>
      <w:r>
        <w:tab/>
      </w:r>
      <w:r>
        <w:tab/>
      </w:r>
      <w:r>
        <w:tab/>
      </w:r>
      <w:r>
        <w:tab/>
        <w:t>meal</w:t>
      </w:r>
      <w:r>
        <w:tab/>
      </w:r>
      <w:r>
        <w:tab/>
      </w:r>
      <w:r>
        <w:tab/>
      </w:r>
      <w:r>
        <w:tab/>
      </w:r>
      <w:r>
        <w:tab/>
      </w:r>
      <w:r>
        <w:tab/>
      </w:r>
      <w:r>
        <w:tab/>
      </w:r>
      <w:r>
        <w:tab/>
      </w:r>
      <w:r>
        <w:tab/>
      </w:r>
      <w:r>
        <w:tab/>
      </w:r>
      <w:r>
        <w:tab/>
      </w:r>
      <w:r>
        <w:tab/>
      </w:r>
      <w:r>
        <w:tab/>
      </w:r>
      <w:r>
        <w:tab/>
      </w:r>
      <w:r>
        <w:tab/>
      </w:r>
      <w:r>
        <w:tab/>
      </w:r>
      <w:r>
        <w:tab/>
      </w:r>
    </w:p>
    <w:p w14:paraId="3F100948" w14:textId="77777777" w:rsidR="00902E77" w:rsidRPr="005D4430" w:rsidRDefault="00902E77" w:rsidP="00DD3440">
      <w:pPr>
        <w:pStyle w:val="Index1"/>
      </w:pPr>
      <w:r>
        <w:tab/>
      </w:r>
      <w:r>
        <w:tab/>
      </w:r>
      <w:r>
        <w:tab/>
      </w:r>
      <w:r>
        <w:tab/>
      </w:r>
      <w:r>
        <w:tab/>
      </w:r>
      <w:r>
        <w:tab/>
      </w:r>
      <w:r>
        <w:tab/>
      </w:r>
      <w:r>
        <w:tab/>
      </w:r>
      <w:r>
        <w:tab/>
      </w:r>
      <w:r>
        <w:tab/>
      </w:r>
      <w:r>
        <w:tab/>
        <w:t>‘leg’</w:t>
      </w:r>
      <w:r w:rsidRPr="00B63A44">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B63A44">
        <w:t>‘meals’</w:t>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r w:rsidRPr="00B63A44">
        <w:tab/>
      </w:r>
    </w:p>
    <w:p w14:paraId="6540F1FC" w14:textId="77777777" w:rsidR="00902E77" w:rsidRDefault="00902E77" w:rsidP="00DD3440">
      <w:pPr>
        <w:pStyle w:val="Index1"/>
      </w:pPr>
      <w:r>
        <w:tab/>
      </w:r>
      <w:r>
        <w:tab/>
      </w:r>
      <w:r>
        <w:tab/>
      </w:r>
      <w:r>
        <w:tab/>
      </w:r>
      <w:r>
        <w:tab/>
      </w:r>
      <w:r w:rsidRPr="00343AAC">
        <w:t>[ml]</w:t>
      </w:r>
      <w:r w:rsidRPr="00343AAC">
        <w:tab/>
        <w:t>:</w:t>
      </w:r>
      <w:r>
        <w:tab/>
      </w:r>
      <w:r>
        <w:tab/>
      </w:r>
      <w:r>
        <w:tab/>
      </w:r>
      <w:r w:rsidRPr="00AB3F5A">
        <w:rPr>
          <w:b/>
        </w:rPr>
        <w:t>ml</w:t>
      </w:r>
      <w:r w:rsidRPr="00204510">
        <w:t>ã̄</w:t>
      </w:r>
      <w:r>
        <w:t>-ʔ</w:t>
      </w:r>
      <w:r w:rsidRPr="00204510">
        <w:t>ã̄</w:t>
      </w:r>
      <w:r>
        <w:t xml:space="preserve"> </w:t>
      </w:r>
      <w:r>
        <w:tab/>
      </w:r>
      <w:r>
        <w:tab/>
      </w:r>
      <w:r>
        <w:tab/>
      </w:r>
      <w:r>
        <w:tab/>
      </w:r>
      <w:r>
        <w:tab/>
      </w:r>
      <w:r>
        <w:tab/>
      </w:r>
      <w:r>
        <w:tab/>
      </w:r>
      <w:r>
        <w:tab/>
      </w:r>
      <w:r>
        <w:tab/>
      </w:r>
      <w:r>
        <w:tab/>
      </w:r>
      <w:r>
        <w:tab/>
      </w:r>
      <w:r>
        <w:tab/>
      </w:r>
      <w:r>
        <w:tab/>
      </w:r>
      <w:r>
        <w:tab/>
      </w:r>
      <w:r>
        <w:tab/>
      </w:r>
      <w:r>
        <w:tab/>
      </w:r>
      <w:r w:rsidRPr="00343AAC">
        <w:t xml:space="preserve">[mr]: </w:t>
      </w:r>
      <w:r w:rsidRPr="00343AAC">
        <w:tab/>
      </w:r>
      <w:r w:rsidRPr="00343AAC">
        <w:tab/>
      </w:r>
      <w:r w:rsidRPr="00343AAC">
        <w:tab/>
      </w:r>
      <w:r w:rsidRPr="00AB3F5A">
        <w:rPr>
          <w:b/>
        </w:rPr>
        <w:t>mr</w:t>
      </w:r>
      <w:r w:rsidRPr="00204510">
        <w:t>ũ̀</w:t>
      </w:r>
      <w:r>
        <w:t>.ʔ</w:t>
      </w:r>
      <w:r w:rsidRPr="00204510">
        <w:t>ũ̀</w:t>
      </w:r>
      <w:r>
        <w:tab/>
      </w:r>
      <w:r>
        <w:tab/>
      </w:r>
      <w:r>
        <w:tab/>
      </w:r>
      <w:r>
        <w:tab/>
      </w:r>
      <w:r>
        <w:tab/>
      </w:r>
      <w:r>
        <w:tab/>
      </w:r>
      <w:r>
        <w:tab/>
      </w:r>
      <w:r>
        <w:tab/>
      </w:r>
      <w:r>
        <w:tab/>
      </w:r>
      <w:r>
        <w:tab/>
      </w:r>
      <w:r>
        <w:tab/>
      </w:r>
      <w:r>
        <w:tab/>
      </w:r>
      <w:r>
        <w:tab/>
      </w:r>
      <w:r>
        <w:tab/>
      </w:r>
      <w:r>
        <w:tab/>
      </w:r>
      <w:r>
        <w:tab/>
      </w:r>
    </w:p>
    <w:p w14:paraId="079040CB" w14:textId="77777777" w:rsidR="00902E77" w:rsidRDefault="00902E77" w:rsidP="00DD3440">
      <w:pPr>
        <w:pStyle w:val="Index1"/>
      </w:pPr>
      <w:r>
        <w:tab/>
      </w:r>
      <w:r>
        <w:tab/>
      </w:r>
      <w:r>
        <w:tab/>
      </w:r>
      <w:r>
        <w:tab/>
      </w:r>
      <w:r>
        <w:tab/>
      </w:r>
      <w:r>
        <w:tab/>
      </w:r>
      <w:r>
        <w:tab/>
      </w:r>
      <w:r>
        <w:tab/>
      </w:r>
      <w:r>
        <w:tab/>
      </w:r>
      <w:r>
        <w:tab/>
      </w:r>
      <w:r>
        <w:tab/>
        <w:t>fight-</w:t>
      </w:r>
      <w:r>
        <w:rPr>
          <w:smallCaps/>
          <w:lang w:val="en-GB"/>
        </w:rPr>
        <w:t>cm</w:t>
      </w:r>
      <w:r>
        <w:t xml:space="preserve">5 </w:t>
      </w:r>
      <w:r>
        <w:tab/>
      </w:r>
      <w:r>
        <w:tab/>
      </w:r>
      <w:r>
        <w:tab/>
      </w:r>
      <w:r>
        <w:tab/>
      </w:r>
      <w:r>
        <w:tab/>
      </w:r>
      <w:r>
        <w:tab/>
      </w:r>
      <w:r>
        <w:tab/>
      </w:r>
      <w:r>
        <w:tab/>
      </w:r>
      <w:r>
        <w:tab/>
      </w:r>
      <w:r>
        <w:tab/>
      </w:r>
      <w:r>
        <w:tab/>
      </w:r>
      <w:r>
        <w:tab/>
      </w:r>
      <w:r>
        <w:tab/>
      </w:r>
      <w:r>
        <w:tab/>
      </w:r>
      <w:r>
        <w:tab/>
      </w:r>
      <w:r>
        <w:tab/>
      </w:r>
      <w:r>
        <w:tab/>
      </w:r>
      <w:r>
        <w:tab/>
      </w:r>
      <w:r>
        <w:tab/>
      </w:r>
      <w:r>
        <w:tab/>
        <w:t>corosol-</w:t>
      </w:r>
      <w:r>
        <w:rPr>
          <w:smallCaps/>
          <w:lang w:val="en-GB"/>
        </w:rPr>
        <w:t>cm</w:t>
      </w:r>
      <w:r>
        <w:t>5</w:t>
      </w:r>
      <w:r>
        <w:tab/>
      </w:r>
      <w:r>
        <w:tab/>
      </w:r>
      <w:r>
        <w:tab/>
      </w:r>
      <w:r>
        <w:tab/>
      </w:r>
      <w:r>
        <w:tab/>
      </w:r>
      <w:r>
        <w:tab/>
      </w:r>
      <w:r>
        <w:tab/>
      </w:r>
      <w:r>
        <w:tab/>
      </w:r>
      <w:r>
        <w:tab/>
      </w:r>
      <w:r>
        <w:tab/>
      </w:r>
      <w:r>
        <w:tab/>
      </w:r>
      <w:r>
        <w:tab/>
      </w:r>
      <w:r>
        <w:tab/>
      </w:r>
    </w:p>
    <w:p w14:paraId="441262F8" w14:textId="77777777" w:rsidR="00902E77" w:rsidRPr="009801F8" w:rsidRDefault="00902E77" w:rsidP="00DD3440">
      <w:pPr>
        <w:pStyle w:val="Index1"/>
      </w:pPr>
      <w:r>
        <w:tab/>
      </w:r>
      <w:r>
        <w:tab/>
      </w:r>
      <w:r>
        <w:tab/>
      </w:r>
      <w:r>
        <w:tab/>
      </w:r>
      <w:r>
        <w:tab/>
      </w:r>
      <w:r>
        <w:tab/>
      </w:r>
      <w:r>
        <w:tab/>
      </w:r>
      <w:r>
        <w:tab/>
      </w:r>
      <w:r>
        <w:tab/>
      </w:r>
      <w:r>
        <w:tab/>
        <w:t xml:space="preserve">  </w:t>
      </w:r>
      <w:r w:rsidRPr="00B63A44">
        <w:t>‘fight’</w:t>
      </w: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t xml:space="preserve">‘corosol’ </w:t>
      </w:r>
      <w:r>
        <w:tab/>
      </w:r>
      <w:r>
        <w:tab/>
      </w:r>
      <w:r>
        <w:tab/>
      </w:r>
      <w:r>
        <w:tab/>
      </w:r>
      <w:r>
        <w:tab/>
      </w:r>
      <w:r>
        <w:tab/>
      </w:r>
      <w:r>
        <w:tab/>
      </w:r>
      <w:r>
        <w:tab/>
      </w:r>
      <w:r>
        <w:tab/>
      </w:r>
      <w:r>
        <w:tab/>
      </w:r>
      <w:r>
        <w:tab/>
      </w:r>
      <w:r>
        <w:tab/>
      </w:r>
      <w:r>
        <w:tab/>
      </w:r>
      <w:r>
        <w:tab/>
      </w:r>
      <w:r>
        <w:tab/>
      </w:r>
    </w:p>
    <w:p w14:paraId="106B98EA" w14:textId="77777777" w:rsidR="00902E77" w:rsidRDefault="00902E77" w:rsidP="00DD3440">
      <w:pPr>
        <w:pStyle w:val="Index1"/>
      </w:pPr>
      <w:r w:rsidRPr="00343AAC">
        <w:tab/>
      </w:r>
      <w:r w:rsidRPr="00343AAC">
        <w:tab/>
      </w:r>
      <w:r w:rsidRPr="00343AAC">
        <w:tab/>
      </w:r>
      <w:r w:rsidRPr="00343AAC">
        <w:tab/>
      </w:r>
      <w:r w:rsidRPr="00343AAC">
        <w:tab/>
        <w:t>[nr]:</w:t>
      </w:r>
      <w:r w:rsidRPr="00343AAC">
        <w:tab/>
      </w:r>
      <w:r w:rsidRPr="00343AAC">
        <w:tab/>
      </w:r>
      <w:r>
        <w:tab/>
      </w:r>
      <w:r w:rsidRPr="00AB3F5A">
        <w:rPr>
          <w:b/>
        </w:rPr>
        <w:t>nr</w:t>
      </w:r>
      <w:r w:rsidRPr="00204510">
        <w:t>ɛ̃̀</w:t>
      </w:r>
      <w:r w:rsidRPr="00343AAC">
        <w:t xml:space="preserve"> </w:t>
      </w:r>
    </w:p>
    <w:p w14:paraId="0AD6142A" w14:textId="77777777" w:rsidR="00902E77" w:rsidRDefault="00902E77" w:rsidP="00DD3440">
      <w:pPr>
        <w:pStyle w:val="Index1"/>
      </w:pPr>
      <w:r>
        <w:tab/>
      </w:r>
      <w:r>
        <w:tab/>
      </w:r>
      <w:r>
        <w:tab/>
      </w:r>
      <w:r>
        <w:tab/>
      </w:r>
      <w:r>
        <w:tab/>
      </w:r>
      <w:r>
        <w:tab/>
      </w:r>
      <w:r>
        <w:tab/>
      </w:r>
      <w:r>
        <w:tab/>
      </w:r>
      <w:r>
        <w:tab/>
      </w:r>
      <w:r>
        <w:tab/>
      </w:r>
      <w:r>
        <w:tab/>
        <w:t>root-</w:t>
      </w:r>
      <w:r w:rsidRPr="00BD5DD8">
        <w:rPr>
          <w:smallCaps/>
        </w:rPr>
        <w:t>cm</w:t>
      </w:r>
      <w:r>
        <w:t>6</w:t>
      </w:r>
    </w:p>
    <w:p w14:paraId="51D049DA" w14:textId="77777777" w:rsidR="00902E77" w:rsidRPr="00152F3F" w:rsidRDefault="00902E77" w:rsidP="00DD3440">
      <w:pPr>
        <w:pStyle w:val="Index1"/>
      </w:pPr>
      <w:r>
        <w:tab/>
      </w:r>
      <w:r>
        <w:tab/>
      </w:r>
      <w:r>
        <w:tab/>
      </w:r>
      <w:r>
        <w:tab/>
      </w:r>
      <w:r>
        <w:tab/>
      </w:r>
      <w:r>
        <w:tab/>
      </w:r>
      <w:r>
        <w:tab/>
      </w:r>
      <w:r>
        <w:tab/>
      </w:r>
      <w:r>
        <w:tab/>
      </w:r>
      <w:r>
        <w:tab/>
      </w:r>
      <w:r>
        <w:tab/>
        <w:t>‘roots’</w:t>
      </w:r>
    </w:p>
    <w:p w14:paraId="3EAE0BAF" w14:textId="77777777" w:rsidR="00902E77" w:rsidRDefault="00902E77" w:rsidP="00DD3440">
      <w:pPr>
        <w:pStyle w:val="Index1"/>
      </w:pPr>
      <w:r>
        <w:tab/>
      </w:r>
      <w:r>
        <w:tab/>
      </w:r>
      <w:r>
        <w:tab/>
      </w:r>
      <w:r>
        <w:tab/>
      </w:r>
      <w:r>
        <w:tab/>
      </w:r>
      <w:r w:rsidRPr="00343AAC">
        <w:t xml:space="preserve">[ɲl]: </w:t>
      </w:r>
      <w:r w:rsidRPr="00343AAC">
        <w:tab/>
      </w:r>
      <w:r w:rsidRPr="00343AAC">
        <w:tab/>
      </w:r>
      <w:r w:rsidRPr="00343AAC">
        <w:tab/>
      </w:r>
      <w:r w:rsidRPr="00E3181C">
        <w:rPr>
          <w:b/>
        </w:rPr>
        <w:t>ɲl</w:t>
      </w:r>
      <w:r w:rsidRPr="00204510">
        <w:t>ɔ̃́</w:t>
      </w:r>
      <w:r>
        <w:t>.ʔ</w:t>
      </w:r>
      <w:r w:rsidRPr="00204510">
        <w:t>ɔ̃́</w:t>
      </w:r>
      <w:r w:rsidRPr="00343AAC">
        <w:tab/>
      </w:r>
      <w:r w:rsidRPr="00343AAC">
        <w:tab/>
      </w:r>
      <w:r w:rsidRPr="00343AAC">
        <w:tab/>
      </w:r>
      <w:r>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tab/>
      </w:r>
      <w:r w:rsidRPr="00343AAC">
        <w:t>[ɲr]:</w:t>
      </w:r>
      <w:r w:rsidRPr="00343AAC">
        <w:tab/>
      </w:r>
      <w:r w:rsidRPr="00343AAC">
        <w:tab/>
      </w:r>
      <w:r>
        <w:tab/>
      </w:r>
      <w:r w:rsidRPr="00E3181C">
        <w:rPr>
          <w:b/>
        </w:rPr>
        <w:t>ɲr</w:t>
      </w:r>
      <w:r w:rsidRPr="00204510">
        <w:t>ã́</w:t>
      </w:r>
      <w:r>
        <w:t>.ʔ</w:t>
      </w:r>
      <w:r w:rsidRPr="00204510">
        <w:t>ã́</w:t>
      </w:r>
      <w:r w:rsidRPr="00343AAC">
        <w:t xml:space="preserve"> </w:t>
      </w:r>
      <w:r w:rsidRPr="00343AAC">
        <w:tab/>
      </w:r>
      <w:r w:rsidRPr="00343AAC">
        <w:tab/>
      </w:r>
      <w:r w:rsidRPr="00343AAC">
        <w:tab/>
      </w:r>
      <w:r>
        <w:tab/>
      </w:r>
    </w:p>
    <w:p w14:paraId="36030A19" w14:textId="77777777" w:rsidR="00902E77" w:rsidRPr="00EE37D3" w:rsidRDefault="00902E77" w:rsidP="00DD3440">
      <w:pPr>
        <w:pStyle w:val="Index1"/>
      </w:pPr>
      <w:r>
        <w:tab/>
      </w:r>
      <w:r>
        <w:tab/>
      </w:r>
      <w:r>
        <w:tab/>
      </w:r>
      <w:r>
        <w:tab/>
      </w:r>
      <w:r>
        <w:tab/>
      </w:r>
      <w:r>
        <w:tab/>
      </w:r>
      <w:r>
        <w:tab/>
      </w:r>
      <w:r>
        <w:tab/>
      </w:r>
      <w:r>
        <w:tab/>
      </w:r>
      <w:r>
        <w:tab/>
      </w:r>
      <w:r>
        <w:tab/>
      </w:r>
      <w:r w:rsidRPr="00BF7B87">
        <w:t>‘to write’</w:t>
      </w:r>
      <w:r>
        <w:tab/>
      </w:r>
      <w:r>
        <w:tab/>
      </w:r>
      <w:r>
        <w:tab/>
      </w:r>
      <w:r>
        <w:tab/>
      </w:r>
      <w:r>
        <w:tab/>
      </w:r>
      <w:r>
        <w:tab/>
      </w:r>
      <w:r>
        <w:tab/>
      </w:r>
      <w:r>
        <w:tab/>
      </w:r>
      <w:r>
        <w:tab/>
      </w:r>
      <w:r>
        <w:tab/>
      </w:r>
      <w:r>
        <w:tab/>
      </w:r>
      <w:r>
        <w:tab/>
      </w:r>
      <w:r>
        <w:tab/>
      </w:r>
      <w:r>
        <w:tab/>
      </w:r>
      <w:r>
        <w:tab/>
      </w:r>
      <w:r>
        <w:tab/>
      </w:r>
      <w:r>
        <w:tab/>
      </w:r>
      <w:r>
        <w:tab/>
      </w:r>
      <w:r>
        <w:tab/>
      </w:r>
      <w:r>
        <w:tab/>
      </w:r>
      <w:r>
        <w:tab/>
        <w:t xml:space="preserve">‘to </w:t>
      </w:r>
      <w:r w:rsidRPr="00343AAC">
        <w:t>hook’</w:t>
      </w:r>
      <w:r>
        <w:tab/>
      </w:r>
      <w:r>
        <w:tab/>
      </w:r>
    </w:p>
    <w:p w14:paraId="2DA72C89" w14:textId="77777777" w:rsidR="00902E77" w:rsidRDefault="00902E77" w:rsidP="00DD3440">
      <w:pPr>
        <w:pStyle w:val="Index1"/>
      </w:pPr>
      <w:r w:rsidRPr="00343AAC">
        <w:tab/>
      </w:r>
      <w:r w:rsidRPr="00343AAC">
        <w:tab/>
      </w:r>
      <w:r w:rsidRPr="00343AAC">
        <w:tab/>
      </w:r>
      <w:r w:rsidRPr="00343AAC">
        <w:tab/>
      </w:r>
      <w:r w:rsidRPr="00343AAC">
        <w:tab/>
        <w:t xml:space="preserve">[ŋl]: </w:t>
      </w:r>
      <w:r w:rsidRPr="00343AAC">
        <w:tab/>
      </w:r>
      <w:r w:rsidRPr="00343AAC">
        <w:tab/>
      </w:r>
      <w:r w:rsidRPr="00343AAC">
        <w:tab/>
      </w:r>
      <w:r w:rsidRPr="00E3181C">
        <w:rPr>
          <w:b/>
        </w:rPr>
        <w:t>ŋl</w:t>
      </w:r>
      <w:r w:rsidRPr="00204510">
        <w:t>ɔ̃́</w:t>
      </w:r>
      <w:r>
        <w:t>-ʔ</w:t>
      </w:r>
      <w:r w:rsidRPr="00204510">
        <w:t>ɔ̃́</w:t>
      </w:r>
      <w:r w:rsidRPr="00343AAC">
        <w:tab/>
      </w:r>
      <w:r w:rsidRPr="00343AAC">
        <w:tab/>
      </w:r>
      <w:r w:rsidRPr="00343AAC">
        <w:tab/>
      </w:r>
      <w:r>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tab/>
      </w:r>
      <w:r>
        <w:tab/>
      </w:r>
      <w:r w:rsidRPr="00343AAC">
        <w:t xml:space="preserve">[ŋr]: </w:t>
      </w:r>
      <w:r w:rsidRPr="00343AAC">
        <w:tab/>
      </w:r>
      <w:r w:rsidRPr="00343AAC">
        <w:tab/>
      </w:r>
      <w:r>
        <w:tab/>
      </w:r>
      <w:r w:rsidRPr="00E3181C">
        <w:rPr>
          <w:b/>
        </w:rPr>
        <w:t>ŋr</w:t>
      </w:r>
      <w:r>
        <w:t>ɔ̃̄.</w:t>
      </w:r>
      <w:r w:rsidRPr="00343AAC">
        <w:t>ʔ</w:t>
      </w:r>
      <w:r w:rsidRPr="00204510">
        <w:t xml:space="preserve">ɔ̃̄    </w:t>
      </w:r>
      <w:r w:rsidRPr="00343AAC">
        <w:t xml:space="preserve"> </w:t>
      </w:r>
      <w:r w:rsidRPr="00343AAC">
        <w:tab/>
      </w:r>
      <w:r w:rsidRPr="00343AAC">
        <w:tab/>
      </w:r>
      <w:r w:rsidRPr="00343AAC">
        <w:tab/>
      </w:r>
    </w:p>
    <w:p w14:paraId="01645A3E" w14:textId="77777777" w:rsidR="00902E77" w:rsidRDefault="00902E77" w:rsidP="00DD3440">
      <w:pPr>
        <w:pStyle w:val="Index1"/>
      </w:pPr>
      <w:r>
        <w:lastRenderedPageBreak/>
        <w:tab/>
      </w:r>
      <w:r>
        <w:tab/>
      </w:r>
      <w:r>
        <w:tab/>
      </w:r>
      <w:r>
        <w:tab/>
      </w:r>
      <w:r>
        <w:tab/>
      </w:r>
      <w:r>
        <w:tab/>
      </w:r>
      <w:r>
        <w:tab/>
      </w:r>
      <w:r>
        <w:tab/>
      </w:r>
      <w:r>
        <w:tab/>
      </w:r>
      <w:r>
        <w:tab/>
      </w:r>
      <w:r>
        <w:tab/>
        <w:t>dream-</w:t>
      </w:r>
      <w:r>
        <w:rPr>
          <w:smallCaps/>
          <w:lang w:val="en-GB"/>
        </w:rPr>
        <w:t>cm</w:t>
      </w:r>
      <w:r>
        <w:t>5</w:t>
      </w:r>
      <w:r>
        <w:tab/>
        <w:t xml:space="preserve"> </w:t>
      </w:r>
      <w:r>
        <w:tab/>
      </w:r>
      <w:r>
        <w:tab/>
      </w:r>
      <w:r>
        <w:tab/>
      </w:r>
      <w:r>
        <w:tab/>
      </w:r>
      <w:r>
        <w:tab/>
      </w:r>
      <w:r>
        <w:tab/>
      </w:r>
      <w:r>
        <w:tab/>
      </w:r>
      <w:r>
        <w:tab/>
      </w:r>
      <w:r>
        <w:tab/>
      </w:r>
      <w:r>
        <w:tab/>
      </w:r>
      <w:r>
        <w:tab/>
      </w:r>
      <w:r>
        <w:tab/>
      </w:r>
      <w:r>
        <w:tab/>
      </w:r>
      <w:r>
        <w:tab/>
      </w:r>
      <w:r>
        <w:tab/>
      </w:r>
      <w:r>
        <w:tab/>
      </w:r>
      <w:r>
        <w:tab/>
      </w:r>
      <w:r>
        <w:tab/>
      </w:r>
      <w:r>
        <w:tab/>
      </w:r>
      <w:r w:rsidRPr="00BF7B87">
        <w:t>‘to push’</w:t>
      </w:r>
    </w:p>
    <w:p w14:paraId="01E6A12B" w14:textId="77777777" w:rsidR="00902E77" w:rsidRPr="00252F46" w:rsidRDefault="00902E77" w:rsidP="00DD3440">
      <w:pPr>
        <w:pStyle w:val="Index1"/>
      </w:pPr>
      <w:r>
        <w:tab/>
      </w:r>
      <w:r>
        <w:tab/>
      </w:r>
      <w:r>
        <w:tab/>
      </w:r>
      <w:r>
        <w:tab/>
      </w:r>
      <w:r>
        <w:tab/>
      </w:r>
      <w:r>
        <w:tab/>
      </w:r>
      <w:r>
        <w:tab/>
      </w:r>
      <w:r>
        <w:tab/>
      </w:r>
      <w:r>
        <w:tab/>
      </w:r>
      <w:r>
        <w:tab/>
      </w:r>
      <w:r>
        <w:tab/>
        <w:t>‘dream’</w:t>
      </w:r>
    </w:p>
    <w:p w14:paraId="07C19B49" w14:textId="77777777" w:rsidR="00902E77" w:rsidRDefault="00902E77" w:rsidP="00DD3440">
      <w:pPr>
        <w:pStyle w:val="Index1"/>
      </w:pPr>
      <w:r w:rsidRPr="00343AAC">
        <w:tab/>
      </w:r>
      <w:r w:rsidRPr="00343AAC">
        <w:tab/>
      </w:r>
      <w:r w:rsidRPr="00343AAC">
        <w:tab/>
      </w:r>
      <w:r w:rsidRPr="00343AAC">
        <w:tab/>
      </w:r>
      <w:r w:rsidRPr="00343AAC">
        <w:tab/>
        <w:t xml:space="preserve">[wl]: </w:t>
      </w:r>
      <w:r w:rsidRPr="00343AAC">
        <w:tab/>
      </w:r>
      <w:r w:rsidRPr="00343AAC">
        <w:tab/>
      </w:r>
      <w:r w:rsidRPr="00343AAC">
        <w:tab/>
      </w:r>
      <w:r w:rsidRPr="004D04D6">
        <w:rPr>
          <w:b/>
        </w:rPr>
        <w:t>wl</w:t>
      </w:r>
      <w:r w:rsidRPr="00343AAC">
        <w:t>ɛ̀</w:t>
      </w:r>
      <w:r>
        <w:t>-</w:t>
      </w:r>
      <w:r w:rsidRPr="00343AAC">
        <w:t>ʔɛ̀</w:t>
      </w:r>
      <w:r w:rsidRPr="00343AAC">
        <w:tab/>
      </w:r>
      <w:r w:rsidRPr="00343AAC">
        <w:tab/>
      </w:r>
      <w:r w:rsidRPr="00343AAC">
        <w:tab/>
      </w:r>
      <w:r>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tab/>
      </w:r>
      <w:r w:rsidRPr="00343AAC">
        <w:t xml:space="preserve">[wr]: </w:t>
      </w:r>
      <w:r w:rsidRPr="00343AAC">
        <w:tab/>
      </w:r>
      <w:r w:rsidRPr="00343AAC">
        <w:tab/>
      </w:r>
      <w:r>
        <w:tab/>
      </w:r>
      <w:r w:rsidRPr="004D04D6">
        <w:rPr>
          <w:b/>
        </w:rPr>
        <w:t>wr</w:t>
      </w:r>
      <w:r w:rsidRPr="00343AAC">
        <w:t>ē</w:t>
      </w:r>
      <w:r>
        <w:t>.</w:t>
      </w:r>
      <w:r w:rsidRPr="00343AAC">
        <w:t>ʔē</w:t>
      </w:r>
      <w:r w:rsidRPr="00343AAC">
        <w:tab/>
      </w:r>
      <w:r w:rsidRPr="00343AAC">
        <w:tab/>
      </w:r>
      <w:r w:rsidRPr="00343AAC">
        <w:tab/>
      </w:r>
    </w:p>
    <w:p w14:paraId="296EE206" w14:textId="77777777" w:rsidR="00902E77" w:rsidRPr="009504C5" w:rsidRDefault="00902E77" w:rsidP="00DD3440">
      <w:pPr>
        <w:pStyle w:val="Index1"/>
      </w:pPr>
      <w:r>
        <w:tab/>
      </w:r>
      <w:r>
        <w:tab/>
      </w:r>
      <w:r>
        <w:tab/>
      </w:r>
      <w:r>
        <w:tab/>
      </w:r>
      <w:r>
        <w:tab/>
      </w:r>
      <w:r>
        <w:tab/>
      </w:r>
      <w:r>
        <w:tab/>
      </w:r>
      <w:r>
        <w:tab/>
      </w:r>
      <w:r>
        <w:tab/>
      </w:r>
      <w:r>
        <w:tab/>
      </w:r>
      <w:r>
        <w:tab/>
        <w:t>day-</w:t>
      </w:r>
      <w:r>
        <w:rPr>
          <w:smallCaps/>
          <w:lang w:val="en-GB"/>
        </w:rPr>
        <w:t>cm</w:t>
      </w:r>
      <w:r>
        <w:t>5</w:t>
      </w:r>
      <w:r>
        <w:tab/>
      </w:r>
      <w:r w:rsidRPr="00343AAC">
        <w:tab/>
      </w:r>
      <w:r>
        <w:tab/>
      </w:r>
      <w:r>
        <w:tab/>
      </w:r>
      <w:r>
        <w:tab/>
      </w:r>
      <w:r>
        <w:tab/>
      </w:r>
      <w:r>
        <w:tab/>
      </w:r>
      <w:r>
        <w:tab/>
      </w:r>
      <w:r>
        <w:tab/>
      </w:r>
      <w:r>
        <w:tab/>
      </w:r>
      <w:r>
        <w:tab/>
      </w:r>
      <w:r>
        <w:tab/>
      </w:r>
      <w:r>
        <w:tab/>
      </w:r>
      <w:r>
        <w:tab/>
      </w:r>
      <w:r>
        <w:tab/>
      </w:r>
      <w:r>
        <w:tab/>
      </w:r>
      <w:r>
        <w:tab/>
      </w:r>
      <w:r>
        <w:tab/>
      </w:r>
      <w:r>
        <w:tab/>
      </w:r>
      <w:r>
        <w:tab/>
      </w:r>
      <w:r>
        <w:tab/>
      </w:r>
      <w:r>
        <w:tab/>
      </w:r>
      <w:r w:rsidRPr="00343AAC">
        <w:t>‘short’</w:t>
      </w:r>
    </w:p>
    <w:p w14:paraId="1DE1C89C" w14:textId="77777777" w:rsidR="00902E77" w:rsidRDefault="00902E77" w:rsidP="00DD3440">
      <w:pPr>
        <w:pStyle w:val="Index1"/>
      </w:pPr>
      <w:r w:rsidRPr="00343AAC">
        <w:tab/>
      </w:r>
      <w:r w:rsidRPr="00343AAC">
        <w:tab/>
      </w:r>
      <w:r w:rsidRPr="00343AAC">
        <w:tab/>
      </w:r>
      <w:r w:rsidRPr="00343AAC">
        <w:tab/>
      </w:r>
      <w:r w:rsidRPr="00343AAC">
        <w:tab/>
        <w:t xml:space="preserve">[jl]: </w:t>
      </w:r>
      <w:r w:rsidRPr="00343AAC">
        <w:tab/>
      </w:r>
      <w:r w:rsidRPr="00343AAC">
        <w:tab/>
      </w:r>
      <w:r w:rsidRPr="00343AAC">
        <w:tab/>
      </w:r>
      <w:r w:rsidRPr="00343AAC">
        <w:tab/>
      </w:r>
      <w:r w:rsidRPr="004D04D6">
        <w:rPr>
          <w:b/>
        </w:rPr>
        <w:t>jl</w:t>
      </w:r>
      <w:r w:rsidRPr="00343AAC">
        <w:t>ɛ̄</w:t>
      </w:r>
      <w:r>
        <w:t>.mɛ̄</w:t>
      </w:r>
      <w:r w:rsidRPr="00343AAC">
        <w:tab/>
      </w:r>
      <w:r>
        <w:tab/>
      </w:r>
      <w:r w:rsidRPr="00343AAC">
        <w:tab/>
      </w:r>
      <w:r w:rsidRPr="00343AAC">
        <w:tab/>
      </w:r>
      <w:r w:rsidRPr="00343AAC">
        <w:tab/>
      </w:r>
      <w:r w:rsidRPr="00343AAC">
        <w:tab/>
      </w:r>
      <w:r w:rsidRPr="00343AAC">
        <w:tab/>
      </w:r>
      <w:r w:rsidRPr="00343AAC">
        <w:tab/>
        <w:t xml:space="preserve"> </w:t>
      </w:r>
      <w:r w:rsidRPr="00343AAC">
        <w:tab/>
      </w:r>
      <w:r>
        <w:tab/>
      </w:r>
      <w:r>
        <w:tab/>
      </w:r>
      <w:r>
        <w:tab/>
      </w:r>
      <w:r>
        <w:tab/>
      </w:r>
      <w:r>
        <w:tab/>
      </w:r>
      <w:r>
        <w:tab/>
      </w:r>
      <w:r>
        <w:tab/>
      </w:r>
      <w:r>
        <w:tab/>
      </w:r>
      <w:r w:rsidRPr="00343AAC">
        <w:t xml:space="preserve">[jr]: </w:t>
      </w:r>
      <w:r w:rsidRPr="00343AAC">
        <w:tab/>
      </w:r>
      <w:r w:rsidRPr="00343AAC">
        <w:tab/>
      </w:r>
      <w:r>
        <w:tab/>
      </w:r>
      <w:r w:rsidRPr="004D04D6">
        <w:rPr>
          <w:b/>
        </w:rPr>
        <w:t>jr</w:t>
      </w:r>
      <w:r w:rsidRPr="00343AAC">
        <w:t>ā</w:t>
      </w:r>
      <w:r>
        <w:t xml:space="preserve">.ʔā </w:t>
      </w:r>
      <w:r>
        <w:tab/>
      </w:r>
      <w:r>
        <w:tab/>
      </w:r>
      <w:r>
        <w:tab/>
      </w:r>
    </w:p>
    <w:p w14:paraId="79D9CD87" w14:textId="77777777" w:rsidR="00902E77" w:rsidRPr="008468E1" w:rsidRDefault="00902E77" w:rsidP="00DD3440">
      <w:pPr>
        <w:pStyle w:val="Index1"/>
      </w:pPr>
      <w:r>
        <w:tab/>
      </w:r>
      <w:r>
        <w:tab/>
      </w:r>
      <w:r>
        <w:tab/>
      </w:r>
      <w:r>
        <w:tab/>
      </w:r>
      <w:r>
        <w:tab/>
      </w:r>
      <w:r>
        <w:tab/>
      </w:r>
      <w:r>
        <w:tab/>
      </w:r>
      <w:r>
        <w:tab/>
      </w:r>
      <w:r>
        <w:tab/>
      </w:r>
      <w:r>
        <w:tab/>
      </w:r>
      <w:r>
        <w:tab/>
      </w:r>
      <w:r w:rsidRPr="008468E1">
        <w:t>clean-</w:t>
      </w:r>
      <w:r w:rsidRPr="008468E1">
        <w:rPr>
          <w:smallCaps/>
          <w:lang w:val="en-GB"/>
        </w:rPr>
        <w:t>cm</w:t>
      </w:r>
      <w:r w:rsidRPr="008468E1">
        <w:t>7</w:t>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tab/>
      </w:r>
      <w:r>
        <w:tab/>
      </w:r>
      <w:r>
        <w:tab/>
      </w:r>
      <w:r w:rsidRPr="008468E1">
        <w:t>thing-</w:t>
      </w:r>
      <w:r w:rsidRPr="008468E1">
        <w:rPr>
          <w:smallCaps/>
          <w:lang w:val="en-GB"/>
        </w:rPr>
        <w:t>cm</w:t>
      </w:r>
      <w:r w:rsidRPr="008468E1">
        <w:t>5</w:t>
      </w:r>
      <w:r w:rsidRPr="008468E1">
        <w:tab/>
      </w:r>
      <w:r w:rsidRPr="008468E1">
        <w:tab/>
      </w:r>
    </w:p>
    <w:p w14:paraId="33AEB179" w14:textId="77777777" w:rsidR="00902E77" w:rsidRDefault="00902E77" w:rsidP="00DD3440">
      <w:pPr>
        <w:pStyle w:val="Index1"/>
      </w:pP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8468E1">
        <w:tab/>
      </w:r>
      <w:r w:rsidRPr="00B63A44">
        <w:t>‘cleanliness’</w:t>
      </w:r>
      <w:r>
        <w:tab/>
      </w:r>
      <w:r>
        <w:tab/>
      </w:r>
      <w:r>
        <w:tab/>
      </w:r>
      <w:r>
        <w:tab/>
      </w:r>
      <w:r>
        <w:tab/>
      </w:r>
      <w:r>
        <w:tab/>
      </w:r>
      <w:r>
        <w:tab/>
      </w:r>
      <w:r>
        <w:tab/>
      </w:r>
      <w:r>
        <w:tab/>
      </w:r>
      <w:r>
        <w:tab/>
      </w:r>
      <w:r>
        <w:tab/>
      </w:r>
      <w:r>
        <w:tab/>
      </w:r>
      <w:r>
        <w:tab/>
      </w:r>
      <w:r>
        <w:tab/>
      </w:r>
      <w:r>
        <w:tab/>
      </w:r>
      <w:r>
        <w:tab/>
      </w:r>
      <w:r>
        <w:tab/>
      </w:r>
      <w:r>
        <w:tab/>
      </w:r>
      <w:r>
        <w:tab/>
        <w:t>‘thing’</w:t>
      </w:r>
    </w:p>
    <w:p w14:paraId="4FDB4B7E" w14:textId="77777777" w:rsidR="00902E77" w:rsidRPr="00E309E4" w:rsidRDefault="00902E77" w:rsidP="00902E77"/>
    <w:p w14:paraId="2AEC0721" w14:textId="77777777" w:rsidR="00902E77" w:rsidRPr="00343AAC" w:rsidRDefault="00902E77" w:rsidP="0056024B">
      <w:r w:rsidRPr="00343AAC">
        <w:t>Only [k] and [g] can form an initial complex onset with [m]</w:t>
      </w:r>
      <w:r>
        <w:t>, but</w:t>
      </w:r>
      <w:r w:rsidRPr="00343AAC">
        <w:t xml:space="preserve"> </w:t>
      </w:r>
      <w:r>
        <w:t>t</w:t>
      </w:r>
      <w:r w:rsidRPr="00343AAC">
        <w:t xml:space="preserve">he </w:t>
      </w:r>
      <w:r>
        <w:t>segment clusters [km] and [gm] are</w:t>
      </w:r>
      <w:r w:rsidRPr="00343AAC">
        <w:t xml:space="preserve"> </w:t>
      </w:r>
      <w:r>
        <w:t xml:space="preserve">only </w:t>
      </w:r>
      <w:r w:rsidRPr="00343AAC">
        <w:t>attested</w:t>
      </w:r>
      <w:r>
        <w:t xml:space="preserve"> in a few words. Herault and Mlanhoro (1973) analyze them</w:t>
      </w:r>
      <w:r w:rsidRPr="00343AAC">
        <w:t xml:space="preserve"> as the nasal counterpart</w:t>
      </w:r>
      <w:r>
        <w:t>s</w:t>
      </w:r>
      <w:r w:rsidRPr="00343AAC">
        <w:t xml:space="preserve"> of [kp] and [gb] when the following vowel is nasal, see examples in </w:t>
      </w:r>
      <w:r>
        <w:fldChar w:fldCharType="begin"/>
      </w:r>
      <w:r>
        <w:instrText xml:space="preserve"> REF _Ref470793992 \r \h  \* MERGEFORMAT </w:instrText>
      </w:r>
      <w:r>
        <w:fldChar w:fldCharType="separate"/>
      </w:r>
      <w:r>
        <w:t>(13)</w:t>
      </w:r>
      <w:r>
        <w:fldChar w:fldCharType="end"/>
      </w:r>
      <w:r>
        <w:t>. In other words, in their</w:t>
      </w:r>
      <w:r w:rsidRPr="00343AAC">
        <w:t xml:space="preserve"> analysis [km] and [gm] are allophones of</w:t>
      </w:r>
      <w:r>
        <w:t xml:space="preserve"> underlying /</w:t>
      </w:r>
      <w:r w:rsidRPr="00343AAC">
        <w:t>kp</w:t>
      </w:r>
      <w:r>
        <w:t>/ and /gb/</w:t>
      </w:r>
      <w:r w:rsidRPr="00343AAC">
        <w:t>.</w:t>
      </w:r>
      <w:r w:rsidRPr="006D47B7">
        <w:rPr>
          <w:sz w:val="20"/>
          <w:szCs w:val="20"/>
        </w:rPr>
        <w:t xml:space="preserve"> </w:t>
      </w:r>
      <w:r w:rsidRPr="006D47B7">
        <w:t>An alternative explanation is that the vowel following [km] and [gm] is subject to nasal harmony. That explain</w:t>
      </w:r>
      <w:r>
        <w:t>s</w:t>
      </w:r>
      <w:r w:rsidRPr="006D47B7">
        <w:t xml:space="preserve"> why the following vowel is always nasal. In fact, [kp] and [gb] can be followed by a nasal vowel, and this </w:t>
      </w:r>
      <w:r>
        <w:t xml:space="preserve">distributional fact </w:t>
      </w:r>
      <w:r w:rsidRPr="006D47B7">
        <w:t>speaks again the allophonic nature of [km] and [gm]</w:t>
      </w:r>
      <w:r>
        <w:t xml:space="preserve">, see the examples in </w:t>
      </w:r>
      <w:r>
        <w:fldChar w:fldCharType="begin"/>
      </w:r>
      <w:r>
        <w:instrText xml:space="preserve"> REF _Ref501037612 \r \h </w:instrText>
      </w:r>
      <w:r>
        <w:fldChar w:fldCharType="separate"/>
      </w:r>
      <w:r>
        <w:t>(15)</w:t>
      </w:r>
      <w:r>
        <w:fldChar w:fldCharType="end"/>
      </w:r>
      <w:r w:rsidRPr="006D47B7">
        <w:t>.</w:t>
      </w:r>
    </w:p>
    <w:p w14:paraId="3BDA351C" w14:textId="77777777" w:rsidR="00902E77" w:rsidRPr="00343AAC" w:rsidRDefault="00902E77" w:rsidP="00DD3440">
      <w:pPr>
        <w:pStyle w:val="Index1"/>
      </w:pPr>
    </w:p>
    <w:p w14:paraId="3D344EE2" w14:textId="77777777" w:rsidR="00902E77" w:rsidRDefault="00902E77" w:rsidP="00DD3440">
      <w:pPr>
        <w:pStyle w:val="Index1"/>
        <w:numPr>
          <w:ilvl w:val="0"/>
          <w:numId w:val="6"/>
        </w:numPr>
      </w:pPr>
      <w:bookmarkStart w:id="27" w:name="_Ref470793992"/>
      <w:r>
        <w:t xml:space="preserve">    a. </w:t>
      </w:r>
      <w:r>
        <w:tab/>
      </w:r>
      <w:r w:rsidRPr="005D3B06">
        <w:rPr>
          <w:b/>
        </w:rPr>
        <w:t>km</w:t>
      </w:r>
      <w:r w:rsidRPr="00204510">
        <w:t>ɔ̃́   </w:t>
      </w:r>
      <w:r>
        <w:t xml:space="preserve"> </w:t>
      </w:r>
      <w:r>
        <w:tab/>
      </w:r>
      <w:r>
        <w:tab/>
        <w:t xml:space="preserve"> </w:t>
      </w:r>
      <w:r>
        <w:tab/>
      </w:r>
      <w:r>
        <w:tab/>
      </w:r>
      <w:r>
        <w:tab/>
      </w:r>
      <w:r>
        <w:tab/>
      </w:r>
      <w:r>
        <w:tab/>
      </w:r>
      <w:r>
        <w:tab/>
      </w:r>
      <w:r>
        <w:tab/>
      </w:r>
      <w:r>
        <w:tab/>
      </w:r>
      <w:r>
        <w:tab/>
      </w:r>
      <w:r>
        <w:tab/>
      </w:r>
      <w:r>
        <w:tab/>
      </w:r>
      <w:r>
        <w:tab/>
      </w:r>
      <w:r>
        <w:tab/>
      </w:r>
      <w:r>
        <w:tab/>
      </w:r>
      <w:r>
        <w:tab/>
      </w:r>
      <w:r>
        <w:tab/>
      </w:r>
      <w:r>
        <w:tab/>
        <w:t>b.</w:t>
      </w:r>
      <w:r>
        <w:tab/>
      </w:r>
      <w:r>
        <w:tab/>
      </w:r>
      <w:r w:rsidRPr="00261DBB">
        <w:rPr>
          <w:b/>
        </w:rPr>
        <w:t>km</w:t>
      </w:r>
      <w:r w:rsidRPr="00204510">
        <w:t>ã̄</w:t>
      </w:r>
      <w:r>
        <w:t>-ʔ</w:t>
      </w:r>
      <w:r w:rsidRPr="00204510">
        <w:t>ã̄</w:t>
      </w:r>
      <w:r w:rsidRPr="00343AAC">
        <w:t xml:space="preserve"> </w:t>
      </w:r>
      <w:r w:rsidRPr="00343AAC">
        <w:tab/>
        <w:t xml:space="preserve"> </w:t>
      </w:r>
      <w:r w:rsidRPr="00343AAC">
        <w:tab/>
      </w:r>
      <w:r w:rsidRPr="00343AAC">
        <w:tab/>
      </w:r>
      <w:r w:rsidRPr="00343AAC">
        <w:tab/>
      </w:r>
      <w:r w:rsidRPr="00343AAC">
        <w:tab/>
      </w:r>
    </w:p>
    <w:p w14:paraId="1AC31A88" w14:textId="30A92397" w:rsidR="00902E77" w:rsidRPr="00C774A1" w:rsidRDefault="00902E77" w:rsidP="00DD3440">
      <w:pPr>
        <w:pStyle w:val="Index1"/>
      </w:pPr>
      <w:r>
        <w:tab/>
      </w:r>
      <w:r>
        <w:tab/>
      </w:r>
      <w:r>
        <w:tab/>
      </w:r>
      <w:r>
        <w:tab/>
      </w:r>
      <w:r>
        <w:tab/>
      </w:r>
      <w:r>
        <w:tab/>
      </w:r>
      <w:r>
        <w:tab/>
      </w:r>
      <w:r>
        <w:tab/>
      </w:r>
      <w:r w:rsidRPr="00343AAC">
        <w:t>‘</w:t>
      </w:r>
      <w:r>
        <w:t xml:space="preserve">to </w:t>
      </w:r>
      <w:r w:rsidRPr="00343AAC">
        <w:t>hit’</w:t>
      </w:r>
      <w:bookmarkEnd w:id="27"/>
      <w:r>
        <w:tab/>
      </w:r>
      <w:r>
        <w:tab/>
      </w:r>
      <w:r>
        <w:tab/>
      </w:r>
      <w:r>
        <w:tab/>
      </w:r>
      <w:r>
        <w:tab/>
      </w:r>
      <w:r>
        <w:tab/>
      </w:r>
      <w:r>
        <w:tab/>
      </w:r>
      <w:r>
        <w:tab/>
      </w:r>
      <w:r>
        <w:tab/>
      </w:r>
      <w:r>
        <w:tab/>
      </w:r>
      <w:r>
        <w:tab/>
      </w:r>
      <w:r>
        <w:tab/>
      </w:r>
      <w:r>
        <w:tab/>
      </w:r>
      <w:r>
        <w:tab/>
      </w:r>
      <w:r>
        <w:tab/>
      </w:r>
      <w:r>
        <w:tab/>
      </w:r>
      <w:r>
        <w:tab/>
      </w:r>
      <w:r>
        <w:tab/>
      </w:r>
      <w:r>
        <w:tab/>
      </w:r>
      <w:r>
        <w:tab/>
      </w:r>
      <w:r>
        <w:tab/>
      </w:r>
      <w:r>
        <w:tab/>
      </w:r>
      <w:r w:rsidRPr="00343AAC">
        <w:t>‘nice’</w:t>
      </w:r>
    </w:p>
    <w:p w14:paraId="49DD927F" w14:textId="77777777" w:rsidR="00902E77" w:rsidRDefault="00902E77" w:rsidP="00DD3440">
      <w:pPr>
        <w:pStyle w:val="Index1"/>
      </w:pPr>
      <w:r>
        <w:tab/>
      </w:r>
      <w:r>
        <w:tab/>
      </w:r>
      <w:r>
        <w:tab/>
      </w:r>
      <w:r>
        <w:tab/>
      </w:r>
      <w:r>
        <w:tab/>
      </w:r>
      <w:r>
        <w:tab/>
        <w:t xml:space="preserve">c. </w:t>
      </w:r>
      <w:r>
        <w:tab/>
      </w:r>
      <w:r w:rsidRPr="00261DBB">
        <w:rPr>
          <w:b/>
        </w:rPr>
        <w:t>km</w:t>
      </w:r>
      <w:r>
        <w:t>ɔ̃́.ʔɔ̃́-l</w:t>
      </w:r>
      <w:r w:rsidRPr="00204510">
        <w:t>ɔ̃̄</w:t>
      </w:r>
      <w:r w:rsidRPr="00343AAC">
        <w:tab/>
        <w:t xml:space="preserve"> </w:t>
      </w:r>
      <w:r w:rsidRPr="00343AAC">
        <w:tab/>
      </w:r>
      <w:r w:rsidRPr="00343AAC">
        <w:tab/>
      </w:r>
      <w:r w:rsidRPr="00343AAC">
        <w:tab/>
      </w:r>
      <w:r>
        <w:tab/>
      </w:r>
      <w:r>
        <w:tab/>
      </w:r>
      <w:r>
        <w:tab/>
      </w:r>
      <w:r>
        <w:tab/>
      </w:r>
      <w:r>
        <w:tab/>
      </w:r>
      <w:r>
        <w:tab/>
      </w:r>
      <w:r>
        <w:tab/>
      </w:r>
      <w:r>
        <w:tab/>
      </w:r>
      <w:r>
        <w:tab/>
      </w:r>
      <w:r>
        <w:tab/>
      </w:r>
      <w:r>
        <w:tab/>
      </w:r>
      <w:r>
        <w:tab/>
      </w:r>
      <w:r>
        <w:tab/>
        <w:t>d.</w:t>
      </w:r>
      <w:r>
        <w:tab/>
      </w:r>
      <w:r>
        <w:tab/>
      </w:r>
      <w:r w:rsidRPr="00582778">
        <w:t>l</w:t>
      </w:r>
      <w:r w:rsidRPr="00582778">
        <w:rPr>
          <w:lang w:val="en-GB"/>
        </w:rPr>
        <w:t>ā</w:t>
      </w:r>
      <w:r>
        <w:rPr>
          <w:lang w:val="en-GB"/>
        </w:rPr>
        <w:t>.</w:t>
      </w:r>
      <w:r w:rsidRPr="00261DBB">
        <w:rPr>
          <w:b/>
        </w:rPr>
        <w:t>gm</w:t>
      </w:r>
      <w:r w:rsidRPr="00204510">
        <w:t>ã̄</w:t>
      </w:r>
      <w:r>
        <w:t>.</w:t>
      </w:r>
      <w:r w:rsidRPr="00C913C2">
        <w:t>m</w:t>
      </w:r>
      <w:r w:rsidRPr="00C913C2">
        <w:rPr>
          <w:color w:val="000000" w:themeColor="text1"/>
        </w:rPr>
        <w:t>ũ̄</w:t>
      </w:r>
      <w:r>
        <w:t xml:space="preserve"> </w:t>
      </w:r>
    </w:p>
    <w:p w14:paraId="5449E9BA" w14:textId="77777777" w:rsidR="00902E77" w:rsidRDefault="00902E77" w:rsidP="00DD3440">
      <w:pPr>
        <w:pStyle w:val="Index1"/>
      </w:pPr>
      <w:r>
        <w:tab/>
      </w:r>
      <w:r>
        <w:tab/>
      </w:r>
      <w:r>
        <w:tab/>
      </w:r>
      <w:r>
        <w:tab/>
      </w:r>
      <w:r>
        <w:tab/>
      </w:r>
      <w:r>
        <w:tab/>
      </w:r>
      <w:r>
        <w:tab/>
      </w:r>
      <w:r>
        <w:tab/>
        <w:t>fireplace-</w:t>
      </w:r>
      <w:r>
        <w:rPr>
          <w:smallCaps/>
          <w:lang w:val="en-GB"/>
        </w:rPr>
        <w:t>cm</w:t>
      </w:r>
      <w:r>
        <w:t>3</w:t>
      </w:r>
      <w:r>
        <w:tab/>
      </w:r>
      <w:r>
        <w:tab/>
      </w:r>
      <w:r>
        <w:tab/>
      </w:r>
      <w:r>
        <w:tab/>
      </w:r>
      <w:r>
        <w:tab/>
      </w:r>
      <w:r>
        <w:tab/>
      </w:r>
      <w:r>
        <w:tab/>
      </w:r>
      <w:r>
        <w:tab/>
      </w:r>
      <w:r>
        <w:tab/>
      </w:r>
      <w:r>
        <w:tab/>
      </w:r>
      <w:r>
        <w:tab/>
      </w:r>
      <w:r>
        <w:tab/>
      </w:r>
      <w:r>
        <w:tab/>
      </w:r>
      <w:r>
        <w:tab/>
      </w:r>
      <w:r>
        <w:tab/>
      </w:r>
      <w:r>
        <w:tab/>
      </w:r>
      <w:r>
        <w:tab/>
        <w:t>belly-</w:t>
      </w:r>
      <w:r w:rsidRPr="00063A77">
        <w:t>kind-</w:t>
      </w:r>
      <w:r w:rsidRPr="00063A77">
        <w:rPr>
          <w:smallCaps/>
          <w:lang w:val="en-GB"/>
        </w:rPr>
        <w:t>cm</w:t>
      </w:r>
      <w:r w:rsidRPr="00063A77">
        <w:t>7</w:t>
      </w:r>
      <w:r>
        <w:t xml:space="preserve"> </w:t>
      </w:r>
    </w:p>
    <w:p w14:paraId="32986B60" w14:textId="77777777" w:rsidR="00902E77" w:rsidRDefault="00902E77" w:rsidP="00DD3440">
      <w:pPr>
        <w:pStyle w:val="Index1"/>
      </w:pPr>
      <w:r>
        <w:tab/>
      </w:r>
      <w:r>
        <w:tab/>
      </w:r>
      <w:r>
        <w:tab/>
      </w:r>
      <w:r>
        <w:tab/>
      </w:r>
      <w:r>
        <w:tab/>
      </w:r>
      <w:r>
        <w:tab/>
      </w:r>
      <w:r>
        <w:tab/>
      </w:r>
      <w:r>
        <w:tab/>
        <w:t>‘fireplace’</w:t>
      </w:r>
      <w:r>
        <w:tab/>
      </w:r>
      <w:r>
        <w:tab/>
      </w:r>
      <w:r>
        <w:tab/>
      </w:r>
      <w:r>
        <w:tab/>
      </w:r>
      <w:r>
        <w:tab/>
      </w:r>
      <w:r>
        <w:tab/>
      </w:r>
      <w:r>
        <w:tab/>
      </w:r>
      <w:r>
        <w:tab/>
      </w:r>
      <w:r>
        <w:tab/>
      </w:r>
      <w:r>
        <w:tab/>
      </w:r>
      <w:r>
        <w:tab/>
      </w:r>
      <w:r>
        <w:tab/>
      </w:r>
      <w:r>
        <w:tab/>
      </w:r>
      <w:r>
        <w:tab/>
      </w:r>
      <w:r>
        <w:tab/>
      </w:r>
      <w:r>
        <w:tab/>
      </w:r>
      <w:r>
        <w:tab/>
      </w:r>
      <w:r>
        <w:tab/>
      </w:r>
      <w:r>
        <w:tab/>
        <w:t>‘kindness’</w:t>
      </w:r>
    </w:p>
    <w:p w14:paraId="1C5BFD72" w14:textId="77777777" w:rsidR="00902E77" w:rsidRPr="00E70917" w:rsidRDefault="00902E77" w:rsidP="00902E77"/>
    <w:p w14:paraId="1016C167" w14:textId="77777777" w:rsidR="00902E77" w:rsidRPr="00BF791E" w:rsidRDefault="00902E77" w:rsidP="00DD3440">
      <w:pPr>
        <w:pStyle w:val="Index1"/>
        <w:numPr>
          <w:ilvl w:val="0"/>
          <w:numId w:val="6"/>
        </w:numPr>
        <w:rPr>
          <w:b/>
        </w:rPr>
      </w:pPr>
      <w:r w:rsidRPr="00BF791E">
        <w:rPr>
          <w:b/>
        </w:rPr>
        <w:t xml:space="preserve"> </w:t>
      </w:r>
      <w:r>
        <w:rPr>
          <w:b/>
        </w:rPr>
        <w:t xml:space="preserve">  </w:t>
      </w:r>
      <w:r>
        <w:rPr>
          <w:b/>
        </w:rPr>
        <w:tab/>
      </w:r>
      <w:r w:rsidRPr="00BF791E">
        <w:t xml:space="preserve">a. </w:t>
      </w:r>
      <w:r>
        <w:tab/>
      </w:r>
      <w:r w:rsidRPr="00BF791E">
        <w:t xml:space="preserve">kpɛ̃̄-mũ̀           </w:t>
      </w:r>
      <w:r w:rsidRPr="00BF791E">
        <w:tab/>
        <w:t xml:space="preserve">  </w:t>
      </w:r>
      <w:r w:rsidRPr="00BF791E">
        <w:tab/>
      </w:r>
      <w:r w:rsidRPr="00BF791E">
        <w:tab/>
      </w:r>
      <w:r w:rsidRPr="00BF791E">
        <w:tab/>
      </w:r>
      <w:r>
        <w:tab/>
        <w:t xml:space="preserve">b. </w:t>
      </w:r>
      <w:r>
        <w:tab/>
      </w:r>
      <w:r>
        <w:tab/>
      </w:r>
      <w:r w:rsidRPr="00BF791E">
        <w:t>kpã̀dàː-là</w:t>
      </w:r>
      <w:r w:rsidRPr="00BF791E">
        <w:tab/>
      </w:r>
      <w:r w:rsidRPr="00BF791E">
        <w:tab/>
      </w:r>
      <w:r w:rsidRPr="00BF791E">
        <w:tab/>
      </w:r>
      <w:r w:rsidRPr="00BF791E">
        <w:tab/>
      </w:r>
      <w:r w:rsidRPr="00BF791E">
        <w:tab/>
      </w:r>
      <w:r w:rsidRPr="00BF791E">
        <w:tab/>
      </w:r>
      <w:r w:rsidRPr="00BF791E">
        <w:tab/>
      </w:r>
      <w:r w:rsidRPr="00BF791E">
        <w:tab/>
      </w:r>
      <w:r w:rsidRPr="00BF791E">
        <w:tab/>
      </w:r>
      <w:r w:rsidRPr="00BF791E">
        <w:tab/>
      </w:r>
      <w:r w:rsidRPr="00BF791E">
        <w:tab/>
      </w:r>
      <w:r>
        <w:t>c.</w:t>
      </w:r>
      <w:r>
        <w:tab/>
      </w:r>
      <w:r w:rsidRPr="00BF791E">
        <w:t>lāgbã̄-mũ̄   </w:t>
      </w:r>
    </w:p>
    <w:p w14:paraId="54064EBB" w14:textId="77777777" w:rsidR="00902E77" w:rsidRPr="00BF791E" w:rsidRDefault="00902E77" w:rsidP="00DD3440">
      <w:pPr>
        <w:pStyle w:val="Index1"/>
      </w:pPr>
      <w:r>
        <w:tab/>
      </w:r>
      <w:r>
        <w:tab/>
      </w:r>
      <w:r>
        <w:tab/>
      </w:r>
      <w:r>
        <w:tab/>
      </w:r>
      <w:r>
        <w:tab/>
      </w:r>
      <w:r>
        <w:tab/>
      </w:r>
      <w:r>
        <w:tab/>
      </w:r>
      <w:r>
        <w:tab/>
        <w:t>day</w:t>
      </w:r>
      <w:r w:rsidRPr="00BF791E">
        <w:t>light-</w:t>
      </w:r>
      <w:r w:rsidRPr="00BF791E">
        <w:rPr>
          <w:smallCaps/>
          <w:lang w:val="en-GB"/>
        </w:rPr>
        <w:t>cm</w:t>
      </w:r>
      <w:r w:rsidRPr="00BF791E">
        <w:t xml:space="preserve">7        </w:t>
      </w:r>
      <w:r>
        <w:tab/>
      </w:r>
      <w:r>
        <w:tab/>
      </w:r>
      <w:r>
        <w:tab/>
      </w:r>
      <w:r>
        <w:tab/>
      </w:r>
      <w:r>
        <w:tab/>
      </w:r>
      <w:r w:rsidRPr="00BF791E">
        <w:t>funeral yard-</w:t>
      </w:r>
      <w:r w:rsidRPr="00BF791E">
        <w:rPr>
          <w:smallCaps/>
          <w:lang w:val="en-GB"/>
        </w:rPr>
        <w:t>cm</w:t>
      </w:r>
      <w:r w:rsidRPr="00BF791E">
        <w:t>3</w:t>
      </w:r>
      <w:r w:rsidRPr="00BF791E">
        <w:tab/>
      </w:r>
      <w:r w:rsidRPr="00BF791E">
        <w:tab/>
      </w:r>
      <w:r w:rsidRPr="00BF791E">
        <w:tab/>
      </w:r>
      <w:r w:rsidRPr="00BF791E">
        <w:tab/>
      </w:r>
      <w:r w:rsidRPr="00BF791E">
        <w:tab/>
      </w:r>
      <w:r w:rsidRPr="00BF791E">
        <w:tab/>
      </w:r>
      <w:r w:rsidRPr="00BF791E">
        <w:tab/>
      </w:r>
      <w:r>
        <w:tab/>
      </w:r>
      <w:r w:rsidRPr="00BF791E">
        <w:t>anger-</w:t>
      </w:r>
      <w:r w:rsidRPr="00BF791E">
        <w:rPr>
          <w:smallCaps/>
          <w:lang w:val="en-GB"/>
        </w:rPr>
        <w:t>cm7</w:t>
      </w:r>
    </w:p>
    <w:p w14:paraId="11072C43" w14:textId="77777777" w:rsidR="00902E77" w:rsidRPr="00510F16" w:rsidRDefault="00902E77" w:rsidP="00DD3440">
      <w:pPr>
        <w:pStyle w:val="Index1"/>
      </w:pPr>
      <w:r>
        <w:tab/>
      </w:r>
      <w:r>
        <w:tab/>
      </w:r>
      <w:r>
        <w:tab/>
      </w:r>
      <w:r>
        <w:tab/>
      </w:r>
      <w:r>
        <w:tab/>
      </w:r>
      <w:r>
        <w:tab/>
      </w:r>
      <w:r>
        <w:tab/>
      </w:r>
      <w:r>
        <w:tab/>
        <w:t>‘day</w:t>
      </w:r>
      <w:r w:rsidRPr="00BF791E">
        <w:t>light’</w:t>
      </w:r>
      <w:r w:rsidRPr="00BF791E">
        <w:tab/>
      </w:r>
      <w:r w:rsidRPr="00BF791E">
        <w:tab/>
      </w:r>
      <w:r w:rsidRPr="00BF791E">
        <w:tab/>
      </w:r>
      <w:r w:rsidRPr="00BF791E">
        <w:tab/>
      </w:r>
      <w:r w:rsidRPr="00BF791E">
        <w:tab/>
      </w:r>
      <w:r w:rsidRPr="00BF791E">
        <w:tab/>
      </w:r>
      <w:r>
        <w:tab/>
      </w:r>
      <w:r>
        <w:tab/>
      </w:r>
      <w:r>
        <w:tab/>
      </w:r>
      <w:r>
        <w:tab/>
      </w:r>
      <w:r>
        <w:tab/>
      </w:r>
      <w:r w:rsidRPr="00BF791E">
        <w:t>‘funeral yard’</w:t>
      </w:r>
      <w:r>
        <w:tab/>
      </w:r>
      <w:r>
        <w:tab/>
      </w:r>
      <w:r>
        <w:tab/>
      </w:r>
      <w:r>
        <w:tab/>
      </w:r>
      <w:r>
        <w:tab/>
      </w:r>
      <w:r>
        <w:tab/>
      </w:r>
      <w:r>
        <w:tab/>
      </w:r>
      <w:r>
        <w:tab/>
      </w:r>
      <w:r>
        <w:tab/>
      </w:r>
      <w:r>
        <w:tab/>
        <w:t>‘</w:t>
      </w:r>
      <w:r w:rsidRPr="00BF791E">
        <w:t>anger’</w:t>
      </w:r>
    </w:p>
    <w:p w14:paraId="5B39AF06" w14:textId="77777777" w:rsidR="00902E77" w:rsidRDefault="00902E77" w:rsidP="00902E77">
      <w:pPr>
        <w:spacing w:line="276" w:lineRule="auto"/>
        <w:jc w:val="both"/>
        <w:rPr>
          <w:color w:val="000000" w:themeColor="text1"/>
        </w:rPr>
      </w:pPr>
    </w:p>
    <w:p w14:paraId="4EFC6B38" w14:textId="77777777" w:rsidR="00902E77" w:rsidRPr="00343AAC" w:rsidRDefault="00902E77" w:rsidP="0056024B">
      <w:pPr>
        <w:rPr>
          <w:color w:val="000000" w:themeColor="text1"/>
        </w:rPr>
      </w:pPr>
      <w:r w:rsidRPr="00343AAC">
        <w:rPr>
          <w:color w:val="000000" w:themeColor="text1"/>
        </w:rPr>
        <w:t xml:space="preserve">Word-medial complex onsets </w:t>
      </w:r>
      <w:r w:rsidRPr="0056024B">
        <w:t>are</w:t>
      </w:r>
      <w:r w:rsidRPr="00343AAC">
        <w:rPr>
          <w:color w:val="000000" w:themeColor="text1"/>
        </w:rPr>
        <w:t xml:space="preserve"> listed in </w:t>
      </w:r>
      <w:r>
        <w:fldChar w:fldCharType="begin"/>
      </w:r>
      <w:r>
        <w:instrText xml:space="preserve"> REF _Ref467151704 \r \h  \* MERGEFORMAT </w:instrText>
      </w:r>
      <w:r>
        <w:fldChar w:fldCharType="separate"/>
      </w:r>
      <w:r w:rsidRPr="00711828">
        <w:rPr>
          <w:color w:val="000000" w:themeColor="text1"/>
        </w:rPr>
        <w:t>(15)</w:t>
      </w:r>
      <w:r>
        <w:fldChar w:fldCharType="end"/>
      </w:r>
      <w:r>
        <w:rPr>
          <w:color w:val="000000" w:themeColor="text1"/>
        </w:rPr>
        <w:t>.</w:t>
      </w:r>
    </w:p>
    <w:p w14:paraId="44AA2EB7" w14:textId="77777777" w:rsidR="00902E77" w:rsidRPr="00343AAC" w:rsidRDefault="00902E77" w:rsidP="00DD3440">
      <w:pPr>
        <w:pStyle w:val="Index1"/>
      </w:pPr>
    </w:p>
    <w:p w14:paraId="4FCF077C" w14:textId="77777777" w:rsidR="00902E77" w:rsidRDefault="00902E77" w:rsidP="00DD3440">
      <w:pPr>
        <w:pStyle w:val="Index1"/>
        <w:numPr>
          <w:ilvl w:val="0"/>
          <w:numId w:val="6"/>
        </w:numPr>
      </w:pPr>
      <w:r w:rsidRPr="00343AAC">
        <w:t xml:space="preserve"> </w:t>
      </w:r>
      <w:r w:rsidRPr="00343AAC">
        <w:tab/>
      </w:r>
      <w:r w:rsidRPr="00343AAC">
        <w:tab/>
      </w:r>
      <w:bookmarkStart w:id="28" w:name="_Ref467151704"/>
      <w:bookmarkStart w:id="29" w:name="_Ref501037612"/>
      <w:r>
        <w:t>[pl]:</w:t>
      </w:r>
      <w:r>
        <w:tab/>
      </w:r>
      <w:r>
        <w:tab/>
      </w:r>
      <w:r w:rsidRPr="00343AAC">
        <w:t>tī.</w:t>
      </w:r>
      <w:r w:rsidRPr="003D5315">
        <w:rPr>
          <w:b/>
        </w:rPr>
        <w:t>pl</w:t>
      </w:r>
      <w:r>
        <w:t xml:space="preserve">ɔ̄-ʔɔ̄ </w:t>
      </w:r>
      <w:r>
        <w:tab/>
      </w:r>
      <w:r>
        <w:tab/>
      </w:r>
      <w:r>
        <w:tab/>
      </w:r>
      <w:r>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bookmarkEnd w:id="28"/>
      <w:r>
        <w:tab/>
      </w:r>
      <w:r>
        <w:tab/>
      </w:r>
      <w:r>
        <w:tab/>
        <w:t xml:space="preserve">[pr]: </w:t>
      </w:r>
      <w:r>
        <w:tab/>
      </w:r>
      <w:r>
        <w:tab/>
      </w:r>
      <w:r w:rsidRPr="00343AAC">
        <w:t>tì.</w:t>
      </w:r>
      <w:r w:rsidRPr="00BF49D6">
        <w:rPr>
          <w:b/>
        </w:rPr>
        <w:t>pr</w:t>
      </w:r>
      <w:r w:rsidRPr="00343AAC">
        <w:t>ì-ʔì</w:t>
      </w:r>
      <w:bookmarkEnd w:id="29"/>
      <w:r w:rsidRPr="00343AAC">
        <w:t xml:space="preserve"> </w:t>
      </w:r>
      <w:r w:rsidRPr="00343AAC">
        <w:tab/>
      </w:r>
      <w:r w:rsidRPr="00343AAC">
        <w:tab/>
      </w:r>
      <w:r w:rsidRPr="00343AAC">
        <w:tab/>
      </w:r>
      <w:r w:rsidRPr="00343AAC">
        <w:tab/>
      </w:r>
      <w:r w:rsidRPr="00343AAC">
        <w:tab/>
      </w:r>
    </w:p>
    <w:p w14:paraId="545EF431" w14:textId="77777777" w:rsidR="00902E77" w:rsidRDefault="00902E77" w:rsidP="00DD3440">
      <w:pPr>
        <w:pStyle w:val="Index1"/>
      </w:pPr>
      <w:r>
        <w:tab/>
      </w:r>
      <w:r>
        <w:tab/>
      </w:r>
      <w:r>
        <w:tab/>
      </w:r>
      <w:r>
        <w:tab/>
      </w:r>
      <w:r>
        <w:tab/>
      </w:r>
      <w:r>
        <w:tab/>
      </w:r>
      <w:r>
        <w:tab/>
      </w:r>
      <w:r>
        <w:tab/>
      </w:r>
      <w:r>
        <w:tab/>
      </w:r>
      <w:r>
        <w:tab/>
      </w:r>
      <w:r w:rsidRPr="00457DD6">
        <w:t>grou</w:t>
      </w:r>
      <w:r>
        <w:t>nd-</w:t>
      </w:r>
      <w:r>
        <w:rPr>
          <w:smallCaps/>
          <w:lang w:val="en-GB"/>
        </w:rPr>
        <w:t>cm</w:t>
      </w:r>
      <w:r>
        <w:t>5</w:t>
      </w:r>
      <w:r>
        <w:tab/>
      </w:r>
      <w:r>
        <w:tab/>
      </w:r>
      <w:r>
        <w:tab/>
      </w:r>
      <w:r>
        <w:tab/>
      </w:r>
      <w:r>
        <w:tab/>
      </w:r>
      <w:r>
        <w:tab/>
      </w:r>
      <w:r>
        <w:tab/>
      </w:r>
      <w:r>
        <w:tab/>
      </w:r>
      <w:r>
        <w:tab/>
      </w:r>
      <w:r>
        <w:tab/>
      </w:r>
      <w:r>
        <w:tab/>
      </w:r>
      <w:r>
        <w:tab/>
      </w:r>
      <w:r>
        <w:tab/>
      </w:r>
      <w:r>
        <w:tab/>
      </w:r>
      <w:r>
        <w:tab/>
      </w:r>
      <w:r>
        <w:tab/>
      </w:r>
      <w:r>
        <w:tab/>
      </w:r>
      <w:r>
        <w:tab/>
      </w:r>
      <w:r>
        <w:tab/>
      </w:r>
      <w:r>
        <w:tab/>
      </w:r>
      <w:r>
        <w:tab/>
        <w:t>fresh-</w:t>
      </w:r>
      <w:r>
        <w:rPr>
          <w:smallCaps/>
          <w:lang w:val="en-GB"/>
        </w:rPr>
        <w:t>cm</w:t>
      </w:r>
      <w:r>
        <w:t>5</w:t>
      </w:r>
      <w:r>
        <w:tab/>
      </w:r>
    </w:p>
    <w:p w14:paraId="59CAD4F7" w14:textId="77777777" w:rsidR="00902E77" w:rsidRPr="00457DD6" w:rsidRDefault="00902E77" w:rsidP="00DD3440">
      <w:pPr>
        <w:pStyle w:val="Index1"/>
      </w:pPr>
      <w:r>
        <w:tab/>
      </w:r>
      <w:r>
        <w:tab/>
      </w:r>
      <w:r>
        <w:tab/>
      </w:r>
      <w:r>
        <w:tab/>
      </w:r>
      <w:r>
        <w:tab/>
      </w:r>
      <w:r>
        <w:tab/>
      </w:r>
      <w:r>
        <w:tab/>
      </w:r>
      <w:r>
        <w:tab/>
      </w:r>
      <w:r>
        <w:tab/>
      </w:r>
      <w:r>
        <w:tab/>
        <w:t>‘ground’</w:t>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063A77">
        <w:t>‘fresh</w:t>
      </w:r>
      <w:r>
        <w:t>ness</w:t>
      </w:r>
      <w:r w:rsidRPr="00063A77">
        <w:t>’</w:t>
      </w:r>
    </w:p>
    <w:p w14:paraId="5558E76A" w14:textId="77777777" w:rsidR="00902E77" w:rsidRDefault="00902E77" w:rsidP="00DD3440">
      <w:pPr>
        <w:pStyle w:val="Index1"/>
      </w:pPr>
      <w:r>
        <w:tab/>
      </w:r>
      <w:r>
        <w:tab/>
      </w:r>
      <w:r>
        <w:tab/>
      </w:r>
      <w:r>
        <w:tab/>
      </w:r>
      <w:r>
        <w:tab/>
      </w:r>
      <w:r>
        <w:tab/>
        <w:t>[bl]:</w:t>
      </w:r>
      <w:r>
        <w:tab/>
      </w:r>
      <w:r>
        <w:tab/>
        <w:t>à.</w:t>
      </w:r>
      <w:r w:rsidRPr="00BF49D6">
        <w:rPr>
          <w:b/>
        </w:rPr>
        <w:t>b</w:t>
      </w:r>
      <w:r>
        <w:rPr>
          <w:b/>
        </w:rPr>
        <w:t>l</w:t>
      </w:r>
      <w:r>
        <w:t>ò-ʔò</w:t>
      </w:r>
      <w:r>
        <w:tab/>
      </w:r>
      <w:r>
        <w:tab/>
      </w:r>
      <w:r>
        <w:tab/>
      </w:r>
      <w:r>
        <w:tab/>
      </w:r>
      <w:r>
        <w:tab/>
      </w:r>
      <w:r>
        <w:tab/>
      </w:r>
      <w:r>
        <w:tab/>
      </w:r>
      <w:r>
        <w:tab/>
      </w:r>
      <w:r>
        <w:tab/>
      </w:r>
      <w:r>
        <w:tab/>
      </w:r>
      <w:r>
        <w:tab/>
      </w:r>
      <w:r>
        <w:tab/>
      </w:r>
      <w:r>
        <w:tab/>
      </w:r>
      <w:r>
        <w:tab/>
      </w:r>
      <w:r>
        <w:tab/>
      </w:r>
      <w:r>
        <w:tab/>
      </w:r>
      <w:r>
        <w:tab/>
      </w:r>
      <w:r>
        <w:tab/>
      </w:r>
      <w:r>
        <w:tab/>
        <w:t>[br]:</w:t>
      </w:r>
      <w:r>
        <w:tab/>
      </w:r>
      <w:r>
        <w:tab/>
        <w:t>à.</w:t>
      </w:r>
      <w:r w:rsidRPr="00BF49D6">
        <w:rPr>
          <w:b/>
        </w:rPr>
        <w:t>br</w:t>
      </w:r>
      <w:r w:rsidRPr="00BF49D6">
        <w:t>à</w:t>
      </w:r>
      <w:r>
        <w:t xml:space="preserve">.ʔà </w:t>
      </w:r>
      <w:r>
        <w:tab/>
      </w:r>
      <w:r>
        <w:tab/>
      </w:r>
      <w:r>
        <w:tab/>
      </w:r>
      <w:r>
        <w:tab/>
      </w:r>
      <w:r>
        <w:tab/>
      </w:r>
      <w:r>
        <w:tab/>
      </w:r>
    </w:p>
    <w:p w14:paraId="4EB2A59F" w14:textId="77777777" w:rsidR="00902E77" w:rsidRDefault="00902E77" w:rsidP="00DD3440">
      <w:pPr>
        <w:pStyle w:val="Index1"/>
      </w:pPr>
      <w:r>
        <w:tab/>
      </w:r>
      <w:r>
        <w:tab/>
      </w:r>
      <w:r>
        <w:tab/>
      </w:r>
      <w:r>
        <w:tab/>
      </w:r>
      <w:r>
        <w:tab/>
      </w:r>
      <w:r>
        <w:tab/>
      </w:r>
      <w:r>
        <w:tab/>
      </w:r>
      <w:r>
        <w:tab/>
      </w:r>
      <w:r>
        <w:tab/>
      </w:r>
      <w:r>
        <w:tab/>
        <w:t>peanut-</w:t>
      </w:r>
      <w:r>
        <w:rPr>
          <w:smallCaps/>
          <w:lang w:val="en-GB"/>
        </w:rPr>
        <w:t>cm</w:t>
      </w:r>
      <w:r>
        <w:t xml:space="preserve">5 </w:t>
      </w:r>
      <w:r>
        <w:tab/>
      </w:r>
      <w:r>
        <w:tab/>
      </w:r>
      <w:r>
        <w:tab/>
      </w:r>
      <w:r>
        <w:tab/>
      </w:r>
      <w:r>
        <w:tab/>
      </w:r>
      <w:r>
        <w:tab/>
      </w:r>
      <w:r>
        <w:tab/>
      </w:r>
      <w:r>
        <w:tab/>
      </w:r>
      <w:r>
        <w:tab/>
      </w:r>
      <w:r>
        <w:tab/>
      </w:r>
      <w:r>
        <w:tab/>
      </w:r>
      <w:r>
        <w:tab/>
      </w:r>
      <w:r>
        <w:tab/>
      </w:r>
      <w:r>
        <w:tab/>
      </w:r>
      <w:r>
        <w:tab/>
      </w:r>
      <w:r>
        <w:tab/>
      </w:r>
      <w:r>
        <w:tab/>
      </w:r>
      <w:r>
        <w:tab/>
      </w:r>
      <w:r>
        <w:tab/>
      </w:r>
      <w:r>
        <w:tab/>
      </w:r>
      <w:r>
        <w:tab/>
      </w:r>
      <w:r w:rsidRPr="00063A77">
        <w:t>‘to b</w:t>
      </w:r>
      <w:r>
        <w:t>argain</w:t>
      </w:r>
      <w:r w:rsidRPr="00063A77">
        <w:t>’</w:t>
      </w:r>
      <w:r>
        <w:t xml:space="preserve">   </w:t>
      </w:r>
    </w:p>
    <w:p w14:paraId="3688B5FB" w14:textId="77777777" w:rsidR="00902E77" w:rsidRDefault="00902E77" w:rsidP="00DD3440">
      <w:pPr>
        <w:pStyle w:val="Index1"/>
      </w:pPr>
      <w:r>
        <w:lastRenderedPageBreak/>
        <w:tab/>
      </w:r>
      <w:r>
        <w:tab/>
      </w:r>
      <w:r>
        <w:tab/>
      </w:r>
      <w:r>
        <w:tab/>
      </w:r>
      <w:r>
        <w:tab/>
      </w:r>
      <w:r>
        <w:tab/>
      </w:r>
      <w:r>
        <w:tab/>
      </w:r>
      <w:r>
        <w:tab/>
      </w:r>
      <w:r>
        <w:tab/>
      </w:r>
      <w:r>
        <w:tab/>
        <w:t xml:space="preserve">‘peanut’ </w:t>
      </w:r>
    </w:p>
    <w:p w14:paraId="35BA2345" w14:textId="77777777" w:rsidR="00902E77" w:rsidRDefault="00902E77" w:rsidP="00DD3440">
      <w:pPr>
        <w:pStyle w:val="Index1"/>
      </w:pPr>
      <w:r>
        <w:tab/>
        <w:t xml:space="preserve"> </w:t>
      </w:r>
      <w:r>
        <w:tab/>
      </w:r>
      <w:r>
        <w:tab/>
      </w:r>
      <w:r>
        <w:tab/>
      </w:r>
      <w:r>
        <w:tab/>
      </w:r>
      <w:r>
        <w:tab/>
        <w:t>[tr]:</w:t>
      </w:r>
      <w:r>
        <w:tab/>
      </w:r>
      <w:r>
        <w:tab/>
        <w:t>kpà.</w:t>
      </w:r>
      <w:r w:rsidRPr="000C3FAB">
        <w:rPr>
          <w:b/>
        </w:rPr>
        <w:t>tr</w:t>
      </w:r>
      <w:r>
        <w:t xml:space="preserve">ō-ʔō </w:t>
      </w:r>
      <w:r>
        <w:tab/>
      </w:r>
      <w:r>
        <w:tab/>
      </w:r>
      <w:r>
        <w:tab/>
      </w:r>
      <w:r>
        <w:tab/>
      </w:r>
      <w:r>
        <w:tab/>
      </w:r>
      <w:r>
        <w:tab/>
      </w:r>
      <w:r>
        <w:tab/>
      </w:r>
      <w:r>
        <w:tab/>
      </w:r>
      <w:r>
        <w:tab/>
      </w:r>
      <w:r>
        <w:tab/>
      </w:r>
      <w:r>
        <w:tab/>
      </w:r>
      <w:r>
        <w:tab/>
      </w:r>
      <w:r>
        <w:tab/>
      </w:r>
      <w:r>
        <w:tab/>
      </w:r>
      <w:r>
        <w:tab/>
      </w:r>
      <w:r>
        <w:tab/>
      </w:r>
      <w:r>
        <w:tab/>
        <w:t>[dr]:</w:t>
      </w:r>
      <w:r>
        <w:tab/>
      </w:r>
      <w:r>
        <w:tab/>
        <w:t>kā.f</w:t>
      </w:r>
      <w:r w:rsidRPr="00204510">
        <w:t>ĩ̄</w:t>
      </w:r>
      <w:r>
        <w:t>.</w:t>
      </w:r>
      <w:r w:rsidRPr="00343AAC">
        <w:t>n.</w:t>
      </w:r>
      <w:r w:rsidRPr="009E0971">
        <w:rPr>
          <w:b/>
        </w:rPr>
        <w:t>dr</w:t>
      </w:r>
      <w:r w:rsidRPr="00343AAC">
        <w:t xml:space="preserve">ī-ʔī </w:t>
      </w:r>
      <w:r w:rsidRPr="00343AAC">
        <w:tab/>
      </w:r>
      <w:r w:rsidRPr="00343AAC">
        <w:tab/>
        <w:t xml:space="preserve"> </w:t>
      </w:r>
    </w:p>
    <w:p w14:paraId="40E7D3AD" w14:textId="77777777" w:rsidR="00902E77" w:rsidRDefault="00902E77" w:rsidP="00DD3440">
      <w:pPr>
        <w:pStyle w:val="Index1"/>
      </w:pPr>
      <w:r>
        <w:tab/>
      </w:r>
      <w:r>
        <w:tab/>
      </w:r>
      <w:r>
        <w:tab/>
      </w:r>
      <w:r>
        <w:tab/>
      </w:r>
      <w:r>
        <w:tab/>
      </w:r>
      <w:r>
        <w:tab/>
      </w:r>
      <w:r>
        <w:tab/>
      </w:r>
      <w:r>
        <w:tab/>
      </w:r>
      <w:r>
        <w:tab/>
      </w:r>
      <w:r>
        <w:tab/>
        <w:t>whip-</w:t>
      </w:r>
      <w:r>
        <w:rPr>
          <w:smallCaps/>
          <w:lang w:val="en-GB"/>
        </w:rPr>
        <w:t>cm</w:t>
      </w:r>
      <w:r>
        <w:t>5</w:t>
      </w:r>
      <w:r>
        <w:tab/>
      </w:r>
      <w:r>
        <w:tab/>
      </w:r>
      <w:r>
        <w:tab/>
      </w:r>
      <w:r>
        <w:tab/>
      </w:r>
      <w:r>
        <w:tab/>
      </w:r>
      <w:r>
        <w:tab/>
      </w:r>
      <w:r>
        <w:tab/>
      </w:r>
      <w:r>
        <w:tab/>
      </w:r>
      <w:r>
        <w:tab/>
      </w:r>
      <w:r>
        <w:tab/>
      </w:r>
      <w:r>
        <w:tab/>
      </w:r>
      <w:r>
        <w:tab/>
      </w:r>
      <w:r>
        <w:tab/>
      </w:r>
      <w:r>
        <w:tab/>
      </w:r>
      <w:r>
        <w:tab/>
      </w:r>
      <w:r>
        <w:tab/>
      </w:r>
      <w:r>
        <w:tab/>
      </w:r>
      <w:r>
        <w:tab/>
      </w:r>
      <w:r>
        <w:tab/>
      </w:r>
      <w:r>
        <w:tab/>
      </w:r>
      <w:r>
        <w:tab/>
      </w:r>
      <w:r>
        <w:tab/>
      </w:r>
      <w:r>
        <w:tab/>
        <w:t>umbilical cord-</w:t>
      </w:r>
      <w:r>
        <w:rPr>
          <w:smallCaps/>
          <w:lang w:val="en-GB"/>
        </w:rPr>
        <w:t>cm</w:t>
      </w:r>
      <w:r>
        <w:t>5</w:t>
      </w:r>
      <w:r>
        <w:tab/>
      </w:r>
      <w:r>
        <w:tab/>
      </w:r>
      <w:r>
        <w:tab/>
      </w:r>
    </w:p>
    <w:p w14:paraId="18B063E0" w14:textId="77777777" w:rsidR="00902E77" w:rsidRPr="007B098E" w:rsidRDefault="00902E77" w:rsidP="00DD3440">
      <w:pPr>
        <w:pStyle w:val="Index1"/>
      </w:pPr>
      <w:r>
        <w:tab/>
      </w:r>
      <w:r>
        <w:tab/>
      </w:r>
      <w:r>
        <w:tab/>
      </w:r>
      <w:r>
        <w:tab/>
      </w:r>
      <w:r>
        <w:tab/>
      </w:r>
      <w:r>
        <w:tab/>
      </w:r>
      <w:r>
        <w:tab/>
      </w:r>
      <w:r>
        <w:tab/>
      </w:r>
      <w:r>
        <w:tab/>
      </w:r>
      <w:r>
        <w:tab/>
        <w:t>‘whip’</w:t>
      </w:r>
      <w:r>
        <w:tab/>
      </w:r>
      <w:r>
        <w:tab/>
      </w:r>
      <w:r>
        <w:tab/>
      </w:r>
      <w:r>
        <w:tab/>
      </w:r>
      <w:r>
        <w:tab/>
      </w:r>
      <w:r>
        <w:tab/>
      </w:r>
      <w:r>
        <w:tab/>
      </w:r>
      <w:r>
        <w:tab/>
      </w:r>
      <w:r>
        <w:tab/>
      </w:r>
      <w:r>
        <w:tab/>
      </w:r>
      <w:r>
        <w:tab/>
      </w:r>
      <w:r>
        <w:tab/>
      </w:r>
      <w:r>
        <w:tab/>
      </w:r>
      <w:r>
        <w:tab/>
      </w:r>
      <w:r>
        <w:tab/>
      </w:r>
      <w:r>
        <w:tab/>
      </w:r>
      <w:r>
        <w:tab/>
      </w:r>
      <w:r>
        <w:tab/>
      </w:r>
      <w:r>
        <w:tab/>
      </w:r>
      <w:r>
        <w:tab/>
      </w:r>
      <w:r>
        <w:tab/>
      </w:r>
      <w:r>
        <w:tab/>
      </w:r>
      <w:r>
        <w:tab/>
      </w:r>
      <w:r>
        <w:tab/>
      </w:r>
      <w:r>
        <w:tab/>
        <w:t>‘umbilical cord’</w:t>
      </w:r>
    </w:p>
    <w:p w14:paraId="41F43B8D" w14:textId="77777777" w:rsidR="00902E77" w:rsidRPr="00EB7904" w:rsidRDefault="00902E77" w:rsidP="00DD3440">
      <w:pPr>
        <w:pStyle w:val="Index1"/>
      </w:pPr>
      <w:r>
        <w:tab/>
      </w:r>
      <w:r>
        <w:tab/>
      </w:r>
      <w:r>
        <w:tab/>
      </w:r>
      <w:r>
        <w:tab/>
      </w:r>
      <w:r>
        <w:tab/>
      </w:r>
      <w:r>
        <w:tab/>
        <w:t xml:space="preserve">[cl]: </w:t>
      </w:r>
      <w:r>
        <w:tab/>
      </w:r>
      <w:r w:rsidRPr="00435519">
        <w:t>kā.</w:t>
      </w:r>
      <w:r w:rsidRPr="000C53AA">
        <w:rPr>
          <w:b/>
        </w:rPr>
        <w:t>clē</w:t>
      </w:r>
      <w:r w:rsidRPr="00435519">
        <w:t xml:space="preserve">-ʔē </w:t>
      </w:r>
      <w:r w:rsidRPr="00435519">
        <w:tab/>
      </w:r>
      <w:r w:rsidRPr="00435519">
        <w:tab/>
      </w:r>
      <w:r w:rsidRPr="00435519">
        <w:tab/>
      </w:r>
      <w:r w:rsidRPr="00435519">
        <w:tab/>
      </w:r>
      <w:r>
        <w:tab/>
      </w:r>
      <w:r>
        <w:tab/>
      </w:r>
      <w:r>
        <w:tab/>
      </w:r>
      <w:r>
        <w:tab/>
      </w:r>
      <w:r>
        <w:tab/>
      </w:r>
      <w:r>
        <w:tab/>
      </w:r>
      <w:r>
        <w:tab/>
      </w:r>
      <w:r>
        <w:tab/>
      </w:r>
      <w:r>
        <w:tab/>
      </w:r>
      <w:r>
        <w:tab/>
      </w:r>
      <w:r>
        <w:tab/>
      </w:r>
      <w:r>
        <w:tab/>
      </w:r>
      <w:r>
        <w:tab/>
      </w:r>
      <w:r w:rsidRPr="00EB7904">
        <w:tab/>
      </w:r>
    </w:p>
    <w:p w14:paraId="519D6C62" w14:textId="77777777" w:rsidR="00902E77" w:rsidRDefault="00902E77" w:rsidP="00DD3440">
      <w:pPr>
        <w:pStyle w:val="Index1"/>
      </w:pPr>
      <w:r>
        <w:tab/>
      </w:r>
      <w:r>
        <w:tab/>
      </w:r>
      <w:r>
        <w:tab/>
      </w:r>
      <w:r>
        <w:tab/>
      </w:r>
      <w:r>
        <w:tab/>
      </w:r>
      <w:r>
        <w:tab/>
      </w:r>
      <w:r>
        <w:tab/>
      </w:r>
      <w:r>
        <w:tab/>
      </w:r>
      <w:r>
        <w:tab/>
      </w:r>
      <w:r>
        <w:tab/>
        <w:t>bone-</w:t>
      </w:r>
      <w:r>
        <w:rPr>
          <w:smallCaps/>
          <w:lang w:val="en-GB"/>
        </w:rPr>
        <w:t>cm</w:t>
      </w:r>
      <w:r>
        <w:t>5</w:t>
      </w:r>
      <w:r>
        <w:tab/>
      </w:r>
      <w:r>
        <w:tab/>
      </w:r>
      <w:r>
        <w:tab/>
      </w:r>
      <w:r>
        <w:tab/>
      </w:r>
      <w:r>
        <w:tab/>
      </w:r>
      <w:r>
        <w:tab/>
      </w:r>
      <w:r>
        <w:tab/>
      </w:r>
      <w:r>
        <w:tab/>
      </w:r>
      <w:r>
        <w:tab/>
      </w:r>
      <w:r>
        <w:tab/>
      </w:r>
      <w:r>
        <w:tab/>
      </w:r>
      <w:r>
        <w:tab/>
      </w:r>
      <w:r>
        <w:tab/>
      </w:r>
      <w:r>
        <w:tab/>
      </w:r>
      <w:r>
        <w:tab/>
      </w:r>
      <w:r>
        <w:tab/>
      </w:r>
      <w:r>
        <w:tab/>
      </w:r>
      <w:r>
        <w:tab/>
      </w:r>
      <w:r>
        <w:tab/>
      </w:r>
      <w:r>
        <w:tab/>
      </w:r>
      <w:r>
        <w:tab/>
      </w:r>
      <w:r>
        <w:tab/>
      </w:r>
      <w:r>
        <w:tab/>
      </w:r>
    </w:p>
    <w:p w14:paraId="1F53D57A" w14:textId="77777777" w:rsidR="00902E77" w:rsidRDefault="00902E77" w:rsidP="00DD3440">
      <w:pPr>
        <w:pStyle w:val="Index1"/>
      </w:pPr>
      <w:r>
        <w:tab/>
      </w:r>
      <w:r>
        <w:tab/>
      </w:r>
      <w:r>
        <w:tab/>
      </w:r>
      <w:r>
        <w:tab/>
      </w:r>
      <w:r>
        <w:tab/>
      </w:r>
      <w:r>
        <w:tab/>
      </w:r>
      <w:r>
        <w:tab/>
      </w:r>
      <w:r>
        <w:tab/>
      </w:r>
      <w:r>
        <w:tab/>
      </w:r>
      <w:r>
        <w:tab/>
        <w:t>‘bone’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E31760B" w14:textId="77777777" w:rsidR="00902E77" w:rsidRDefault="00902E77" w:rsidP="00DD3440">
      <w:pPr>
        <w:pStyle w:val="Index1"/>
      </w:pPr>
      <w:r>
        <w:tab/>
      </w:r>
      <w:r>
        <w:tab/>
      </w:r>
      <w:r>
        <w:tab/>
      </w:r>
      <w:r>
        <w:tab/>
      </w:r>
      <w:r>
        <w:tab/>
      </w:r>
      <w:r>
        <w:tab/>
      </w:r>
      <w:r w:rsidRPr="00510364">
        <w:t>[ɉl]:</w:t>
      </w:r>
      <w:r>
        <w:t xml:space="preserve"> </w:t>
      </w:r>
      <w:r>
        <w:tab/>
      </w:r>
      <w:r>
        <w:tab/>
      </w:r>
      <w:r w:rsidRPr="007D4779">
        <w:t>n</w:t>
      </w:r>
      <w:r w:rsidRPr="007D4779">
        <w:rPr>
          <w:b/>
        </w:rPr>
        <w:t>.ɉl</w:t>
      </w:r>
      <w:r w:rsidRPr="007D4779">
        <w:t xml:space="preserve">é.ʔè </w:t>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510364">
        <w:tab/>
        <w:t>[ɉr]</w:t>
      </w:r>
      <w:r>
        <w:t>:</w:t>
      </w:r>
      <w:r>
        <w:tab/>
      </w:r>
      <w:r>
        <w:tab/>
      </w:r>
      <w:r>
        <w:tab/>
      </w:r>
      <w:r w:rsidRPr="007D4779">
        <w:t>kɔ́.</w:t>
      </w:r>
      <w:r w:rsidRPr="007D4779">
        <w:rPr>
          <w:b/>
        </w:rPr>
        <w:t>ɉr</w:t>
      </w:r>
      <w:r w:rsidRPr="007D4779">
        <w:t xml:space="preserve">ɛ́.lɛ́ </w:t>
      </w:r>
      <w:r w:rsidRPr="007D4779">
        <w:tab/>
      </w:r>
      <w:r w:rsidRPr="007D4779">
        <w:tab/>
      </w:r>
      <w:r w:rsidRPr="007D4779">
        <w:tab/>
      </w:r>
      <w:r w:rsidRPr="007D4779">
        <w:tab/>
      </w:r>
      <w:r w:rsidRPr="007D4779">
        <w:tab/>
      </w:r>
    </w:p>
    <w:p w14:paraId="7A8A8432" w14:textId="77777777" w:rsidR="00902E77" w:rsidRDefault="00902E77" w:rsidP="00DD3440">
      <w:pPr>
        <w:pStyle w:val="Index1"/>
      </w:pPr>
      <w:r>
        <w:tab/>
      </w:r>
      <w:r>
        <w:tab/>
      </w:r>
      <w:r>
        <w:tab/>
      </w:r>
      <w:r>
        <w:tab/>
      </w:r>
      <w:r>
        <w:tab/>
      </w:r>
      <w:r>
        <w:tab/>
      </w:r>
      <w:r>
        <w:tab/>
      </w:r>
      <w:r>
        <w:tab/>
      </w:r>
      <w:r>
        <w:tab/>
      </w:r>
      <w:r>
        <w:tab/>
        <w:t>wall-</w:t>
      </w:r>
      <w:r>
        <w:rPr>
          <w:smallCaps/>
          <w:lang w:val="en-GB"/>
        </w:rPr>
        <w:t>cm</w:t>
      </w:r>
      <w:r>
        <w:t>5</w:t>
      </w:r>
      <w:r w:rsidRPr="007D4779">
        <w:tab/>
      </w:r>
      <w:r>
        <w:tab/>
      </w:r>
      <w:r>
        <w:tab/>
      </w:r>
      <w:r>
        <w:tab/>
      </w:r>
      <w:r>
        <w:tab/>
      </w:r>
      <w:r>
        <w:tab/>
      </w:r>
      <w:r>
        <w:tab/>
      </w:r>
      <w:r>
        <w:tab/>
      </w:r>
      <w:r>
        <w:tab/>
      </w:r>
      <w:r>
        <w:tab/>
      </w:r>
      <w:r>
        <w:tab/>
      </w:r>
      <w:r>
        <w:tab/>
      </w:r>
      <w:r>
        <w:tab/>
      </w:r>
      <w:r>
        <w:tab/>
      </w:r>
      <w:r>
        <w:tab/>
      </w:r>
      <w:r>
        <w:tab/>
      </w:r>
      <w:r>
        <w:tab/>
      </w:r>
      <w:r>
        <w:tab/>
      </w:r>
      <w:r>
        <w:tab/>
      </w:r>
      <w:r>
        <w:tab/>
      </w:r>
      <w:r>
        <w:tab/>
      </w:r>
      <w:r>
        <w:tab/>
      </w:r>
      <w:r>
        <w:tab/>
        <w:t>mangoose-</w:t>
      </w:r>
      <w:r>
        <w:rPr>
          <w:smallCaps/>
          <w:lang w:val="en-GB"/>
        </w:rPr>
        <w:t>cm</w:t>
      </w:r>
      <w:r>
        <w:t>3</w:t>
      </w:r>
      <w:r>
        <w:tab/>
      </w:r>
      <w:r>
        <w:tab/>
      </w:r>
    </w:p>
    <w:p w14:paraId="2EFE6A47" w14:textId="77777777" w:rsidR="00902E77" w:rsidRPr="007D4779" w:rsidRDefault="00902E77" w:rsidP="00DD3440">
      <w:pPr>
        <w:pStyle w:val="Index1"/>
      </w:pPr>
      <w:r>
        <w:tab/>
      </w:r>
      <w:r>
        <w:tab/>
      </w:r>
      <w:r>
        <w:tab/>
      </w:r>
      <w:r>
        <w:tab/>
      </w:r>
      <w:r>
        <w:tab/>
      </w:r>
      <w:r>
        <w:tab/>
      </w:r>
      <w:r>
        <w:tab/>
      </w:r>
      <w:r>
        <w:tab/>
      </w:r>
      <w:r>
        <w:tab/>
      </w:r>
      <w:r>
        <w:tab/>
        <w:t>‘wall’</w:t>
      </w:r>
      <w:r w:rsidRPr="007D4779">
        <w:tab/>
      </w:r>
      <w:r w:rsidRPr="007D4779">
        <w:tab/>
      </w:r>
      <w:r w:rsidRPr="007D4779">
        <w:tab/>
      </w:r>
      <w:r w:rsidRPr="007D4779">
        <w:tab/>
      </w:r>
      <w:r w:rsidRPr="007D4779">
        <w:tab/>
      </w:r>
      <w:r w:rsidRPr="007D4779">
        <w:tab/>
      </w:r>
      <w:r w:rsidRPr="007D4779">
        <w:tab/>
      </w:r>
      <w:r>
        <w:tab/>
      </w:r>
      <w:r>
        <w:tab/>
      </w:r>
      <w:r>
        <w:tab/>
      </w:r>
      <w:r>
        <w:tab/>
      </w:r>
      <w:r>
        <w:tab/>
      </w:r>
      <w:r>
        <w:tab/>
      </w:r>
      <w:r>
        <w:tab/>
      </w:r>
      <w:r>
        <w:tab/>
      </w:r>
      <w:r>
        <w:tab/>
      </w:r>
      <w:r>
        <w:tab/>
      </w:r>
      <w:r>
        <w:tab/>
      </w:r>
      <w:r>
        <w:tab/>
      </w:r>
      <w:r>
        <w:tab/>
      </w:r>
      <w:r>
        <w:tab/>
      </w:r>
      <w:r>
        <w:tab/>
      </w:r>
      <w:r>
        <w:tab/>
      </w:r>
      <w:r>
        <w:tab/>
      </w:r>
      <w:r>
        <w:tab/>
        <w:t>‘mangoose’</w:t>
      </w:r>
    </w:p>
    <w:p w14:paraId="713FDFDC" w14:textId="77777777" w:rsidR="00902E77" w:rsidRDefault="00902E77" w:rsidP="00DD3440">
      <w:pPr>
        <w:pStyle w:val="Index1"/>
        <w:rPr>
          <w:lang w:val="en-GB"/>
        </w:rPr>
      </w:pPr>
      <w:r w:rsidRPr="007D4779">
        <w:tab/>
      </w:r>
      <w:r w:rsidRPr="007D4779">
        <w:tab/>
      </w:r>
      <w:r w:rsidRPr="007D4779">
        <w:tab/>
      </w:r>
      <w:r>
        <w:tab/>
      </w:r>
      <w:r>
        <w:tab/>
      </w:r>
      <w:r>
        <w:tab/>
        <w:t xml:space="preserve">[kl]:  </w:t>
      </w:r>
      <w:r>
        <w:tab/>
      </w:r>
      <w:r w:rsidRPr="007D4779">
        <w:t>tì.</w:t>
      </w:r>
      <w:r w:rsidRPr="007D4779">
        <w:rPr>
          <w:b/>
        </w:rPr>
        <w:t>kl</w:t>
      </w:r>
      <w:r>
        <w:t>ɔ̰̀.</w:t>
      </w:r>
      <w:r w:rsidRPr="007D4779">
        <w:t xml:space="preserve">ʔɔ̰̀ </w:t>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tab/>
      </w:r>
      <w:r>
        <w:tab/>
        <w:t xml:space="preserve">[kr]: </w:t>
      </w:r>
      <w:r>
        <w:tab/>
      </w:r>
      <w:r>
        <w:tab/>
      </w:r>
      <w:r w:rsidRPr="007D4779">
        <w:t>k</w:t>
      </w:r>
      <w:r w:rsidRPr="007D4779">
        <w:rPr>
          <w:lang w:val="en-GB"/>
        </w:rPr>
        <w:t>ā</w:t>
      </w:r>
      <w:r>
        <w:rPr>
          <w:lang w:val="en-GB"/>
        </w:rPr>
        <w:t>.</w:t>
      </w:r>
      <w:r w:rsidRPr="00311F3A">
        <w:rPr>
          <w:b/>
          <w:lang w:val="en-GB"/>
        </w:rPr>
        <w:t>kr</w:t>
      </w:r>
      <w:r w:rsidRPr="007D4779">
        <w:rPr>
          <w:lang w:val="en-GB"/>
        </w:rPr>
        <w:t>ā</w:t>
      </w:r>
      <w:r>
        <w:rPr>
          <w:lang w:val="en-GB"/>
        </w:rPr>
        <w:t>.</w:t>
      </w:r>
      <w:r w:rsidRPr="007D4779">
        <w:t>ʔ</w:t>
      </w:r>
      <w:r w:rsidRPr="007D4779">
        <w:rPr>
          <w:lang w:val="en-GB"/>
        </w:rPr>
        <w:t>ā</w:t>
      </w:r>
    </w:p>
    <w:p w14:paraId="3A7BF25C" w14:textId="77777777" w:rsidR="00902E77" w:rsidRPr="00E84F41" w:rsidRDefault="00902E77" w:rsidP="00DD3440">
      <w:pPr>
        <w:pStyle w:val="Index1"/>
        <w:rPr>
          <w:smallCaps/>
          <w:lang w:val="en-GB"/>
        </w:rPr>
      </w:pPr>
      <w:r>
        <w:tab/>
      </w:r>
      <w:r>
        <w:tab/>
      </w:r>
      <w:r>
        <w:tab/>
      </w:r>
      <w:r>
        <w:tab/>
      </w:r>
      <w:r>
        <w:tab/>
      </w:r>
      <w:r>
        <w:tab/>
      </w:r>
      <w:r>
        <w:tab/>
      </w:r>
      <w:r>
        <w:tab/>
      </w:r>
      <w:r>
        <w:tab/>
      </w:r>
      <w:r>
        <w:tab/>
      </w:r>
      <w:r w:rsidRPr="007D4779">
        <w:t>‘long’</w:t>
      </w:r>
      <w:r>
        <w:tab/>
      </w:r>
      <w:r>
        <w:tab/>
      </w:r>
      <w:r>
        <w:tab/>
      </w:r>
      <w:r>
        <w:tab/>
      </w:r>
      <w:r>
        <w:tab/>
      </w:r>
      <w:r>
        <w:tab/>
      </w:r>
      <w:r>
        <w:tab/>
      </w:r>
      <w:r>
        <w:tab/>
      </w:r>
      <w:r>
        <w:tab/>
      </w:r>
      <w:r>
        <w:tab/>
      </w:r>
      <w:r>
        <w:tab/>
      </w:r>
      <w:r>
        <w:tab/>
      </w:r>
      <w:r>
        <w:tab/>
      </w:r>
      <w:r>
        <w:tab/>
      </w:r>
      <w:r>
        <w:tab/>
      </w:r>
      <w:r>
        <w:tab/>
      </w:r>
      <w:r>
        <w:tab/>
      </w:r>
      <w:r>
        <w:tab/>
      </w:r>
      <w:r>
        <w:tab/>
      </w:r>
      <w:r>
        <w:tab/>
      </w:r>
      <w:r>
        <w:tab/>
      </w:r>
      <w:r>
        <w:tab/>
      </w:r>
      <w:r>
        <w:tab/>
      </w:r>
      <w:r>
        <w:tab/>
      </w:r>
      <w:r>
        <w:tab/>
        <w:t>junk-</w:t>
      </w:r>
      <w:r>
        <w:rPr>
          <w:smallCaps/>
          <w:lang w:val="en-GB"/>
        </w:rPr>
        <w:t>cm5</w:t>
      </w:r>
    </w:p>
    <w:p w14:paraId="400D7B94" w14:textId="77777777" w:rsidR="00902E77" w:rsidRPr="006B3DF3" w:rsidRDefault="00902E77" w:rsidP="00DD3440">
      <w:pPr>
        <w:pStyle w:val="Index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‘junk’</w:t>
      </w:r>
      <w:r>
        <w:tab/>
      </w:r>
      <w:r>
        <w:tab/>
      </w:r>
      <w:r>
        <w:tab/>
      </w:r>
      <w:r>
        <w:tab/>
      </w:r>
      <w:r>
        <w:tab/>
      </w:r>
      <w:r>
        <w:tab/>
      </w:r>
    </w:p>
    <w:p w14:paraId="604AB388" w14:textId="77777777" w:rsidR="00902E77" w:rsidRPr="008A293B" w:rsidRDefault="00902E77" w:rsidP="00DD3440">
      <w:pPr>
        <w:pStyle w:val="Index1"/>
      </w:pPr>
      <w:r w:rsidRPr="007D4779">
        <w:tab/>
      </w:r>
      <w:r w:rsidRPr="007D4779">
        <w:tab/>
      </w:r>
      <w:r w:rsidRPr="007D4779">
        <w:tab/>
      </w:r>
      <w:r>
        <w:tab/>
      </w:r>
      <w:r>
        <w:tab/>
      </w:r>
      <w:r>
        <w:tab/>
      </w:r>
      <w:r w:rsidRPr="00225144">
        <w:t>[km]:</w:t>
      </w:r>
      <w:r>
        <w:t xml:space="preserve"> a.</w:t>
      </w:r>
      <w:r w:rsidRPr="003A3E90">
        <w:rPr>
          <w:b/>
        </w:rPr>
        <w:t>km</w:t>
      </w:r>
      <w:r w:rsidRPr="008A293B">
        <w:t>ɔ̃̄ː</w:t>
      </w:r>
      <w:r>
        <w:t>-</w:t>
      </w:r>
      <w:r w:rsidRPr="008A293B">
        <w:t>rɔ̃̀</w:t>
      </w:r>
      <w:r>
        <w:tab/>
      </w:r>
      <w:r>
        <w:tab/>
      </w:r>
      <w:r>
        <w:tab/>
      </w:r>
      <w:r>
        <w:tab/>
      </w:r>
      <w:r>
        <w:tab/>
      </w:r>
      <w:r>
        <w:tab/>
      </w:r>
      <w:r>
        <w:tab/>
      </w:r>
      <w:r>
        <w:tab/>
      </w:r>
      <w:r>
        <w:tab/>
      </w:r>
      <w:r>
        <w:tab/>
      </w:r>
      <w:r>
        <w:tab/>
      </w:r>
      <w:r>
        <w:tab/>
      </w:r>
      <w:r>
        <w:tab/>
      </w:r>
      <w:r>
        <w:tab/>
      </w:r>
      <w:r>
        <w:tab/>
      </w:r>
      <w:r>
        <w:tab/>
      </w:r>
      <w:r>
        <w:tab/>
      </w:r>
      <w:r>
        <w:tab/>
      </w:r>
      <w:r w:rsidRPr="008A293B">
        <w:t>[gm]:</w:t>
      </w:r>
      <w:r w:rsidRPr="008A293B">
        <w:tab/>
      </w:r>
      <w:r w:rsidRPr="008A293B">
        <w:tab/>
        <w:t>la.</w:t>
      </w:r>
      <w:r w:rsidRPr="008A293B">
        <w:rPr>
          <w:b/>
        </w:rPr>
        <w:t>gm</w:t>
      </w:r>
      <w:r w:rsidRPr="008A293B">
        <w:t xml:space="preserve">ã̄-m(ũ̀) </w:t>
      </w:r>
      <w:r w:rsidRPr="008A293B">
        <w:tab/>
      </w:r>
      <w:r w:rsidRPr="008A293B">
        <w:tab/>
      </w:r>
    </w:p>
    <w:p w14:paraId="2CD64F49" w14:textId="77777777" w:rsidR="00902E77" w:rsidRDefault="00902E77" w:rsidP="00DD3440">
      <w:pPr>
        <w:pStyle w:val="Index1"/>
      </w:pPr>
      <w:r>
        <w:tab/>
      </w:r>
      <w:r>
        <w:tab/>
      </w:r>
      <w:r>
        <w:tab/>
      </w:r>
      <w:r>
        <w:tab/>
      </w:r>
      <w:r>
        <w:tab/>
      </w:r>
      <w:r>
        <w:tab/>
      </w:r>
      <w:r>
        <w:tab/>
      </w:r>
      <w:r>
        <w:tab/>
      </w:r>
      <w:r>
        <w:tab/>
      </w:r>
      <w:r>
        <w:tab/>
      </w:r>
      <w:r w:rsidRPr="008A293B">
        <w:t>stri</w:t>
      </w:r>
      <w:r>
        <w:t>ke-</w:t>
      </w:r>
      <w:r>
        <w:rPr>
          <w:smallCaps/>
          <w:lang w:val="en-GB"/>
        </w:rPr>
        <w:t>cm6</w:t>
      </w:r>
      <w:r>
        <w:tab/>
      </w:r>
      <w:r>
        <w:tab/>
      </w:r>
      <w:r>
        <w:tab/>
      </w:r>
      <w:r>
        <w:tab/>
      </w:r>
      <w:r>
        <w:tab/>
      </w:r>
      <w:r>
        <w:tab/>
      </w:r>
      <w:r>
        <w:tab/>
      </w:r>
      <w:r>
        <w:tab/>
      </w:r>
      <w:r>
        <w:tab/>
      </w:r>
      <w:r>
        <w:tab/>
      </w:r>
      <w:r>
        <w:tab/>
      </w:r>
      <w:r>
        <w:tab/>
      </w:r>
      <w:r>
        <w:tab/>
      </w:r>
      <w:r>
        <w:tab/>
      </w:r>
      <w:r>
        <w:tab/>
      </w:r>
      <w:r>
        <w:tab/>
      </w:r>
      <w:r>
        <w:tab/>
      </w:r>
      <w:r>
        <w:tab/>
      </w:r>
      <w:r>
        <w:tab/>
      </w:r>
      <w:r>
        <w:tab/>
      </w:r>
      <w:r>
        <w:tab/>
      </w:r>
      <w:r>
        <w:tab/>
        <w:t>belly-kind-</w:t>
      </w:r>
      <w:r>
        <w:rPr>
          <w:smallCaps/>
          <w:lang w:val="en-GB"/>
        </w:rPr>
        <w:t>cm</w:t>
      </w:r>
      <w:r>
        <w:t>7</w:t>
      </w:r>
    </w:p>
    <w:p w14:paraId="34AC660F" w14:textId="77777777" w:rsidR="00902E77" w:rsidRDefault="00902E77" w:rsidP="00DD3440">
      <w:pPr>
        <w:pStyle w:val="Index1"/>
      </w:pPr>
      <w:r>
        <w:tab/>
      </w:r>
      <w:r>
        <w:tab/>
      </w:r>
      <w:r>
        <w:tab/>
      </w:r>
      <w:r>
        <w:tab/>
      </w:r>
      <w:r>
        <w:tab/>
      </w:r>
      <w:r>
        <w:tab/>
      </w:r>
      <w:r>
        <w:tab/>
      </w:r>
      <w:r>
        <w:tab/>
      </w:r>
      <w:r>
        <w:tab/>
      </w:r>
      <w:r>
        <w:tab/>
      </w:r>
      <w:r w:rsidRPr="008A293B">
        <w:t>‘the strikes’</w:t>
      </w:r>
      <w:r>
        <w:tab/>
      </w:r>
      <w:r>
        <w:tab/>
      </w:r>
      <w:r>
        <w:tab/>
      </w:r>
      <w:r>
        <w:tab/>
      </w:r>
      <w:r>
        <w:tab/>
      </w:r>
      <w:r>
        <w:tab/>
      </w:r>
      <w:r>
        <w:tab/>
      </w:r>
      <w:r>
        <w:tab/>
      </w:r>
      <w:r>
        <w:tab/>
      </w:r>
      <w:r>
        <w:tab/>
      </w:r>
      <w:r>
        <w:tab/>
      </w:r>
      <w:r>
        <w:tab/>
      </w:r>
      <w:r>
        <w:tab/>
      </w:r>
      <w:r>
        <w:tab/>
      </w:r>
      <w:r>
        <w:tab/>
      </w:r>
      <w:r>
        <w:tab/>
      </w:r>
      <w:r>
        <w:tab/>
      </w:r>
      <w:r>
        <w:tab/>
      </w:r>
      <w:r>
        <w:tab/>
      </w:r>
      <w:r>
        <w:tab/>
      </w:r>
      <w:r>
        <w:tab/>
        <w:t>‘kindness’</w:t>
      </w:r>
    </w:p>
    <w:p w14:paraId="54D40C50" w14:textId="77777777" w:rsidR="00902E77" w:rsidRDefault="00902E77" w:rsidP="00DD3440">
      <w:pPr>
        <w:pStyle w:val="Index1"/>
      </w:pPr>
      <w:r>
        <w:t xml:space="preserve"> </w:t>
      </w:r>
      <w:r>
        <w:tab/>
      </w:r>
      <w:r>
        <w:tab/>
      </w:r>
      <w:r>
        <w:tab/>
      </w:r>
      <w:r>
        <w:tab/>
      </w:r>
      <w:r>
        <w:tab/>
      </w:r>
      <w:r>
        <w:tab/>
        <w:t xml:space="preserve">[gl]: </w:t>
      </w:r>
      <w:r>
        <w:tab/>
        <w:t>h</w:t>
      </w:r>
      <w:r w:rsidRPr="00204510">
        <w:t>ã̄</w:t>
      </w:r>
      <w:r w:rsidRPr="007D4779">
        <w:t>.</w:t>
      </w:r>
      <w:r w:rsidRPr="007D4779">
        <w:rPr>
          <w:b/>
        </w:rPr>
        <w:t>gl</w:t>
      </w:r>
      <w:r w:rsidRPr="007D4779">
        <w:t xml:space="preserve">ā.ʔà </w:t>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rsidRPr="007D4779">
        <w:tab/>
      </w:r>
      <w:r>
        <w:tab/>
        <w:t>[gr]:</w:t>
      </w:r>
      <w:r>
        <w:tab/>
      </w:r>
      <w:r>
        <w:tab/>
      </w:r>
      <w:r w:rsidRPr="007D4779">
        <w:t>bà.</w:t>
      </w:r>
      <w:r w:rsidRPr="007D4779">
        <w:rPr>
          <w:b/>
        </w:rPr>
        <w:t>gr</w:t>
      </w:r>
      <w:r w:rsidRPr="007D4779">
        <w:t xml:space="preserve">à-ʔà </w:t>
      </w:r>
      <w:r w:rsidRPr="007D4779">
        <w:tab/>
      </w:r>
      <w:r w:rsidRPr="007D4779">
        <w:tab/>
      </w:r>
      <w:r w:rsidRPr="007D4779">
        <w:tab/>
      </w:r>
      <w:r w:rsidRPr="007D4779">
        <w:tab/>
      </w:r>
      <w:r>
        <w:tab/>
      </w:r>
    </w:p>
    <w:p w14:paraId="65E9421C" w14:textId="77777777" w:rsidR="00902E77" w:rsidRPr="004276DC" w:rsidRDefault="00902E77" w:rsidP="00DD3440">
      <w:pPr>
        <w:pStyle w:val="Index1"/>
        <w:rPr>
          <w:color w:val="FF0000"/>
        </w:rPr>
      </w:pPr>
      <w:r>
        <w:tab/>
      </w:r>
      <w:r>
        <w:tab/>
      </w:r>
      <w:r>
        <w:tab/>
      </w:r>
      <w:r>
        <w:tab/>
      </w:r>
      <w:r>
        <w:tab/>
      </w:r>
      <w:r>
        <w:tab/>
      </w:r>
      <w:r>
        <w:tab/>
      </w:r>
      <w:r>
        <w:tab/>
      </w:r>
      <w:r>
        <w:tab/>
      </w:r>
      <w:r>
        <w:tab/>
        <w:t>bow-</w:t>
      </w:r>
      <w:r>
        <w:rPr>
          <w:smallCaps/>
          <w:lang w:val="en-GB"/>
        </w:rPr>
        <w:t>cm</w:t>
      </w:r>
      <w:r>
        <w:t>5</w:t>
      </w:r>
      <w:r>
        <w:tab/>
      </w:r>
      <w:r>
        <w:tab/>
      </w:r>
      <w:r>
        <w:tab/>
      </w:r>
      <w:r>
        <w:tab/>
      </w:r>
      <w:r>
        <w:tab/>
      </w:r>
      <w:r>
        <w:tab/>
      </w:r>
      <w:r>
        <w:tab/>
      </w:r>
      <w:r>
        <w:tab/>
      </w:r>
      <w:r>
        <w:tab/>
      </w:r>
      <w:r>
        <w:tab/>
      </w:r>
      <w:r>
        <w:tab/>
      </w:r>
      <w:r>
        <w:tab/>
      </w:r>
      <w:r>
        <w:tab/>
      </w:r>
      <w:r>
        <w:tab/>
      </w:r>
      <w:r>
        <w:tab/>
      </w:r>
      <w:r>
        <w:tab/>
      </w:r>
      <w:r>
        <w:tab/>
      </w:r>
      <w:r>
        <w:tab/>
      </w:r>
      <w:r>
        <w:tab/>
      </w:r>
      <w:r>
        <w:tab/>
      </w:r>
      <w:r>
        <w:tab/>
      </w:r>
      <w:r>
        <w:tab/>
      </w:r>
      <w:r>
        <w:tab/>
      </w:r>
      <w:r w:rsidRPr="00087394">
        <w:t>hoe-</w:t>
      </w:r>
      <w:r w:rsidRPr="00087394">
        <w:rPr>
          <w:smallCaps/>
          <w:lang w:val="en-GB"/>
        </w:rPr>
        <w:t>cm5</w:t>
      </w:r>
      <w:r>
        <w:rPr>
          <w:smallCaps/>
          <w:lang w:val="en-GB"/>
        </w:rPr>
        <w:t xml:space="preserve">    </w:t>
      </w:r>
    </w:p>
    <w:p w14:paraId="409A1F56" w14:textId="77777777" w:rsidR="00902E77" w:rsidRPr="00832560" w:rsidRDefault="00902E77" w:rsidP="00DD3440">
      <w:pPr>
        <w:pStyle w:val="Index1"/>
      </w:pPr>
      <w:r>
        <w:tab/>
      </w:r>
      <w:r>
        <w:tab/>
      </w:r>
      <w:r>
        <w:tab/>
      </w:r>
      <w:r>
        <w:tab/>
      </w:r>
      <w:r>
        <w:tab/>
      </w:r>
      <w:r>
        <w:tab/>
      </w:r>
      <w:r>
        <w:tab/>
      </w:r>
      <w:r>
        <w:tab/>
      </w:r>
      <w:r>
        <w:tab/>
      </w:r>
      <w:r>
        <w:tab/>
        <w:t>‘bow’</w:t>
      </w:r>
      <w:r w:rsidRPr="007D4779">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‘hoe’ </w:t>
      </w:r>
    </w:p>
    <w:p w14:paraId="73B1070C" w14:textId="77777777" w:rsidR="00902E77" w:rsidRPr="004A5747" w:rsidRDefault="00902E77" w:rsidP="00DD3440">
      <w:pPr>
        <w:pStyle w:val="Index1"/>
      </w:pPr>
      <w:r>
        <w:tab/>
      </w:r>
      <w:r>
        <w:tab/>
      </w:r>
      <w:r>
        <w:tab/>
      </w:r>
      <w:r>
        <w:tab/>
      </w:r>
      <w:r>
        <w:tab/>
      </w:r>
      <w:r>
        <w:tab/>
        <w:t>[gbl]:</w:t>
      </w:r>
      <w:r>
        <w:tab/>
      </w:r>
      <w:r w:rsidRPr="00343AAC">
        <w:t>k</w:t>
      </w:r>
      <w:r w:rsidRPr="00204510">
        <w:t>ã́</w:t>
      </w:r>
      <w:r w:rsidRPr="00343AAC">
        <w:t>.</w:t>
      </w:r>
      <w:r w:rsidRPr="009E0971">
        <w:rPr>
          <w:b/>
        </w:rPr>
        <w:t>gbl</w:t>
      </w:r>
      <w:r w:rsidRPr="00343AAC">
        <w:t>ò-ʔò</w:t>
      </w:r>
      <w:r w:rsidRPr="00343AAC">
        <w:tab/>
      </w:r>
      <w:r w:rsidRPr="00343AAC">
        <w:tab/>
      </w:r>
      <w:r w:rsidRPr="00343AAC">
        <w:tab/>
      </w:r>
      <w:r>
        <w:tab/>
      </w:r>
      <w:r>
        <w:tab/>
      </w:r>
      <w:r>
        <w:tab/>
      </w:r>
      <w:r>
        <w:tab/>
      </w:r>
      <w:r>
        <w:tab/>
      </w:r>
      <w:r>
        <w:tab/>
      </w:r>
      <w:r>
        <w:tab/>
      </w:r>
      <w:r>
        <w:tab/>
      </w:r>
      <w:r>
        <w:tab/>
      </w:r>
      <w:r>
        <w:tab/>
      </w:r>
      <w:r>
        <w:tab/>
      </w:r>
      <w:r>
        <w:tab/>
      </w:r>
      <w:r>
        <w:tab/>
      </w:r>
      <w:r>
        <w:tab/>
        <w:t>[gbr]</w:t>
      </w:r>
      <w:r>
        <w:tab/>
      </w:r>
      <w:r>
        <w:tab/>
      </w:r>
      <w:r w:rsidRPr="004A5747">
        <w:rPr>
          <w:lang w:val="en-GB"/>
        </w:rPr>
        <w:t>ā</w:t>
      </w:r>
      <w:r>
        <w:rPr>
          <w:lang w:val="en-GB"/>
        </w:rPr>
        <w:t>.</w:t>
      </w:r>
      <w:r w:rsidRPr="004A5747">
        <w:rPr>
          <w:b/>
        </w:rPr>
        <w:t>gbr</w:t>
      </w:r>
      <w:r w:rsidRPr="004A5747">
        <w:rPr>
          <w:lang w:val="en-GB"/>
        </w:rPr>
        <w:t>ē</w:t>
      </w:r>
      <w:r>
        <w:rPr>
          <w:lang w:val="en-GB"/>
        </w:rPr>
        <w:t>.</w:t>
      </w:r>
      <w:r w:rsidRPr="004A5747">
        <w:rPr>
          <w:lang w:val="en-GB"/>
        </w:rPr>
        <w:t>ʔē</w:t>
      </w:r>
      <w:r w:rsidRPr="004A5747">
        <w:t xml:space="preserve"> </w:t>
      </w:r>
    </w:p>
    <w:p w14:paraId="69684B45" w14:textId="77777777" w:rsidR="00902E77" w:rsidRPr="00E84F41" w:rsidRDefault="00902E77" w:rsidP="00DD3440">
      <w:pPr>
        <w:pStyle w:val="Index1"/>
      </w:pPr>
      <w:r>
        <w:tab/>
      </w:r>
      <w:r>
        <w:tab/>
      </w:r>
      <w:r>
        <w:tab/>
      </w:r>
      <w:r>
        <w:tab/>
      </w:r>
      <w:r>
        <w:tab/>
      </w:r>
      <w:r>
        <w:tab/>
      </w:r>
      <w:r>
        <w:tab/>
      </w:r>
      <w:r>
        <w:tab/>
      </w:r>
      <w:r>
        <w:tab/>
      </w:r>
      <w:r>
        <w:tab/>
      </w:r>
      <w:r w:rsidRPr="00E84F41">
        <w:t>cudgel-</w:t>
      </w:r>
      <w:r w:rsidRPr="00E84F41">
        <w:rPr>
          <w:smallCaps/>
        </w:rPr>
        <w:t>cm</w:t>
      </w:r>
      <w:r w:rsidRPr="00E84F41">
        <w:t>5</w:t>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t>unripe-</w:t>
      </w:r>
      <w:r w:rsidRPr="00E84F41">
        <w:rPr>
          <w:smallCaps/>
        </w:rPr>
        <w:t>cm5</w:t>
      </w:r>
    </w:p>
    <w:p w14:paraId="611C9644" w14:textId="77777777" w:rsidR="00902E77" w:rsidRPr="00E84F41" w:rsidRDefault="00902E77" w:rsidP="00DD3440">
      <w:pPr>
        <w:pStyle w:val="Index1"/>
      </w:pP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t>‘cudgel’</w:t>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r>
      <w:r w:rsidRPr="00E84F41">
        <w:tab/>
        <w:t>‘unripe’</w:t>
      </w:r>
    </w:p>
    <w:p w14:paraId="20BDA6BE" w14:textId="77777777" w:rsidR="00902E77" w:rsidRPr="003D6DC6" w:rsidRDefault="00902E77" w:rsidP="00DD3440">
      <w:pPr>
        <w:pStyle w:val="Index1"/>
      </w:pPr>
      <w:r w:rsidRPr="00E84F41">
        <w:tab/>
      </w:r>
      <w:r w:rsidRPr="00E84F41">
        <w:tab/>
      </w:r>
      <w:r w:rsidRPr="00E84F41">
        <w:tab/>
      </w:r>
      <w:r w:rsidRPr="00E84F41">
        <w:tab/>
      </w:r>
      <w:r w:rsidRPr="00E84F41">
        <w:tab/>
      </w:r>
      <w:r w:rsidRPr="00E84F41">
        <w:tab/>
      </w:r>
      <w:r w:rsidRPr="003D6DC6">
        <w:t>[fl]:</w:t>
      </w:r>
      <w:r w:rsidRPr="003D6DC6">
        <w:tab/>
      </w:r>
      <w:r w:rsidRPr="003D6DC6">
        <w:tab/>
        <w:t>tū.</w:t>
      </w:r>
      <w:r w:rsidRPr="003D6DC6">
        <w:rPr>
          <w:b/>
        </w:rPr>
        <w:t>fl</w:t>
      </w:r>
      <w:r w:rsidRPr="003D6DC6">
        <w:t xml:space="preserve">ɛ̄-ʔɛ̄ </w:t>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t>[fr]:</w:t>
      </w:r>
      <w:r w:rsidRPr="003D6DC6">
        <w:tab/>
      </w:r>
      <w:r w:rsidRPr="003D6DC6">
        <w:tab/>
      </w:r>
      <w:r w:rsidRPr="003D6DC6">
        <w:tab/>
        <w:t>kā.</w:t>
      </w:r>
      <w:r w:rsidRPr="003D6DC6">
        <w:rPr>
          <w:b/>
        </w:rPr>
        <w:t>fr</w:t>
      </w:r>
      <w:r w:rsidRPr="003D6DC6">
        <w:t xml:space="preserve">ɛ̄.ʔɛ̀ </w:t>
      </w:r>
      <w:r w:rsidRPr="003D6DC6">
        <w:tab/>
      </w:r>
      <w:r w:rsidRPr="003D6DC6">
        <w:tab/>
      </w:r>
      <w:r w:rsidRPr="003D6DC6">
        <w:tab/>
      </w:r>
      <w:r w:rsidRPr="003D6DC6">
        <w:tab/>
      </w:r>
      <w:r w:rsidRPr="003D6DC6">
        <w:tab/>
      </w:r>
    </w:p>
    <w:p w14:paraId="26B27A0D" w14:textId="77777777" w:rsidR="00902E77" w:rsidRDefault="00902E77" w:rsidP="00DD3440">
      <w:pPr>
        <w:pStyle w:val="Index1"/>
      </w:pP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t>win</w:t>
      </w:r>
      <w:r>
        <w:t>d</w:t>
      </w:r>
      <w:r w:rsidRPr="003D6DC6">
        <w:t>-</w:t>
      </w:r>
      <w:r w:rsidRPr="003D6DC6">
        <w:rPr>
          <w:smallCaps/>
          <w:lang w:val="en-GB"/>
        </w:rPr>
        <w:t>cm</w:t>
      </w:r>
      <w:r w:rsidRPr="003D6DC6">
        <w:t>5</w:t>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r>
      <w:r w:rsidRPr="003D6DC6">
        <w:tab/>
        <w:t>‘to apologize’</w:t>
      </w:r>
    </w:p>
    <w:p w14:paraId="280112F3" w14:textId="77777777" w:rsidR="00902E77" w:rsidRPr="005A4F01" w:rsidRDefault="00902E77" w:rsidP="00DD3440">
      <w:pPr>
        <w:pStyle w:val="Index1"/>
      </w:pPr>
      <w:r>
        <w:tab/>
      </w:r>
      <w:r>
        <w:tab/>
      </w:r>
      <w:r>
        <w:tab/>
      </w:r>
      <w:r>
        <w:tab/>
      </w:r>
      <w:r>
        <w:tab/>
      </w:r>
      <w:r>
        <w:tab/>
      </w:r>
      <w:r>
        <w:tab/>
      </w:r>
      <w:r>
        <w:tab/>
      </w:r>
      <w:r>
        <w:tab/>
      </w:r>
      <w:r>
        <w:tab/>
        <w:t>‘</w:t>
      </w:r>
      <w:r w:rsidRPr="003D6DC6">
        <w:t>win</w:t>
      </w:r>
      <w:r>
        <w:t>d</w:t>
      </w:r>
      <w:r w:rsidRPr="003D6DC6">
        <w:t>’</w:t>
      </w:r>
      <w:r>
        <w:tab/>
      </w:r>
    </w:p>
    <w:p w14:paraId="4C40C008" w14:textId="77777777" w:rsidR="00902E77" w:rsidRPr="00F55026" w:rsidRDefault="00902E77" w:rsidP="00DD3440">
      <w:pPr>
        <w:pStyle w:val="Index1"/>
      </w:pPr>
      <w:r>
        <w:tab/>
      </w:r>
      <w:r>
        <w:tab/>
      </w:r>
      <w:r>
        <w:tab/>
      </w:r>
      <w:r>
        <w:tab/>
      </w:r>
      <w:r>
        <w:tab/>
      </w:r>
      <w:r>
        <w:tab/>
        <w:t>[ml]:</w:t>
      </w:r>
      <w:r>
        <w:tab/>
        <w:t>n</w:t>
      </w:r>
      <w:r w:rsidRPr="00204510">
        <w:t>ã̀</w:t>
      </w:r>
      <w:r w:rsidRPr="00343AAC">
        <w:t>.</w:t>
      </w:r>
      <w:r w:rsidRPr="009E0971">
        <w:rPr>
          <w:b/>
        </w:rPr>
        <w:t>ml</w:t>
      </w:r>
      <w:r w:rsidRPr="00204510">
        <w:t>ã̄</w:t>
      </w:r>
      <w:r>
        <w:t>.ʔ</w:t>
      </w:r>
      <w:r w:rsidRPr="00204510">
        <w:t>ã̀ </w:t>
      </w:r>
      <w:r>
        <w:t xml:space="preserve"> </w:t>
      </w:r>
      <w:r>
        <w:tab/>
      </w:r>
      <w:r>
        <w:tab/>
      </w:r>
      <w:r>
        <w:tab/>
      </w:r>
      <w:r>
        <w:tab/>
      </w:r>
      <w:r>
        <w:tab/>
      </w:r>
      <w:r>
        <w:tab/>
      </w:r>
      <w:r>
        <w:tab/>
      </w:r>
      <w:r>
        <w:tab/>
      </w:r>
      <w:r>
        <w:tab/>
      </w:r>
      <w:r>
        <w:tab/>
      </w:r>
      <w:r>
        <w:tab/>
      </w:r>
      <w:r>
        <w:tab/>
      </w:r>
      <w:r>
        <w:tab/>
      </w:r>
      <w:r>
        <w:tab/>
      </w:r>
      <w:r>
        <w:tab/>
      </w:r>
      <w:r>
        <w:tab/>
      </w:r>
      <w:r>
        <w:tab/>
      </w:r>
      <w:r w:rsidRPr="003D6DC6">
        <w:t xml:space="preserve">[mr]: </w:t>
      </w:r>
      <w:r w:rsidRPr="003D6DC6">
        <w:tab/>
      </w:r>
      <w:r w:rsidRPr="003D6DC6">
        <w:tab/>
        <w:t>ká</w:t>
      </w:r>
      <w:r w:rsidRPr="003D6DC6">
        <w:rPr>
          <w:b/>
        </w:rPr>
        <w:t>mr</w:t>
      </w:r>
      <w:r w:rsidRPr="003D6DC6">
        <w:t>ɔ̃̀-</w:t>
      </w:r>
      <w:r w:rsidRPr="003D6DC6">
        <w:rPr>
          <w:lang w:val="en-GB"/>
        </w:rPr>
        <w:t>ʔ</w:t>
      </w:r>
      <w:r w:rsidRPr="003D6DC6">
        <w:t>ɔ̃̀</w:t>
      </w:r>
    </w:p>
    <w:p w14:paraId="6B13BEE2" w14:textId="77777777" w:rsidR="00902E77" w:rsidRPr="00FE1B64" w:rsidRDefault="00902E77" w:rsidP="00DD3440">
      <w:pPr>
        <w:pStyle w:val="Index1"/>
      </w:pPr>
      <w:r>
        <w:tab/>
      </w:r>
      <w:r>
        <w:tab/>
      </w:r>
      <w:r>
        <w:tab/>
      </w:r>
      <w:r>
        <w:tab/>
      </w:r>
      <w:r>
        <w:tab/>
      </w:r>
      <w:r>
        <w:tab/>
      </w:r>
      <w:r>
        <w:tab/>
      </w:r>
      <w:r>
        <w:tab/>
      </w:r>
      <w:r>
        <w:tab/>
      </w:r>
      <w:r>
        <w:tab/>
      </w:r>
      <w:r w:rsidRPr="00343AAC">
        <w:t>‘name of person’</w:t>
      </w:r>
      <w:r w:rsidRPr="00343AAC">
        <w:tab/>
      </w:r>
      <w:r w:rsidRPr="00343AAC">
        <w:tab/>
      </w:r>
      <w:r w:rsidRPr="00343AAC">
        <w:tab/>
      </w:r>
      <w:r w:rsidRPr="00343AAC">
        <w:tab/>
      </w:r>
      <w:r w:rsidRPr="00343AAC">
        <w:tab/>
      </w:r>
      <w:r w:rsidRPr="00343AAC">
        <w:tab/>
      </w:r>
      <w:r>
        <w:tab/>
      </w:r>
      <w:r>
        <w:tab/>
      </w:r>
      <w:r>
        <w:tab/>
      </w:r>
      <w:r>
        <w:tab/>
      </w:r>
      <w:r>
        <w:tab/>
      </w:r>
      <w:r>
        <w:tab/>
      </w:r>
      <w:r>
        <w:tab/>
      </w:r>
      <w:r>
        <w:tab/>
      </w:r>
      <w:r>
        <w:tab/>
      </w:r>
      <w:r>
        <w:tab/>
      </w:r>
      <w:r>
        <w:tab/>
      </w:r>
      <w:r>
        <w:tab/>
        <w:t>agouti</w:t>
      </w:r>
      <w:r w:rsidRPr="00FE1B64">
        <w:t>-</w:t>
      </w:r>
      <w:r w:rsidRPr="00FE1B64">
        <w:rPr>
          <w:smallCaps/>
          <w:lang w:val="en-GB"/>
        </w:rPr>
        <w:t>cm</w:t>
      </w:r>
      <w:r w:rsidRPr="00FE1B64">
        <w:t>5</w:t>
      </w:r>
    </w:p>
    <w:p w14:paraId="6F8EC4FB" w14:textId="77777777" w:rsidR="00902E77" w:rsidRPr="008633C9" w:rsidRDefault="00902E77" w:rsidP="00DD3440">
      <w:pPr>
        <w:pStyle w:val="Index1"/>
      </w:pP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r>
      <w:r w:rsidRPr="00FE1B64">
        <w:tab/>
        <w:t>‘</w:t>
      </w:r>
      <w:r>
        <w:t>agouti</w:t>
      </w:r>
      <w:r w:rsidRPr="00FE1B64">
        <w:t>’</w:t>
      </w:r>
      <w:r w:rsidRPr="007340AE">
        <w:rPr>
          <w:highlight w:val="yellow"/>
        </w:rPr>
        <w:t xml:space="preserve"> </w:t>
      </w:r>
    </w:p>
    <w:p w14:paraId="5327CC24" w14:textId="77777777" w:rsidR="00902E77" w:rsidRDefault="00902E77" w:rsidP="00DD3440">
      <w:pPr>
        <w:pStyle w:val="Index1"/>
      </w:pPr>
      <w:r>
        <w:tab/>
      </w:r>
      <w:r>
        <w:tab/>
      </w:r>
      <w:r>
        <w:tab/>
      </w:r>
      <w:r>
        <w:tab/>
      </w:r>
      <w:r>
        <w:tab/>
      </w:r>
      <w:r w:rsidRPr="009A0107">
        <w:tab/>
        <w:t>[ŋl</w:t>
      </w:r>
      <w:r>
        <w:t>]:</w:t>
      </w:r>
      <w:r>
        <w:tab/>
      </w:r>
      <w:r>
        <w:tab/>
      </w:r>
      <w:r w:rsidRPr="00343AAC">
        <w:t>m</w:t>
      </w:r>
      <w:r w:rsidRPr="00204510">
        <w:t>ṹ</w:t>
      </w:r>
      <w:r w:rsidRPr="00343AAC">
        <w:t>.</w:t>
      </w:r>
      <w:r w:rsidRPr="00EF59EC">
        <w:rPr>
          <w:b/>
        </w:rPr>
        <w:t>ŋl</w:t>
      </w:r>
      <w:r w:rsidRPr="00204510">
        <w:t>ã̀</w:t>
      </w:r>
      <w:r w:rsidRPr="00343AAC">
        <w:t>-ʔ</w:t>
      </w:r>
      <w:r w:rsidRPr="00204510">
        <w:t>ã̀</w:t>
      </w:r>
      <w:r w:rsidRPr="00343AAC">
        <w:t xml:space="preserve"> </w:t>
      </w:r>
      <w:r w:rsidRPr="00343AAC">
        <w:tab/>
      </w:r>
      <w:r w:rsidRPr="00343AAC">
        <w:tab/>
      </w:r>
      <w:r w:rsidRPr="00343AAC">
        <w:tab/>
      </w:r>
      <w:r>
        <w:tab/>
      </w:r>
      <w:r>
        <w:tab/>
      </w:r>
      <w:r>
        <w:tab/>
      </w:r>
      <w:r>
        <w:tab/>
      </w:r>
      <w:r>
        <w:tab/>
      </w:r>
      <w:r>
        <w:tab/>
      </w:r>
      <w:r>
        <w:tab/>
      </w:r>
      <w:r>
        <w:tab/>
      </w:r>
      <w:r>
        <w:tab/>
      </w:r>
      <w:r>
        <w:tab/>
      </w:r>
      <w:r>
        <w:tab/>
      </w:r>
      <w:r>
        <w:tab/>
      </w:r>
      <w:r>
        <w:tab/>
        <w:t xml:space="preserve"> </w:t>
      </w:r>
      <w:r>
        <w:tab/>
      </w:r>
      <w:r w:rsidRPr="009A0107">
        <w:t>[jl</w:t>
      </w:r>
      <w:r>
        <w:t>]:</w:t>
      </w:r>
      <w:r>
        <w:tab/>
      </w:r>
      <w:r>
        <w:tab/>
      </w:r>
      <w:r>
        <w:tab/>
        <w:t>a.</w:t>
      </w:r>
      <w:r w:rsidRPr="008A293B">
        <w:rPr>
          <w:b/>
        </w:rPr>
        <w:t>jl</w:t>
      </w:r>
      <w:r w:rsidRPr="008A293B">
        <w:t>ē-ʔē</w:t>
      </w:r>
      <w:r w:rsidRPr="00343AAC">
        <w:t xml:space="preserve"> </w:t>
      </w:r>
      <w:r w:rsidRPr="00343AAC">
        <w:tab/>
      </w:r>
      <w:r w:rsidRPr="00343AAC">
        <w:tab/>
      </w:r>
      <w:r w:rsidRPr="00343AAC">
        <w:tab/>
      </w:r>
      <w:r w:rsidRPr="00343AAC">
        <w:tab/>
      </w:r>
      <w:r w:rsidRPr="00343AAC">
        <w:tab/>
      </w:r>
      <w:r>
        <w:tab/>
      </w:r>
      <w:r w:rsidRPr="00343AAC">
        <w:tab/>
      </w:r>
    </w:p>
    <w:p w14:paraId="38CF5DC4" w14:textId="77777777" w:rsidR="00902E77" w:rsidRDefault="00902E77" w:rsidP="00DD3440">
      <w:pPr>
        <w:pStyle w:val="Index1"/>
      </w:pPr>
      <w:r>
        <w:tab/>
      </w:r>
      <w:r>
        <w:tab/>
      </w:r>
      <w:r>
        <w:tab/>
      </w:r>
      <w:r>
        <w:tab/>
      </w:r>
      <w:r>
        <w:tab/>
      </w:r>
      <w:r>
        <w:tab/>
      </w:r>
      <w:r>
        <w:tab/>
      </w:r>
      <w:r>
        <w:tab/>
      </w:r>
      <w:r>
        <w:tab/>
      </w:r>
      <w:r>
        <w:tab/>
        <w:t>ember-</w:t>
      </w:r>
      <w:r>
        <w:rPr>
          <w:smallCaps/>
          <w:lang w:val="en-GB"/>
        </w:rPr>
        <w:t>cm</w:t>
      </w:r>
      <w:r>
        <w:t>5</w:t>
      </w:r>
      <w:r>
        <w:tab/>
      </w:r>
      <w:r>
        <w:tab/>
      </w:r>
      <w:r>
        <w:tab/>
      </w:r>
      <w:r>
        <w:tab/>
      </w:r>
      <w:r>
        <w:tab/>
      </w:r>
      <w:r>
        <w:tab/>
      </w:r>
      <w:r>
        <w:tab/>
      </w:r>
      <w:r>
        <w:tab/>
      </w:r>
      <w:r>
        <w:tab/>
      </w:r>
      <w:r>
        <w:tab/>
      </w:r>
      <w:r>
        <w:tab/>
      </w:r>
      <w:r>
        <w:tab/>
      </w:r>
      <w:r>
        <w:tab/>
      </w:r>
      <w:r>
        <w:tab/>
      </w:r>
      <w:r>
        <w:tab/>
      </w:r>
      <w:r>
        <w:tab/>
      </w:r>
      <w:r>
        <w:tab/>
      </w:r>
      <w:r>
        <w:tab/>
      </w:r>
      <w:r>
        <w:tab/>
      </w:r>
      <w:r>
        <w:tab/>
      </w:r>
      <w:r>
        <w:tab/>
      </w:r>
      <w:r>
        <w:tab/>
        <w:t>mirror-</w:t>
      </w:r>
      <w:r>
        <w:rPr>
          <w:smallCaps/>
          <w:lang w:val="en-GB"/>
        </w:rPr>
        <w:t>cm</w:t>
      </w:r>
      <w:r>
        <w:t>5</w:t>
      </w:r>
      <w:r w:rsidRPr="00343AAC">
        <w:t xml:space="preserve"> </w:t>
      </w:r>
      <w:r w:rsidRPr="00343AAC">
        <w:tab/>
      </w:r>
    </w:p>
    <w:p w14:paraId="064CF622" w14:textId="77777777" w:rsidR="00902E77" w:rsidRDefault="00902E77" w:rsidP="00DD3440">
      <w:pPr>
        <w:pStyle w:val="Index1"/>
      </w:pPr>
      <w:r>
        <w:tab/>
      </w:r>
      <w:r>
        <w:tab/>
      </w:r>
      <w:r>
        <w:tab/>
      </w:r>
      <w:r>
        <w:tab/>
      </w:r>
      <w:r>
        <w:tab/>
      </w:r>
      <w:r>
        <w:tab/>
      </w:r>
      <w:r>
        <w:tab/>
      </w:r>
      <w:r>
        <w:tab/>
      </w:r>
      <w:r>
        <w:tab/>
      </w:r>
      <w:r>
        <w:tab/>
      </w:r>
      <w:r w:rsidRPr="001F3A86">
        <w:t>‘ember’</w:t>
      </w:r>
      <w:r w:rsidRPr="00343AAC">
        <w:tab/>
      </w:r>
      <w:r>
        <w:tab/>
      </w:r>
      <w:r>
        <w:tab/>
      </w:r>
      <w:r>
        <w:tab/>
      </w:r>
      <w:r>
        <w:tab/>
      </w:r>
      <w:r>
        <w:tab/>
      </w:r>
      <w:r>
        <w:tab/>
      </w:r>
      <w:r>
        <w:tab/>
      </w:r>
      <w:r>
        <w:tab/>
      </w:r>
      <w:r>
        <w:tab/>
      </w:r>
      <w:r>
        <w:tab/>
      </w:r>
      <w:r>
        <w:tab/>
      </w:r>
      <w:r>
        <w:tab/>
      </w:r>
      <w:r>
        <w:tab/>
      </w:r>
      <w:r>
        <w:tab/>
      </w:r>
      <w:r>
        <w:tab/>
      </w:r>
      <w:r>
        <w:tab/>
      </w:r>
      <w:r>
        <w:tab/>
      </w:r>
      <w:r>
        <w:tab/>
      </w:r>
      <w:r>
        <w:tab/>
      </w:r>
      <w:r>
        <w:tab/>
      </w:r>
      <w:r>
        <w:tab/>
      </w:r>
      <w:r>
        <w:tab/>
      </w:r>
      <w:r>
        <w:tab/>
        <w:t>‘mirror’</w:t>
      </w:r>
    </w:p>
    <w:p w14:paraId="518B263B" w14:textId="77777777" w:rsidR="00902E77" w:rsidRDefault="00902E77" w:rsidP="00DD3440">
      <w:pPr>
        <w:pStyle w:val="Index1"/>
      </w:pPr>
      <w:r>
        <w:tab/>
      </w:r>
      <w:r>
        <w:tab/>
      </w:r>
      <w:r>
        <w:tab/>
      </w:r>
      <w:r>
        <w:tab/>
      </w:r>
      <w:r>
        <w:tab/>
      </w:r>
      <w:r>
        <w:tab/>
        <w:t>[</w:t>
      </w:r>
      <w:r w:rsidRPr="009E1DB9">
        <w:t>ɲr</w:t>
      </w:r>
      <w:r>
        <w:t xml:space="preserve">]: </w:t>
      </w:r>
      <w:r>
        <w:tab/>
      </w:r>
      <w:r w:rsidRPr="00343AAC">
        <w:t>ā.</w:t>
      </w:r>
      <w:r w:rsidRPr="009E0971">
        <w:rPr>
          <w:b/>
        </w:rPr>
        <w:t>ɲr</w:t>
      </w:r>
      <w:r w:rsidRPr="00204510">
        <w:t>ɔ̃̄</w:t>
      </w:r>
      <w:r>
        <w:t>-ŋ</w:t>
      </w:r>
      <w:r w:rsidRPr="00204510">
        <w:t>ɔ̃̄</w:t>
      </w:r>
      <w:r>
        <w:t xml:space="preserve"> </w:t>
      </w:r>
      <w:r>
        <w:tab/>
      </w:r>
      <w:r>
        <w:tab/>
      </w:r>
      <w:r>
        <w:tab/>
      </w:r>
      <w:r>
        <w:tab/>
      </w:r>
      <w:r>
        <w:tab/>
      </w:r>
      <w:r>
        <w:tab/>
      </w:r>
      <w:r>
        <w:tab/>
      </w:r>
      <w:r>
        <w:tab/>
      </w:r>
      <w:r>
        <w:tab/>
      </w:r>
      <w:r>
        <w:tab/>
      </w:r>
      <w:r>
        <w:tab/>
      </w:r>
      <w:r>
        <w:tab/>
      </w:r>
      <w:r>
        <w:tab/>
      </w:r>
      <w:r>
        <w:tab/>
      </w:r>
      <w:r>
        <w:tab/>
      </w:r>
      <w:r>
        <w:tab/>
      </w:r>
      <w:r>
        <w:tab/>
        <w:t xml:space="preserve"> </w:t>
      </w:r>
      <w:r>
        <w:tab/>
        <w:t>[hr]:</w:t>
      </w:r>
      <w:r>
        <w:tab/>
      </w:r>
      <w:r>
        <w:tab/>
      </w:r>
      <w:r w:rsidRPr="00343AAC">
        <w:t>kā.</w:t>
      </w:r>
      <w:r w:rsidRPr="009E0971">
        <w:rPr>
          <w:b/>
        </w:rPr>
        <w:t>hr</w:t>
      </w:r>
      <w:r w:rsidRPr="00343AAC">
        <w:t xml:space="preserve">ē-ʔè </w:t>
      </w:r>
      <w:r w:rsidRPr="00343AAC">
        <w:tab/>
      </w:r>
      <w:r w:rsidRPr="00343AAC">
        <w:tab/>
      </w:r>
      <w:r w:rsidRPr="00343AAC">
        <w:tab/>
      </w:r>
      <w:r w:rsidRPr="00343AAC">
        <w:tab/>
      </w:r>
      <w:r>
        <w:tab/>
      </w:r>
    </w:p>
    <w:p w14:paraId="624681E5" w14:textId="77777777" w:rsidR="00902E77" w:rsidRDefault="00902E77" w:rsidP="00DD3440">
      <w:pPr>
        <w:pStyle w:val="Index1"/>
      </w:pPr>
      <w:r>
        <w:tab/>
      </w:r>
      <w:r>
        <w:tab/>
      </w:r>
      <w:r>
        <w:tab/>
      </w:r>
      <w:r>
        <w:tab/>
      </w:r>
      <w:r>
        <w:tab/>
      </w:r>
      <w:r>
        <w:tab/>
      </w:r>
      <w:r>
        <w:tab/>
      </w:r>
      <w:r>
        <w:tab/>
      </w:r>
      <w:r>
        <w:tab/>
      </w:r>
      <w:r>
        <w:tab/>
        <w:t>pen-</w:t>
      </w:r>
      <w:r>
        <w:rPr>
          <w:smallCaps/>
          <w:lang w:val="en-GB"/>
        </w:rPr>
        <w:t>cm</w:t>
      </w:r>
      <w:r>
        <w:t>5</w:t>
      </w:r>
      <w:r w:rsidRPr="00343AAC">
        <w:tab/>
      </w:r>
      <w:r>
        <w:tab/>
      </w:r>
      <w:r>
        <w:tab/>
      </w:r>
      <w:r>
        <w:tab/>
      </w:r>
      <w:r>
        <w:tab/>
      </w:r>
      <w:r>
        <w:tab/>
      </w:r>
      <w:r>
        <w:tab/>
      </w:r>
      <w:r>
        <w:tab/>
      </w:r>
      <w:r>
        <w:tab/>
      </w:r>
      <w:r>
        <w:tab/>
      </w:r>
      <w:r>
        <w:tab/>
      </w:r>
      <w:r>
        <w:tab/>
      </w:r>
      <w:r>
        <w:tab/>
      </w:r>
      <w:r>
        <w:tab/>
      </w:r>
      <w:r>
        <w:tab/>
      </w:r>
      <w:r>
        <w:tab/>
      </w:r>
      <w:r>
        <w:tab/>
      </w:r>
      <w:r>
        <w:tab/>
      </w:r>
      <w:r>
        <w:tab/>
      </w:r>
      <w:r>
        <w:tab/>
      </w:r>
      <w:r>
        <w:tab/>
      </w:r>
      <w:r>
        <w:tab/>
      </w:r>
      <w:r>
        <w:tab/>
      </w:r>
      <w:r>
        <w:tab/>
        <w:t>cashew-apple-</w:t>
      </w:r>
      <w:r>
        <w:rPr>
          <w:smallCaps/>
          <w:lang w:val="en-GB"/>
        </w:rPr>
        <w:t>cm</w:t>
      </w:r>
      <w:r>
        <w:t>5</w:t>
      </w:r>
      <w:r w:rsidRPr="00343AAC">
        <w:t xml:space="preserve"> </w:t>
      </w:r>
      <w:r w:rsidRPr="00343AAC">
        <w:tab/>
      </w:r>
    </w:p>
    <w:p w14:paraId="45F20D93" w14:textId="77777777" w:rsidR="00902E77" w:rsidRPr="00343AAC" w:rsidRDefault="00902E77" w:rsidP="00DD3440">
      <w:pPr>
        <w:pStyle w:val="Index1"/>
      </w:pPr>
      <w:r>
        <w:tab/>
      </w:r>
      <w:r>
        <w:tab/>
      </w:r>
      <w:r>
        <w:tab/>
      </w:r>
      <w:r>
        <w:tab/>
      </w:r>
      <w:r>
        <w:tab/>
      </w:r>
      <w:r>
        <w:tab/>
      </w:r>
      <w:r>
        <w:tab/>
      </w:r>
      <w:r>
        <w:tab/>
      </w:r>
      <w:r>
        <w:tab/>
      </w:r>
      <w:r>
        <w:tab/>
        <w:t>‘pen’</w:t>
      </w:r>
      <w:r w:rsidRPr="00343AAC">
        <w:tab/>
      </w:r>
      <w:r w:rsidRPr="00343AAC">
        <w:tab/>
      </w:r>
      <w:r w:rsidRPr="00343AAC">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t>‘cashew-apple’</w:t>
      </w:r>
    </w:p>
    <w:p w14:paraId="71FFA301" w14:textId="77777777" w:rsidR="00902E77" w:rsidRDefault="00902E77" w:rsidP="00DD3440">
      <w:pPr>
        <w:pStyle w:val="Index1"/>
      </w:pPr>
      <w:r w:rsidRPr="00343AAC">
        <w:tab/>
      </w:r>
      <w:r w:rsidRPr="00343AAC">
        <w:tab/>
      </w:r>
      <w:r w:rsidRPr="00343AAC">
        <w:tab/>
      </w:r>
      <w:r w:rsidRPr="00343AAC">
        <w:tab/>
      </w:r>
      <w:r w:rsidRPr="00343AAC">
        <w:tab/>
      </w:r>
      <w:r w:rsidRPr="00343AAC">
        <w:tab/>
      </w:r>
      <w:r>
        <w:t>[wl]:</w:t>
      </w:r>
      <w:r>
        <w:tab/>
      </w:r>
      <w:r w:rsidRPr="00343AAC">
        <w:t>kū.</w:t>
      </w:r>
      <w:r w:rsidRPr="00996BC7">
        <w:rPr>
          <w:b/>
        </w:rPr>
        <w:t>wl</w:t>
      </w:r>
      <w:r>
        <w:t>ɛ̀.</w:t>
      </w:r>
      <w:r w:rsidRPr="00343AAC">
        <w:t xml:space="preserve">ʔɛ̀ </w:t>
      </w:r>
      <w:r w:rsidRPr="00343AAC">
        <w:tab/>
      </w:r>
      <w:r w:rsidRPr="00343AAC">
        <w:tab/>
      </w:r>
      <w:r w:rsidRPr="00343AAC">
        <w:tab/>
      </w:r>
      <w:r w:rsidRPr="00343AAC">
        <w:tab/>
      </w:r>
      <w:r>
        <w:tab/>
      </w:r>
      <w:r>
        <w:tab/>
      </w:r>
      <w:r>
        <w:tab/>
      </w:r>
      <w:r>
        <w:tab/>
      </w:r>
      <w:r>
        <w:tab/>
      </w:r>
      <w:r>
        <w:tab/>
      </w:r>
      <w:r>
        <w:tab/>
      </w:r>
      <w:r>
        <w:tab/>
      </w:r>
      <w:r>
        <w:tab/>
      </w:r>
      <w:r>
        <w:tab/>
      </w:r>
      <w:r>
        <w:tab/>
      </w:r>
      <w:r>
        <w:tab/>
      </w:r>
      <w:r>
        <w:tab/>
      </w:r>
      <w:r>
        <w:tab/>
        <w:t xml:space="preserve"> [wr]:</w:t>
      </w:r>
      <w:r>
        <w:tab/>
      </w:r>
      <w:r>
        <w:tab/>
      </w:r>
      <w:r w:rsidRPr="00343AAC">
        <w:t>ā.</w:t>
      </w:r>
      <w:r w:rsidRPr="009E0971">
        <w:rPr>
          <w:b/>
        </w:rPr>
        <w:t>wr</w:t>
      </w:r>
      <w:r>
        <w:t>ē-</w:t>
      </w:r>
      <w:r w:rsidRPr="00343AAC">
        <w:t xml:space="preserve">ʔē </w:t>
      </w:r>
      <w:r w:rsidRPr="00343AAC">
        <w:tab/>
      </w:r>
      <w:r w:rsidRPr="00343AAC">
        <w:tab/>
      </w:r>
      <w:r w:rsidRPr="00343AAC">
        <w:tab/>
      </w:r>
      <w:r w:rsidRPr="00343AAC">
        <w:tab/>
      </w:r>
      <w:r>
        <w:tab/>
      </w:r>
    </w:p>
    <w:p w14:paraId="771D5F10" w14:textId="77777777" w:rsidR="00902E77" w:rsidRDefault="00902E77" w:rsidP="00DD3440">
      <w:pPr>
        <w:pStyle w:val="Index1"/>
      </w:pPr>
      <w:r>
        <w:tab/>
      </w:r>
      <w:r>
        <w:tab/>
      </w:r>
      <w:r>
        <w:tab/>
      </w:r>
      <w:r>
        <w:tab/>
      </w:r>
      <w:r>
        <w:tab/>
      </w:r>
      <w:r>
        <w:tab/>
      </w:r>
      <w:r>
        <w:tab/>
      </w:r>
      <w:r>
        <w:tab/>
      </w:r>
      <w:r>
        <w:tab/>
      </w:r>
      <w:r>
        <w:tab/>
      </w:r>
      <w:r w:rsidRPr="00343AAC">
        <w:t>‘before ye</w:t>
      </w:r>
      <w:r w:rsidRPr="00060216">
        <w:t>s</w:t>
      </w:r>
      <w:r w:rsidRPr="00343AAC">
        <w:t>terday’</w:t>
      </w:r>
      <w:r>
        <w:tab/>
      </w:r>
      <w:r>
        <w:tab/>
      </w:r>
      <w:r>
        <w:tab/>
      </w:r>
      <w:r>
        <w:tab/>
      </w:r>
      <w:r>
        <w:tab/>
      </w:r>
      <w:r>
        <w:tab/>
      </w:r>
      <w:r>
        <w:tab/>
      </w:r>
      <w:r>
        <w:tab/>
      </w:r>
      <w:r>
        <w:tab/>
      </w:r>
      <w:r>
        <w:tab/>
      </w:r>
      <w:r>
        <w:tab/>
      </w:r>
      <w:r>
        <w:tab/>
      </w:r>
      <w:r>
        <w:tab/>
      </w:r>
      <w:r>
        <w:tab/>
      </w:r>
      <w:r>
        <w:tab/>
      </w:r>
      <w:r>
        <w:tab/>
      </w:r>
      <w:r>
        <w:tab/>
      </w:r>
      <w:r w:rsidRPr="00343AAC">
        <w:t>something itch</w:t>
      </w:r>
      <w:r>
        <w:t>y-</w:t>
      </w:r>
      <w:r>
        <w:rPr>
          <w:smallCaps/>
          <w:lang w:val="en-GB"/>
        </w:rPr>
        <w:t>cm</w:t>
      </w:r>
      <w:r>
        <w:t>5</w:t>
      </w:r>
    </w:p>
    <w:p w14:paraId="3CD4D2D6" w14:textId="77777777" w:rsidR="00902E77" w:rsidRPr="00CA7ECC" w:rsidRDefault="00902E77" w:rsidP="00DD3440">
      <w:pPr>
        <w:pStyle w:val="Index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‘something itchy’</w:t>
      </w:r>
    </w:p>
    <w:p w14:paraId="4BA9367B" w14:textId="77777777" w:rsidR="00902E77" w:rsidRPr="00202409" w:rsidRDefault="00902E77" w:rsidP="00902E77"/>
    <w:p w14:paraId="359BE540" w14:textId="0C3C983F" w:rsidR="00902E77" w:rsidRPr="006E27DB" w:rsidRDefault="00902E77" w:rsidP="006E27DB">
      <w:pPr>
        <w:pStyle w:val="lsSection2"/>
        <w:ind w:left="360"/>
      </w:pPr>
      <w:r w:rsidRPr="006E27DB">
        <w:t>Syllabic nasals</w:t>
      </w:r>
    </w:p>
    <w:p w14:paraId="38B6968D" w14:textId="77777777" w:rsidR="00902E77" w:rsidRPr="00343AAC" w:rsidRDefault="00902E77" w:rsidP="0056024B">
      <w:pPr>
        <w:rPr>
          <w:color w:val="000000" w:themeColor="text1"/>
        </w:rPr>
      </w:pPr>
      <w:r w:rsidRPr="00343AAC">
        <w:rPr>
          <w:color w:val="000000" w:themeColor="text1"/>
        </w:rPr>
        <w:t xml:space="preserve">As </w:t>
      </w:r>
      <w:r>
        <w:rPr>
          <w:color w:val="000000" w:themeColor="text1"/>
        </w:rPr>
        <w:t>mentioned</w:t>
      </w:r>
      <w:r w:rsidRPr="00343AAC">
        <w:rPr>
          <w:color w:val="000000" w:themeColor="text1"/>
        </w:rPr>
        <w:t xml:space="preserve"> </w:t>
      </w:r>
      <w:r>
        <w:rPr>
          <w:color w:val="000000" w:themeColor="text1"/>
        </w:rPr>
        <w:t>above</w:t>
      </w:r>
      <w:r w:rsidRPr="00343AAC">
        <w:rPr>
          <w:color w:val="000000" w:themeColor="text1"/>
        </w:rPr>
        <w:t>, Fròʔò has tautosyllabic complex onsets involving the nasals [n], [m], [</w:t>
      </w:r>
      <w:r w:rsidRPr="00343AAC">
        <w:t>ɲ</w:t>
      </w:r>
      <w:r w:rsidRPr="00343AAC">
        <w:rPr>
          <w:color w:val="000000" w:themeColor="text1"/>
        </w:rPr>
        <w:t>] and [ŋ]</w:t>
      </w:r>
      <w:r>
        <w:rPr>
          <w:color w:val="000000" w:themeColor="text1"/>
        </w:rPr>
        <w:t xml:space="preserve">, which can be </w:t>
      </w:r>
      <w:r w:rsidRPr="00343AAC">
        <w:rPr>
          <w:color w:val="000000" w:themeColor="text1"/>
        </w:rPr>
        <w:t>followed by liquids</w:t>
      </w:r>
      <w:r>
        <w:rPr>
          <w:color w:val="000000" w:themeColor="text1"/>
        </w:rPr>
        <w:t xml:space="preserve">, except for [nl] which has </w:t>
      </w:r>
      <w:r w:rsidRPr="0056024B">
        <w:t>been</w:t>
      </w:r>
      <w:r>
        <w:rPr>
          <w:color w:val="000000" w:themeColor="text1"/>
        </w:rPr>
        <w:t xml:space="preserve"> shown above to be excluded on other grounds</w:t>
      </w:r>
      <w:r w:rsidRPr="00343AAC">
        <w:rPr>
          <w:color w:val="000000" w:themeColor="text1"/>
        </w:rPr>
        <w:t xml:space="preserve">. </w:t>
      </w:r>
      <w:r>
        <w:rPr>
          <w:color w:val="000000" w:themeColor="text1"/>
        </w:rPr>
        <w:t xml:space="preserve">These clusters obey the sonority sequencing principle. Some additional examples appear in </w:t>
      </w:r>
      <w:r>
        <w:rPr>
          <w:color w:val="000000" w:themeColor="text1"/>
        </w:rPr>
        <w:fldChar w:fldCharType="begin"/>
      </w:r>
      <w:r>
        <w:rPr>
          <w:color w:val="000000" w:themeColor="text1"/>
        </w:rPr>
        <w:instrText xml:space="preserve"> REF _Ref499275465 \r \h </w:instrText>
      </w:r>
      <w:r>
        <w:rPr>
          <w:color w:val="000000" w:themeColor="text1"/>
        </w:rPr>
      </w:r>
      <w:r>
        <w:rPr>
          <w:color w:val="000000" w:themeColor="text1"/>
        </w:rPr>
        <w:fldChar w:fldCharType="separate"/>
      </w:r>
      <w:r>
        <w:rPr>
          <w:color w:val="000000" w:themeColor="text1"/>
        </w:rPr>
        <w:t>(16)</w:t>
      </w:r>
      <w:r>
        <w:rPr>
          <w:color w:val="000000" w:themeColor="text1"/>
        </w:rPr>
        <w:fldChar w:fldCharType="end"/>
      </w:r>
      <w:r>
        <w:rPr>
          <w:color w:val="000000" w:themeColor="text1"/>
        </w:rPr>
        <w:t>.</w:t>
      </w:r>
    </w:p>
    <w:p w14:paraId="4FBA71F1" w14:textId="77777777" w:rsidR="00902E77" w:rsidRPr="00343AAC" w:rsidRDefault="00902E77" w:rsidP="00902E77">
      <w:pPr>
        <w:spacing w:line="276" w:lineRule="auto"/>
        <w:jc w:val="both"/>
        <w:rPr>
          <w:color w:val="000000" w:themeColor="text1"/>
        </w:rPr>
      </w:pPr>
    </w:p>
    <w:p w14:paraId="3EB218C5" w14:textId="77777777" w:rsidR="00902E77" w:rsidRPr="00343AAC" w:rsidRDefault="00902E77" w:rsidP="00DD3440">
      <w:pPr>
        <w:pStyle w:val="Index1"/>
        <w:numPr>
          <w:ilvl w:val="0"/>
          <w:numId w:val="6"/>
        </w:numPr>
      </w:pPr>
      <w:r w:rsidRPr="00343AAC">
        <w:t xml:space="preserve">  </w:t>
      </w:r>
      <w:r w:rsidRPr="00343AAC">
        <w:tab/>
      </w:r>
      <w:bookmarkStart w:id="30" w:name="_Ref499275465"/>
      <w:r w:rsidRPr="00343AAC">
        <w:t>Nasal with liquids</w:t>
      </w:r>
      <w:bookmarkEnd w:id="30"/>
      <w:r w:rsidRPr="00343AAC">
        <w:t xml:space="preserve"> </w:t>
      </w:r>
    </w:p>
    <w:p w14:paraId="516D1ED3" w14:textId="77777777" w:rsidR="00902E77" w:rsidRDefault="00902E77" w:rsidP="00DD3440">
      <w:pPr>
        <w:pStyle w:val="Index1"/>
      </w:pPr>
      <w:r>
        <w:tab/>
      </w:r>
      <w:r>
        <w:tab/>
      </w:r>
      <w:r>
        <w:tab/>
      </w:r>
      <w:r>
        <w:tab/>
      </w:r>
      <w:r>
        <w:tab/>
        <w:t>a.</w:t>
      </w:r>
      <w:r>
        <w:tab/>
        <w:t xml:space="preserve">[ml]: </w:t>
      </w:r>
      <w:r>
        <w:tab/>
      </w:r>
      <w:r>
        <w:tab/>
      </w:r>
      <w:r>
        <w:tab/>
      </w:r>
      <w:r w:rsidRPr="00C625EF">
        <w:rPr>
          <w:b/>
        </w:rPr>
        <w:t>ml</w:t>
      </w:r>
      <w:r w:rsidRPr="00204510">
        <w:t>ã̄</w:t>
      </w:r>
      <w:r>
        <w:t>-ʔ</w:t>
      </w:r>
      <w:r w:rsidRPr="00204510">
        <w:t>ã̄</w:t>
      </w:r>
      <w:r w:rsidRPr="00343AAC">
        <w:t xml:space="preserve"> </w:t>
      </w:r>
      <w:r w:rsidRPr="00343AAC">
        <w:tab/>
      </w:r>
      <w:r w:rsidRPr="00343AAC">
        <w:tab/>
      </w:r>
      <w:r w:rsidRPr="00343AAC">
        <w:tab/>
      </w:r>
      <w:r w:rsidRPr="00343AAC">
        <w:tab/>
      </w:r>
      <w:r>
        <w:t xml:space="preserve">   </w:t>
      </w:r>
      <w:r>
        <w:tab/>
        <w:t>b.</w:t>
      </w:r>
      <w:r>
        <w:tab/>
        <w:t xml:space="preserve">[mr]: </w:t>
      </w:r>
      <w:r>
        <w:tab/>
      </w:r>
      <w:r>
        <w:tab/>
      </w:r>
      <w:r>
        <w:tab/>
      </w:r>
      <w:r w:rsidRPr="00C625EF">
        <w:rPr>
          <w:b/>
        </w:rPr>
        <w:t>mr</w:t>
      </w:r>
      <w:r w:rsidRPr="00204510">
        <w:t>ũ̀</w:t>
      </w:r>
      <w:r>
        <w:t>-ʔ</w:t>
      </w:r>
      <w:r w:rsidRPr="00204510">
        <w:t>ũ̀</w:t>
      </w:r>
      <w:r w:rsidRPr="00343AAC">
        <w:t xml:space="preserve"> </w:t>
      </w:r>
      <w:r w:rsidRPr="00343AAC">
        <w:tab/>
      </w:r>
      <w:r w:rsidRPr="00343AAC">
        <w:tab/>
      </w:r>
      <w:r w:rsidRPr="00343AAC">
        <w:tab/>
      </w:r>
      <w:r w:rsidRPr="00343AAC">
        <w:tab/>
      </w:r>
      <w:r>
        <w:tab/>
      </w:r>
      <w:r>
        <w:tab/>
      </w:r>
      <w:r>
        <w:tab/>
      </w:r>
      <w:r>
        <w:tab/>
        <w:t>c.  [nr]:</w:t>
      </w:r>
      <w:r>
        <w:tab/>
      </w:r>
      <w:r>
        <w:tab/>
      </w:r>
      <w:r>
        <w:tab/>
      </w:r>
      <w:r w:rsidRPr="00C625EF">
        <w:rPr>
          <w:b/>
        </w:rPr>
        <w:t>nr</w:t>
      </w:r>
      <w:r w:rsidRPr="00204510">
        <w:t>ɛ̃̀</w:t>
      </w:r>
      <w:r>
        <w:t>6</w:t>
      </w:r>
      <w:r w:rsidRPr="00204510">
        <w:t> </w:t>
      </w:r>
      <w:r w:rsidRPr="00343AAC">
        <w:t xml:space="preserve"> </w:t>
      </w:r>
      <w:r w:rsidRPr="00343AAC">
        <w:tab/>
      </w:r>
      <w:r w:rsidRPr="00343AAC">
        <w:tab/>
      </w:r>
      <w:r w:rsidRPr="00343AAC">
        <w:tab/>
      </w:r>
    </w:p>
    <w:p w14:paraId="624455A6" w14:textId="77777777" w:rsidR="00902E77" w:rsidRDefault="00902E77" w:rsidP="00DD3440">
      <w:pPr>
        <w:pStyle w:val="Index1"/>
      </w:pPr>
      <w:r>
        <w:tab/>
      </w:r>
      <w:r>
        <w:tab/>
      </w:r>
      <w:r>
        <w:tab/>
      </w:r>
      <w:r>
        <w:tab/>
      </w:r>
      <w:r>
        <w:tab/>
      </w:r>
      <w:r>
        <w:tab/>
      </w:r>
      <w:r>
        <w:tab/>
      </w:r>
      <w:r>
        <w:tab/>
      </w:r>
      <w:r>
        <w:tab/>
      </w:r>
      <w:r>
        <w:tab/>
      </w:r>
      <w:r>
        <w:tab/>
      </w:r>
      <w:r>
        <w:tab/>
      </w:r>
      <w:r>
        <w:tab/>
        <w:t>war-</w:t>
      </w:r>
      <w:r>
        <w:rPr>
          <w:smallCaps/>
          <w:lang w:val="en-GB"/>
        </w:rPr>
        <w:t>cm</w:t>
      </w:r>
      <w:r>
        <w:t>5</w:t>
      </w:r>
      <w:r w:rsidRPr="00343AAC">
        <w:tab/>
      </w:r>
      <w:r>
        <w:tab/>
      </w:r>
      <w:r>
        <w:tab/>
      </w:r>
      <w:r>
        <w:tab/>
      </w:r>
      <w:r>
        <w:tab/>
      </w:r>
      <w:r>
        <w:tab/>
      </w:r>
      <w:r>
        <w:tab/>
      </w:r>
      <w:r>
        <w:tab/>
      </w:r>
      <w:r>
        <w:tab/>
      </w:r>
      <w:r>
        <w:tab/>
      </w:r>
      <w:r>
        <w:tab/>
      </w:r>
      <w:r>
        <w:tab/>
      </w:r>
      <w:r>
        <w:tab/>
        <w:t>corosol-</w:t>
      </w:r>
      <w:r>
        <w:rPr>
          <w:smallCaps/>
          <w:lang w:val="en-GB"/>
        </w:rPr>
        <w:t>cm</w:t>
      </w:r>
      <w:r>
        <w:t>5</w:t>
      </w:r>
      <w:r>
        <w:tab/>
      </w:r>
      <w:r>
        <w:tab/>
      </w:r>
      <w:r>
        <w:tab/>
      </w:r>
      <w:r>
        <w:tab/>
      </w:r>
      <w:r>
        <w:tab/>
      </w:r>
      <w:r>
        <w:tab/>
      </w:r>
      <w:r>
        <w:tab/>
      </w:r>
      <w:r>
        <w:tab/>
      </w:r>
      <w:r>
        <w:tab/>
      </w:r>
      <w:r>
        <w:tab/>
      </w:r>
      <w:r>
        <w:tab/>
      </w:r>
      <w:r>
        <w:tab/>
      </w:r>
      <w:r>
        <w:tab/>
        <w:t>‘root’</w:t>
      </w:r>
    </w:p>
    <w:p w14:paraId="7296A8B4" w14:textId="77777777" w:rsidR="00902E77" w:rsidRDefault="00902E77" w:rsidP="00DD3440">
      <w:pPr>
        <w:pStyle w:val="Index1"/>
      </w:pPr>
      <w:r>
        <w:tab/>
      </w:r>
      <w:r>
        <w:tab/>
      </w:r>
      <w:r>
        <w:tab/>
      </w:r>
      <w:r>
        <w:tab/>
      </w:r>
      <w:r>
        <w:tab/>
      </w:r>
      <w:r>
        <w:tab/>
      </w:r>
      <w:r>
        <w:tab/>
      </w:r>
      <w:r>
        <w:tab/>
      </w:r>
      <w:r>
        <w:tab/>
      </w:r>
      <w:r>
        <w:tab/>
      </w:r>
      <w:r>
        <w:tab/>
      </w:r>
      <w:r>
        <w:tab/>
      </w:r>
      <w:r>
        <w:tab/>
        <w:t>‘war’</w:t>
      </w:r>
      <w:r w:rsidRPr="00343AAC">
        <w:t xml:space="preserve"> </w:t>
      </w:r>
      <w:r>
        <w:tab/>
      </w:r>
      <w:r>
        <w:tab/>
      </w:r>
      <w:r>
        <w:tab/>
      </w:r>
      <w:r>
        <w:tab/>
      </w:r>
      <w:r>
        <w:tab/>
      </w:r>
      <w:r>
        <w:tab/>
      </w:r>
      <w:r>
        <w:tab/>
      </w:r>
      <w:r>
        <w:tab/>
      </w:r>
      <w:r>
        <w:tab/>
      </w:r>
      <w:r>
        <w:tab/>
      </w:r>
      <w:r>
        <w:tab/>
      </w:r>
      <w:r>
        <w:tab/>
      </w:r>
      <w:r>
        <w:tab/>
      </w:r>
      <w:r>
        <w:tab/>
      </w:r>
      <w:r>
        <w:tab/>
        <w:t xml:space="preserve">‘corosol’ </w:t>
      </w:r>
      <w:r>
        <w:tab/>
      </w:r>
      <w:r>
        <w:tab/>
      </w:r>
      <w:r>
        <w:tab/>
      </w:r>
      <w:r>
        <w:tab/>
      </w:r>
      <w:r>
        <w:tab/>
      </w:r>
    </w:p>
    <w:p w14:paraId="18D2F4B5" w14:textId="77777777" w:rsidR="00902E77" w:rsidRDefault="00902E77" w:rsidP="00DD3440">
      <w:pPr>
        <w:pStyle w:val="Index1"/>
      </w:pPr>
      <w:r>
        <w:tab/>
      </w:r>
      <w:r>
        <w:tab/>
      </w:r>
      <w:r>
        <w:tab/>
      </w:r>
    </w:p>
    <w:p w14:paraId="70028C35" w14:textId="77777777" w:rsidR="00902E77" w:rsidRPr="00343AAC" w:rsidRDefault="00902E77" w:rsidP="0056024B">
      <w:pPr>
        <w:rPr>
          <w:color w:val="000000" w:themeColor="text1"/>
        </w:rPr>
      </w:pPr>
      <w:r>
        <w:rPr>
          <w:color w:val="000000" w:themeColor="text1"/>
        </w:rPr>
        <w:t xml:space="preserve">In other </w:t>
      </w:r>
      <w:r w:rsidRPr="0056024B">
        <w:t>cases</w:t>
      </w:r>
      <w:r>
        <w:rPr>
          <w:color w:val="000000" w:themeColor="text1"/>
        </w:rPr>
        <w:t>, a nasal consonant precedes a less sonorous segment. In this case, the nasal makes a syllable on its own: syllables</w:t>
      </w:r>
      <w:r w:rsidRPr="00343AAC">
        <w:rPr>
          <w:color w:val="000000" w:themeColor="text1"/>
        </w:rPr>
        <w:t xml:space="preserve"> in Fròʔò </w:t>
      </w:r>
      <w:r>
        <w:rPr>
          <w:color w:val="000000" w:themeColor="text1"/>
        </w:rPr>
        <w:t xml:space="preserve">may </w:t>
      </w:r>
      <w:r w:rsidRPr="00343AAC">
        <w:rPr>
          <w:color w:val="000000" w:themeColor="text1"/>
        </w:rPr>
        <w:t>consist of a nasal consonant</w:t>
      </w:r>
      <w:r>
        <w:rPr>
          <w:color w:val="000000" w:themeColor="text1"/>
        </w:rPr>
        <w:t xml:space="preserve"> and nothing else</w:t>
      </w:r>
      <w:r w:rsidRPr="00343AAC">
        <w:rPr>
          <w:color w:val="000000" w:themeColor="text1"/>
        </w:rPr>
        <w:t>.</w:t>
      </w:r>
      <w:r>
        <w:rPr>
          <w:color w:val="000000" w:themeColor="text1"/>
        </w:rPr>
        <w:t xml:space="preserve"> There is no prenasalized obstruent in </w:t>
      </w:r>
      <w:r w:rsidRPr="00343AAC">
        <w:rPr>
          <w:color w:val="000000" w:themeColor="text1"/>
        </w:rPr>
        <w:t>Fròʔò</w:t>
      </w:r>
      <w:r>
        <w:rPr>
          <w:color w:val="000000" w:themeColor="text1"/>
        </w:rPr>
        <w:t>.</w:t>
      </w:r>
      <w:r w:rsidRPr="00343AAC">
        <w:rPr>
          <w:color w:val="000000" w:themeColor="text1"/>
        </w:rPr>
        <w:t xml:space="preserve"> These syllables only appear in</w:t>
      </w:r>
      <w:r>
        <w:rPr>
          <w:color w:val="000000" w:themeColor="text1"/>
        </w:rPr>
        <w:t xml:space="preserve"> the word-initial position. The nasals</w:t>
      </w:r>
      <w:r w:rsidRPr="00343AAC">
        <w:rPr>
          <w:color w:val="000000" w:themeColor="text1"/>
        </w:rPr>
        <w:t xml:space="preserve"> are followed by a stop (or an affricate) in the next</w:t>
      </w:r>
      <w:r>
        <w:rPr>
          <w:color w:val="000000" w:themeColor="text1"/>
        </w:rPr>
        <w:t xml:space="preserve"> syllable’s</w:t>
      </w:r>
      <w:r w:rsidRPr="00343AAC">
        <w:rPr>
          <w:color w:val="000000" w:themeColor="text1"/>
        </w:rPr>
        <w:t xml:space="preserve"> onset, see </w:t>
      </w:r>
      <w:r>
        <w:fldChar w:fldCharType="begin"/>
      </w:r>
      <w:r>
        <w:instrText xml:space="preserve"> REF _Ref470883274 \r \h  \* MERGEFORMAT </w:instrText>
      </w:r>
      <w:r>
        <w:fldChar w:fldCharType="separate"/>
      </w:r>
      <w:r w:rsidRPr="00711828">
        <w:rPr>
          <w:color w:val="000000" w:themeColor="text1"/>
        </w:rPr>
        <w:t>(17)</w:t>
      </w:r>
      <w:r>
        <w:fldChar w:fldCharType="end"/>
      </w:r>
      <w:r>
        <w:rPr>
          <w:color w:val="000000" w:themeColor="text1"/>
        </w:rPr>
        <w:t xml:space="preserve"> for examples</w:t>
      </w:r>
      <w:r w:rsidRPr="00343AAC">
        <w:rPr>
          <w:color w:val="000000" w:themeColor="text1"/>
        </w:rPr>
        <w:t xml:space="preserve">.  </w:t>
      </w:r>
    </w:p>
    <w:p w14:paraId="2CC9BFE5" w14:textId="77777777" w:rsidR="00902E77" w:rsidRPr="00343AAC" w:rsidRDefault="00902E77" w:rsidP="00902E77">
      <w:pPr>
        <w:spacing w:line="276" w:lineRule="auto"/>
        <w:jc w:val="both"/>
        <w:rPr>
          <w:color w:val="000000" w:themeColor="text1"/>
        </w:rPr>
      </w:pPr>
    </w:p>
    <w:p w14:paraId="52D38ABC" w14:textId="77777777" w:rsidR="00902E77" w:rsidRDefault="00902E77" w:rsidP="00DD3440">
      <w:pPr>
        <w:pStyle w:val="Index1"/>
        <w:numPr>
          <w:ilvl w:val="0"/>
          <w:numId w:val="6"/>
        </w:numPr>
      </w:pPr>
      <w:r w:rsidRPr="00343AAC">
        <w:t xml:space="preserve"> </w:t>
      </w:r>
      <w:r w:rsidRPr="00343AAC">
        <w:tab/>
      </w:r>
      <w:bookmarkStart w:id="31" w:name="_Ref470883274"/>
      <w:r w:rsidRPr="00343AAC">
        <w:t>Word-initial syllabic nasal consonant</w:t>
      </w:r>
      <w:bookmarkEnd w:id="31"/>
      <w:r w:rsidRPr="00343AAC">
        <w:t>s</w:t>
      </w:r>
    </w:p>
    <w:p w14:paraId="187E2045" w14:textId="77777777" w:rsidR="00902E77" w:rsidRPr="00711828" w:rsidRDefault="00902E77" w:rsidP="00DD3440">
      <w:pPr>
        <w:pStyle w:val="Index1"/>
      </w:pPr>
      <w:r>
        <w:tab/>
      </w:r>
      <w:r>
        <w:tab/>
      </w:r>
      <w:r>
        <w:tab/>
      </w:r>
      <w:r>
        <w:tab/>
      </w:r>
      <w:r w:rsidRPr="00711828">
        <w:t xml:space="preserve">a. </w:t>
      </w:r>
      <w:r w:rsidRPr="00711828">
        <w:tab/>
        <w:t xml:space="preserve">ǹ.klō </w:t>
      </w:r>
      <w:r w:rsidRPr="00711828">
        <w:tab/>
      </w:r>
      <w:r w:rsidRPr="00711828">
        <w:tab/>
      </w:r>
      <w:r w:rsidRPr="00711828">
        <w:tab/>
      </w:r>
      <w:r w:rsidRPr="00711828">
        <w:tab/>
      </w:r>
      <w:r w:rsidRPr="00711828">
        <w:tab/>
      </w:r>
      <w:r w:rsidRPr="00711828">
        <w:tab/>
      </w:r>
      <w:r w:rsidRPr="00711828">
        <w:tab/>
      </w:r>
      <w:r w:rsidRPr="00711828">
        <w:tab/>
      </w:r>
      <w:r w:rsidRPr="00711828">
        <w:tab/>
      </w:r>
      <w:r w:rsidRPr="00711828">
        <w:tab/>
      </w:r>
      <w:r w:rsidRPr="00711828">
        <w:tab/>
        <w:t>b.</w:t>
      </w:r>
      <w:r w:rsidRPr="00711828">
        <w:tab/>
        <w:t xml:space="preserve">ǹ.dā(hā) </w:t>
      </w:r>
      <w:r w:rsidRPr="00711828">
        <w:tab/>
      </w:r>
      <w:r w:rsidRPr="00711828">
        <w:tab/>
      </w:r>
      <w:r w:rsidRPr="00711828">
        <w:tab/>
      </w:r>
      <w:r w:rsidRPr="00711828">
        <w:tab/>
      </w:r>
      <w:r w:rsidRPr="00711828">
        <w:tab/>
      </w:r>
      <w:r w:rsidRPr="00711828">
        <w:tab/>
      </w:r>
      <w:r w:rsidRPr="00711828">
        <w:tab/>
      </w:r>
      <w:r w:rsidRPr="00711828">
        <w:tab/>
      </w:r>
      <w:r w:rsidRPr="00711828">
        <w:tab/>
      </w:r>
      <w:r w:rsidRPr="00711828">
        <w:tab/>
        <w:t>c.</w:t>
      </w:r>
      <w:r w:rsidRPr="00711828">
        <w:tab/>
        <w:t xml:space="preserve">ń.cɛ̄ </w:t>
      </w:r>
      <w:r w:rsidRPr="00711828">
        <w:tab/>
      </w:r>
      <w:r w:rsidRPr="00711828">
        <w:tab/>
        <w:t xml:space="preserve">                  </w:t>
      </w:r>
      <w:r w:rsidRPr="00711828">
        <w:tab/>
      </w:r>
      <w:r w:rsidRPr="00711828">
        <w:tab/>
      </w:r>
    </w:p>
    <w:p w14:paraId="39A8C5F7" w14:textId="77777777" w:rsidR="00902E77" w:rsidRPr="00711828" w:rsidRDefault="00902E77" w:rsidP="00DD3440">
      <w:pPr>
        <w:pStyle w:val="Index1"/>
      </w:pPr>
      <w:r w:rsidRPr="00711828">
        <w:tab/>
      </w:r>
      <w:r w:rsidRPr="00711828">
        <w:tab/>
      </w:r>
      <w:r w:rsidRPr="00711828">
        <w:tab/>
      </w:r>
      <w:r w:rsidRPr="00711828">
        <w:tab/>
      </w:r>
      <w:r w:rsidRPr="00711828">
        <w:tab/>
      </w:r>
      <w:r w:rsidRPr="00711828">
        <w:tab/>
        <w:t xml:space="preserve">‘name of person’       </w:t>
      </w:r>
      <w:r w:rsidRPr="00711828">
        <w:tab/>
      </w:r>
      <w:r w:rsidRPr="00711828">
        <w:tab/>
        <w:t xml:space="preserve">‘name of person’        </w:t>
      </w:r>
      <w:r w:rsidRPr="00711828">
        <w:tab/>
      </w:r>
      <w:r w:rsidRPr="00711828">
        <w:tab/>
      </w:r>
      <w:r w:rsidRPr="00711828">
        <w:tab/>
      </w:r>
      <w:r w:rsidRPr="00711828">
        <w:tab/>
        <w:t xml:space="preserve">‘name of person’      </w:t>
      </w:r>
      <w:r w:rsidRPr="00711828">
        <w:tab/>
      </w:r>
      <w:r w:rsidRPr="00711828">
        <w:tab/>
      </w:r>
    </w:p>
    <w:p w14:paraId="1ABF78D6" w14:textId="77777777" w:rsidR="00902E77" w:rsidRPr="00711828" w:rsidRDefault="00902E77" w:rsidP="00DD3440">
      <w:pPr>
        <w:pStyle w:val="Index1"/>
      </w:pPr>
      <w:r w:rsidRPr="00711828">
        <w:tab/>
      </w:r>
      <w:r w:rsidRPr="00711828">
        <w:tab/>
      </w:r>
      <w:r w:rsidRPr="00711828">
        <w:tab/>
      </w:r>
      <w:r w:rsidRPr="00711828">
        <w:tab/>
        <w:t>d.</w:t>
      </w:r>
      <w:r w:rsidRPr="00711828">
        <w:tab/>
        <w:t>n̄.ɉlē-ʔē</w:t>
      </w:r>
      <w:r w:rsidRPr="00711828">
        <w:tab/>
      </w:r>
      <w:r w:rsidRPr="00711828">
        <w:tab/>
      </w:r>
      <w:r w:rsidRPr="00711828">
        <w:tab/>
      </w:r>
      <w:r w:rsidRPr="00711828">
        <w:tab/>
      </w:r>
      <w:r w:rsidRPr="00711828">
        <w:tab/>
      </w:r>
      <w:r w:rsidRPr="00711828">
        <w:tab/>
      </w:r>
      <w:r w:rsidRPr="00711828">
        <w:tab/>
      </w:r>
      <w:r w:rsidRPr="00711828">
        <w:tab/>
      </w:r>
      <w:r w:rsidRPr="00711828">
        <w:tab/>
        <w:t>e.</w:t>
      </w:r>
      <w:r w:rsidRPr="00711828">
        <w:tab/>
        <w:t>ŋ́.glɛ̰́3</w:t>
      </w:r>
      <w:r w:rsidRPr="00711828">
        <w:tab/>
      </w:r>
      <w:r w:rsidRPr="00711828">
        <w:tab/>
      </w:r>
      <w:r w:rsidRPr="00711828">
        <w:tab/>
      </w:r>
      <w:r w:rsidRPr="00711828">
        <w:tab/>
      </w:r>
      <w:r w:rsidRPr="00711828">
        <w:tab/>
      </w:r>
      <w:r w:rsidRPr="00711828">
        <w:tab/>
      </w:r>
      <w:r w:rsidRPr="00711828">
        <w:tab/>
      </w:r>
      <w:r w:rsidRPr="00711828">
        <w:tab/>
      </w:r>
      <w:r w:rsidRPr="00711828">
        <w:tab/>
      </w:r>
      <w:r w:rsidRPr="00711828">
        <w:tab/>
      </w:r>
      <w:r w:rsidRPr="00711828">
        <w:tab/>
      </w:r>
      <w:r w:rsidRPr="00711828">
        <w:tab/>
        <w:t>d.  m̀.bìɔ̀1</w:t>
      </w:r>
    </w:p>
    <w:p w14:paraId="3E8B76FE" w14:textId="77777777" w:rsidR="00902E77" w:rsidRPr="003D2C29" w:rsidRDefault="00902E77" w:rsidP="00DD3440">
      <w:pPr>
        <w:pStyle w:val="Index1"/>
      </w:pPr>
      <w:r w:rsidRPr="003D2C29">
        <w:tab/>
      </w:r>
      <w:r w:rsidRPr="003D2C29">
        <w:tab/>
      </w:r>
      <w:r w:rsidRPr="003D2C29">
        <w:tab/>
      </w:r>
      <w:r w:rsidRPr="003D2C29">
        <w:tab/>
      </w:r>
      <w:r w:rsidRPr="003D2C29">
        <w:tab/>
      </w:r>
      <w:r w:rsidRPr="003D2C29">
        <w:tab/>
        <w:t>wall-</w:t>
      </w:r>
      <w:r w:rsidRPr="003D2C29">
        <w:rPr>
          <w:smallCaps/>
          <w:lang w:val="en-GB"/>
        </w:rPr>
        <w:t>cm</w:t>
      </w:r>
      <w:r w:rsidRPr="003D2C29">
        <w:t>5</w:t>
      </w:r>
      <w:r w:rsidRPr="003D2C29">
        <w:tab/>
      </w:r>
      <w:r w:rsidRPr="003D2C29">
        <w:tab/>
      </w:r>
      <w:r w:rsidRPr="003D2C29">
        <w:tab/>
      </w:r>
      <w:r w:rsidRPr="003D2C29">
        <w:tab/>
      </w:r>
      <w:r w:rsidRPr="003D2C29">
        <w:tab/>
      </w:r>
      <w:r w:rsidRPr="003D2C29">
        <w:tab/>
      </w:r>
      <w:r w:rsidRPr="003D2C29">
        <w:tab/>
      </w:r>
      <w:r w:rsidRPr="003D2C29">
        <w:tab/>
      </w:r>
      <w:r w:rsidRPr="003D2C29">
        <w:tab/>
      </w:r>
      <w:r>
        <w:tab/>
      </w:r>
      <w:r w:rsidRPr="003D2C29">
        <w:t>pestle</w:t>
      </w:r>
      <w:r>
        <w:tab/>
      </w:r>
      <w:r>
        <w:tab/>
      </w:r>
      <w:r>
        <w:tab/>
      </w:r>
      <w:r>
        <w:tab/>
      </w:r>
      <w:r>
        <w:tab/>
      </w:r>
      <w:r>
        <w:tab/>
      </w:r>
      <w:r>
        <w:tab/>
      </w:r>
      <w:r>
        <w:tab/>
      </w:r>
      <w:r>
        <w:tab/>
      </w:r>
      <w:r>
        <w:tab/>
      </w:r>
      <w:r>
        <w:tab/>
      </w:r>
      <w:r>
        <w:tab/>
      </w:r>
      <w:r>
        <w:tab/>
      </w:r>
      <w:r>
        <w:tab/>
      </w:r>
      <w:r>
        <w:tab/>
      </w:r>
      <w:r w:rsidRPr="003D2C29">
        <w:t>‘ship’</w:t>
      </w:r>
      <w:r>
        <w:t xml:space="preserve"> </w:t>
      </w:r>
    </w:p>
    <w:p w14:paraId="0760D288" w14:textId="77777777" w:rsidR="00902E77" w:rsidRDefault="00902E77" w:rsidP="00DD3440">
      <w:pPr>
        <w:pStyle w:val="Index1"/>
      </w:pPr>
      <w:r w:rsidRPr="003D2C29">
        <w:rPr>
          <w:b/>
        </w:rPr>
        <w:tab/>
      </w:r>
      <w:r w:rsidRPr="003D2C29">
        <w:rPr>
          <w:b/>
        </w:rPr>
        <w:tab/>
      </w:r>
      <w:r w:rsidRPr="003D2C29">
        <w:rPr>
          <w:b/>
        </w:rPr>
        <w:tab/>
      </w:r>
      <w:r w:rsidRPr="003D2C29">
        <w:rPr>
          <w:b/>
        </w:rPr>
        <w:tab/>
      </w:r>
      <w:r w:rsidRPr="003D2C29">
        <w:rPr>
          <w:b/>
        </w:rPr>
        <w:tab/>
      </w:r>
      <w:r w:rsidRPr="003D2C29">
        <w:rPr>
          <w:b/>
        </w:rPr>
        <w:tab/>
      </w:r>
      <w:r w:rsidRPr="003D2C29">
        <w:t>‘wall’</w:t>
      </w:r>
      <w:r w:rsidRPr="003D2C29">
        <w:tab/>
      </w:r>
      <w:r w:rsidRPr="003D2C29">
        <w:tab/>
      </w:r>
      <w:r w:rsidRPr="003D2C29">
        <w:tab/>
      </w:r>
      <w:r w:rsidRPr="003D2C29">
        <w:tab/>
      </w:r>
      <w:r w:rsidRPr="003D2C29">
        <w:tab/>
      </w:r>
      <w:r w:rsidRPr="003D2C29">
        <w:tab/>
      </w:r>
      <w:r w:rsidRPr="003D2C29">
        <w:tab/>
      </w:r>
      <w:r w:rsidRPr="003D2C29">
        <w:tab/>
      </w:r>
      <w:r w:rsidRPr="003D2C29">
        <w:tab/>
      </w:r>
      <w:r w:rsidRPr="003D2C29">
        <w:tab/>
      </w:r>
      <w:r w:rsidRPr="003D2C29">
        <w:tab/>
      </w:r>
      <w:r>
        <w:tab/>
        <w:t>‘pest</w:t>
      </w:r>
      <w:r w:rsidRPr="003D2C29">
        <w:t>l</w:t>
      </w:r>
      <w:r>
        <w:t>e</w:t>
      </w:r>
      <w:r w:rsidRPr="003D2C29">
        <w:t>’</w:t>
      </w:r>
    </w:p>
    <w:p w14:paraId="2879603C" w14:textId="77777777" w:rsidR="00902E77" w:rsidRPr="0044561F" w:rsidRDefault="00902E77" w:rsidP="00DD3440">
      <w:pPr>
        <w:pStyle w:val="Index1"/>
      </w:pPr>
      <w:r>
        <w:tab/>
      </w:r>
    </w:p>
    <w:p w14:paraId="536D9372" w14:textId="77777777" w:rsidR="00902E77" w:rsidRDefault="00902E77" w:rsidP="005B4852">
      <w:pPr>
        <w:rPr>
          <w:color w:val="000000" w:themeColor="text1"/>
        </w:rPr>
      </w:pPr>
      <w:r>
        <w:rPr>
          <w:color w:val="000000" w:themeColor="text1"/>
        </w:rPr>
        <w:t xml:space="preserve">The </w:t>
      </w:r>
      <w:r w:rsidRPr="00343AAC">
        <w:rPr>
          <w:color w:val="000000" w:themeColor="text1"/>
        </w:rPr>
        <w:t>structure</w:t>
      </w:r>
      <w:r w:rsidRPr="00343AAC">
        <w:t xml:space="preserve"> of </w:t>
      </w:r>
      <w:r>
        <w:t xml:space="preserve">a </w:t>
      </w:r>
      <w:r w:rsidRPr="00343AAC">
        <w:t>nasal syllable</w:t>
      </w:r>
      <w:r>
        <w:t xml:space="preserve"> followed by another syllable</w:t>
      </w:r>
      <w:r w:rsidRPr="00343AAC">
        <w:t xml:space="preserve"> </w:t>
      </w:r>
      <w:r>
        <w:t xml:space="preserve">is shown </w:t>
      </w:r>
      <w:r w:rsidRPr="00343AAC">
        <w:t xml:space="preserve">in </w:t>
      </w:r>
      <w:r>
        <w:fldChar w:fldCharType="begin"/>
      </w:r>
      <w:r>
        <w:instrText xml:space="preserve"> REF _Ref477000286 \r \h  \* MERGEFORMAT </w:instrText>
      </w:r>
      <w:r>
        <w:fldChar w:fldCharType="separate"/>
      </w:r>
      <w:r>
        <w:t>(18)</w:t>
      </w:r>
      <w:r>
        <w:fldChar w:fldCharType="end"/>
      </w:r>
      <w:r>
        <w:t>. It</w:t>
      </w:r>
      <w:r w:rsidRPr="00343AAC">
        <w:rPr>
          <w:color w:val="000000" w:themeColor="text1"/>
        </w:rPr>
        <w:t xml:space="preserve"> is also relevant </w:t>
      </w:r>
      <w:r>
        <w:rPr>
          <w:color w:val="000000" w:themeColor="text1"/>
        </w:rPr>
        <w:t>when</w:t>
      </w:r>
      <w:r w:rsidRPr="00343AAC">
        <w:rPr>
          <w:color w:val="000000" w:themeColor="text1"/>
        </w:rPr>
        <w:t xml:space="preserve"> the second syllable has a complex onset, like</w:t>
      </w:r>
      <w:r>
        <w:rPr>
          <w:color w:val="000000" w:themeColor="text1"/>
        </w:rPr>
        <w:t xml:space="preserve"> in</w:t>
      </w:r>
      <w:r w:rsidRPr="00343AAC">
        <w:rPr>
          <w:color w:val="000000" w:themeColor="text1"/>
        </w:rPr>
        <w:t xml:space="preserve"> </w:t>
      </w:r>
      <w:r w:rsidRPr="00314409">
        <w:rPr>
          <w:i/>
          <w:color w:val="000000" w:themeColor="text1"/>
        </w:rPr>
        <w:t>n.klō</w:t>
      </w:r>
      <w:r w:rsidRPr="00314409">
        <w:rPr>
          <w:color w:val="000000" w:themeColor="text1"/>
        </w:rPr>
        <w:t xml:space="preserve"> ‘name of person’.</w:t>
      </w:r>
    </w:p>
    <w:p w14:paraId="2DBE585A" w14:textId="77777777" w:rsidR="00902E77" w:rsidRPr="00343AAC" w:rsidRDefault="00902E77" w:rsidP="00902E77">
      <w:pPr>
        <w:spacing w:line="276" w:lineRule="auto"/>
        <w:jc w:val="both"/>
      </w:pPr>
    </w:p>
    <w:p w14:paraId="7A5049A9" w14:textId="77777777" w:rsidR="00902E77" w:rsidRDefault="00902E77" w:rsidP="00DD3440">
      <w:pPr>
        <w:pStyle w:val="Index1"/>
        <w:numPr>
          <w:ilvl w:val="0"/>
          <w:numId w:val="6"/>
        </w:numPr>
      </w:pPr>
      <w:r w:rsidRPr="00343AAC">
        <w:t xml:space="preserve"> </w:t>
      </w:r>
      <w:r w:rsidRPr="00343AAC">
        <w:tab/>
      </w:r>
      <w:bookmarkStart w:id="32" w:name="_Ref477000286"/>
      <w:r>
        <w:t>S</w:t>
      </w:r>
      <w:r w:rsidRPr="00343AAC">
        <w:t xml:space="preserve">yllabic </w:t>
      </w:r>
      <w:r>
        <w:t>n</w:t>
      </w:r>
      <w:r w:rsidRPr="00343AAC">
        <w:t xml:space="preserve">asal </w:t>
      </w:r>
      <w:bookmarkEnd w:id="32"/>
    </w:p>
    <w:p w14:paraId="6FFF58C8" w14:textId="77777777" w:rsidR="00261D15" w:rsidRDefault="00261D15" w:rsidP="00261D15">
      <w:pPr>
        <w:rPr>
          <w:lang w:eastAsia="en-US" w:bidi="ar-SA"/>
        </w:rPr>
      </w:pPr>
    </w:p>
    <w:p w14:paraId="31FDD9EF" w14:textId="77777777" w:rsidR="00261D15" w:rsidRPr="00261D15" w:rsidRDefault="00261D15" w:rsidP="00261D15">
      <w:pPr>
        <w:rPr>
          <w:lang w:eastAsia="en-US" w:bidi="ar-SA"/>
        </w:rPr>
      </w:pPr>
    </w:p>
    <w:p w14:paraId="7526D7D8" w14:textId="77777777" w:rsidR="00902E77" w:rsidRPr="00343AAC" w:rsidRDefault="00902E77" w:rsidP="00DD3440">
      <w:pPr>
        <w:pStyle w:val="Index1"/>
      </w:pPr>
      <w:r>
        <w:rPr>
          <w:noProof/>
          <w:lang w:val="de-DE" w:eastAsia="de-DE"/>
        </w:rPr>
        <mc:AlternateContent>
          <mc:Choice Requires="wps">
            <w:drawing>
              <wp:anchor distT="0" distB="0" distL="114300" distR="114300" simplePos="0" relativeHeight="251665408" behindDoc="0" locked="0" layoutInCell="1" allowOverlap="1" wp14:anchorId="244933C9" wp14:editId="27545FCB">
                <wp:simplePos x="0" y="0"/>
                <wp:positionH relativeFrom="column">
                  <wp:posOffset>1096010</wp:posOffset>
                </wp:positionH>
                <wp:positionV relativeFrom="paragraph">
                  <wp:posOffset>176530</wp:posOffset>
                </wp:positionV>
                <wp:extent cx="341630" cy="454025"/>
                <wp:effectExtent l="0" t="0" r="1270" b="317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1630" cy="45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FD5966F" id="Straight Connector 28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3pt,13.9pt" to="113.2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" strokecolor="black [3200]" strokeweight=".5pt">
                <v:stroke joinstyle="miter"/>
                <o:lock v:ext="edit" shapetype="f"/>
              </v:line>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6AEBA3F1" wp14:editId="6CFD5367">
                <wp:simplePos x="0" y="0"/>
                <wp:positionH relativeFrom="column">
                  <wp:posOffset>637540</wp:posOffset>
                </wp:positionH>
                <wp:positionV relativeFrom="paragraph">
                  <wp:posOffset>176530</wp:posOffset>
                </wp:positionV>
                <wp:extent cx="451485" cy="454025"/>
                <wp:effectExtent l="0" t="0" r="5715" b="3175"/>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1485" cy="45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FA16A58" id="Straight Connector 29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13.9pt" to="85.7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" strokecolor="black [3200]" strokeweight=".5pt">
                <v:stroke joinstyle="miter"/>
                <o:lock v:ext="edit" shapetype="f"/>
              </v:line>
            </w:pict>
          </mc:Fallback>
        </mc:AlternateContent>
      </w:r>
      <w:r w:rsidRPr="00343AAC">
        <w:tab/>
        <w:t xml:space="preserve">            </w:t>
      </w:r>
      <w:r w:rsidRPr="00343AAC">
        <w:tab/>
      </w:r>
      <w:r w:rsidRPr="00343AAC">
        <w:tab/>
      </w:r>
      <w:r w:rsidRPr="00343AAC">
        <w:tab/>
      </w:r>
      <w:r w:rsidRPr="00343AAC">
        <w:tab/>
        <w:t xml:space="preserve">word  </w:t>
      </w:r>
    </w:p>
    <w:p w14:paraId="6E33789F" w14:textId="77777777" w:rsidR="00902E77" w:rsidRPr="00343AAC" w:rsidRDefault="00902E77" w:rsidP="00DD3440">
      <w:pPr>
        <w:pStyle w:val="Index1"/>
      </w:pPr>
    </w:p>
    <w:p w14:paraId="47A74F0B" w14:textId="77777777" w:rsidR="00902E77" w:rsidRPr="00343AAC" w:rsidRDefault="00902E77" w:rsidP="00DD3440">
      <w:pPr>
        <w:pStyle w:val="Index1"/>
      </w:pPr>
    </w:p>
    <w:p w14:paraId="78902665" w14:textId="77777777" w:rsidR="00902E77" w:rsidRPr="00343AAC" w:rsidRDefault="00902E77" w:rsidP="00DD3440">
      <w:pPr>
        <w:pStyle w:val="Index1"/>
      </w:pPr>
      <w:r w:rsidRPr="00343AAC">
        <w:tab/>
      </w:r>
      <w:r w:rsidRPr="00343AAC">
        <w:tab/>
      </w:r>
      <w:r w:rsidRPr="00343AAC">
        <w:tab/>
      </w:r>
      <w:r w:rsidRPr="00343AAC">
        <w:tab/>
        <w:t xml:space="preserve">       σ                   σ      </w:t>
      </w:r>
      <w:r w:rsidRPr="00343AAC">
        <w:tab/>
      </w:r>
      <w:r w:rsidRPr="00343AAC">
        <w:tab/>
        <w:t xml:space="preserve"> </w:t>
      </w:r>
    </w:p>
    <w:p w14:paraId="4D1DE2E2" w14:textId="77777777" w:rsidR="00902E77" w:rsidRPr="00343AAC" w:rsidRDefault="00902E77" w:rsidP="00DD3440">
      <w:pPr>
        <w:pStyle w:val="Index1"/>
      </w:pPr>
      <w:r>
        <w:rPr>
          <w:noProof/>
          <w:lang w:val="de-DE" w:eastAsia="de-DE"/>
        </w:rPr>
        <mc:AlternateContent>
          <mc:Choice Requires="wps">
            <w:drawing>
              <wp:anchor distT="0" distB="0" distL="114300" distR="114300" simplePos="0" relativeHeight="251663360" behindDoc="0" locked="0" layoutInCell="1" allowOverlap="1" wp14:anchorId="4D758430" wp14:editId="305D0353">
                <wp:simplePos x="0" y="0"/>
                <wp:positionH relativeFrom="column">
                  <wp:posOffset>1209040</wp:posOffset>
                </wp:positionH>
                <wp:positionV relativeFrom="paragraph">
                  <wp:posOffset>53975</wp:posOffset>
                </wp:positionV>
                <wp:extent cx="224790" cy="397510"/>
                <wp:effectExtent l="0" t="0" r="3810" b="8890"/>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790" cy="397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6973F10" id="Straight Connector 29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pt,4.25pt" to="112.9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" strokecolor="black [3200]" strokeweight=".5pt">
                <v:stroke joinstyle="miter"/>
                <o:lock v:ext="edit" shapetype="f"/>
              </v:line>
            </w:pict>
          </mc:Fallback>
        </mc:AlternateContent>
      </w:r>
      <w:r>
        <w:rPr>
          <w:noProof/>
          <w:lang w:val="de-DE" w:eastAsia="de-DE"/>
        </w:rPr>
        <mc:AlternateContent>
          <mc:Choice Requires="wps">
            <w:drawing>
              <wp:anchor distT="0" distB="0" distL="114300" distR="114300" simplePos="0" relativeHeight="251662336" behindDoc="0" locked="0" layoutInCell="1" allowOverlap="1" wp14:anchorId="7B55517A" wp14:editId="1323BCB8">
                <wp:simplePos x="0" y="0"/>
                <wp:positionH relativeFrom="column">
                  <wp:posOffset>1440815</wp:posOffset>
                </wp:positionH>
                <wp:positionV relativeFrom="paragraph">
                  <wp:posOffset>48895</wp:posOffset>
                </wp:positionV>
                <wp:extent cx="224790" cy="345440"/>
                <wp:effectExtent l="0" t="0" r="3810" b="1016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790" cy="34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01A654B" id="Straight Connector 29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3.85pt" to="131.1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" strokecolor="black [3200]" strokeweight=".5pt">
                <v:stroke joinstyle="miter"/>
                <o:lock v:ext="edit" shapetype="f"/>
              </v:line>
            </w:pict>
          </mc:Fallback>
        </mc:AlternateContent>
      </w:r>
      <w:r>
        <w:rPr>
          <w:noProof/>
          <w:lang w:val="de-DE" w:eastAsia="de-DE"/>
        </w:rPr>
        <mc:AlternateContent>
          <mc:Choice Requires="wps">
            <w:drawing>
              <wp:anchor distT="0" distB="0" distL="114299" distR="114299" simplePos="0" relativeHeight="251664384" behindDoc="0" locked="0" layoutInCell="1" allowOverlap="1" wp14:anchorId="5D0B9B02" wp14:editId="21469676">
                <wp:simplePos x="0" y="0"/>
                <wp:positionH relativeFrom="column">
                  <wp:posOffset>637539</wp:posOffset>
                </wp:positionH>
                <wp:positionV relativeFrom="paragraph">
                  <wp:posOffset>24130</wp:posOffset>
                </wp:positionV>
                <wp:extent cx="0" cy="300990"/>
                <wp:effectExtent l="0" t="0" r="0" b="381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0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6938F26" id="Straight Connector 291"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2pt,1.9pt" to="50.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" strokecolor="black [3200]" strokeweight=".5pt">
                <v:stroke joinstyle="miter"/>
                <o:lock v:ext="edit" shapetype="f"/>
              </v:line>
            </w:pict>
          </mc:Fallback>
        </mc:AlternateContent>
      </w:r>
      <w:r w:rsidRPr="00343AAC">
        <w:tab/>
      </w:r>
    </w:p>
    <w:p w14:paraId="0E95CB0D" w14:textId="77777777" w:rsidR="00902E77" w:rsidRPr="00343AAC" w:rsidRDefault="00902E77" w:rsidP="00DD3440">
      <w:pPr>
        <w:pStyle w:val="Index1"/>
      </w:pPr>
      <w:r w:rsidRPr="00343AAC">
        <w:tab/>
      </w:r>
    </w:p>
    <w:p w14:paraId="239B681F" w14:textId="77777777" w:rsidR="00902E77" w:rsidRPr="00343AAC" w:rsidRDefault="00902E77" w:rsidP="00DD3440">
      <w:pPr>
        <w:pStyle w:val="Index1"/>
      </w:pPr>
      <w:r w:rsidRPr="00343AAC">
        <w:tab/>
      </w:r>
      <w:r w:rsidRPr="00343AAC">
        <w:tab/>
      </w:r>
      <w:r w:rsidRPr="00343AAC">
        <w:tab/>
      </w:r>
      <w:r w:rsidRPr="00343AAC">
        <w:tab/>
        <w:t xml:space="preserve">       n          </w:t>
      </w:r>
      <w:r>
        <w:t xml:space="preserve">  </w:t>
      </w:r>
      <w:r w:rsidRPr="00343AAC">
        <w:t>c             ɛ̄</w:t>
      </w:r>
    </w:p>
    <w:p w14:paraId="1BF64228" w14:textId="77777777" w:rsidR="00902E77" w:rsidRDefault="00902E77" w:rsidP="00902E77">
      <w:pPr>
        <w:spacing w:line="276" w:lineRule="auto"/>
        <w:jc w:val="both"/>
        <w:rPr>
          <w:color w:val="000000" w:themeColor="text1"/>
        </w:rPr>
      </w:pPr>
    </w:p>
    <w:p w14:paraId="5154CAA7" w14:textId="77777777" w:rsidR="00902E77" w:rsidRPr="00343AAC" w:rsidRDefault="00902E77" w:rsidP="005B4852">
      <w:pPr>
        <w:rPr>
          <w:color w:val="000000" w:themeColor="text1"/>
        </w:rPr>
      </w:pPr>
      <w:r w:rsidRPr="00343AAC">
        <w:rPr>
          <w:color w:val="000000" w:themeColor="text1"/>
        </w:rPr>
        <w:t>When the stop</w:t>
      </w:r>
      <w:r w:rsidRPr="00751D3E">
        <w:rPr>
          <w:color w:val="000000" w:themeColor="text1"/>
        </w:rPr>
        <w:t xml:space="preserve"> </w:t>
      </w:r>
      <w:r w:rsidRPr="00343AAC">
        <w:rPr>
          <w:color w:val="000000" w:themeColor="text1"/>
        </w:rPr>
        <w:t>following</w:t>
      </w:r>
      <w:r>
        <w:rPr>
          <w:color w:val="000000" w:themeColor="text1"/>
        </w:rPr>
        <w:t xml:space="preserve"> the nasal</w:t>
      </w:r>
      <w:r w:rsidRPr="00343AAC">
        <w:rPr>
          <w:color w:val="000000" w:themeColor="text1"/>
        </w:rPr>
        <w:t xml:space="preserve"> is voiced, the initial syllabic nasal </w:t>
      </w:r>
      <w:r>
        <w:rPr>
          <w:color w:val="000000" w:themeColor="text1"/>
        </w:rPr>
        <w:t>assimilates the articulator</w:t>
      </w:r>
      <w:r w:rsidRPr="00343AAC">
        <w:rPr>
          <w:color w:val="000000" w:themeColor="text1"/>
        </w:rPr>
        <w:t xml:space="preserve"> of the following stop.</w:t>
      </w:r>
      <w:r>
        <w:t xml:space="preserve"> B</w:t>
      </w:r>
      <w:r w:rsidRPr="00343AAC">
        <w:t xml:space="preserve">efore bilabial [b], </w:t>
      </w:r>
      <w:r>
        <w:t>the nasal</w:t>
      </w:r>
      <w:r w:rsidRPr="00343AAC">
        <w:t xml:space="preserve"> is labial [m]</w:t>
      </w:r>
      <w:r>
        <w:t>;</w:t>
      </w:r>
      <w:r w:rsidRPr="00343AAC">
        <w:t xml:space="preserve"> </w:t>
      </w:r>
      <w:r>
        <w:t>before [d] and [ɉ], it</w:t>
      </w:r>
      <w:r w:rsidRPr="00343AAC">
        <w:t xml:space="preserve"> is </w:t>
      </w:r>
      <w:r>
        <w:t>coronal [n];</w:t>
      </w:r>
      <w:r w:rsidRPr="00343AAC">
        <w:t xml:space="preserve"> and before the voiced</w:t>
      </w:r>
      <w:r>
        <w:t xml:space="preserve"> dorsal</w:t>
      </w:r>
      <w:r w:rsidRPr="00343AAC">
        <w:t xml:space="preserve"> </w:t>
      </w:r>
      <w:r>
        <w:t>[g] and labio-dorsal [gb]</w:t>
      </w:r>
      <w:r w:rsidRPr="00343AAC">
        <w:t xml:space="preserve">, it is dorsal [ŋ]. </w:t>
      </w:r>
      <w:r>
        <w:rPr>
          <w:color w:val="000000" w:themeColor="text1"/>
        </w:rPr>
        <w:t>T</w:t>
      </w:r>
      <w:r w:rsidRPr="00343AAC">
        <w:rPr>
          <w:color w:val="000000" w:themeColor="text1"/>
        </w:rPr>
        <w:t xml:space="preserve">able </w:t>
      </w:r>
      <w:r>
        <w:rPr>
          <w:color w:val="000000" w:themeColor="text1"/>
        </w:rPr>
        <w:t>5</w:t>
      </w:r>
      <w:r w:rsidRPr="00343AAC">
        <w:rPr>
          <w:color w:val="000000" w:themeColor="text1"/>
        </w:rPr>
        <w:t xml:space="preserve"> shows the possible combinations between nasal</w:t>
      </w:r>
      <w:r>
        <w:rPr>
          <w:color w:val="000000" w:themeColor="text1"/>
        </w:rPr>
        <w:t>s</w:t>
      </w:r>
      <w:r w:rsidRPr="00343AAC">
        <w:rPr>
          <w:color w:val="000000" w:themeColor="text1"/>
        </w:rPr>
        <w:t xml:space="preserve"> and </w:t>
      </w:r>
      <w:r>
        <w:rPr>
          <w:color w:val="000000" w:themeColor="text1"/>
        </w:rPr>
        <w:t>voiced stops</w:t>
      </w:r>
      <w:r w:rsidRPr="00343AAC">
        <w:rPr>
          <w:color w:val="000000" w:themeColor="text1"/>
        </w:rPr>
        <w:t xml:space="preserve"> </w:t>
      </w:r>
      <w:r>
        <w:rPr>
          <w:color w:val="000000" w:themeColor="text1"/>
        </w:rPr>
        <w:t>word</w:t>
      </w:r>
      <w:r w:rsidRPr="00343AAC">
        <w:rPr>
          <w:color w:val="000000" w:themeColor="text1"/>
        </w:rPr>
        <w:t xml:space="preserve"> initially. </w:t>
      </w:r>
    </w:p>
    <w:p w14:paraId="5A8085AD" w14:textId="77777777" w:rsidR="00482D2E" w:rsidRPr="00343AAC" w:rsidRDefault="00482D2E" w:rsidP="00902E77">
      <w:pPr>
        <w:spacing w:line="276" w:lineRule="auto"/>
        <w:jc w:val="both"/>
        <w:rPr>
          <w:color w:val="000000" w:themeColor="text1"/>
        </w:rPr>
      </w:pPr>
    </w:p>
    <w:p w14:paraId="424A41BA" w14:textId="77777777" w:rsidR="00902E77" w:rsidRPr="00751D3E" w:rsidRDefault="00902E77" w:rsidP="00DD3440">
      <w:pPr>
        <w:pStyle w:val="Index1"/>
      </w:pPr>
      <w:bookmarkStart w:id="33" w:name="_Ref475977791"/>
      <w:r w:rsidRPr="00343AAC">
        <w:t xml:space="preserve"> </w:t>
      </w:r>
      <w:r w:rsidRPr="00343AAC">
        <w:tab/>
      </w:r>
      <w:bookmarkStart w:id="34" w:name="_Ref475984128"/>
      <w:r w:rsidRPr="00DD1CFC">
        <w:rPr>
          <w:b/>
        </w:rPr>
        <w:t xml:space="preserve">Table </w:t>
      </w:r>
      <w:r>
        <w:rPr>
          <w:b/>
        </w:rPr>
        <w:t>5</w:t>
      </w:r>
      <w:r w:rsidRPr="00751D3E">
        <w:t>. Syllabic nasal +</w:t>
      </w:r>
      <w:bookmarkEnd w:id="34"/>
      <w:r w:rsidRPr="00751D3E">
        <w:t xml:space="preserve"> voiced stop</w:t>
      </w:r>
    </w:p>
    <w:tbl>
      <w:tblPr>
        <w:tblW w:w="4886" w:type="dxa"/>
        <w:tblInd w:w="319" w:type="dxa"/>
        <w:tblLayout w:type="fixed"/>
        <w:tblLook w:val="04A0" w:firstRow="1" w:lastRow="0" w:firstColumn="1" w:lastColumn="0" w:noHBand="0" w:noVBand="1"/>
      </w:tblPr>
      <w:tblGrid>
        <w:gridCol w:w="2026"/>
        <w:gridCol w:w="554"/>
        <w:gridCol w:w="554"/>
        <w:gridCol w:w="554"/>
        <w:gridCol w:w="554"/>
        <w:gridCol w:w="644"/>
      </w:tblGrid>
      <w:tr w:rsidR="00902E77" w:rsidRPr="00751D3E" w14:paraId="28E41AE2" w14:textId="77777777" w:rsidTr="006E27DB">
        <w:trPr>
          <w:trHeight w:val="369"/>
        </w:trPr>
        <w:tc>
          <w:tcPr>
            <w:tcW w:w="2026" w:type="dxa"/>
          </w:tcPr>
          <w:bookmarkEnd w:id="33"/>
          <w:p w14:paraId="35C84A92" w14:textId="77777777" w:rsidR="00902E77" w:rsidRPr="00751D3E" w:rsidRDefault="00902E77" w:rsidP="00DD3440">
            <w:pPr>
              <w:pStyle w:val="Index1"/>
            </w:pPr>
            <w:r w:rsidRPr="00751D3E">
              <w:t xml:space="preserve"> </w:t>
            </w:r>
          </w:p>
        </w:tc>
        <w:tc>
          <w:tcPr>
            <w:tcW w:w="554" w:type="dxa"/>
          </w:tcPr>
          <w:p w14:paraId="5FE1A040" w14:textId="77777777" w:rsidR="00902E77" w:rsidRPr="00751D3E" w:rsidRDefault="00902E77" w:rsidP="00DD3440">
            <w:pPr>
              <w:pStyle w:val="Index1"/>
            </w:pPr>
            <w:r w:rsidRPr="00751D3E">
              <w:t xml:space="preserve">b   </w:t>
            </w:r>
          </w:p>
        </w:tc>
        <w:tc>
          <w:tcPr>
            <w:tcW w:w="554" w:type="dxa"/>
          </w:tcPr>
          <w:p w14:paraId="6DCD8F97" w14:textId="77777777" w:rsidR="00902E77" w:rsidRPr="00751D3E" w:rsidRDefault="00902E77" w:rsidP="00DD3440">
            <w:pPr>
              <w:pStyle w:val="Index1"/>
            </w:pPr>
            <w:r w:rsidRPr="00751D3E">
              <w:t xml:space="preserve">d  </w:t>
            </w:r>
          </w:p>
        </w:tc>
        <w:tc>
          <w:tcPr>
            <w:tcW w:w="554" w:type="dxa"/>
          </w:tcPr>
          <w:p w14:paraId="020A739E" w14:textId="77777777" w:rsidR="00902E77" w:rsidRPr="00751D3E" w:rsidRDefault="00902E77" w:rsidP="00DD3440">
            <w:pPr>
              <w:pStyle w:val="Index1"/>
            </w:pPr>
            <w:r w:rsidRPr="00751D3E">
              <w:t xml:space="preserve">ɉ  </w:t>
            </w:r>
          </w:p>
        </w:tc>
        <w:tc>
          <w:tcPr>
            <w:tcW w:w="554" w:type="dxa"/>
          </w:tcPr>
          <w:p w14:paraId="66022D44" w14:textId="77777777" w:rsidR="00902E77" w:rsidRPr="00751D3E" w:rsidRDefault="00902E77" w:rsidP="00DD3440">
            <w:pPr>
              <w:pStyle w:val="Index1"/>
            </w:pPr>
            <w:r w:rsidRPr="00751D3E">
              <w:t>g</w:t>
            </w:r>
          </w:p>
        </w:tc>
        <w:tc>
          <w:tcPr>
            <w:tcW w:w="644" w:type="dxa"/>
          </w:tcPr>
          <w:p w14:paraId="7C8F84BC" w14:textId="77777777" w:rsidR="00902E77" w:rsidRPr="00751D3E" w:rsidRDefault="00902E77" w:rsidP="00DD3440">
            <w:pPr>
              <w:pStyle w:val="Index1"/>
            </w:pPr>
            <w:r w:rsidRPr="00751D3E">
              <w:t>gb</w:t>
            </w:r>
          </w:p>
        </w:tc>
      </w:tr>
      <w:tr w:rsidR="00902E77" w:rsidRPr="00751D3E" w14:paraId="5D16AEAC" w14:textId="77777777" w:rsidTr="006E27DB">
        <w:trPr>
          <w:trHeight w:val="369"/>
        </w:trPr>
        <w:tc>
          <w:tcPr>
            <w:tcW w:w="2026" w:type="dxa"/>
          </w:tcPr>
          <w:p w14:paraId="51E809DF" w14:textId="77777777" w:rsidR="00902E77" w:rsidRPr="00751D3E" w:rsidRDefault="00902E77" w:rsidP="00DD3440">
            <w:pPr>
              <w:pStyle w:val="Index1"/>
            </w:pPr>
            <w:r w:rsidRPr="00751D3E">
              <w:t>m</w:t>
            </w:r>
          </w:p>
        </w:tc>
        <w:tc>
          <w:tcPr>
            <w:tcW w:w="554" w:type="dxa"/>
          </w:tcPr>
          <w:p w14:paraId="4DCF8B93" w14:textId="77777777" w:rsidR="00902E77" w:rsidRPr="00751D3E" w:rsidRDefault="00902E77" w:rsidP="00DD3440">
            <w:pPr>
              <w:pStyle w:val="Index1"/>
            </w:pPr>
            <w:r w:rsidRPr="00751D3E">
              <w:t>+</w:t>
            </w:r>
          </w:p>
        </w:tc>
        <w:tc>
          <w:tcPr>
            <w:tcW w:w="554" w:type="dxa"/>
          </w:tcPr>
          <w:p w14:paraId="2E2A5EE5" w14:textId="77777777" w:rsidR="00902E77" w:rsidRPr="00751D3E" w:rsidRDefault="00902E77" w:rsidP="00DD3440">
            <w:pPr>
              <w:pStyle w:val="Index1"/>
            </w:pPr>
            <w:r w:rsidRPr="00751D3E">
              <w:t>-</w:t>
            </w:r>
          </w:p>
        </w:tc>
        <w:tc>
          <w:tcPr>
            <w:tcW w:w="554" w:type="dxa"/>
          </w:tcPr>
          <w:p w14:paraId="2A873E86" w14:textId="77777777" w:rsidR="00902E77" w:rsidRPr="00751D3E" w:rsidRDefault="00902E77" w:rsidP="00DD3440">
            <w:pPr>
              <w:pStyle w:val="Index1"/>
            </w:pPr>
            <w:r w:rsidRPr="00751D3E">
              <w:t>-</w:t>
            </w:r>
          </w:p>
        </w:tc>
        <w:tc>
          <w:tcPr>
            <w:tcW w:w="554" w:type="dxa"/>
          </w:tcPr>
          <w:p w14:paraId="21767186" w14:textId="77777777" w:rsidR="00902E77" w:rsidRPr="00751D3E" w:rsidRDefault="00902E77" w:rsidP="00DD3440">
            <w:pPr>
              <w:pStyle w:val="Index1"/>
            </w:pPr>
            <w:r w:rsidRPr="00751D3E">
              <w:t>-</w:t>
            </w:r>
          </w:p>
        </w:tc>
        <w:tc>
          <w:tcPr>
            <w:tcW w:w="644" w:type="dxa"/>
          </w:tcPr>
          <w:p w14:paraId="57EDE929" w14:textId="77777777" w:rsidR="00902E77" w:rsidRPr="00751D3E" w:rsidRDefault="00902E77" w:rsidP="00DD3440">
            <w:pPr>
              <w:pStyle w:val="Index1"/>
            </w:pPr>
            <w:r w:rsidRPr="00751D3E">
              <w:t>-</w:t>
            </w:r>
          </w:p>
        </w:tc>
      </w:tr>
      <w:tr w:rsidR="00902E77" w:rsidRPr="00751D3E" w14:paraId="308C8870" w14:textId="77777777" w:rsidTr="006E27DB">
        <w:trPr>
          <w:trHeight w:val="369"/>
        </w:trPr>
        <w:tc>
          <w:tcPr>
            <w:tcW w:w="2026" w:type="dxa"/>
          </w:tcPr>
          <w:p w14:paraId="4A37E216" w14:textId="77777777" w:rsidR="00902E77" w:rsidRPr="00751D3E" w:rsidRDefault="00902E77" w:rsidP="00DD3440">
            <w:pPr>
              <w:pStyle w:val="Index1"/>
            </w:pPr>
            <w:r w:rsidRPr="00751D3E">
              <w:t>n</w:t>
            </w:r>
          </w:p>
        </w:tc>
        <w:tc>
          <w:tcPr>
            <w:tcW w:w="554" w:type="dxa"/>
          </w:tcPr>
          <w:p w14:paraId="5CE94B85" w14:textId="77777777" w:rsidR="00902E77" w:rsidRPr="00751D3E" w:rsidRDefault="00902E77" w:rsidP="00DD3440">
            <w:pPr>
              <w:pStyle w:val="Index1"/>
            </w:pPr>
            <w:r w:rsidRPr="00751D3E">
              <w:t>-</w:t>
            </w:r>
          </w:p>
        </w:tc>
        <w:tc>
          <w:tcPr>
            <w:tcW w:w="554" w:type="dxa"/>
          </w:tcPr>
          <w:p w14:paraId="7D030BDF" w14:textId="77777777" w:rsidR="00902E77" w:rsidRPr="00751D3E" w:rsidRDefault="00902E77" w:rsidP="00DD3440">
            <w:pPr>
              <w:pStyle w:val="Index1"/>
            </w:pPr>
            <w:r w:rsidRPr="00751D3E">
              <w:t>+</w:t>
            </w:r>
          </w:p>
        </w:tc>
        <w:tc>
          <w:tcPr>
            <w:tcW w:w="554" w:type="dxa"/>
          </w:tcPr>
          <w:p w14:paraId="78EB730D" w14:textId="77777777" w:rsidR="00902E77" w:rsidRPr="00751D3E" w:rsidRDefault="00902E77" w:rsidP="00DD3440">
            <w:pPr>
              <w:pStyle w:val="Index1"/>
            </w:pPr>
            <w:r w:rsidRPr="00751D3E">
              <w:t>+</w:t>
            </w:r>
          </w:p>
        </w:tc>
        <w:tc>
          <w:tcPr>
            <w:tcW w:w="554" w:type="dxa"/>
          </w:tcPr>
          <w:p w14:paraId="7BA9C277" w14:textId="77777777" w:rsidR="00902E77" w:rsidRPr="00751D3E" w:rsidRDefault="00902E77" w:rsidP="00DD3440">
            <w:pPr>
              <w:pStyle w:val="Index1"/>
            </w:pPr>
            <w:r w:rsidRPr="00751D3E">
              <w:t>-</w:t>
            </w:r>
          </w:p>
        </w:tc>
        <w:tc>
          <w:tcPr>
            <w:tcW w:w="644" w:type="dxa"/>
          </w:tcPr>
          <w:p w14:paraId="3A963C1A" w14:textId="77777777" w:rsidR="00902E77" w:rsidRPr="00751D3E" w:rsidRDefault="00902E77" w:rsidP="00DD3440">
            <w:pPr>
              <w:pStyle w:val="Index1"/>
            </w:pPr>
            <w:r w:rsidRPr="00751D3E">
              <w:t>-</w:t>
            </w:r>
          </w:p>
        </w:tc>
      </w:tr>
      <w:tr w:rsidR="00902E77" w:rsidRPr="00343AAC" w14:paraId="659F7664" w14:textId="77777777" w:rsidTr="006E27DB">
        <w:trPr>
          <w:trHeight w:val="369"/>
        </w:trPr>
        <w:tc>
          <w:tcPr>
            <w:tcW w:w="2026" w:type="dxa"/>
          </w:tcPr>
          <w:p w14:paraId="1A5B061C" w14:textId="77777777" w:rsidR="00902E77" w:rsidRPr="00751D3E" w:rsidRDefault="00902E77" w:rsidP="00DD3440">
            <w:pPr>
              <w:pStyle w:val="Index1"/>
            </w:pPr>
            <w:r w:rsidRPr="00751D3E">
              <w:t>ŋ</w:t>
            </w:r>
          </w:p>
        </w:tc>
        <w:tc>
          <w:tcPr>
            <w:tcW w:w="554" w:type="dxa"/>
          </w:tcPr>
          <w:p w14:paraId="31061659" w14:textId="77777777" w:rsidR="00902E77" w:rsidRPr="00751D3E" w:rsidRDefault="00902E77" w:rsidP="00DD3440">
            <w:pPr>
              <w:pStyle w:val="Index1"/>
            </w:pPr>
            <w:r w:rsidRPr="00751D3E">
              <w:t>-</w:t>
            </w:r>
          </w:p>
        </w:tc>
        <w:tc>
          <w:tcPr>
            <w:tcW w:w="554" w:type="dxa"/>
          </w:tcPr>
          <w:p w14:paraId="51941452" w14:textId="77777777" w:rsidR="00902E77" w:rsidRPr="00751D3E" w:rsidRDefault="00902E77" w:rsidP="00DD3440">
            <w:pPr>
              <w:pStyle w:val="Index1"/>
            </w:pPr>
            <w:r w:rsidRPr="00751D3E">
              <w:t>-</w:t>
            </w:r>
          </w:p>
        </w:tc>
        <w:tc>
          <w:tcPr>
            <w:tcW w:w="554" w:type="dxa"/>
          </w:tcPr>
          <w:p w14:paraId="38DC6C46" w14:textId="77777777" w:rsidR="00902E77" w:rsidRPr="00751D3E" w:rsidRDefault="00902E77" w:rsidP="00DD3440">
            <w:pPr>
              <w:pStyle w:val="Index1"/>
            </w:pPr>
            <w:r w:rsidRPr="00751D3E">
              <w:t>-</w:t>
            </w:r>
          </w:p>
        </w:tc>
        <w:tc>
          <w:tcPr>
            <w:tcW w:w="554" w:type="dxa"/>
          </w:tcPr>
          <w:p w14:paraId="7B329523" w14:textId="77777777" w:rsidR="00902E77" w:rsidRPr="00751D3E" w:rsidRDefault="00902E77" w:rsidP="00DD3440">
            <w:pPr>
              <w:pStyle w:val="Index1"/>
            </w:pPr>
            <w:r w:rsidRPr="00751D3E">
              <w:t>+</w:t>
            </w:r>
          </w:p>
        </w:tc>
        <w:tc>
          <w:tcPr>
            <w:tcW w:w="644" w:type="dxa"/>
          </w:tcPr>
          <w:p w14:paraId="5E906C81" w14:textId="77777777" w:rsidR="00902E77" w:rsidRPr="00343AAC" w:rsidRDefault="00902E77" w:rsidP="00DD3440">
            <w:pPr>
              <w:pStyle w:val="Index1"/>
            </w:pPr>
            <w:r w:rsidRPr="00751D3E">
              <w:t>+</w:t>
            </w:r>
          </w:p>
        </w:tc>
      </w:tr>
    </w:tbl>
    <w:p w14:paraId="318DB8E4" w14:textId="77777777" w:rsidR="00902E77" w:rsidRPr="00343AAC" w:rsidRDefault="00902E77" w:rsidP="00902E77">
      <w:pPr>
        <w:spacing w:line="276" w:lineRule="auto"/>
      </w:pPr>
      <w:r w:rsidRPr="00343AAC">
        <w:tab/>
      </w:r>
      <w:r w:rsidRPr="00343AAC">
        <w:tab/>
      </w:r>
      <w:r w:rsidRPr="00343AAC">
        <w:tab/>
        <w:t xml:space="preserve"> </w:t>
      </w:r>
    </w:p>
    <w:p w14:paraId="24FABF26" w14:textId="77777777" w:rsidR="00902E77" w:rsidRDefault="00902E77" w:rsidP="005B4852">
      <w:pPr>
        <w:rPr>
          <w:color w:val="000000" w:themeColor="text1"/>
        </w:rPr>
      </w:pPr>
      <w:r>
        <w:rPr>
          <w:color w:val="000000" w:themeColor="text1"/>
        </w:rPr>
        <w:t xml:space="preserve">The feature filling process in </w:t>
      </w:r>
      <w:r>
        <w:rPr>
          <w:color w:val="000000" w:themeColor="text1"/>
        </w:rPr>
        <w:fldChar w:fldCharType="begin"/>
      </w:r>
      <w:r>
        <w:rPr>
          <w:color w:val="000000" w:themeColor="text1"/>
        </w:rPr>
        <w:instrText xml:space="preserve"> REF _Ref359823617 \r \h </w:instrText>
      </w:r>
      <w:r>
        <w:rPr>
          <w:color w:val="000000" w:themeColor="text1"/>
        </w:rPr>
      </w:r>
      <w:r>
        <w:rPr>
          <w:color w:val="000000" w:themeColor="text1"/>
        </w:rPr>
        <w:fldChar w:fldCharType="separate"/>
      </w:r>
      <w:r>
        <w:rPr>
          <w:color w:val="000000" w:themeColor="text1"/>
        </w:rPr>
        <w:t>(19)</w:t>
      </w:r>
      <w:r>
        <w:rPr>
          <w:color w:val="000000" w:themeColor="text1"/>
        </w:rPr>
        <w:fldChar w:fldCharType="end"/>
      </w:r>
      <w:r>
        <w:rPr>
          <w:color w:val="000000" w:themeColor="text1"/>
        </w:rPr>
        <w:t xml:space="preserve"> assumes that the nasal consonant [N</w:t>
      </w:r>
      <w:r w:rsidRPr="00343AAC">
        <w:rPr>
          <w:color w:val="000000" w:themeColor="text1"/>
        </w:rPr>
        <w:t>]</w:t>
      </w:r>
      <w:r>
        <w:rPr>
          <w:color w:val="000000" w:themeColor="text1"/>
        </w:rPr>
        <w:t xml:space="preserve"> is underlyingly </w:t>
      </w:r>
      <w:r w:rsidRPr="005B4852">
        <w:t>unspecified</w:t>
      </w:r>
      <w:r>
        <w:rPr>
          <w:color w:val="000000" w:themeColor="text1"/>
        </w:rPr>
        <w:t xml:space="preserve"> for its </w:t>
      </w:r>
      <w:r w:rsidRPr="00343AAC">
        <w:rPr>
          <w:color w:val="000000" w:themeColor="text1"/>
        </w:rPr>
        <w:t>place of articulation</w:t>
      </w:r>
      <w:r>
        <w:rPr>
          <w:color w:val="000000" w:themeColor="text1"/>
        </w:rPr>
        <w:t xml:space="preserve"> and that it </w:t>
      </w:r>
      <w:r w:rsidRPr="00343AAC">
        <w:rPr>
          <w:color w:val="000000" w:themeColor="text1"/>
        </w:rPr>
        <w:t xml:space="preserve">acquires </w:t>
      </w:r>
      <w:r>
        <w:rPr>
          <w:color w:val="000000" w:themeColor="text1"/>
        </w:rPr>
        <w:t>an articulator from the following stop</w:t>
      </w:r>
      <w:r w:rsidRPr="00343AAC">
        <w:rPr>
          <w:color w:val="000000" w:themeColor="text1"/>
        </w:rPr>
        <w:t>.</w:t>
      </w:r>
      <w:r>
        <w:rPr>
          <w:color w:val="000000" w:themeColor="text1"/>
        </w:rPr>
        <w:t xml:space="preserve"> However, it could also be the case that the articulator of the nasal is specified as [coronal] and that it loses its coronality as a result of spreading of the articulator node.</w:t>
      </w:r>
    </w:p>
    <w:p w14:paraId="4D7EDA2D" w14:textId="771E4DAB" w:rsidR="00902E77" w:rsidRDefault="00902E77" w:rsidP="00261D15">
      <w:pPr>
        <w:pStyle w:val="Index1"/>
        <w:numPr>
          <w:ilvl w:val="0"/>
          <w:numId w:val="6"/>
        </w:numPr>
        <w:ind w:right="-1"/>
      </w:pPr>
      <w:r w:rsidRPr="00187858">
        <w:tab/>
      </w:r>
      <w:bookmarkStart w:id="35" w:name="_Ref359823617"/>
      <w:r>
        <w:t>Consonant</w:t>
      </w:r>
      <w:r w:rsidRPr="00187858">
        <w:t xml:space="preserve"> cluster</w:t>
      </w:r>
      <w:r>
        <w:t xml:space="preserve"> with a nasal</w:t>
      </w:r>
      <w:r w:rsidR="00B9649A">
        <w:t>,</w:t>
      </w:r>
      <w:r w:rsidRPr="00187858">
        <w:t xml:space="preserve"> </w:t>
      </w:r>
      <w:bookmarkEnd w:id="35"/>
      <w:r w:rsidR="00B9649A">
        <w:t xml:space="preserve">where </w:t>
      </w:r>
      <w:r>
        <w:t>[x]</w:t>
      </w:r>
      <w:r w:rsidR="00B9649A">
        <w:t xml:space="preserve"> stands for any plosive segment</w:t>
      </w:r>
    </w:p>
    <w:p w14:paraId="729E613D" w14:textId="77777777" w:rsidR="00261D15" w:rsidRDefault="00261D15" w:rsidP="00261D15">
      <w:pPr>
        <w:rPr>
          <w:lang w:eastAsia="en-US" w:bidi="ar-SA"/>
        </w:rPr>
      </w:pPr>
    </w:p>
    <w:p w14:paraId="410562F0" w14:textId="77777777" w:rsidR="00261D15" w:rsidRPr="00261D15" w:rsidRDefault="00261D15" w:rsidP="00261D15">
      <w:pPr>
        <w:rPr>
          <w:lang w:eastAsia="en-US" w:bidi="ar-SA"/>
        </w:rPr>
      </w:pPr>
    </w:p>
    <w:p w14:paraId="1684C817" w14:textId="6DB2AB90" w:rsidR="00902E77" w:rsidRPr="00187858" w:rsidRDefault="00902E77" w:rsidP="00902E77">
      <w:pPr>
        <w:spacing w:line="276" w:lineRule="auto"/>
        <w:ind w:left="708" w:firstLine="708"/>
        <w:jc w:val="both"/>
      </w:pPr>
      <w:r w:rsidRPr="00187858">
        <w:t>[N</w:t>
      </w:r>
      <w:r>
        <w:t xml:space="preserve">] </w:t>
      </w:r>
      <w:r>
        <w:tab/>
      </w:r>
      <w:r>
        <w:tab/>
      </w:r>
      <w:r>
        <w:tab/>
      </w:r>
      <w:r>
        <w:tab/>
      </w:r>
      <w:r>
        <w:tab/>
      </w:r>
      <w:r w:rsidR="00B9649A">
        <w:tab/>
      </w:r>
      <w:r>
        <w:t xml:space="preserve"> </w:t>
      </w:r>
      <w:r w:rsidRPr="00187858">
        <w:t>[x]</w:t>
      </w:r>
    </w:p>
    <w:p w14:paraId="7EFCE8BA" w14:textId="269A2514" w:rsidR="00902E77" w:rsidRPr="00187858" w:rsidRDefault="00312A6C" w:rsidP="00902E77">
      <w:r>
        <w:rPr>
          <w:noProof/>
          <w:lang w:val="de-DE" w:eastAsia="de-DE" w:bidi="ar-SA"/>
        </w:rPr>
        <mc:AlternateContent>
          <mc:Choice Requires="wps">
            <w:drawing>
              <wp:anchor distT="0" distB="0" distL="114300" distR="114300" simplePos="0" relativeHeight="251666432" behindDoc="0" locked="0" layoutInCell="1" allowOverlap="1" wp14:anchorId="62C75872" wp14:editId="73B4184C">
                <wp:simplePos x="0" y="0"/>
                <wp:positionH relativeFrom="column">
                  <wp:posOffset>747395</wp:posOffset>
                </wp:positionH>
                <wp:positionV relativeFrom="paragraph">
                  <wp:posOffset>83820</wp:posOffset>
                </wp:positionV>
                <wp:extent cx="577215" cy="612140"/>
                <wp:effectExtent l="0" t="0" r="6985" b="10160"/>
                <wp:wrapThrough wrapText="bothSides">
                  <wp:wrapPolygon edited="0">
                    <wp:start x="950" y="0"/>
                    <wp:lineTo x="0" y="1344"/>
                    <wp:lineTo x="0" y="20614"/>
                    <wp:lineTo x="950" y="21510"/>
                    <wp:lineTo x="20436" y="21510"/>
                    <wp:lineTo x="21386" y="20166"/>
                    <wp:lineTo x="21386" y="896"/>
                    <wp:lineTo x="20436" y="0"/>
                    <wp:lineTo x="950" y="0"/>
                  </wp:wrapPolygon>
                </wp:wrapThrough>
                <wp:docPr id="429" name="Double Bracket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 cy="612140"/>
                        </a:xfrm>
                        <a:prstGeom prst="bracketPair">
                          <a:avLst/>
                        </a:prstGeom>
                      </wps:spPr>
                      <wps:style>
                        <a:lnRef idx="1">
                          <a:schemeClr val="dk1"/>
                        </a:lnRef>
                        <a:fillRef idx="0">
                          <a:schemeClr val="dk1"/>
                        </a:fillRef>
                        <a:effectRef idx="0">
                          <a:schemeClr val="dk1"/>
                        </a:effectRef>
                        <a:fontRef idx="minor">
                          <a:schemeClr val="tx1"/>
                        </a:fontRef>
                      </wps:style>
                      <wps:txbx>
                        <w:txbxContent>
                          <w:p w14:paraId="1F80DBB3" w14:textId="77777777" w:rsidR="00261D15" w:rsidRPr="00187858" w:rsidRDefault="00261D15" w:rsidP="00902E77">
                            <w:pPr>
                              <w:rPr>
                                <w:lang w:val="de-DE"/>
                              </w:rPr>
                            </w:pPr>
                            <w:r w:rsidRPr="00187858">
                              <w:rPr>
                                <w:lang w:val="de-DE"/>
                              </w:rPr>
                              <w:t>+con</w:t>
                            </w:r>
                          </w:p>
                          <w:p w14:paraId="2D791B20" w14:textId="77777777" w:rsidR="00261D15" w:rsidRPr="00187858" w:rsidRDefault="00261D15" w:rsidP="00902E77">
                            <w:pPr>
                              <w:rPr>
                                <w:lang w:val="de-DE"/>
                              </w:rPr>
                            </w:pPr>
                            <w:r w:rsidRPr="00187858">
                              <w:rPr>
                                <w:lang w:val="de-DE"/>
                              </w:rPr>
                              <w:t>+son</w:t>
                            </w:r>
                          </w:p>
                          <w:p w14:paraId="1A125DD7" w14:textId="77777777" w:rsidR="00261D15" w:rsidRDefault="00261D15" w:rsidP="00902E77">
                            <w:pPr>
                              <w:rPr>
                                <w:lang w:val="de-DE"/>
                              </w:rPr>
                            </w:pPr>
                          </w:p>
                          <w:p w14:paraId="4DA6B1F5" w14:textId="77777777" w:rsidR="00261D15" w:rsidRPr="00FB43CC" w:rsidRDefault="00261D15" w:rsidP="00902E77">
                            <w:pP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758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29" o:spid="_x0000_s1026" type="#_x0000_t185" style="position:absolute;margin-left:58.85pt;margin-top:6.6pt;width:45.45pt;height:4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" strokecolor="black [3200]" strokeweight=".5pt">
                <v:stroke joinstyle="miter"/>
                <v:path arrowok="t"/>
                <v:textbox>
                  <w:txbxContent>
                    <w:p w14:paraId="1F80DBB3" w14:textId="77777777" w:rsidR="00261D15" w:rsidRPr="00187858" w:rsidRDefault="00261D15" w:rsidP="00902E77">
                      <w:pPr>
                        <w:rPr>
                          <w:lang w:val="de-DE"/>
                        </w:rPr>
                      </w:pPr>
                      <w:r w:rsidRPr="00187858">
                        <w:rPr>
                          <w:lang w:val="de-DE"/>
                        </w:rPr>
                        <w:t>+con</w:t>
                      </w:r>
                    </w:p>
                    <w:p w14:paraId="2D791B20" w14:textId="77777777" w:rsidR="00261D15" w:rsidRPr="00187858" w:rsidRDefault="00261D15" w:rsidP="00902E77">
                      <w:pPr>
                        <w:rPr>
                          <w:lang w:val="de-DE"/>
                        </w:rPr>
                      </w:pPr>
                      <w:r w:rsidRPr="00187858">
                        <w:rPr>
                          <w:lang w:val="de-DE"/>
                        </w:rPr>
                        <w:t>+son</w:t>
                      </w:r>
                    </w:p>
                    <w:p w14:paraId="1A125DD7" w14:textId="77777777" w:rsidR="00261D15" w:rsidRDefault="00261D15" w:rsidP="00902E77">
                      <w:pPr>
                        <w:rPr>
                          <w:lang w:val="de-DE"/>
                        </w:rPr>
                      </w:pPr>
                    </w:p>
                    <w:p w14:paraId="4DA6B1F5" w14:textId="77777777" w:rsidR="00261D15" w:rsidRPr="00FB43CC" w:rsidRDefault="00261D15" w:rsidP="00902E77">
                      <w:pPr>
                        <w:rPr>
                          <w:lang w:val="de-DE"/>
                        </w:rPr>
                      </w:pPr>
                    </w:p>
                  </w:txbxContent>
                </v:textbox>
                <w10:wrap type="through"/>
              </v:shape>
            </w:pict>
          </mc:Fallback>
        </mc:AlternateContent>
      </w:r>
      <w:r w:rsidR="00902E77">
        <w:rPr>
          <w:noProof/>
          <w:lang w:val="de-DE" w:eastAsia="de-DE" w:bidi="ar-SA"/>
        </w:rPr>
        <mc:AlternateContent>
          <mc:Choice Requires="wps">
            <w:drawing>
              <wp:anchor distT="0" distB="0" distL="114300" distR="114300" simplePos="0" relativeHeight="251668480" behindDoc="0" locked="0" layoutInCell="1" allowOverlap="1" wp14:anchorId="2C06F493" wp14:editId="2216CB4F">
                <wp:simplePos x="0" y="0"/>
                <wp:positionH relativeFrom="column">
                  <wp:posOffset>3037840</wp:posOffset>
                </wp:positionH>
                <wp:positionV relativeFrom="paragraph">
                  <wp:posOffset>75565</wp:posOffset>
                </wp:positionV>
                <wp:extent cx="577215" cy="603885"/>
                <wp:effectExtent l="0" t="0" r="6985" b="18415"/>
                <wp:wrapThrough wrapText="bothSides">
                  <wp:wrapPolygon edited="0">
                    <wp:start x="950" y="0"/>
                    <wp:lineTo x="0" y="1363"/>
                    <wp:lineTo x="0" y="20896"/>
                    <wp:lineTo x="950" y="21804"/>
                    <wp:lineTo x="20436" y="21804"/>
                    <wp:lineTo x="21386" y="20442"/>
                    <wp:lineTo x="21386" y="909"/>
                    <wp:lineTo x="20436" y="0"/>
                    <wp:lineTo x="950" y="0"/>
                  </wp:wrapPolygon>
                </wp:wrapThrough>
                <wp:docPr id="447" name="Double Bracket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 cy="603885"/>
                        </a:xfrm>
                        <a:prstGeom prst="bracketPair">
                          <a:avLst/>
                        </a:prstGeom>
                      </wps:spPr>
                      <wps:style>
                        <a:lnRef idx="1">
                          <a:schemeClr val="dk1"/>
                        </a:lnRef>
                        <a:fillRef idx="0">
                          <a:schemeClr val="dk1"/>
                        </a:fillRef>
                        <a:effectRef idx="0">
                          <a:schemeClr val="dk1"/>
                        </a:effectRef>
                        <a:fontRef idx="minor">
                          <a:schemeClr val="tx1"/>
                        </a:fontRef>
                      </wps:style>
                      <wps:txbx>
                        <w:txbxContent>
                          <w:p w14:paraId="73EF7C73" w14:textId="77777777" w:rsidR="00261D15" w:rsidRPr="00187858" w:rsidRDefault="00261D15" w:rsidP="00902E77">
                            <w:pPr>
                              <w:rPr>
                                <w:lang w:val="de-DE"/>
                              </w:rPr>
                            </w:pPr>
                            <w:r w:rsidRPr="00187858">
                              <w:rPr>
                                <w:lang w:val="de-DE"/>
                              </w:rPr>
                              <w:t>+con</w:t>
                            </w:r>
                          </w:p>
                          <w:p w14:paraId="458634CC" w14:textId="77777777" w:rsidR="00261D15" w:rsidRPr="00187858" w:rsidRDefault="00261D15" w:rsidP="00902E77">
                            <w:pPr>
                              <w:rPr>
                                <w:lang w:val="de-DE"/>
                              </w:rPr>
                            </w:pPr>
                            <w:r w:rsidRPr="00187858">
                              <w:rPr>
                                <w:lang w:val="de-DE"/>
                              </w:rPr>
                              <w:t>-son</w:t>
                            </w:r>
                          </w:p>
                          <w:p w14:paraId="48A45B0A" w14:textId="77777777" w:rsidR="00261D15" w:rsidRDefault="00261D15" w:rsidP="00902E77">
                            <w:pPr>
                              <w:rPr>
                                <w:lang w:val="de-DE"/>
                              </w:rPr>
                            </w:pPr>
                            <w:r>
                              <w:rPr>
                                <w:lang w:val="de-DE"/>
                              </w:rPr>
                              <w:t xml:space="preserve">oc-son </w:t>
                            </w:r>
                          </w:p>
                          <w:p w14:paraId="64455BCF" w14:textId="77777777" w:rsidR="00261D15" w:rsidRDefault="00261D15" w:rsidP="00902E77">
                            <w:pPr>
                              <w:rPr>
                                <w:lang w:val="de-DE"/>
                              </w:rPr>
                            </w:pPr>
                          </w:p>
                          <w:p w14:paraId="53DFF17C" w14:textId="77777777" w:rsidR="00261D15" w:rsidRPr="00FB43CC" w:rsidRDefault="00261D15" w:rsidP="00902E77">
                            <w:pP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6F493" id="Double Bracket 447" o:spid="_x0000_s1027" type="#_x0000_t185" style="position:absolute;margin-left:239.2pt;margin-top:5.95pt;width:45.45pt;height:4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" strokecolor="black [3200]" strokeweight=".5pt">
                <v:stroke joinstyle="miter"/>
                <v:path arrowok="t"/>
                <v:textbox>
                  <w:txbxContent>
                    <w:p w14:paraId="73EF7C73" w14:textId="77777777" w:rsidR="00261D15" w:rsidRPr="00187858" w:rsidRDefault="00261D15" w:rsidP="00902E77">
                      <w:pPr>
                        <w:rPr>
                          <w:lang w:val="de-DE"/>
                        </w:rPr>
                      </w:pPr>
                      <w:r w:rsidRPr="00187858">
                        <w:rPr>
                          <w:lang w:val="de-DE"/>
                        </w:rPr>
                        <w:t>+con</w:t>
                      </w:r>
                    </w:p>
                    <w:p w14:paraId="458634CC" w14:textId="77777777" w:rsidR="00261D15" w:rsidRPr="00187858" w:rsidRDefault="00261D15" w:rsidP="00902E77">
                      <w:pPr>
                        <w:rPr>
                          <w:lang w:val="de-DE"/>
                        </w:rPr>
                      </w:pPr>
                      <w:r w:rsidRPr="00187858">
                        <w:rPr>
                          <w:lang w:val="de-DE"/>
                        </w:rPr>
                        <w:t>-son</w:t>
                      </w:r>
                    </w:p>
                    <w:p w14:paraId="48A45B0A" w14:textId="77777777" w:rsidR="00261D15" w:rsidRDefault="00261D15" w:rsidP="00902E77">
                      <w:pPr>
                        <w:rPr>
                          <w:lang w:val="de-DE"/>
                        </w:rPr>
                      </w:pPr>
                      <w:r>
                        <w:rPr>
                          <w:lang w:val="de-DE"/>
                        </w:rPr>
                        <w:t xml:space="preserve">oc-son </w:t>
                      </w:r>
                    </w:p>
                    <w:p w14:paraId="64455BCF" w14:textId="77777777" w:rsidR="00261D15" w:rsidRDefault="00261D15" w:rsidP="00902E77">
                      <w:pPr>
                        <w:rPr>
                          <w:lang w:val="de-DE"/>
                        </w:rPr>
                      </w:pPr>
                    </w:p>
                    <w:p w14:paraId="53DFF17C" w14:textId="77777777" w:rsidR="00261D15" w:rsidRPr="00FB43CC" w:rsidRDefault="00261D15" w:rsidP="00902E77">
                      <w:pPr>
                        <w:rPr>
                          <w:lang w:val="de-DE"/>
                        </w:rPr>
                      </w:pPr>
                    </w:p>
                  </w:txbxContent>
                </v:textbox>
                <w10:wrap type="through"/>
              </v:shape>
            </w:pict>
          </mc:Fallback>
        </mc:AlternateContent>
      </w:r>
    </w:p>
    <w:p w14:paraId="4779279F" w14:textId="77777777" w:rsidR="00902E77" w:rsidRPr="00187858" w:rsidRDefault="00902E77" w:rsidP="00DD3440">
      <w:pPr>
        <w:pStyle w:val="Index1"/>
      </w:pPr>
    </w:p>
    <w:p w14:paraId="0DF1E8F0" w14:textId="77777777" w:rsidR="00902E77" w:rsidRPr="00187858" w:rsidRDefault="00902E77" w:rsidP="00DD3440">
      <w:pPr>
        <w:pStyle w:val="Index1"/>
      </w:pPr>
    </w:p>
    <w:p w14:paraId="1482016D" w14:textId="77777777" w:rsidR="00902E77" w:rsidRPr="00187858" w:rsidRDefault="00902E77" w:rsidP="00DD3440">
      <w:pPr>
        <w:pStyle w:val="Index1"/>
      </w:pPr>
      <w:r>
        <w:rPr>
          <w:noProof/>
          <w:lang w:val="de-DE" w:eastAsia="de-DE"/>
        </w:rPr>
        <mc:AlternateContent>
          <mc:Choice Requires="wps">
            <w:drawing>
              <wp:anchor distT="0" distB="0" distL="114300" distR="114300" simplePos="0" relativeHeight="251669504" behindDoc="0" locked="0" layoutInCell="1" allowOverlap="1" wp14:anchorId="4AD8042C" wp14:editId="5C24D736">
                <wp:simplePos x="0" y="0"/>
                <wp:positionH relativeFrom="column">
                  <wp:posOffset>3377565</wp:posOffset>
                </wp:positionH>
                <wp:positionV relativeFrom="paragraph">
                  <wp:posOffset>112395</wp:posOffset>
                </wp:positionV>
                <wp:extent cx="3175" cy="226060"/>
                <wp:effectExtent l="0" t="0" r="9525" b="2540"/>
                <wp:wrapNone/>
                <wp:docPr id="448" name="Straight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75" cy="226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361781F" id="Straight Connector 44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5pt,8.85pt" to="266.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" strokecolor="black [3200]" strokeweight=".5pt">
                <v:stroke joinstyle="miter"/>
                <o:lock v:ext="edit" shapetype="f"/>
              </v:lin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0C611A8C" wp14:editId="04441DDE">
                <wp:simplePos x="0" y="0"/>
                <wp:positionH relativeFrom="column">
                  <wp:posOffset>978535</wp:posOffset>
                </wp:positionH>
                <wp:positionV relativeFrom="paragraph">
                  <wp:posOffset>120650</wp:posOffset>
                </wp:positionV>
                <wp:extent cx="1905" cy="226060"/>
                <wp:effectExtent l="0" t="0" r="10795" b="2540"/>
                <wp:wrapNone/>
                <wp:docPr id="431" name="Straight Connector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05" cy="226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04FDDC6" id="Straight Connector 43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9.5pt" to="77.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" strokecolor="black [3200]" strokeweight=".5pt">
                <v:stroke joinstyle="miter"/>
                <o:lock v:ext="edit" shapetype="f"/>
              </v:line>
            </w:pict>
          </mc:Fallback>
        </mc:AlternateContent>
      </w:r>
    </w:p>
    <w:p w14:paraId="5A7D7BF3" w14:textId="77777777" w:rsidR="00902E77" w:rsidRPr="00187858" w:rsidRDefault="00902E77" w:rsidP="00902E77">
      <w:pPr>
        <w:spacing w:line="276" w:lineRule="auto"/>
        <w:ind w:left="708"/>
      </w:pPr>
      <w:r w:rsidRPr="00187858">
        <w:tab/>
      </w:r>
      <w:r w:rsidRPr="00187858">
        <w:tab/>
      </w:r>
      <w:r w:rsidRPr="00187858">
        <w:tab/>
        <w:t xml:space="preserve"> </w:t>
      </w:r>
    </w:p>
    <w:p w14:paraId="1B0912D0" w14:textId="77777777" w:rsidR="00902E77" w:rsidRPr="00187858" w:rsidRDefault="00902E77" w:rsidP="00DD3440">
      <w:pPr>
        <w:pStyle w:val="Index1"/>
      </w:pPr>
      <w:r w:rsidRPr="00187858">
        <w:tab/>
      </w:r>
      <w:r w:rsidRPr="00187858">
        <w:tab/>
      </w:r>
      <w:r w:rsidRPr="00187858">
        <w:tab/>
      </w:r>
      <w:r w:rsidRPr="00187858">
        <w:tab/>
      </w:r>
      <w:r w:rsidRPr="00187858">
        <w:tab/>
      </w:r>
      <w:r w:rsidRPr="00187858">
        <w:tab/>
      </w:r>
      <w:r w:rsidRPr="00187858">
        <w:tab/>
      </w:r>
      <w:r w:rsidRPr="00187858">
        <w:tab/>
      </w:r>
      <w:r w:rsidRPr="00187858">
        <w:tab/>
      </w:r>
      <w:r>
        <w:t xml:space="preserve">   </w:t>
      </w:r>
      <w:r w:rsidRPr="00187858">
        <w:t>SL</w:t>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t xml:space="preserve"> SL</w:t>
      </w:r>
    </w:p>
    <w:p w14:paraId="462380DE" w14:textId="77777777" w:rsidR="00902E77" w:rsidRPr="00187858" w:rsidRDefault="00902E77" w:rsidP="00DD3440">
      <w:pPr>
        <w:pStyle w:val="Index1"/>
      </w:pPr>
      <w:r>
        <w:rPr>
          <w:noProof/>
          <w:lang w:val="de-DE" w:eastAsia="de-DE"/>
        </w:rPr>
        <mc:AlternateContent>
          <mc:Choice Requires="wps">
            <w:drawing>
              <wp:anchor distT="0" distB="0" distL="114300" distR="114300" simplePos="0" relativeHeight="251671552" behindDoc="0" locked="0" layoutInCell="1" allowOverlap="1" wp14:anchorId="443A792F" wp14:editId="1247C802">
                <wp:simplePos x="0" y="0"/>
                <wp:positionH relativeFrom="column">
                  <wp:posOffset>980440</wp:posOffset>
                </wp:positionH>
                <wp:positionV relativeFrom="paragraph">
                  <wp:posOffset>52705</wp:posOffset>
                </wp:positionV>
                <wp:extent cx="2286000" cy="342900"/>
                <wp:effectExtent l="0" t="0" r="0" b="0"/>
                <wp:wrapNone/>
                <wp:docPr id="453"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342900"/>
                        </a:xfrm>
                        <a:prstGeom prst="line">
                          <a:avLst/>
                        </a:prstGeom>
                        <a:noFill/>
                        <a:ln w="12700" cmpd="sng">
                          <a:solidFill>
                            <a:schemeClr val="tx1"/>
                          </a:solidFill>
                          <a:prstDash val="dash"/>
                          <a:round/>
                          <a:headEnd/>
                          <a:tailEnd/>
                        </a:ln>
                        <a:effectLs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20DB58B" id="Line 3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4.15pt" to="257.2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" strokecolor="black [3213]" strokeweight="1pt">
                <v:stroke dashstyle="dash"/>
                <o:lock v:ext="edit" shapetype="f"/>
              </v:line>
            </w:pict>
          </mc:Fallback>
        </mc:AlternateContent>
      </w:r>
      <w:r>
        <w:rPr>
          <w:noProof/>
          <w:lang w:val="de-DE" w:eastAsia="de-DE"/>
        </w:rPr>
        <mc:AlternateContent>
          <mc:Choice Requires="wps">
            <w:drawing>
              <wp:anchor distT="0" distB="0" distL="114300" distR="114300" simplePos="0" relativeHeight="251681792" behindDoc="0" locked="0" layoutInCell="1" allowOverlap="1" wp14:anchorId="66D0B696" wp14:editId="6FF98BBB">
                <wp:simplePos x="0" y="0"/>
                <wp:positionH relativeFrom="column">
                  <wp:posOffset>3314700</wp:posOffset>
                </wp:positionH>
                <wp:positionV relativeFrom="paragraph">
                  <wp:posOffset>148590</wp:posOffset>
                </wp:positionV>
                <wp:extent cx="1094105" cy="212090"/>
                <wp:effectExtent l="0" t="0" r="0" b="381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94105" cy="212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2C16799" id="Straight Connector 2"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1.7pt" to="347.1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" strokecolor="black [3200]" strokeweight=".5pt">
                <v:stroke joinstyle="miter"/>
                <o:lock v:ext="edit" shapetype="f"/>
              </v:line>
            </w:pict>
          </mc:Fallback>
        </mc:AlternateContent>
      </w:r>
      <w:r>
        <w:rPr>
          <w:noProof/>
          <w:lang w:val="de-DE" w:eastAsia="de-DE"/>
        </w:rPr>
        <mc:AlternateContent>
          <mc:Choice Requires="wps">
            <w:drawing>
              <wp:anchor distT="0" distB="0" distL="114300" distR="114300" simplePos="0" relativeHeight="251678720" behindDoc="0" locked="0" layoutInCell="1" allowOverlap="1" wp14:anchorId="53726CB5" wp14:editId="67C14B9F">
                <wp:simplePos x="0" y="0"/>
                <wp:positionH relativeFrom="column">
                  <wp:posOffset>3314700</wp:posOffset>
                </wp:positionH>
                <wp:positionV relativeFrom="paragraph">
                  <wp:posOffset>148590</wp:posOffset>
                </wp:positionV>
                <wp:extent cx="3175" cy="231140"/>
                <wp:effectExtent l="0" t="0" r="952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75" cy="23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530DC80" id="Straight Connector 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1.7pt" to="261.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" strokecolor="black [3200]" strokeweight=".5pt">
                <v:stroke joinstyle="miter"/>
                <o:lock v:ext="edit" shapetype="f"/>
              </v:line>
            </w:pict>
          </mc:Fallback>
        </mc:AlternateContent>
      </w:r>
      <w:r>
        <w:rPr>
          <w:noProof/>
          <w:lang w:val="de-DE" w:eastAsia="de-DE"/>
        </w:rPr>
        <mc:AlternateContent>
          <mc:Choice Requires="wps">
            <w:drawing>
              <wp:anchor distT="0" distB="0" distL="114300" distR="114300" simplePos="0" relativeHeight="251680768" behindDoc="0" locked="0" layoutInCell="1" allowOverlap="1" wp14:anchorId="7D7EF3DE" wp14:editId="0A5E7513">
                <wp:simplePos x="0" y="0"/>
                <wp:positionH relativeFrom="column">
                  <wp:posOffset>408940</wp:posOffset>
                </wp:positionH>
                <wp:positionV relativeFrom="paragraph">
                  <wp:posOffset>60325</wp:posOffset>
                </wp:positionV>
                <wp:extent cx="567055" cy="239395"/>
                <wp:effectExtent l="0" t="0" r="4445" b="190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7055" cy="239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746FF70" id="Straight Connector 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4.75pt" to="76.8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" strokecolor="black [3200]" strokeweight=".5pt">
                <v:stroke joinstyle="miter"/>
                <o:lock v:ext="edit" shapetype="f"/>
              </v:line>
            </w:pict>
          </mc:Fallback>
        </mc:AlternateContent>
      </w:r>
      <w:r>
        <w:rPr>
          <w:noProof/>
          <w:lang w:val="de-DE" w:eastAsia="de-DE"/>
        </w:rPr>
        <mc:AlternateContent>
          <mc:Choice Requires="wps">
            <w:drawing>
              <wp:anchor distT="0" distB="0" distL="114300" distR="114300" simplePos="0" relativeHeight="251670528" behindDoc="0" locked="0" layoutInCell="1" allowOverlap="1" wp14:anchorId="64BE2341" wp14:editId="6D5B6E25">
                <wp:simplePos x="0" y="0"/>
                <wp:positionH relativeFrom="column">
                  <wp:posOffset>980440</wp:posOffset>
                </wp:positionH>
                <wp:positionV relativeFrom="paragraph">
                  <wp:posOffset>64135</wp:posOffset>
                </wp:positionV>
                <wp:extent cx="1905" cy="310515"/>
                <wp:effectExtent l="0" t="0" r="10795" b="0"/>
                <wp:wrapNone/>
                <wp:docPr id="452" name="Straight Connector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05" cy="310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C770BF1" id="Straight Connector 45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5.05pt" to="77.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" strokecolor="black [3200]" strokeweight=".5pt">
                <v:stroke joinstyle="miter"/>
                <o:lock v:ext="edit" shapetype="f"/>
              </v:line>
            </w:pict>
          </mc:Fallback>
        </mc:AlternateContent>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t xml:space="preserve">     </w:t>
      </w:r>
    </w:p>
    <w:p w14:paraId="5B138D2D" w14:textId="77777777" w:rsidR="00902E77" w:rsidRPr="00187858" w:rsidRDefault="00902E77" w:rsidP="00DD3440">
      <w:pPr>
        <w:pStyle w:val="Index1"/>
      </w:pPr>
      <w:r w:rsidRPr="00187858">
        <w:tab/>
      </w:r>
    </w:p>
    <w:p w14:paraId="181BF0F6" w14:textId="77777777" w:rsidR="00902E77" w:rsidRPr="00187858" w:rsidRDefault="00902E77" w:rsidP="00DD3440">
      <w:pPr>
        <w:pStyle w:val="Index1"/>
      </w:pPr>
      <w:r w:rsidRPr="00187858">
        <w:tab/>
        <w:t>[nasal]</w:t>
      </w:r>
      <w:r w:rsidRPr="00187858">
        <w:tab/>
      </w:r>
      <w:r w:rsidRPr="00187858">
        <w:tab/>
      </w:r>
      <w:r w:rsidRPr="00187858">
        <w:tab/>
      </w:r>
      <w:r w:rsidRPr="00187858">
        <w:tab/>
      </w:r>
      <w:r w:rsidRPr="00187858">
        <w:tab/>
        <w:t>Articulator</w:t>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t>Articulator</w:t>
      </w:r>
      <w:r>
        <w:t xml:space="preserve">          [-continuant]</w:t>
      </w:r>
    </w:p>
    <w:p w14:paraId="02F7B947" w14:textId="77777777" w:rsidR="00902E77" w:rsidRPr="00187858" w:rsidRDefault="00902E77" w:rsidP="00DD3440">
      <w:pPr>
        <w:pStyle w:val="Index1"/>
      </w:pPr>
      <w:r>
        <w:rPr>
          <w:noProof/>
          <w:lang w:val="de-DE" w:eastAsia="de-DE"/>
        </w:rPr>
        <mc:AlternateContent>
          <mc:Choice Requires="wps">
            <w:drawing>
              <wp:anchor distT="0" distB="0" distL="114300" distR="114300" simplePos="0" relativeHeight="251679744" behindDoc="0" locked="0" layoutInCell="1" allowOverlap="1" wp14:anchorId="679D731B" wp14:editId="1E55C1C8">
                <wp:simplePos x="0" y="0"/>
                <wp:positionH relativeFrom="column">
                  <wp:posOffset>3266440</wp:posOffset>
                </wp:positionH>
                <wp:positionV relativeFrom="paragraph">
                  <wp:posOffset>20320</wp:posOffset>
                </wp:positionV>
                <wp:extent cx="0" cy="13208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32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3C9CBEF" id="Straight Connector 6"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pt,1.6pt" to="257.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" strokecolor="black [3200]" strokeweight=".5pt">
                <v:stroke joinstyle="miter"/>
                <o:lock v:ext="edit" shapetype="f"/>
              </v:line>
            </w:pict>
          </mc:Fallback>
        </mc:AlternateContent>
      </w:r>
      <w:r w:rsidRPr="00187858">
        <w:tab/>
      </w:r>
      <w:r w:rsidRPr="00187858">
        <w:tab/>
      </w:r>
      <w:r w:rsidRPr="00187858">
        <w:tab/>
      </w:r>
    </w:p>
    <w:p w14:paraId="748B9D33" w14:textId="77777777" w:rsidR="00902E77" w:rsidRPr="00187858" w:rsidRDefault="00902E77" w:rsidP="00DD3440">
      <w:pPr>
        <w:pStyle w:val="Index1"/>
      </w:pP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rsidRPr="00187858">
        <w:tab/>
      </w:r>
      <w:r>
        <w:t xml:space="preserve">      </w:t>
      </w:r>
      <w:r w:rsidRPr="00187858">
        <w:t>[α]</w:t>
      </w:r>
    </w:p>
    <w:p w14:paraId="2B1AA784" w14:textId="0121251D" w:rsidR="00902E77" w:rsidRPr="00090A6E" w:rsidRDefault="00902E77" w:rsidP="00090A6E">
      <w:pPr>
        <w:pStyle w:val="lsSection1"/>
        <w:ind w:left="360"/>
      </w:pPr>
      <w:r w:rsidRPr="00090A6E">
        <w:t>Resyllabification</w:t>
      </w:r>
    </w:p>
    <w:p w14:paraId="3899326B" w14:textId="77777777" w:rsidR="00902E77" w:rsidRPr="00187858" w:rsidRDefault="00902E77" w:rsidP="00902E77">
      <w:pPr>
        <w:spacing w:line="276" w:lineRule="auto"/>
        <w:jc w:val="both"/>
        <w:rPr>
          <w:b/>
          <w:color w:val="000000" w:themeColor="text1"/>
        </w:rPr>
      </w:pPr>
    </w:p>
    <w:p w14:paraId="683006F0" w14:textId="77777777" w:rsidR="00902E77" w:rsidRPr="00343AAC" w:rsidRDefault="00902E77" w:rsidP="005B4852">
      <w:pPr>
        <w:rPr>
          <w:color w:val="000000" w:themeColor="text1"/>
        </w:rPr>
      </w:pPr>
      <w:r w:rsidRPr="00343AAC">
        <w:rPr>
          <w:color w:val="000000" w:themeColor="text1"/>
        </w:rPr>
        <w:t xml:space="preserve">In some cases, the underlying syllable structures that were </w:t>
      </w:r>
      <w:r>
        <w:rPr>
          <w:color w:val="000000" w:themeColor="text1"/>
        </w:rPr>
        <w:t>described</w:t>
      </w:r>
      <w:r w:rsidRPr="00343AAC">
        <w:rPr>
          <w:color w:val="000000" w:themeColor="text1"/>
        </w:rPr>
        <w:t xml:space="preserve"> in </w:t>
      </w:r>
      <w:r>
        <w:rPr>
          <w:color w:val="000000" w:themeColor="text1"/>
        </w:rPr>
        <w:t>S</w:t>
      </w:r>
      <w:r w:rsidRPr="00343AAC">
        <w:rPr>
          <w:color w:val="000000" w:themeColor="text1"/>
        </w:rPr>
        <w:t>ection</w:t>
      </w:r>
      <w:r>
        <w:rPr>
          <w:color w:val="000000" w:themeColor="text1"/>
        </w:rPr>
        <w:t xml:space="preserve"> 2</w:t>
      </w:r>
      <w:r w:rsidRPr="00343AAC">
        <w:rPr>
          <w:color w:val="000000" w:themeColor="text1"/>
        </w:rPr>
        <w:t xml:space="preserve"> are subject to modifi</w:t>
      </w:r>
      <w:r>
        <w:rPr>
          <w:color w:val="000000" w:themeColor="text1"/>
        </w:rPr>
        <w:t>cation</w:t>
      </w:r>
      <w:r w:rsidRPr="00343AAC">
        <w:rPr>
          <w:color w:val="000000" w:themeColor="text1"/>
        </w:rPr>
        <w:t>.</w:t>
      </w:r>
      <w:r>
        <w:rPr>
          <w:color w:val="000000" w:themeColor="text1"/>
        </w:rPr>
        <w:t xml:space="preserve"> This </w:t>
      </w:r>
      <w:r w:rsidRPr="00343AAC">
        <w:rPr>
          <w:color w:val="000000" w:themeColor="text1"/>
        </w:rPr>
        <w:t>section</w:t>
      </w:r>
      <w:r>
        <w:rPr>
          <w:color w:val="000000" w:themeColor="text1"/>
        </w:rPr>
        <w:t xml:space="preserve"> deals with the </w:t>
      </w:r>
      <w:r w:rsidRPr="005B4852">
        <w:t>following</w:t>
      </w:r>
      <w:r>
        <w:rPr>
          <w:color w:val="000000" w:themeColor="text1"/>
        </w:rPr>
        <w:t xml:space="preserve"> resyllabification processes: vowel</w:t>
      </w:r>
      <w:r w:rsidRPr="00343AAC">
        <w:rPr>
          <w:color w:val="000000" w:themeColor="text1"/>
        </w:rPr>
        <w:t xml:space="preserve"> deletion</w:t>
      </w:r>
      <w:r w:rsidRPr="00057B7C">
        <w:rPr>
          <w:color w:val="000000" w:themeColor="text1"/>
        </w:rPr>
        <w:t xml:space="preserve"> </w:t>
      </w:r>
      <w:r>
        <w:rPr>
          <w:color w:val="000000" w:themeColor="text1"/>
        </w:rPr>
        <w:t>of the second vowel in a sequence of two vowels in two adjacent syllables, leading to CVC syllables (3</w:t>
      </w:r>
      <w:r w:rsidRPr="00343AAC">
        <w:rPr>
          <w:color w:val="000000" w:themeColor="text1"/>
        </w:rPr>
        <w:t>.1</w:t>
      </w:r>
      <w:r>
        <w:rPr>
          <w:color w:val="000000" w:themeColor="text1"/>
        </w:rPr>
        <w:t>); vowel deletion of the first vowel in two adjacent syllables leading to CCV syllables (3.2); and liquid deletion, a process of onset simplification (3.3)</w:t>
      </w:r>
      <w:r w:rsidRPr="00343AAC">
        <w:rPr>
          <w:color w:val="000000" w:themeColor="text1"/>
        </w:rPr>
        <w:t>.</w:t>
      </w:r>
      <w:r>
        <w:rPr>
          <w:rStyle w:val="FootnoteReference"/>
          <w:color w:val="000000" w:themeColor="text1"/>
        </w:rPr>
        <w:footnoteReference w:id="5"/>
      </w:r>
      <w:r w:rsidRPr="00343AAC">
        <w:rPr>
          <w:color w:val="000000" w:themeColor="text1"/>
        </w:rPr>
        <w:t xml:space="preserve"> </w:t>
      </w:r>
      <w:r>
        <w:rPr>
          <w:color w:val="000000" w:themeColor="text1"/>
        </w:rPr>
        <w:t xml:space="preserve">Furthermore, </w:t>
      </w:r>
      <w:r w:rsidRPr="00EA2D63">
        <w:rPr>
          <w:rFonts w:eastAsia="SimSun"/>
          <w:lang w:eastAsia="zh-CN"/>
        </w:rPr>
        <w:t>Fròʔò</w:t>
      </w:r>
      <w:r>
        <w:rPr>
          <w:color w:val="000000" w:themeColor="text1"/>
        </w:rPr>
        <w:t xml:space="preserve"> also</w:t>
      </w:r>
      <w:r w:rsidRPr="00343AAC">
        <w:rPr>
          <w:color w:val="000000" w:themeColor="text1"/>
        </w:rPr>
        <w:t xml:space="preserve"> </w:t>
      </w:r>
      <w:r>
        <w:rPr>
          <w:color w:val="000000" w:themeColor="text1"/>
        </w:rPr>
        <w:t xml:space="preserve">has </w:t>
      </w:r>
      <w:r w:rsidRPr="00343AAC">
        <w:rPr>
          <w:color w:val="000000" w:themeColor="text1"/>
        </w:rPr>
        <w:t xml:space="preserve">a </w:t>
      </w:r>
      <w:r w:rsidRPr="00343AAC">
        <w:t>morphophonological</w:t>
      </w:r>
      <w:r w:rsidRPr="00343AAC">
        <w:rPr>
          <w:color w:val="000000" w:themeColor="text1"/>
        </w:rPr>
        <w:t xml:space="preserve"> process: two monosyllabic function words are fused into a single syllable</w:t>
      </w:r>
      <w:r>
        <w:rPr>
          <w:color w:val="000000" w:themeColor="text1"/>
        </w:rPr>
        <w:t>, see section 4</w:t>
      </w:r>
      <w:r w:rsidRPr="00343AAC">
        <w:rPr>
          <w:color w:val="000000" w:themeColor="text1"/>
        </w:rPr>
        <w:t xml:space="preserve">. </w:t>
      </w:r>
    </w:p>
    <w:p w14:paraId="15871DC0" w14:textId="77777777" w:rsidR="00902E77" w:rsidRPr="00343AAC" w:rsidRDefault="00902E77" w:rsidP="00902E77">
      <w:pPr>
        <w:spacing w:line="276" w:lineRule="auto"/>
      </w:pPr>
    </w:p>
    <w:p w14:paraId="7B8D0C30" w14:textId="5E839C41" w:rsidR="00902E77" w:rsidRPr="00090A6E" w:rsidRDefault="00902E77" w:rsidP="00090A6E">
      <w:pPr>
        <w:pStyle w:val="lsSection2"/>
        <w:ind w:left="360"/>
      </w:pPr>
      <w:r w:rsidRPr="00343AAC">
        <w:t xml:space="preserve">Vowel deletion leading to CVC syllables </w:t>
      </w:r>
    </w:p>
    <w:p w14:paraId="6D198B8A" w14:textId="77777777" w:rsidR="00902E77" w:rsidRPr="00343AAC" w:rsidRDefault="00902E77" w:rsidP="005B4852">
      <w:pPr>
        <w:rPr>
          <w:color w:val="000000" w:themeColor="text1"/>
        </w:rPr>
      </w:pPr>
      <w:r>
        <w:rPr>
          <w:color w:val="000000" w:themeColor="text1"/>
        </w:rPr>
        <w:t xml:space="preserve">If some </w:t>
      </w:r>
      <w:r w:rsidRPr="005B4852">
        <w:t>conditions</w:t>
      </w:r>
      <w:r>
        <w:rPr>
          <w:color w:val="000000" w:themeColor="text1"/>
        </w:rPr>
        <w:t xml:space="preserve"> are met, when two morphemes come together</w:t>
      </w:r>
      <w:r w:rsidRPr="00343AAC">
        <w:rPr>
          <w:color w:val="000000" w:themeColor="text1"/>
        </w:rPr>
        <w:t xml:space="preserve">, the </w:t>
      </w:r>
      <w:r w:rsidRPr="00343AAC">
        <w:rPr>
          <w:color w:val="000000" w:themeColor="text1"/>
        </w:rPr>
        <w:lastRenderedPageBreak/>
        <w:t xml:space="preserve">last vowel of </w:t>
      </w:r>
      <w:r>
        <w:rPr>
          <w:color w:val="000000" w:themeColor="text1"/>
        </w:rPr>
        <w:t>the first morpheme or</w:t>
      </w:r>
      <w:r w:rsidRPr="00343AAC">
        <w:rPr>
          <w:color w:val="000000" w:themeColor="text1"/>
        </w:rPr>
        <w:t xml:space="preserve"> word delete</w:t>
      </w:r>
      <w:r>
        <w:rPr>
          <w:color w:val="000000" w:themeColor="text1"/>
        </w:rPr>
        <w:t>s, and a</w:t>
      </w:r>
      <w:r w:rsidRPr="00343AAC">
        <w:rPr>
          <w:color w:val="000000" w:themeColor="text1"/>
        </w:rPr>
        <w:t xml:space="preserve"> coda </w:t>
      </w:r>
      <w:r>
        <w:rPr>
          <w:color w:val="000000" w:themeColor="text1"/>
        </w:rPr>
        <w:t>is</w:t>
      </w:r>
      <w:r w:rsidRPr="00343AAC">
        <w:rPr>
          <w:color w:val="000000" w:themeColor="text1"/>
        </w:rPr>
        <w:t xml:space="preserve"> created.</w:t>
      </w:r>
      <w:r>
        <w:rPr>
          <w:color w:val="000000" w:themeColor="text1"/>
        </w:rPr>
        <w:t xml:space="preserve"> We refrain from calling the process ‘vowel syncope’, since that would imply that it is an unstressed vowel that is deleted. However, there is no evidence whatever for stress in </w:t>
      </w:r>
      <w:r w:rsidRPr="00EA2D63">
        <w:rPr>
          <w:rFonts w:eastAsia="SimSun"/>
          <w:lang w:eastAsia="zh-CN"/>
        </w:rPr>
        <w:t>Fròʔò</w:t>
      </w:r>
      <w:r>
        <w:rPr>
          <w:rFonts w:eastAsia="SimSun"/>
          <w:lang w:eastAsia="zh-CN"/>
        </w:rPr>
        <w:t xml:space="preserve">. Vowel deletion in </w:t>
      </w:r>
      <w:r w:rsidRPr="00EA2D63">
        <w:rPr>
          <w:rFonts w:eastAsia="SimSun"/>
          <w:lang w:eastAsia="zh-CN"/>
        </w:rPr>
        <w:t>Fròʔò</w:t>
      </w:r>
      <w:r>
        <w:rPr>
          <w:rFonts w:eastAsia="SimSun"/>
          <w:lang w:eastAsia="zh-CN"/>
        </w:rPr>
        <w:t xml:space="preserve"> touches all vowels equally.</w:t>
      </w:r>
      <w:r>
        <w:rPr>
          <w:rStyle w:val="FootnoteReference"/>
          <w:rFonts w:eastAsia="SimSun"/>
          <w:lang w:eastAsia="zh-CN"/>
        </w:rPr>
        <w:footnoteReference w:id="6"/>
      </w:r>
    </w:p>
    <w:p w14:paraId="080B21F3" w14:textId="77777777" w:rsidR="00902E77" w:rsidRPr="00343AAC" w:rsidRDefault="00902E77" w:rsidP="00902E77">
      <w:pPr>
        <w:spacing w:line="276" w:lineRule="auto"/>
        <w:jc w:val="both"/>
        <w:rPr>
          <w:color w:val="000000" w:themeColor="text1"/>
        </w:rPr>
      </w:pPr>
    </w:p>
    <w:p w14:paraId="2E2221A6" w14:textId="77777777" w:rsidR="00902E77" w:rsidRDefault="00902E77" w:rsidP="00DD3440">
      <w:pPr>
        <w:pStyle w:val="Index1"/>
        <w:numPr>
          <w:ilvl w:val="0"/>
          <w:numId w:val="6"/>
        </w:numPr>
        <w:rPr>
          <w:bCs/>
        </w:rPr>
      </w:pPr>
      <w:r w:rsidRPr="00202617">
        <w:t xml:space="preserve"> Coda</w:t>
      </w:r>
      <w:r>
        <w:t xml:space="preserve"> creation</w:t>
      </w:r>
      <w:r w:rsidRPr="00202617">
        <w:t xml:space="preserve"> through vowel deletion </w:t>
      </w:r>
      <w:r w:rsidRPr="00202617">
        <w:rPr>
          <w:bCs/>
        </w:rPr>
        <w:t>CV.CV → CVC</w:t>
      </w:r>
    </w:p>
    <w:p w14:paraId="6E71A3E2" w14:textId="77777777" w:rsidR="00902E77" w:rsidRDefault="00902E77" w:rsidP="00902E77">
      <w:pPr>
        <w:spacing w:line="276" w:lineRule="auto"/>
        <w:jc w:val="both"/>
        <w:rPr>
          <w:color w:val="000000" w:themeColor="text1"/>
        </w:rPr>
      </w:pPr>
    </w:p>
    <w:p w14:paraId="18A9195A" w14:textId="77777777" w:rsidR="00902E77" w:rsidRPr="00343AAC" w:rsidRDefault="00902E77" w:rsidP="005B4852">
      <w:pPr>
        <w:rPr>
          <w:color w:val="000000" w:themeColor="text1"/>
        </w:rPr>
      </w:pPr>
      <w:r>
        <w:rPr>
          <w:color w:val="000000" w:themeColor="text1"/>
        </w:rPr>
        <w:t>The result of vowel deletion</w:t>
      </w:r>
      <w:r w:rsidRPr="00343AAC">
        <w:rPr>
          <w:color w:val="000000" w:themeColor="text1"/>
        </w:rPr>
        <w:t xml:space="preserve"> </w:t>
      </w:r>
      <w:r>
        <w:rPr>
          <w:color w:val="000000" w:themeColor="text1"/>
        </w:rPr>
        <w:t>appears</w:t>
      </w:r>
      <w:r w:rsidRPr="00343AAC">
        <w:rPr>
          <w:color w:val="000000" w:themeColor="text1"/>
        </w:rPr>
        <w:t xml:space="preserve"> in the </w:t>
      </w:r>
      <w:r>
        <w:rPr>
          <w:color w:val="000000" w:themeColor="text1"/>
        </w:rPr>
        <w:t>third</w:t>
      </w:r>
      <w:r w:rsidRPr="00343AAC">
        <w:rPr>
          <w:color w:val="000000" w:themeColor="text1"/>
        </w:rPr>
        <w:t xml:space="preserve"> column of</w:t>
      </w:r>
      <w:r>
        <w:rPr>
          <w:color w:val="000000" w:themeColor="text1"/>
        </w:rPr>
        <w:t xml:space="preserve"> </w:t>
      </w:r>
      <w:r w:rsidRPr="00343AAC">
        <w:rPr>
          <w:color w:val="000000" w:themeColor="text1"/>
        </w:rPr>
        <w:t>the examples</w:t>
      </w:r>
      <w:r>
        <w:rPr>
          <w:color w:val="000000" w:themeColor="text1"/>
        </w:rPr>
        <w:t xml:space="preserve"> in </w:t>
      </w:r>
      <w:r>
        <w:rPr>
          <w:color w:val="000000" w:themeColor="text1"/>
        </w:rPr>
        <w:fldChar w:fldCharType="begin"/>
      </w:r>
      <w:r>
        <w:rPr>
          <w:color w:val="000000" w:themeColor="text1"/>
        </w:rPr>
        <w:instrText xml:space="preserve"> REF _Ref499278845 \r \h </w:instrText>
      </w:r>
      <w:r>
        <w:rPr>
          <w:color w:val="000000" w:themeColor="text1"/>
        </w:rPr>
      </w:r>
      <w:r>
        <w:rPr>
          <w:color w:val="000000" w:themeColor="text1"/>
        </w:rPr>
        <w:fldChar w:fldCharType="separate"/>
      </w:r>
      <w:r>
        <w:rPr>
          <w:color w:val="000000" w:themeColor="text1"/>
        </w:rPr>
        <w:t>(21)</w:t>
      </w:r>
      <w:r>
        <w:rPr>
          <w:color w:val="000000" w:themeColor="text1"/>
        </w:rPr>
        <w:fldChar w:fldCharType="end"/>
      </w:r>
      <w:r>
        <w:rPr>
          <w:color w:val="000000" w:themeColor="text1"/>
        </w:rPr>
        <w:t xml:space="preserve">, showing a </w:t>
      </w:r>
      <w:r w:rsidRPr="005B4852">
        <w:t>sequence</w:t>
      </w:r>
      <w:r>
        <w:rPr>
          <w:color w:val="000000" w:themeColor="text1"/>
        </w:rPr>
        <w:t xml:space="preserve"> of two nouns, or of a noun (or a verb) and an article or a class morpheme.</w:t>
      </w:r>
      <w:r w:rsidRPr="00343AAC">
        <w:rPr>
          <w:color w:val="000000" w:themeColor="text1"/>
        </w:rPr>
        <w:t xml:space="preserve"> </w:t>
      </w:r>
    </w:p>
    <w:p w14:paraId="2A3E5C1A" w14:textId="77777777" w:rsidR="00902E77" w:rsidRPr="00343AAC" w:rsidRDefault="00902E77" w:rsidP="00902E77"/>
    <w:p w14:paraId="35601315" w14:textId="77777777" w:rsidR="00902E77" w:rsidRDefault="00902E77" w:rsidP="00DD3440">
      <w:pPr>
        <w:pStyle w:val="Index1"/>
        <w:numPr>
          <w:ilvl w:val="0"/>
          <w:numId w:val="6"/>
        </w:numPr>
      </w:pPr>
      <w:r w:rsidRPr="00343AAC">
        <w:t xml:space="preserve"> </w:t>
      </w:r>
      <w:r w:rsidRPr="00343AAC">
        <w:tab/>
      </w:r>
      <w:bookmarkStart w:id="36" w:name="_Ref499278845"/>
      <w:r>
        <w:t>Vowel deletion in the second syllable</w:t>
      </w:r>
      <w:bookmarkEnd w:id="36"/>
      <w:r w:rsidRPr="00343AAC">
        <w:tab/>
      </w:r>
    </w:p>
    <w:p w14:paraId="41C8EAF7" w14:textId="77777777" w:rsidR="00902E77" w:rsidRPr="00C667DF" w:rsidRDefault="00902E77" w:rsidP="00DD3440">
      <w:pPr>
        <w:pStyle w:val="Index1"/>
      </w:pPr>
      <w:r>
        <w:tab/>
      </w:r>
      <w:r>
        <w:tab/>
      </w:r>
      <w:r>
        <w:tab/>
        <w:t>a</w:t>
      </w:r>
      <w:r w:rsidRPr="00C667DF">
        <w:t>.</w:t>
      </w:r>
      <w:r w:rsidRPr="00C667DF">
        <w:tab/>
        <w:t xml:space="preserve">tī.cēː.rē       </w:t>
      </w:r>
      <w:r w:rsidRPr="00C667DF">
        <w:tab/>
      </w:r>
      <w:r w:rsidRPr="00C667DF">
        <w:tab/>
      </w:r>
      <w:r w:rsidRPr="00C667DF">
        <w:tab/>
      </w:r>
      <w:r w:rsidRPr="00C667DF">
        <w:tab/>
        <w:t xml:space="preserve">+     fɔ́.lɔ́ </w:t>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t>→</w:t>
      </w:r>
      <w:r w:rsidRPr="00C667DF">
        <w:tab/>
      </w:r>
      <w:r w:rsidRPr="00C667DF">
        <w:tab/>
      </w:r>
      <w:r w:rsidRPr="00C667DF">
        <w:tab/>
      </w:r>
      <w:r w:rsidRPr="00C667DF">
        <w:tab/>
      </w:r>
      <w:r w:rsidRPr="00C667DF">
        <w:tab/>
      </w:r>
      <w:r w:rsidRPr="00C667DF">
        <w:tab/>
      </w:r>
      <w:r w:rsidRPr="00C667DF">
        <w:tab/>
      </w:r>
      <w:r w:rsidRPr="00C667DF">
        <w:tab/>
      </w:r>
      <w:r>
        <w:tab/>
      </w:r>
      <w:r w:rsidRPr="00C667DF">
        <w:t>tī.</w:t>
      </w:r>
      <w:r w:rsidRPr="00C667DF">
        <w:rPr>
          <w:b/>
        </w:rPr>
        <w:t>cēːr</w:t>
      </w:r>
      <w:r>
        <w:t>-</w:t>
      </w:r>
      <w:r w:rsidRPr="00C667DF">
        <w:t>fɔ́</w:t>
      </w:r>
      <w:r>
        <w:t>-</w:t>
      </w:r>
      <w:r w:rsidRPr="00C667DF">
        <w:t xml:space="preserve">lɔ́ </w:t>
      </w:r>
    </w:p>
    <w:p w14:paraId="53EAD381" w14:textId="77777777" w:rsidR="00902E77" w:rsidRPr="00C667DF" w:rsidRDefault="00902E77" w:rsidP="00DD3440">
      <w:pPr>
        <w:pStyle w:val="Index1"/>
      </w:pPr>
      <w:r w:rsidRPr="00C667DF">
        <w:tab/>
      </w:r>
      <w:r w:rsidRPr="00C667DF">
        <w:tab/>
      </w:r>
      <w:r w:rsidRPr="00C667DF">
        <w:tab/>
      </w:r>
      <w:r w:rsidRPr="00C667DF">
        <w:tab/>
      </w:r>
      <w:r w:rsidRPr="00C667DF">
        <w:tab/>
        <w:t xml:space="preserve">‘madness’ </w:t>
      </w:r>
      <w:r w:rsidRPr="00C667DF">
        <w:tab/>
        <w:t xml:space="preserve">       </w:t>
      </w:r>
      <w:r w:rsidRPr="00C667DF">
        <w:tab/>
      </w:r>
      <w:r w:rsidRPr="00C667DF">
        <w:tab/>
      </w:r>
      <w:r w:rsidRPr="00C667DF">
        <w:tab/>
      </w:r>
      <w:r w:rsidRPr="00C667DF">
        <w:tab/>
      </w:r>
      <w:r w:rsidRPr="00C667DF">
        <w:tab/>
        <w:t>‘owner</w:t>
      </w:r>
      <w:r>
        <w:t>-</w:t>
      </w:r>
      <w:r w:rsidRPr="008120A9">
        <w:rPr>
          <w:smallCaps/>
        </w:rPr>
        <w:t>cm</w:t>
      </w:r>
      <w:r>
        <w:rPr>
          <w:smallCaps/>
        </w:rPr>
        <w:t>1</w:t>
      </w:r>
      <w:r w:rsidRPr="00C667DF">
        <w:t xml:space="preserve">’  </w:t>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t xml:space="preserve">  </w:t>
      </w:r>
      <w:r w:rsidRPr="00C667DF">
        <w:tab/>
      </w:r>
      <w:r>
        <w:tab/>
      </w:r>
      <w:r>
        <w:tab/>
      </w:r>
      <w:r w:rsidRPr="00C667DF">
        <w:t>‘mad person-</w:t>
      </w:r>
      <w:r w:rsidRPr="008120A9">
        <w:rPr>
          <w:smallCaps/>
        </w:rPr>
        <w:t>cm</w:t>
      </w:r>
      <w:r w:rsidRPr="00C667DF">
        <w:t>1’</w:t>
      </w:r>
    </w:p>
    <w:p w14:paraId="72C0EA88" w14:textId="77777777" w:rsidR="00902E77" w:rsidRPr="00C667DF" w:rsidRDefault="00902E77" w:rsidP="00DD3440">
      <w:pPr>
        <w:pStyle w:val="Index1"/>
      </w:pPr>
      <w:r w:rsidRPr="00C667DF">
        <w:tab/>
      </w:r>
      <w:r w:rsidRPr="00C667DF">
        <w:tab/>
      </w:r>
      <w:r w:rsidRPr="00C667DF">
        <w:tab/>
      </w:r>
      <w:r>
        <w:t>b</w:t>
      </w:r>
      <w:r w:rsidRPr="00C667DF">
        <w:t>.</w:t>
      </w:r>
      <w:r w:rsidRPr="00C667DF">
        <w:tab/>
        <w:t xml:space="preserve">tī-ʔī     </w:t>
      </w:r>
      <w:r w:rsidRPr="00C667DF">
        <w:tab/>
      </w:r>
      <w:r w:rsidRPr="00C667DF">
        <w:tab/>
      </w:r>
      <w:r w:rsidRPr="00C667DF">
        <w:tab/>
        <w:t xml:space="preserve"> </w:t>
      </w:r>
      <w:r w:rsidRPr="00C667DF">
        <w:tab/>
      </w:r>
      <w:r w:rsidRPr="00C667DF">
        <w:tab/>
      </w:r>
      <w:r w:rsidRPr="00C667DF">
        <w:tab/>
      </w:r>
      <w:r w:rsidRPr="00C667DF">
        <w:tab/>
      </w:r>
      <w:r w:rsidRPr="00C667DF">
        <w:tab/>
        <w:t xml:space="preserve">+  </w:t>
      </w:r>
      <w:r w:rsidRPr="00C667DF">
        <w:tab/>
      </w:r>
      <w:r w:rsidRPr="00C667DF">
        <w:tab/>
        <w:t>kà</w:t>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t>→</w:t>
      </w:r>
      <w:r w:rsidRPr="00C667DF">
        <w:tab/>
      </w:r>
      <w:r w:rsidRPr="00C667DF">
        <w:tab/>
      </w:r>
      <w:r w:rsidRPr="00C667DF">
        <w:tab/>
      </w:r>
      <w:r w:rsidRPr="00C667DF">
        <w:tab/>
      </w:r>
      <w:r w:rsidRPr="00C667DF">
        <w:tab/>
      </w:r>
      <w:r w:rsidRPr="00C667DF">
        <w:tab/>
      </w:r>
      <w:r w:rsidRPr="00C667DF">
        <w:tab/>
      </w:r>
      <w:r w:rsidRPr="00C667DF">
        <w:tab/>
      </w:r>
      <w:r>
        <w:tab/>
      </w:r>
      <w:r w:rsidRPr="00C667DF">
        <w:rPr>
          <w:b/>
        </w:rPr>
        <w:t>tīʔ</w:t>
      </w:r>
      <w:r>
        <w:t>-</w:t>
      </w:r>
      <w:r w:rsidRPr="00C667DF">
        <w:t xml:space="preserve">kà   </w:t>
      </w:r>
    </w:p>
    <w:p w14:paraId="6DF2481B" w14:textId="77777777" w:rsidR="00902E77" w:rsidRDefault="00902E77" w:rsidP="00DD3440">
      <w:pPr>
        <w:pStyle w:val="Index1"/>
      </w:pPr>
      <w:r w:rsidRPr="00C667DF">
        <w:tab/>
      </w:r>
      <w:r w:rsidRPr="00C667DF">
        <w:tab/>
      </w:r>
      <w:r w:rsidRPr="00C667DF">
        <w:tab/>
      </w:r>
      <w:r w:rsidRPr="00C667DF">
        <w:tab/>
      </w:r>
      <w:r w:rsidRPr="00C667DF">
        <w:tab/>
        <w:t>‘tree-</w:t>
      </w:r>
      <w:r w:rsidRPr="008120A9">
        <w:rPr>
          <w:smallCaps/>
        </w:rPr>
        <w:t>cm</w:t>
      </w:r>
      <w:r w:rsidRPr="00C667DF">
        <w:t>5’</w:t>
      </w:r>
      <w:r w:rsidRPr="00C667DF">
        <w:tab/>
        <w:t xml:space="preserve"> </w:t>
      </w:r>
      <w:r w:rsidRPr="00C667DF">
        <w:tab/>
      </w:r>
      <w:r w:rsidRPr="00C667DF">
        <w:tab/>
      </w:r>
      <w:r w:rsidRPr="00C667DF">
        <w:tab/>
      </w:r>
      <w:r w:rsidRPr="00C667DF">
        <w:tab/>
      </w:r>
      <w:r w:rsidRPr="00C667DF">
        <w:tab/>
      </w:r>
      <w:r w:rsidRPr="00C667DF">
        <w:tab/>
      </w:r>
      <w:r w:rsidRPr="00C667DF">
        <w:tab/>
      </w:r>
      <w:r>
        <w:rPr>
          <w:smallCaps/>
        </w:rPr>
        <w:t>ind.</w:t>
      </w:r>
      <w:r w:rsidRPr="00C667DF">
        <w:rPr>
          <w:smallCaps/>
        </w:rPr>
        <w:t>art</w:t>
      </w:r>
      <w:r w:rsidRPr="00C667DF">
        <w:t>.</w:t>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r>
      <w:r>
        <w:tab/>
      </w:r>
      <w:r>
        <w:tab/>
      </w:r>
      <w:r w:rsidRPr="00C667DF">
        <w:t>‘a tree’</w:t>
      </w:r>
    </w:p>
    <w:p w14:paraId="6321208F" w14:textId="77777777" w:rsidR="00902E77" w:rsidRPr="00343AAC" w:rsidRDefault="00902E77" w:rsidP="00DD3440">
      <w:pPr>
        <w:pStyle w:val="Index1"/>
      </w:pPr>
      <w:r w:rsidRPr="00C667DF">
        <w:tab/>
      </w:r>
      <w:r w:rsidRPr="00C667DF">
        <w:tab/>
      </w:r>
      <w:r w:rsidRPr="00C667DF">
        <w:tab/>
      </w:r>
      <w:r>
        <w:t>c</w:t>
      </w:r>
      <w:r w:rsidRPr="001D0E2C">
        <w:t>. fɛ́ː.rɛ́</w:t>
      </w:r>
      <w:r>
        <w:t xml:space="preserve"> </w:t>
      </w:r>
      <w:r>
        <w:tab/>
        <w:t xml:space="preserve"> </w:t>
      </w:r>
      <w:r>
        <w:tab/>
      </w:r>
      <w:r>
        <w:rPr>
          <w:color w:val="FF0000"/>
        </w:rPr>
        <w:tab/>
      </w:r>
      <w:r>
        <w:rPr>
          <w:color w:val="FF0000"/>
        </w:rPr>
        <w:tab/>
      </w:r>
      <w:r>
        <w:rPr>
          <w:color w:val="FF0000"/>
        </w:rPr>
        <w:tab/>
      </w:r>
      <w:r>
        <w:rPr>
          <w:color w:val="FF0000"/>
        </w:rPr>
        <w:tab/>
      </w:r>
      <w:r>
        <w:tab/>
      </w:r>
      <w:r>
        <w:tab/>
      </w:r>
      <w:r>
        <w:tab/>
        <w:t>+     m</w:t>
      </w:r>
      <w:r w:rsidRPr="00204510">
        <w:t>ũ̀</w:t>
      </w:r>
      <w:r>
        <w:t xml:space="preserve"> </w:t>
      </w:r>
      <w:r>
        <w:tab/>
      </w:r>
      <w:r>
        <w:tab/>
      </w:r>
      <w:r>
        <w:tab/>
      </w:r>
      <w:r>
        <w:tab/>
      </w:r>
      <w:r>
        <w:tab/>
      </w:r>
      <w:r>
        <w:tab/>
      </w:r>
      <w:r>
        <w:tab/>
      </w:r>
      <w:r>
        <w:tab/>
      </w:r>
      <w:r>
        <w:tab/>
      </w:r>
      <w:r>
        <w:tab/>
      </w:r>
      <w:r>
        <w:tab/>
      </w:r>
      <w:r>
        <w:tab/>
        <w:t xml:space="preserve">→ </w:t>
      </w:r>
      <w:r>
        <w:tab/>
      </w:r>
      <w:r>
        <w:tab/>
      </w:r>
      <w:r>
        <w:tab/>
      </w:r>
      <w:r>
        <w:tab/>
      </w:r>
      <w:r>
        <w:tab/>
      </w:r>
      <w:r>
        <w:tab/>
      </w:r>
      <w:r>
        <w:tab/>
      </w:r>
      <w:r>
        <w:tab/>
      </w:r>
      <w:r w:rsidRPr="00BD0E7E">
        <w:rPr>
          <w:b/>
        </w:rPr>
        <w:t>fɛ́ːr</w:t>
      </w:r>
      <w:r>
        <w:t>-m</w:t>
      </w:r>
      <w:r w:rsidRPr="00204510">
        <w:t>ũ̄</w:t>
      </w:r>
      <w:r w:rsidRPr="00343AAC">
        <w:tab/>
      </w:r>
      <w:r w:rsidRPr="00343AAC">
        <w:tab/>
      </w:r>
      <w:r w:rsidRPr="00343AAC">
        <w:tab/>
      </w:r>
      <w:r w:rsidRPr="00343AAC">
        <w:tab/>
      </w:r>
    </w:p>
    <w:p w14:paraId="08EAF31C" w14:textId="77777777" w:rsidR="00902E77" w:rsidRPr="00343AAC" w:rsidRDefault="00902E77" w:rsidP="00DD3440">
      <w:pPr>
        <w:pStyle w:val="Index1"/>
      </w:pPr>
      <w:r>
        <w:tab/>
      </w:r>
      <w:r>
        <w:tab/>
      </w:r>
      <w:r>
        <w:tab/>
      </w:r>
      <w:r>
        <w:tab/>
      </w:r>
      <w:r>
        <w:tab/>
        <w:t>‘happy person’</w:t>
      </w:r>
      <w:r>
        <w:tab/>
      </w:r>
      <w:r>
        <w:tab/>
      </w:r>
      <w:r>
        <w:tab/>
      </w:r>
      <w:r>
        <w:tab/>
      </w:r>
      <w:r>
        <w:tab/>
      </w:r>
      <w:r w:rsidRPr="008120A9">
        <w:rPr>
          <w:smallCaps/>
        </w:rPr>
        <w:t>cm</w:t>
      </w:r>
      <w:r>
        <w:t>7</w:t>
      </w:r>
      <w:r w:rsidRPr="00343AAC">
        <w:tab/>
      </w:r>
      <w:r w:rsidRPr="00343AAC">
        <w:tab/>
        <w:t xml:space="preserve">    </w:t>
      </w:r>
      <w:r>
        <w:tab/>
      </w:r>
      <w:r>
        <w:tab/>
      </w:r>
      <w:r>
        <w:tab/>
      </w:r>
      <w:r>
        <w:tab/>
      </w:r>
      <w:r>
        <w:tab/>
      </w:r>
      <w:r>
        <w:tab/>
      </w:r>
      <w:r>
        <w:tab/>
      </w:r>
      <w:r>
        <w:tab/>
      </w:r>
      <w:r>
        <w:tab/>
      </w:r>
      <w:r>
        <w:tab/>
      </w:r>
      <w:r>
        <w:tab/>
      </w:r>
      <w:r>
        <w:tab/>
      </w:r>
      <w:r>
        <w:tab/>
      </w:r>
      <w:r>
        <w:tab/>
      </w:r>
      <w:r>
        <w:tab/>
      </w:r>
      <w:r>
        <w:tab/>
      </w:r>
      <w:r>
        <w:tab/>
      </w:r>
      <w:r>
        <w:tab/>
      </w:r>
      <w:r>
        <w:tab/>
      </w:r>
      <w:r w:rsidRPr="00343AAC">
        <w:t>‘happiness</w:t>
      </w:r>
      <w:r>
        <w:t>-</w:t>
      </w:r>
      <w:r w:rsidRPr="008120A9">
        <w:rPr>
          <w:smallCaps/>
        </w:rPr>
        <w:t>cm</w:t>
      </w:r>
      <w:r>
        <w:t>7</w:t>
      </w:r>
      <w:r w:rsidRPr="00343AAC">
        <w:t xml:space="preserve">’    </w:t>
      </w:r>
      <w:r w:rsidRPr="00343AAC">
        <w:tab/>
      </w:r>
    </w:p>
    <w:p w14:paraId="387D2588" w14:textId="77777777" w:rsidR="00902E77" w:rsidRPr="009B540C" w:rsidRDefault="00902E77" w:rsidP="00DD3440">
      <w:pPr>
        <w:pStyle w:val="Index1"/>
      </w:pPr>
      <w:r>
        <w:tab/>
      </w:r>
      <w:r>
        <w:tab/>
      </w:r>
      <w:r>
        <w:tab/>
        <w:t>d</w:t>
      </w:r>
      <w:r w:rsidRPr="009B540C">
        <w:t>.</w:t>
      </w:r>
      <w:r w:rsidRPr="009B540C">
        <w:tab/>
        <w:t>t</w:t>
      </w:r>
      <w:r w:rsidRPr="00204510">
        <w:t>ã́</w:t>
      </w:r>
      <w:r w:rsidRPr="009B540C">
        <w:t>.ʔ</w:t>
      </w:r>
      <w:r w:rsidRPr="00204510">
        <w:t>ã́</w:t>
      </w:r>
      <w:r w:rsidRPr="009B540C">
        <w:t xml:space="preserve"> </w:t>
      </w:r>
      <w:r w:rsidRPr="009B540C">
        <w:tab/>
        <w:t xml:space="preserve"> </w:t>
      </w:r>
      <w:r w:rsidRPr="009B540C">
        <w:tab/>
      </w:r>
      <w:r w:rsidRPr="009B540C">
        <w:tab/>
      </w:r>
      <w:r w:rsidRPr="009B540C">
        <w:tab/>
      </w:r>
      <w:r w:rsidRPr="009B540C">
        <w:tab/>
      </w:r>
      <w:r w:rsidRPr="009B540C">
        <w:tab/>
      </w:r>
      <w:r w:rsidRPr="009B540C">
        <w:tab/>
      </w:r>
      <w:r>
        <w:tab/>
      </w:r>
      <w:r>
        <w:tab/>
      </w:r>
      <w:r w:rsidRPr="009B540C">
        <w:t>+</w:t>
      </w:r>
      <w:r w:rsidRPr="009B540C">
        <w:tab/>
      </w:r>
      <w:r w:rsidRPr="009B540C">
        <w:tab/>
      </w:r>
      <w:r>
        <w:tab/>
      </w:r>
      <w:r w:rsidRPr="009B540C">
        <w:t>lV</w:t>
      </w:r>
      <w:r w:rsidRPr="009B540C">
        <w:tab/>
      </w:r>
      <w:r w:rsidRPr="009B540C">
        <w:tab/>
      </w:r>
      <w:r w:rsidRPr="009B540C">
        <w:tab/>
      </w:r>
      <w:r w:rsidRPr="009B540C">
        <w:tab/>
      </w:r>
      <w:r>
        <w:tab/>
      </w:r>
      <w:r>
        <w:tab/>
      </w:r>
      <w:r>
        <w:tab/>
      </w:r>
      <w:r>
        <w:tab/>
      </w:r>
      <w:r>
        <w:tab/>
      </w:r>
      <w:r>
        <w:tab/>
      </w:r>
      <w:r>
        <w:tab/>
      </w:r>
      <w:r>
        <w:tab/>
      </w:r>
      <w:r>
        <w:tab/>
      </w:r>
      <w:r w:rsidRPr="009B540C">
        <w:t>→</w:t>
      </w:r>
      <w:r w:rsidRPr="009B540C">
        <w:tab/>
      </w:r>
      <w:r w:rsidRPr="009B540C">
        <w:tab/>
      </w:r>
      <w:r w:rsidRPr="009B540C">
        <w:tab/>
      </w:r>
      <w:r w:rsidRPr="009B540C">
        <w:tab/>
      </w:r>
      <w:r w:rsidRPr="009B540C">
        <w:tab/>
      </w:r>
      <w:r>
        <w:tab/>
      </w:r>
      <w:r>
        <w:tab/>
      </w:r>
      <w:r>
        <w:tab/>
      </w:r>
      <w:r>
        <w:tab/>
      </w:r>
      <w:r w:rsidRPr="009B540C">
        <w:rPr>
          <w:b/>
        </w:rPr>
        <w:t>t</w:t>
      </w:r>
      <w:r w:rsidRPr="00367D43">
        <w:rPr>
          <w:b/>
        </w:rPr>
        <w:t>ã́</w:t>
      </w:r>
      <w:r w:rsidRPr="009B540C">
        <w:rPr>
          <w:b/>
        </w:rPr>
        <w:t>ʔ</w:t>
      </w:r>
      <w:r>
        <w:t>-l</w:t>
      </w:r>
      <w:r w:rsidRPr="00204510">
        <w:t>ã̄</w:t>
      </w:r>
      <w:r w:rsidRPr="009B540C">
        <w:t xml:space="preserve"> </w:t>
      </w:r>
      <w:r w:rsidRPr="009B540C">
        <w:tab/>
      </w:r>
      <w:r w:rsidRPr="009B540C">
        <w:tab/>
      </w:r>
      <w:r w:rsidRPr="009B540C">
        <w:tab/>
        <w:t xml:space="preserve"> </w:t>
      </w:r>
      <w:r w:rsidRPr="009B540C">
        <w:tab/>
      </w:r>
      <w:r w:rsidRPr="009B540C">
        <w:tab/>
      </w:r>
    </w:p>
    <w:p w14:paraId="34159A43" w14:textId="77777777" w:rsidR="00902E77" w:rsidRDefault="00902E77" w:rsidP="00DD3440">
      <w:pPr>
        <w:pStyle w:val="Index1"/>
      </w:pPr>
      <w:r w:rsidRPr="009B540C">
        <w:tab/>
      </w:r>
      <w:r w:rsidRPr="009B540C">
        <w:tab/>
      </w:r>
      <w:r w:rsidRPr="009B540C">
        <w:tab/>
      </w:r>
      <w:r w:rsidRPr="009B540C">
        <w:tab/>
      </w:r>
      <w:r w:rsidRPr="009B540C">
        <w:tab/>
        <w:t>‘to walk’</w:t>
      </w:r>
      <w:r w:rsidRPr="009B540C">
        <w:tab/>
      </w:r>
      <w:r w:rsidRPr="009B540C">
        <w:tab/>
      </w:r>
      <w:r w:rsidRPr="009B540C">
        <w:tab/>
      </w:r>
      <w:r w:rsidRPr="009B540C">
        <w:tab/>
      </w:r>
      <w:r w:rsidRPr="009B540C">
        <w:tab/>
      </w:r>
      <w:r w:rsidRPr="009B540C">
        <w:tab/>
      </w:r>
      <w:r>
        <w:tab/>
      </w:r>
      <w:r>
        <w:tab/>
      </w:r>
      <w:r>
        <w:tab/>
      </w:r>
      <w:r w:rsidRPr="008120A9">
        <w:rPr>
          <w:smallCaps/>
        </w:rPr>
        <w:t>cm</w:t>
      </w:r>
      <w:r w:rsidRPr="009B540C">
        <w:t>3</w:t>
      </w:r>
      <w:r w:rsidRPr="009B540C">
        <w:tab/>
      </w:r>
      <w:r w:rsidRPr="009B540C">
        <w:tab/>
      </w:r>
      <w:r w:rsidRPr="009B540C">
        <w:tab/>
      </w:r>
      <w:r w:rsidRPr="009B540C">
        <w:tab/>
      </w:r>
      <w:r w:rsidRPr="009B540C">
        <w:tab/>
      </w:r>
      <w:r w:rsidRPr="009B540C">
        <w:tab/>
      </w:r>
      <w:r w:rsidRPr="009B540C">
        <w:tab/>
      </w:r>
      <w:r w:rsidRPr="009B540C">
        <w:tab/>
      </w:r>
      <w:r>
        <w:tab/>
      </w:r>
      <w:r>
        <w:tab/>
      </w:r>
      <w:r>
        <w:tab/>
      </w:r>
      <w:r>
        <w:tab/>
      </w:r>
      <w:r>
        <w:tab/>
      </w:r>
      <w:r>
        <w:tab/>
      </w:r>
      <w:r>
        <w:tab/>
      </w:r>
      <w:r>
        <w:tab/>
      </w:r>
      <w:r>
        <w:tab/>
      </w:r>
      <w:r>
        <w:tab/>
      </w:r>
      <w:r>
        <w:tab/>
      </w:r>
      <w:r>
        <w:tab/>
      </w:r>
      <w:r>
        <w:tab/>
      </w:r>
      <w:r>
        <w:tab/>
      </w:r>
      <w:r w:rsidRPr="009B540C">
        <w:t>‘walk</w:t>
      </w:r>
      <w:r>
        <w:t>-</w:t>
      </w:r>
      <w:r w:rsidRPr="008120A9">
        <w:rPr>
          <w:smallCaps/>
        </w:rPr>
        <w:t>cm</w:t>
      </w:r>
      <w:r>
        <w:rPr>
          <w:smallCaps/>
        </w:rPr>
        <w:t>3</w:t>
      </w:r>
      <w:r w:rsidRPr="009B540C">
        <w:t>’</w:t>
      </w:r>
    </w:p>
    <w:p w14:paraId="3BCBDD99" w14:textId="77777777" w:rsidR="00902E77" w:rsidRPr="009B540C" w:rsidRDefault="00902E77" w:rsidP="00DD3440">
      <w:pPr>
        <w:pStyle w:val="Index1"/>
      </w:pPr>
      <w:r>
        <w:tab/>
      </w:r>
      <w:r>
        <w:tab/>
      </w:r>
      <w:r>
        <w:tab/>
        <w:t>e</w:t>
      </w:r>
      <w:r w:rsidRPr="009B540C">
        <w:t>.</w:t>
      </w:r>
      <w:r w:rsidRPr="009B540C">
        <w:tab/>
        <w:t xml:space="preserve">klò.ʔó </w:t>
      </w:r>
      <w:r w:rsidRPr="009B540C">
        <w:tab/>
        <w:t xml:space="preserve"> </w:t>
      </w:r>
      <w:r w:rsidRPr="009B540C">
        <w:tab/>
      </w:r>
      <w:r w:rsidRPr="009B540C">
        <w:tab/>
      </w:r>
      <w:r w:rsidRPr="009B540C">
        <w:tab/>
        <w:t xml:space="preserve">  </w:t>
      </w:r>
      <w:r w:rsidRPr="009B540C">
        <w:tab/>
      </w:r>
      <w:r w:rsidRPr="009B540C">
        <w:tab/>
      </w:r>
      <w:r>
        <w:tab/>
      </w:r>
      <w:r>
        <w:tab/>
      </w:r>
      <w:r w:rsidRPr="009B540C">
        <w:t>+</w:t>
      </w:r>
      <w:r w:rsidRPr="009B540C">
        <w:tab/>
      </w:r>
      <w:r w:rsidRPr="009B540C">
        <w:tab/>
      </w:r>
      <w:r>
        <w:tab/>
      </w:r>
      <w:r w:rsidRPr="009B540C">
        <w:t xml:space="preserve">lV     </w:t>
      </w:r>
      <w:r w:rsidRPr="009B540C">
        <w:tab/>
        <w:t xml:space="preserve"> </w:t>
      </w:r>
      <w:r w:rsidRPr="009B540C">
        <w:tab/>
      </w:r>
      <w:r>
        <w:tab/>
      </w:r>
      <w:r>
        <w:tab/>
      </w:r>
      <w:r>
        <w:tab/>
      </w:r>
      <w:r>
        <w:tab/>
      </w:r>
      <w:r>
        <w:tab/>
      </w:r>
      <w:r>
        <w:tab/>
      </w:r>
      <w:r>
        <w:tab/>
      </w:r>
      <w:r>
        <w:tab/>
      </w:r>
      <w:r>
        <w:tab/>
      </w:r>
      <w:r w:rsidRPr="009B540C">
        <w:t xml:space="preserve">→   </w:t>
      </w:r>
      <w:r w:rsidRPr="009B540C">
        <w:tab/>
      </w:r>
      <w:r w:rsidRPr="009B540C">
        <w:tab/>
      </w:r>
      <w:r w:rsidRPr="009B540C">
        <w:tab/>
      </w:r>
      <w:r w:rsidRPr="009B540C">
        <w:tab/>
      </w:r>
      <w:r>
        <w:tab/>
      </w:r>
      <w:r>
        <w:tab/>
      </w:r>
      <w:r>
        <w:tab/>
      </w:r>
      <w:r>
        <w:tab/>
      </w:r>
      <w:r w:rsidRPr="009B540C">
        <w:rPr>
          <w:b/>
        </w:rPr>
        <w:t>klòʔ</w:t>
      </w:r>
      <w:r>
        <w:t>-</w:t>
      </w:r>
      <w:r w:rsidRPr="009B540C">
        <w:t xml:space="preserve">ló </w:t>
      </w:r>
      <w:r w:rsidRPr="009B540C">
        <w:tab/>
      </w:r>
      <w:r w:rsidRPr="009B540C">
        <w:tab/>
      </w:r>
      <w:r w:rsidRPr="009B540C">
        <w:tab/>
        <w:t xml:space="preserve"> </w:t>
      </w:r>
      <w:r w:rsidRPr="009B540C">
        <w:tab/>
      </w:r>
      <w:r w:rsidRPr="009B540C">
        <w:tab/>
      </w:r>
      <w:r w:rsidRPr="009B540C">
        <w:tab/>
      </w:r>
    </w:p>
    <w:p w14:paraId="17010795" w14:textId="77777777" w:rsidR="00902E77" w:rsidRPr="0033695D" w:rsidRDefault="00902E77" w:rsidP="00DD3440">
      <w:pPr>
        <w:pStyle w:val="Index1"/>
      </w:pPr>
      <w:r w:rsidRPr="009B540C">
        <w:tab/>
        <w:t xml:space="preserve"> </w:t>
      </w:r>
      <w:r>
        <w:tab/>
      </w:r>
      <w:r>
        <w:tab/>
      </w:r>
      <w:r>
        <w:tab/>
      </w:r>
      <w:r>
        <w:tab/>
      </w:r>
      <w:r w:rsidRPr="009B540C">
        <w:t>‘to roll’</w:t>
      </w:r>
      <w:r w:rsidRPr="009B540C">
        <w:tab/>
      </w:r>
      <w:r w:rsidRPr="009B540C">
        <w:tab/>
      </w:r>
      <w:r w:rsidRPr="009B540C">
        <w:tab/>
      </w:r>
      <w:r w:rsidRPr="009B540C">
        <w:tab/>
      </w:r>
      <w:r w:rsidRPr="009B540C">
        <w:tab/>
      </w:r>
      <w:r w:rsidRPr="009B540C">
        <w:tab/>
      </w:r>
      <w:r w:rsidRPr="009B540C">
        <w:tab/>
      </w:r>
      <w:r>
        <w:tab/>
      </w:r>
      <w:r>
        <w:tab/>
      </w:r>
      <w:r>
        <w:tab/>
      </w:r>
      <w:r w:rsidRPr="00B432C6">
        <w:rPr>
          <w:smallCaps/>
        </w:rPr>
        <w:t>cm</w:t>
      </w:r>
      <w:r>
        <w:t>3</w:t>
      </w:r>
      <w:r w:rsidRPr="009B540C">
        <w:tab/>
      </w:r>
      <w:r w:rsidRPr="009B540C">
        <w:tab/>
        <w:t xml:space="preserve">        </w:t>
      </w:r>
      <w:r w:rsidRPr="009B540C">
        <w:tab/>
      </w:r>
      <w:r w:rsidRPr="009B540C">
        <w:tab/>
      </w:r>
      <w:r w:rsidRPr="009B540C">
        <w:tab/>
      </w:r>
      <w:r>
        <w:tab/>
      </w:r>
      <w:r>
        <w:tab/>
      </w:r>
      <w:r>
        <w:tab/>
      </w:r>
      <w:r>
        <w:tab/>
      </w:r>
      <w:r>
        <w:tab/>
      </w:r>
      <w:r>
        <w:tab/>
      </w:r>
      <w:r>
        <w:tab/>
      </w:r>
      <w:r>
        <w:tab/>
      </w:r>
      <w:r>
        <w:tab/>
      </w:r>
      <w:r>
        <w:tab/>
      </w:r>
      <w:r>
        <w:tab/>
      </w:r>
      <w:r>
        <w:tab/>
      </w:r>
      <w:r>
        <w:tab/>
      </w:r>
      <w:r>
        <w:tab/>
      </w:r>
      <w:r w:rsidRPr="009B540C">
        <w:t>‘fact of rolling</w:t>
      </w:r>
      <w:r>
        <w:t>-</w:t>
      </w:r>
      <w:r w:rsidRPr="00271755">
        <w:rPr>
          <w:smallCaps/>
        </w:rPr>
        <w:t>cm</w:t>
      </w:r>
      <w:r>
        <w:t>3</w:t>
      </w:r>
      <w:r w:rsidRPr="009B540C">
        <w:t>’</w:t>
      </w:r>
    </w:p>
    <w:p w14:paraId="1D8CA02B" w14:textId="77777777" w:rsidR="00902E77" w:rsidRPr="009B540C" w:rsidRDefault="00902E77" w:rsidP="00DD3440">
      <w:pPr>
        <w:pStyle w:val="Index1"/>
      </w:pPr>
      <w:r w:rsidRPr="009B540C">
        <w:tab/>
      </w:r>
      <w:r w:rsidRPr="009B540C">
        <w:tab/>
      </w:r>
      <w:r w:rsidRPr="009B540C">
        <w:tab/>
      </w:r>
      <w:r>
        <w:t>f</w:t>
      </w:r>
      <w:r w:rsidRPr="009B540C">
        <w:t>.</w:t>
      </w:r>
      <w:r w:rsidRPr="009B540C">
        <w:tab/>
      </w:r>
      <w:r>
        <w:tab/>
      </w:r>
      <w:r w:rsidRPr="009B540C">
        <w:t xml:space="preserve">pɛ́:.rɛ́ </w:t>
      </w:r>
      <w:r w:rsidRPr="009B540C">
        <w:tab/>
      </w:r>
      <w:r w:rsidRPr="009B540C">
        <w:tab/>
      </w:r>
      <w:r w:rsidRPr="009B540C">
        <w:tab/>
      </w:r>
      <w:r w:rsidRPr="009B540C">
        <w:tab/>
      </w:r>
      <w:r w:rsidRPr="009B540C">
        <w:tab/>
      </w:r>
      <w:r w:rsidRPr="009B540C">
        <w:tab/>
      </w:r>
      <w:r>
        <w:tab/>
      </w:r>
      <w:r>
        <w:tab/>
      </w:r>
      <w:r w:rsidRPr="009B540C">
        <w:t>+</w:t>
      </w:r>
      <w:r w:rsidRPr="009B540C">
        <w:tab/>
      </w:r>
      <w:r w:rsidRPr="009B540C">
        <w:tab/>
      </w:r>
      <w:r>
        <w:tab/>
      </w:r>
      <w:r w:rsidRPr="009B540C">
        <w:t xml:space="preserve">lV  </w:t>
      </w:r>
      <w:r w:rsidRPr="009B540C">
        <w:tab/>
      </w:r>
      <w:r w:rsidRPr="009B540C">
        <w:tab/>
      </w:r>
      <w:r w:rsidRPr="009B540C">
        <w:tab/>
      </w:r>
      <w:r>
        <w:tab/>
      </w:r>
      <w:r>
        <w:tab/>
      </w:r>
      <w:r>
        <w:tab/>
      </w:r>
      <w:r>
        <w:tab/>
      </w:r>
      <w:r>
        <w:tab/>
      </w:r>
      <w:r>
        <w:tab/>
      </w:r>
      <w:r>
        <w:tab/>
      </w:r>
      <w:r>
        <w:tab/>
      </w:r>
      <w:r>
        <w:tab/>
      </w:r>
      <w:r w:rsidRPr="009B540C">
        <w:t>→</w:t>
      </w:r>
      <w:r w:rsidRPr="009B540C">
        <w:tab/>
      </w:r>
      <w:r w:rsidRPr="009B540C">
        <w:tab/>
      </w:r>
      <w:r w:rsidRPr="009B540C">
        <w:tab/>
      </w:r>
      <w:r w:rsidRPr="009B540C">
        <w:tab/>
      </w:r>
      <w:r w:rsidRPr="009B540C">
        <w:tab/>
      </w:r>
      <w:r>
        <w:tab/>
      </w:r>
      <w:r>
        <w:tab/>
      </w:r>
      <w:r>
        <w:tab/>
      </w:r>
      <w:r>
        <w:tab/>
      </w:r>
      <w:r w:rsidRPr="009B540C">
        <w:rPr>
          <w:b/>
        </w:rPr>
        <w:t>pɛ́:r</w:t>
      </w:r>
      <w:r>
        <w:t>-</w:t>
      </w:r>
      <w:r w:rsidRPr="009B540C">
        <w:t xml:space="preserve">lɛ́    </w:t>
      </w:r>
      <w:r w:rsidRPr="009B540C">
        <w:tab/>
      </w:r>
      <w:r w:rsidRPr="009B540C">
        <w:tab/>
      </w:r>
      <w:r w:rsidRPr="009B540C">
        <w:tab/>
        <w:t xml:space="preserve"> </w:t>
      </w:r>
      <w:r w:rsidRPr="009B540C">
        <w:tab/>
      </w:r>
    </w:p>
    <w:p w14:paraId="36E95E93" w14:textId="77777777" w:rsidR="00902E77" w:rsidRDefault="00902E77" w:rsidP="00DD3440">
      <w:pPr>
        <w:pStyle w:val="Index1"/>
      </w:pPr>
      <w:r w:rsidRPr="009B540C">
        <w:tab/>
      </w:r>
      <w:r w:rsidRPr="009B540C">
        <w:tab/>
      </w:r>
      <w:r w:rsidRPr="009B540C">
        <w:tab/>
      </w:r>
      <w:r w:rsidRPr="009B540C">
        <w:tab/>
      </w:r>
      <w:r w:rsidRPr="009B540C">
        <w:tab/>
        <w:t>‘to sell’</w:t>
      </w:r>
      <w:r w:rsidRPr="009B540C">
        <w:tab/>
      </w:r>
      <w:r w:rsidRPr="009B540C">
        <w:tab/>
      </w:r>
      <w:r w:rsidRPr="009B540C">
        <w:tab/>
      </w:r>
      <w:r w:rsidRPr="009B540C">
        <w:tab/>
      </w:r>
      <w:r w:rsidRPr="009B540C">
        <w:tab/>
      </w:r>
      <w:r w:rsidRPr="009B540C">
        <w:tab/>
      </w:r>
      <w:r w:rsidRPr="009B540C">
        <w:tab/>
      </w:r>
      <w:r>
        <w:tab/>
      </w:r>
      <w:r>
        <w:tab/>
      </w:r>
      <w:r>
        <w:tab/>
      </w:r>
      <w:r w:rsidRPr="008120A9">
        <w:rPr>
          <w:smallCaps/>
        </w:rPr>
        <w:t>cm</w:t>
      </w:r>
      <w:r w:rsidRPr="009B540C">
        <w:t>3</w:t>
      </w:r>
      <w:r w:rsidRPr="009B540C">
        <w:tab/>
      </w:r>
      <w:r w:rsidRPr="009B540C">
        <w:tab/>
      </w:r>
      <w:r w:rsidRPr="009B540C">
        <w:tab/>
      </w:r>
      <w:r w:rsidRPr="009B540C">
        <w:tab/>
      </w:r>
      <w:r w:rsidRPr="009B540C">
        <w:tab/>
      </w:r>
      <w:r w:rsidRPr="009B540C">
        <w:tab/>
      </w:r>
      <w:r w:rsidRPr="009B540C">
        <w:tab/>
      </w:r>
      <w:r w:rsidRPr="009B540C">
        <w:tab/>
      </w:r>
      <w:r>
        <w:tab/>
      </w:r>
      <w:r>
        <w:tab/>
      </w:r>
      <w:r>
        <w:tab/>
      </w:r>
      <w:r>
        <w:tab/>
      </w:r>
      <w:r>
        <w:tab/>
      </w:r>
      <w:r>
        <w:tab/>
      </w:r>
      <w:r>
        <w:tab/>
      </w:r>
      <w:r>
        <w:tab/>
      </w:r>
      <w:r>
        <w:tab/>
      </w:r>
      <w:r>
        <w:tab/>
      </w:r>
      <w:r>
        <w:tab/>
      </w:r>
      <w:r>
        <w:tab/>
      </w:r>
      <w:r>
        <w:tab/>
      </w:r>
      <w:r>
        <w:tab/>
      </w:r>
      <w:r w:rsidRPr="009B540C">
        <w:t>‘sale</w:t>
      </w:r>
      <w:r>
        <w:t>-</w:t>
      </w:r>
      <w:r w:rsidRPr="008120A9">
        <w:rPr>
          <w:smallCaps/>
        </w:rPr>
        <w:t>cm</w:t>
      </w:r>
      <w:r>
        <w:rPr>
          <w:smallCaps/>
        </w:rPr>
        <w:t>3</w:t>
      </w:r>
      <w:r w:rsidRPr="009B540C">
        <w:t>’</w:t>
      </w:r>
    </w:p>
    <w:p w14:paraId="31DDF5C9" w14:textId="77777777" w:rsidR="00902E77" w:rsidRDefault="00902E77" w:rsidP="00DD3440">
      <w:pPr>
        <w:pStyle w:val="Index1"/>
      </w:pPr>
    </w:p>
    <w:p w14:paraId="2B2AE554" w14:textId="77777777" w:rsidR="00902E77" w:rsidRPr="00C667DF" w:rsidRDefault="00902E77" w:rsidP="005B4852">
      <w:r w:rsidRPr="00B432C6">
        <w:t>In</w:t>
      </w:r>
      <w:r>
        <w:t xml:space="preserve"> </w:t>
      </w:r>
      <w:r>
        <w:fldChar w:fldCharType="begin"/>
      </w:r>
      <w:r>
        <w:instrText xml:space="preserve"> REF _Ref499224954 \r \h </w:instrText>
      </w:r>
      <w:r>
        <w:fldChar w:fldCharType="separate"/>
      </w:r>
      <w:r>
        <w:t>(22)</w:t>
      </w:r>
      <w:r>
        <w:fldChar w:fldCharType="end"/>
      </w:r>
      <w:r w:rsidRPr="00B432C6">
        <w:t xml:space="preserve">, the </w:t>
      </w:r>
      <w:r>
        <w:t xml:space="preserve">vowel deletion </w:t>
      </w:r>
      <w:r w:rsidRPr="00B432C6">
        <w:t xml:space="preserve">process takes place </w:t>
      </w:r>
      <w:r>
        <w:t>three times</w:t>
      </w:r>
      <w:r w:rsidRPr="00B432C6">
        <w:t>.</w:t>
      </w:r>
      <w:r w:rsidRPr="00C667DF">
        <w:tab/>
      </w:r>
      <w:r w:rsidRPr="00C667DF">
        <w:tab/>
      </w:r>
      <w:r w:rsidRPr="00C667DF">
        <w:tab/>
      </w:r>
    </w:p>
    <w:p w14:paraId="27ACA208" w14:textId="77777777" w:rsidR="00902E77" w:rsidRPr="00343AAC" w:rsidRDefault="00902E77" w:rsidP="00DD3440">
      <w:pPr>
        <w:pStyle w:val="Index1"/>
      </w:pPr>
      <w:r w:rsidRPr="00C667DF">
        <w:tab/>
      </w:r>
      <w:r w:rsidRPr="00C667DF">
        <w:tab/>
      </w:r>
      <w:r w:rsidRPr="00C667DF">
        <w:tab/>
      </w:r>
      <w:r w:rsidRPr="00C667DF">
        <w:tab/>
      </w:r>
      <w:r w:rsidRPr="00C667DF">
        <w:tab/>
      </w:r>
      <w:r w:rsidRPr="00C667DF">
        <w:tab/>
      </w:r>
      <w:r w:rsidRPr="00C667DF">
        <w:tab/>
      </w:r>
      <w:r w:rsidRPr="00C667DF">
        <w:tab/>
      </w:r>
      <w:r w:rsidRPr="00C667DF">
        <w:tab/>
      </w:r>
      <w:r w:rsidRPr="00C667DF">
        <w:tab/>
        <w:t xml:space="preserve">  </w:t>
      </w:r>
      <w:r w:rsidRPr="00C667DF">
        <w:tab/>
      </w:r>
      <w:r w:rsidRPr="00C667DF">
        <w:tab/>
      </w:r>
      <w:r w:rsidRPr="00C667DF">
        <w:tab/>
      </w:r>
      <w:r w:rsidRPr="00C667DF">
        <w:tab/>
      </w:r>
      <w:r w:rsidRPr="00C667DF">
        <w:tab/>
      </w:r>
    </w:p>
    <w:p w14:paraId="24D0D092" w14:textId="77777777" w:rsidR="00902E77" w:rsidRPr="00343AAC" w:rsidRDefault="00902E77" w:rsidP="00DD3440">
      <w:pPr>
        <w:pStyle w:val="Index1"/>
        <w:numPr>
          <w:ilvl w:val="0"/>
          <w:numId w:val="6"/>
        </w:numPr>
      </w:pPr>
      <w:r>
        <w:tab/>
      </w:r>
      <w:bookmarkStart w:id="37" w:name="_Ref499224954"/>
      <w:r w:rsidRPr="00C667DF">
        <w:t>kà-ʔà</w:t>
      </w:r>
      <w:r>
        <w:t xml:space="preserve"> </w:t>
      </w:r>
      <w:r>
        <w:tab/>
      </w:r>
      <w:r>
        <w:tab/>
      </w:r>
      <w:r>
        <w:tab/>
      </w:r>
      <w:r>
        <w:tab/>
      </w:r>
      <w:r>
        <w:tab/>
      </w:r>
      <w:r>
        <w:tab/>
      </w:r>
      <w:r w:rsidRPr="00C667DF">
        <w:t xml:space="preserve">+ </w:t>
      </w:r>
      <w:r w:rsidRPr="00C667DF">
        <w:tab/>
      </w:r>
      <w:r w:rsidRPr="00C667DF">
        <w:tab/>
        <w:t>fɔ́.lɔ́</w:t>
      </w:r>
      <w:r w:rsidRPr="00C667DF">
        <w:tab/>
      </w:r>
      <w:r w:rsidRPr="00C667DF">
        <w:tab/>
      </w:r>
      <w:r w:rsidRPr="00C667DF">
        <w:tab/>
      </w:r>
      <w:r>
        <w:tab/>
      </w:r>
      <w:r>
        <w:tab/>
      </w:r>
      <w:r>
        <w:tab/>
      </w:r>
      <w:r w:rsidRPr="00C667DF">
        <w:t xml:space="preserve">+ </w:t>
      </w:r>
      <w:r w:rsidRPr="00C667DF">
        <w:tab/>
        <w:t xml:space="preserve">krɔ̀ʔɔ̀         +   </w:t>
      </w:r>
      <w:r w:rsidRPr="00C667DF">
        <w:tab/>
        <w:t xml:space="preserve">ka </w:t>
      </w:r>
      <w:r w:rsidRPr="00C667DF">
        <w:tab/>
      </w:r>
      <w:r w:rsidRPr="00C667DF">
        <w:tab/>
      </w:r>
      <w:r w:rsidRPr="00C667DF">
        <w:tab/>
      </w:r>
      <w:r>
        <w:tab/>
      </w:r>
      <w:r w:rsidRPr="00C667DF">
        <w:t>→</w:t>
      </w:r>
      <w:r w:rsidRPr="00C667DF">
        <w:tab/>
      </w:r>
      <w:r w:rsidRPr="00C667DF">
        <w:tab/>
      </w:r>
      <w:r w:rsidRPr="00C667DF">
        <w:tab/>
      </w:r>
      <w:r w:rsidRPr="00C667DF">
        <w:rPr>
          <w:b/>
        </w:rPr>
        <w:t>kàʔ</w:t>
      </w:r>
      <w:r>
        <w:t>-</w:t>
      </w:r>
      <w:r w:rsidRPr="00467989">
        <w:rPr>
          <w:b/>
        </w:rPr>
        <w:t>fɔ́l</w:t>
      </w:r>
      <w:r>
        <w:t>-</w:t>
      </w:r>
      <w:r w:rsidRPr="00C667DF">
        <w:rPr>
          <w:b/>
        </w:rPr>
        <w:t>krɔ̀ʔ</w:t>
      </w:r>
      <w:r>
        <w:t>-</w:t>
      </w:r>
      <w:r w:rsidRPr="00C667DF">
        <w:t>kà</w:t>
      </w:r>
      <w:bookmarkEnd w:id="37"/>
    </w:p>
    <w:p w14:paraId="79DE2556" w14:textId="77777777" w:rsidR="00902E77" w:rsidRDefault="00902E77" w:rsidP="00DD3440">
      <w:pPr>
        <w:pStyle w:val="Index1"/>
      </w:pPr>
      <w:r>
        <w:tab/>
      </w:r>
      <w:r>
        <w:tab/>
      </w:r>
      <w:r>
        <w:tab/>
      </w:r>
      <w:r>
        <w:tab/>
      </w:r>
      <w:r>
        <w:tab/>
      </w:r>
      <w:r w:rsidRPr="00C667DF">
        <w:t>‘village-</w:t>
      </w:r>
      <w:r w:rsidRPr="00B432C6">
        <w:rPr>
          <w:smallCaps/>
        </w:rPr>
        <w:t>cm</w:t>
      </w:r>
      <w:r w:rsidRPr="00C667DF">
        <w:t xml:space="preserve">5’ </w:t>
      </w:r>
      <w:r w:rsidRPr="00C667DF">
        <w:tab/>
      </w:r>
      <w:r w:rsidRPr="00C667DF">
        <w:tab/>
        <w:t xml:space="preserve"> </w:t>
      </w:r>
      <w:r w:rsidRPr="00C667DF">
        <w:tab/>
      </w:r>
      <w:r>
        <w:tab/>
      </w:r>
      <w:r w:rsidRPr="00C667DF">
        <w:t>‘chief</w:t>
      </w:r>
      <w:r>
        <w:t>-</w:t>
      </w:r>
      <w:r w:rsidRPr="008120A9">
        <w:rPr>
          <w:smallCaps/>
        </w:rPr>
        <w:t>cm</w:t>
      </w:r>
      <w:r>
        <w:rPr>
          <w:smallCaps/>
        </w:rPr>
        <w:t>1</w:t>
      </w:r>
      <w:r w:rsidRPr="00C667DF">
        <w:t xml:space="preserve">’  </w:t>
      </w:r>
      <w:r w:rsidRPr="00C667DF">
        <w:tab/>
      </w:r>
      <w:r w:rsidRPr="00C667DF">
        <w:tab/>
        <w:t>‘car-</w:t>
      </w:r>
      <w:r w:rsidRPr="00B432C6">
        <w:rPr>
          <w:smallCaps/>
        </w:rPr>
        <w:t>cm</w:t>
      </w:r>
      <w:r w:rsidRPr="00C667DF">
        <w:t xml:space="preserve">5’ </w:t>
      </w:r>
      <w:r w:rsidRPr="00C667DF">
        <w:tab/>
      </w:r>
      <w:r w:rsidRPr="00C667DF">
        <w:tab/>
        <w:t xml:space="preserve">  </w:t>
      </w:r>
      <w:r>
        <w:rPr>
          <w:smallCaps/>
        </w:rPr>
        <w:t>ind.</w:t>
      </w:r>
      <w:r w:rsidRPr="00C667DF">
        <w:rPr>
          <w:smallCaps/>
        </w:rPr>
        <w:t>art</w:t>
      </w:r>
      <w:r w:rsidRPr="00C667DF">
        <w:t xml:space="preserve">.  </w:t>
      </w:r>
      <w:r w:rsidRPr="00C667DF">
        <w:tab/>
      </w:r>
      <w:r w:rsidRPr="00C667DF">
        <w:tab/>
      </w:r>
      <w:r w:rsidRPr="00C667DF">
        <w:tab/>
      </w:r>
      <w:r>
        <w:tab/>
        <w:t>‘</w:t>
      </w:r>
      <w:r w:rsidRPr="00C667DF">
        <w:t>chief of village</w:t>
      </w:r>
      <w:r>
        <w:t>’s car</w:t>
      </w:r>
      <w:r w:rsidRPr="00C667DF">
        <w:t>’</w:t>
      </w:r>
    </w:p>
    <w:p w14:paraId="5A4B4C33" w14:textId="77777777" w:rsidR="00902E77" w:rsidRDefault="00902E77" w:rsidP="00902E77"/>
    <w:p w14:paraId="15B73964" w14:textId="77777777" w:rsidR="00902E77" w:rsidRDefault="00902E77" w:rsidP="005B4852">
      <w:pPr>
        <w:rPr>
          <w:color w:val="000000" w:themeColor="text1"/>
        </w:rPr>
      </w:pPr>
      <w:r>
        <w:rPr>
          <w:color w:val="000000" w:themeColor="text1"/>
        </w:rPr>
        <w:t xml:space="preserve">The application of </w:t>
      </w:r>
      <w:r w:rsidRPr="005B4852">
        <w:t>vowel</w:t>
      </w:r>
      <w:r>
        <w:rPr>
          <w:color w:val="000000" w:themeColor="text1"/>
        </w:rPr>
        <w:t xml:space="preserve"> deletion and subsequent coda creation are subject to three restrictions. First, the deleted vowel is identical to the preceding one. This happens when a CM is added to a lexical root,</w:t>
      </w:r>
      <w:r w:rsidRPr="00253C47">
        <w:rPr>
          <w:color w:val="000000" w:themeColor="text1"/>
        </w:rPr>
        <w:t xml:space="preserve"> </w:t>
      </w:r>
      <w:r>
        <w:rPr>
          <w:color w:val="000000" w:themeColor="text1"/>
        </w:rPr>
        <w:t xml:space="preserve">in which case it is the result of vowel harmony. The CMs are of the form CV with a specified C, dependent on the class of the noun, and an unspecified V, which is a total copy of the last vowel of the root. </w:t>
      </w:r>
    </w:p>
    <w:p w14:paraId="31216448" w14:textId="77777777" w:rsidR="00902E77" w:rsidRDefault="00902E77" w:rsidP="00DD3440">
      <w:pPr>
        <w:rPr>
          <w:rFonts w:eastAsia="SimSun"/>
          <w:lang w:eastAsia="zh-CN"/>
        </w:rPr>
      </w:pPr>
      <w:r>
        <w:rPr>
          <w:rFonts w:eastAsia="SimSun"/>
          <w:lang w:eastAsia="zh-CN"/>
        </w:rPr>
        <w:t xml:space="preserve">In case the final vowel is prespecified and is thus not the result of vowel harmony, the </w:t>
      </w:r>
      <w:r w:rsidRPr="00DD3440">
        <w:rPr>
          <w:color w:val="000000" w:themeColor="text1"/>
        </w:rPr>
        <w:t>final</w:t>
      </w:r>
      <w:r>
        <w:rPr>
          <w:rFonts w:eastAsia="SimSun"/>
          <w:lang w:eastAsia="zh-CN"/>
        </w:rPr>
        <w:t xml:space="preserve"> vowel cannot delete. </w:t>
      </w:r>
      <w:r>
        <w:rPr>
          <w:rStyle w:val="CommentReference"/>
          <w:vanish/>
          <w:lang w:val="fr-FR"/>
        </w:rPr>
        <w:commentReference w:id="38"/>
      </w:r>
      <w:r>
        <w:rPr>
          <w:rFonts w:eastAsia="SimSun"/>
          <w:lang w:eastAsia="zh-CN"/>
        </w:rPr>
        <w:t xml:space="preserve">The words in </w:t>
      </w:r>
      <w:r>
        <w:rPr>
          <w:rFonts w:eastAsia="SimSun"/>
          <w:lang w:eastAsia="zh-CN"/>
        </w:rPr>
        <w:fldChar w:fldCharType="begin"/>
      </w:r>
      <w:r>
        <w:rPr>
          <w:rFonts w:eastAsia="SimSun"/>
          <w:lang w:eastAsia="zh-CN"/>
        </w:rPr>
        <w:instrText xml:space="preserve"> REF _Ref501027015 \r \h </w:instrText>
      </w:r>
      <w:r>
        <w:rPr>
          <w:rFonts w:eastAsia="SimSun"/>
          <w:lang w:eastAsia="zh-CN"/>
        </w:rPr>
      </w:r>
      <w:r>
        <w:rPr>
          <w:rFonts w:eastAsia="SimSun"/>
          <w:lang w:eastAsia="zh-CN"/>
        </w:rPr>
        <w:fldChar w:fldCharType="separate"/>
      </w:r>
      <w:r>
        <w:rPr>
          <w:rFonts w:eastAsia="SimSun"/>
          <w:lang w:eastAsia="zh-CN"/>
        </w:rPr>
        <w:t>(23)</w:t>
      </w:r>
      <w:r>
        <w:rPr>
          <w:rFonts w:eastAsia="SimSun"/>
          <w:lang w:eastAsia="zh-CN"/>
        </w:rPr>
        <w:fldChar w:fldCharType="end"/>
      </w:r>
      <w:r>
        <w:rPr>
          <w:rFonts w:eastAsia="SimSun"/>
          <w:lang w:eastAsia="zh-CN"/>
        </w:rPr>
        <w:t xml:space="preserve"> are lexical roots that do not take an overt CM. Moreover, the second vowel is not identical to the first one.</w:t>
      </w:r>
    </w:p>
    <w:p w14:paraId="6910E569" w14:textId="77777777" w:rsidR="00902E77" w:rsidRPr="0062513F" w:rsidRDefault="00902E77" w:rsidP="00902E77">
      <w:pPr>
        <w:spacing w:line="276" w:lineRule="auto"/>
        <w:jc w:val="both"/>
        <w:rPr>
          <w:color w:val="000000" w:themeColor="text1"/>
        </w:rPr>
      </w:pPr>
    </w:p>
    <w:p w14:paraId="483DE362" w14:textId="77777777" w:rsidR="00902E77" w:rsidRPr="009B540C" w:rsidRDefault="00902E77" w:rsidP="00DD3440">
      <w:pPr>
        <w:pStyle w:val="Index1"/>
        <w:numPr>
          <w:ilvl w:val="0"/>
          <w:numId w:val="6"/>
        </w:numPr>
        <w:rPr>
          <w:rFonts w:eastAsia="SimSun"/>
        </w:rPr>
      </w:pPr>
      <w:bookmarkStart w:id="39" w:name="_Ref486415899"/>
      <w:r>
        <w:rPr>
          <w:rFonts w:eastAsia="SimSun"/>
        </w:rPr>
        <w:tab/>
      </w:r>
      <w:bookmarkStart w:id="40" w:name="_Ref501027015"/>
      <w:r>
        <w:rPr>
          <w:rFonts w:eastAsia="SimSun"/>
        </w:rPr>
        <w:t xml:space="preserve">a. </w:t>
      </w:r>
      <w:r w:rsidRPr="009B540C">
        <w:rPr>
          <w:rFonts w:eastAsia="SimSun"/>
        </w:rPr>
        <w:t>jù.gò</w:t>
      </w:r>
      <w:r>
        <w:rPr>
          <w:rFonts w:eastAsia="SimSun"/>
        </w:rPr>
        <w:t xml:space="preserve">5 </w:t>
      </w:r>
      <w:r>
        <w:rPr>
          <w:rFonts w:eastAsia="SimSun"/>
        </w:rPr>
        <w:tab/>
      </w:r>
      <w:r>
        <w:rPr>
          <w:rFonts w:eastAsia="SimSun"/>
        </w:rPr>
        <w:tab/>
      </w:r>
      <w:r>
        <w:rPr>
          <w:rFonts w:eastAsia="SimSun"/>
        </w:rPr>
        <w:tab/>
      </w:r>
      <w:r>
        <w:rPr>
          <w:rFonts w:eastAsia="SimSun"/>
        </w:rPr>
        <w:tab/>
      </w:r>
      <w:r>
        <w:rPr>
          <w:rFonts w:eastAsia="SimSun"/>
        </w:rPr>
        <w:tab/>
      </w:r>
      <w:r>
        <w:rPr>
          <w:rFonts w:eastAsia="SimSun"/>
        </w:rPr>
        <w:tab/>
        <w:t>b.</w:t>
      </w:r>
      <w:r>
        <w:rPr>
          <w:rFonts w:eastAsia="SimSun"/>
        </w:rPr>
        <w:tab/>
        <w:t>d</w:t>
      </w:r>
      <w:r w:rsidRPr="00204510">
        <w:t>ã̀</w:t>
      </w:r>
      <w:r w:rsidRPr="009B540C">
        <w:rPr>
          <w:rFonts w:eastAsia="SimSun"/>
        </w:rPr>
        <w:t>.</w:t>
      </w:r>
      <w:r>
        <w:rPr>
          <w:rFonts w:eastAsia="SimSun"/>
        </w:rPr>
        <w:t>gò1</w:t>
      </w:r>
      <w:r w:rsidRPr="009B540C">
        <w:rPr>
          <w:rFonts w:eastAsia="SimSun"/>
        </w:rPr>
        <w:t xml:space="preserve"> </w:t>
      </w:r>
      <w:r w:rsidRPr="009B540C">
        <w:rPr>
          <w:rFonts w:eastAsia="SimSun"/>
        </w:rPr>
        <w:tab/>
      </w:r>
      <w:r w:rsidRPr="009B540C">
        <w:rPr>
          <w:rFonts w:eastAsia="SimSun"/>
        </w:rPr>
        <w:tab/>
      </w:r>
      <w:r>
        <w:rPr>
          <w:rFonts w:eastAsia="SimSun"/>
        </w:rPr>
        <w:tab/>
      </w:r>
      <w:r>
        <w:rPr>
          <w:rFonts w:eastAsia="SimSun"/>
        </w:rPr>
        <w:tab/>
      </w:r>
      <w:r>
        <w:rPr>
          <w:rFonts w:eastAsia="SimSun"/>
        </w:rPr>
        <w:tab/>
      </w:r>
      <w:r>
        <w:rPr>
          <w:rFonts w:eastAsia="SimSun"/>
        </w:rPr>
        <w:tab/>
        <w:t>c.  n</w:t>
      </w:r>
      <w:r w:rsidRPr="00204510">
        <w:t>ũ̀</w:t>
      </w:r>
      <w:r>
        <w:rPr>
          <w:rFonts w:eastAsia="SimSun"/>
        </w:rPr>
        <w:t>.bú.</w:t>
      </w:r>
      <w:r w:rsidRPr="009B540C">
        <w:rPr>
          <w:rFonts w:eastAsia="SimSun"/>
        </w:rPr>
        <w:t>ó</w:t>
      </w:r>
      <w:r>
        <w:rPr>
          <w:rFonts w:eastAsia="SimSun"/>
        </w:rPr>
        <w:t>1</w:t>
      </w:r>
      <w:r w:rsidRPr="009B540C">
        <w:rPr>
          <w:rFonts w:eastAsia="SimSun"/>
        </w:rPr>
        <w:t xml:space="preserve">    </w:t>
      </w:r>
      <w:r w:rsidRPr="009B540C">
        <w:rPr>
          <w:rFonts w:eastAsia="SimSun"/>
        </w:rPr>
        <w:tab/>
      </w:r>
      <w:r w:rsidRPr="009B540C">
        <w:rPr>
          <w:rFonts w:eastAsia="SimSun"/>
        </w:rPr>
        <w:tab/>
      </w:r>
      <w:bookmarkEnd w:id="39"/>
      <w:r>
        <w:rPr>
          <w:rFonts w:eastAsia="SimSun"/>
        </w:rPr>
        <w:tab/>
      </w:r>
      <w:r>
        <w:rPr>
          <w:rFonts w:eastAsia="SimSun"/>
        </w:rPr>
        <w:tab/>
      </w:r>
      <w:r>
        <w:rPr>
          <w:rFonts w:eastAsia="SimSun"/>
        </w:rPr>
        <w:tab/>
      </w:r>
      <w:r>
        <w:rPr>
          <w:rFonts w:eastAsia="SimSun"/>
        </w:rPr>
        <w:tab/>
      </w:r>
      <w:r>
        <w:rPr>
          <w:rFonts w:eastAsia="SimSun"/>
        </w:rPr>
        <w:tab/>
      </w:r>
      <w:r>
        <w:rPr>
          <w:rFonts w:eastAsia="SimSun"/>
        </w:rPr>
        <w:tab/>
        <w:t>d.</w:t>
      </w:r>
      <w:r>
        <w:rPr>
          <w:rFonts w:eastAsia="SimSun"/>
        </w:rPr>
        <w:tab/>
        <w:t>wó.tì.</w:t>
      </w:r>
      <w:r w:rsidRPr="00CF10A8">
        <w:rPr>
          <w:rFonts w:eastAsia="SimSun"/>
        </w:rPr>
        <w:t>ɔ̀</w:t>
      </w:r>
      <w:r>
        <w:rPr>
          <w:rFonts w:eastAsia="SimSun"/>
        </w:rPr>
        <w:t>1</w:t>
      </w:r>
      <w:bookmarkEnd w:id="40"/>
      <w:r w:rsidRPr="009B540C">
        <w:rPr>
          <w:rFonts w:eastAsia="SimSun"/>
        </w:rPr>
        <w:tab/>
      </w:r>
    </w:p>
    <w:p w14:paraId="0948F235" w14:textId="77777777" w:rsidR="00902E77" w:rsidRPr="00B438FA" w:rsidRDefault="00902E77" w:rsidP="00DD3440">
      <w:pPr>
        <w:pStyle w:val="Index1"/>
        <w:rPr>
          <w:rFonts w:eastAsia="SimSun"/>
        </w:rPr>
      </w:pPr>
      <w:r>
        <w:rPr>
          <w:rFonts w:eastAsia="SimSun"/>
        </w:rPr>
        <w:tab/>
      </w:r>
      <w:r>
        <w:rPr>
          <w:rFonts w:eastAsia="SimSun"/>
        </w:rPr>
        <w:tab/>
      </w:r>
      <w:r>
        <w:rPr>
          <w:rFonts w:eastAsia="SimSun"/>
        </w:rPr>
        <w:tab/>
      </w:r>
      <w:r>
        <w:rPr>
          <w:rFonts w:eastAsia="SimSun"/>
        </w:rPr>
        <w:tab/>
      </w:r>
      <w:r>
        <w:rPr>
          <w:rFonts w:eastAsia="SimSun"/>
        </w:rPr>
        <w:tab/>
      </w:r>
      <w:r>
        <w:rPr>
          <w:rFonts w:eastAsia="SimSun"/>
        </w:rPr>
        <w:tab/>
        <w:t xml:space="preserve">‘head’ </w:t>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sidRPr="009B540C">
        <w:rPr>
          <w:rFonts w:eastAsia="SimSun"/>
        </w:rPr>
        <w:t>‘sheet’</w:t>
      </w:r>
      <w:r w:rsidRPr="009B540C">
        <w:rPr>
          <w:rFonts w:eastAsia="SimSun"/>
        </w:rPr>
        <w:tab/>
      </w:r>
      <w:r w:rsidRPr="009B540C">
        <w:rPr>
          <w:rFonts w:eastAsia="SimSun"/>
        </w:rPr>
        <w:tab/>
        <w:t xml:space="preserve"> </w:t>
      </w:r>
      <w:r>
        <w:rPr>
          <w:rFonts w:eastAsia="SimSun"/>
        </w:rPr>
        <w:tab/>
      </w:r>
      <w:r>
        <w:rPr>
          <w:rFonts w:eastAsia="SimSun"/>
        </w:rPr>
        <w:tab/>
      </w:r>
      <w:r>
        <w:rPr>
          <w:rFonts w:eastAsia="SimSun"/>
        </w:rPr>
        <w:tab/>
      </w:r>
      <w:r>
        <w:rPr>
          <w:rFonts w:eastAsia="SimSun"/>
        </w:rPr>
        <w:tab/>
      </w:r>
      <w:r>
        <w:rPr>
          <w:rFonts w:eastAsia="SimSun"/>
        </w:rPr>
        <w:tab/>
      </w:r>
      <w:r>
        <w:rPr>
          <w:rFonts w:eastAsia="SimSun"/>
        </w:rPr>
        <w:tab/>
      </w:r>
      <w:r w:rsidRPr="009B540C">
        <w:rPr>
          <w:rFonts w:eastAsia="SimSun"/>
        </w:rPr>
        <w:t>‘friend’</w:t>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sidRPr="009B540C">
        <w:rPr>
          <w:rFonts w:eastAsia="SimSun"/>
        </w:rPr>
        <w:t>‘python’</w:t>
      </w:r>
    </w:p>
    <w:p w14:paraId="4E80994B" w14:textId="77777777" w:rsidR="00902E77" w:rsidRPr="00293F07" w:rsidRDefault="00902E77" w:rsidP="00902E77"/>
    <w:p w14:paraId="3685BB5F" w14:textId="77777777" w:rsidR="00902E77" w:rsidRDefault="00902E77" w:rsidP="005B4852">
      <w:pPr>
        <w:rPr>
          <w:color w:val="000000" w:themeColor="text1"/>
        </w:rPr>
      </w:pPr>
      <w:r w:rsidRPr="000665E7">
        <w:rPr>
          <w:color w:val="000000" w:themeColor="text1"/>
        </w:rPr>
        <w:t xml:space="preserve">The second restriction is </w:t>
      </w:r>
      <w:r>
        <w:rPr>
          <w:color w:val="000000" w:themeColor="text1"/>
        </w:rPr>
        <w:t xml:space="preserve">that only consonants that start a CM can become the coda of a </w:t>
      </w:r>
      <w:r w:rsidRPr="005B4852">
        <w:t>syllable</w:t>
      </w:r>
      <w:r>
        <w:rPr>
          <w:color w:val="000000" w:themeColor="text1"/>
        </w:rPr>
        <w:t>. As a result, the s</w:t>
      </w:r>
      <w:r w:rsidRPr="000665E7">
        <w:rPr>
          <w:color w:val="000000" w:themeColor="text1"/>
        </w:rPr>
        <w:t>onorants</w:t>
      </w:r>
      <w:r>
        <w:rPr>
          <w:color w:val="000000" w:themeColor="text1"/>
        </w:rPr>
        <w:t xml:space="preserve"> [</w:t>
      </w:r>
      <w:r w:rsidRPr="00286F3E">
        <w:rPr>
          <w:color w:val="000000" w:themeColor="text1"/>
        </w:rPr>
        <w:t>m, l, r, ŋ</w:t>
      </w:r>
      <w:r>
        <w:rPr>
          <w:color w:val="000000" w:themeColor="text1"/>
        </w:rPr>
        <w:t>],</w:t>
      </w:r>
      <w:r w:rsidRPr="00286F3E">
        <w:rPr>
          <w:color w:val="000000" w:themeColor="text1"/>
        </w:rPr>
        <w:t xml:space="preserve"> </w:t>
      </w:r>
      <w:r>
        <w:rPr>
          <w:color w:val="000000" w:themeColor="text1"/>
        </w:rPr>
        <w:t xml:space="preserve">the voiced stops </w:t>
      </w:r>
      <w:r w:rsidRPr="000665E7">
        <w:rPr>
          <w:color w:val="000000" w:themeColor="text1"/>
        </w:rPr>
        <w:t>[b] and [g]</w:t>
      </w:r>
      <w:r>
        <w:rPr>
          <w:color w:val="000000" w:themeColor="text1"/>
        </w:rPr>
        <w:t xml:space="preserve">, </w:t>
      </w:r>
      <w:r w:rsidRPr="000665E7">
        <w:rPr>
          <w:color w:val="000000" w:themeColor="text1"/>
        </w:rPr>
        <w:t>and the glottal stop can appear in a coda</w:t>
      </w:r>
      <w:r>
        <w:rPr>
          <w:color w:val="000000" w:themeColor="text1"/>
        </w:rPr>
        <w:t xml:space="preserve"> after vowel deletion</w:t>
      </w:r>
      <w:r w:rsidRPr="000665E7">
        <w:rPr>
          <w:color w:val="000000" w:themeColor="text1"/>
        </w:rPr>
        <w:t>. All other consonants cannot.</w:t>
      </w:r>
      <w:r w:rsidRPr="000665E7">
        <w:rPr>
          <w:rStyle w:val="FootnoteReference"/>
          <w:color w:val="000000" w:themeColor="text1"/>
        </w:rPr>
        <w:footnoteReference w:id="7"/>
      </w:r>
    </w:p>
    <w:p w14:paraId="4371FF48" w14:textId="77777777" w:rsidR="00902E77" w:rsidRDefault="00902E77" w:rsidP="005B4852">
      <w:pPr>
        <w:rPr>
          <w:color w:val="000000" w:themeColor="text1"/>
        </w:rPr>
      </w:pPr>
      <w:r>
        <w:rPr>
          <w:color w:val="000000" w:themeColor="text1"/>
        </w:rPr>
        <w:t>Third, vowel deletion</w:t>
      </w:r>
      <w:r w:rsidRPr="00343AAC">
        <w:rPr>
          <w:color w:val="000000" w:themeColor="text1"/>
        </w:rPr>
        <w:t xml:space="preserve"> </w:t>
      </w:r>
      <w:r>
        <w:rPr>
          <w:color w:val="000000" w:themeColor="text1"/>
        </w:rPr>
        <w:t>is blocked</w:t>
      </w:r>
      <w:r w:rsidRPr="00343AAC">
        <w:rPr>
          <w:color w:val="000000" w:themeColor="text1"/>
        </w:rPr>
        <w:t xml:space="preserve"> at the end of </w:t>
      </w:r>
      <w:r>
        <w:rPr>
          <w:color w:val="000000" w:themeColor="text1"/>
        </w:rPr>
        <w:t xml:space="preserve">a </w:t>
      </w:r>
      <w:r w:rsidRPr="00343AAC">
        <w:rPr>
          <w:color w:val="000000" w:themeColor="text1"/>
        </w:rPr>
        <w:t>sentence</w:t>
      </w:r>
      <w:r>
        <w:rPr>
          <w:color w:val="000000" w:themeColor="text1"/>
        </w:rPr>
        <w:t xml:space="preserve">, see the examples in </w:t>
      </w:r>
      <w:r>
        <w:rPr>
          <w:color w:val="000000" w:themeColor="text1"/>
        </w:rPr>
        <w:fldChar w:fldCharType="begin"/>
      </w:r>
      <w:r>
        <w:rPr>
          <w:color w:val="000000" w:themeColor="text1"/>
        </w:rPr>
        <w:instrText xml:space="preserve"> REF _Ref486144771 \r \h </w:instrText>
      </w:r>
      <w:r>
        <w:rPr>
          <w:color w:val="000000" w:themeColor="text1"/>
        </w:rPr>
      </w:r>
      <w:r>
        <w:rPr>
          <w:color w:val="000000" w:themeColor="text1"/>
        </w:rPr>
        <w:fldChar w:fldCharType="separate"/>
      </w:r>
      <w:r>
        <w:rPr>
          <w:color w:val="000000" w:themeColor="text1"/>
        </w:rPr>
        <w:t>(24)</w:t>
      </w:r>
      <w:r>
        <w:rPr>
          <w:color w:val="000000" w:themeColor="text1"/>
        </w:rPr>
        <w:fldChar w:fldCharType="end"/>
      </w:r>
      <w:r w:rsidRPr="00343AAC">
        <w:rPr>
          <w:color w:val="000000" w:themeColor="text1"/>
        </w:rPr>
        <w:t xml:space="preserve">. </w:t>
      </w:r>
      <w:r>
        <w:rPr>
          <w:color w:val="000000" w:themeColor="text1"/>
        </w:rPr>
        <w:t>In both cases, the last vowel would delete in the sentence internal position, but fails to do so in sentence final position. The words ending in a consonant in these examples have lost their final vowel, always a copy of the preceding vowel.</w:t>
      </w:r>
    </w:p>
    <w:p w14:paraId="075B49D9" w14:textId="77777777" w:rsidR="00902E77" w:rsidRDefault="00902E77" w:rsidP="00902E77">
      <w:pPr>
        <w:spacing w:line="276" w:lineRule="auto"/>
        <w:jc w:val="both"/>
        <w:rPr>
          <w:color w:val="000000" w:themeColor="text1"/>
        </w:rPr>
      </w:pPr>
    </w:p>
    <w:p w14:paraId="542CB165" w14:textId="77777777" w:rsidR="00902E77" w:rsidRPr="009B540C" w:rsidRDefault="00902E77" w:rsidP="00DD3440">
      <w:pPr>
        <w:pStyle w:val="Index1"/>
        <w:numPr>
          <w:ilvl w:val="0"/>
          <w:numId w:val="6"/>
        </w:numPr>
      </w:pPr>
      <w:r>
        <w:t xml:space="preserve">  </w:t>
      </w:r>
      <w:r>
        <w:tab/>
      </w:r>
      <w:bookmarkStart w:id="41" w:name="_Ref486144771"/>
      <w:r w:rsidRPr="009B540C">
        <w:t xml:space="preserve">a. </w:t>
      </w:r>
      <w:r w:rsidRPr="009B540C">
        <w:tab/>
        <w:t>kàɉíó:</w:t>
      </w:r>
      <w:r>
        <w:t>-</w:t>
      </w:r>
      <w:r w:rsidRPr="009B540C">
        <w:t>r</w:t>
      </w:r>
      <w:r w:rsidRPr="009B540C">
        <w:tab/>
      </w:r>
      <w:r w:rsidRPr="009B540C">
        <w:tab/>
      </w:r>
      <w:r w:rsidRPr="009B540C">
        <w:tab/>
      </w:r>
      <w:r w:rsidRPr="009B540C">
        <w:tab/>
      </w:r>
      <w:r w:rsidRPr="009B540C">
        <w:tab/>
      </w:r>
      <w:r w:rsidRPr="009B540C">
        <w:tab/>
        <w:t>dā</w:t>
      </w:r>
      <w:r w:rsidRPr="009B540C">
        <w:tab/>
      </w:r>
      <w:r w:rsidRPr="009B540C">
        <w:tab/>
      </w:r>
      <w:r w:rsidRPr="009B540C">
        <w:tab/>
      </w:r>
      <w:r w:rsidRPr="009B540C">
        <w:tab/>
      </w:r>
      <w:r w:rsidRPr="009B540C">
        <w:tab/>
      </w:r>
      <w:r w:rsidRPr="009B540C">
        <w:tab/>
        <w:t>wō</w:t>
      </w:r>
      <w:r w:rsidRPr="009B540C">
        <w:tab/>
      </w:r>
      <w:r w:rsidRPr="009B540C">
        <w:tab/>
      </w:r>
      <w:r w:rsidRPr="009B540C">
        <w:tab/>
        <w:t xml:space="preserve">   </w:t>
      </w:r>
      <w:r>
        <w:tab/>
      </w:r>
      <w:r w:rsidRPr="009B540C">
        <w:t>lá</w:t>
      </w:r>
      <w:r w:rsidRPr="009B540C">
        <w:tab/>
      </w:r>
      <w:r w:rsidRPr="009B540C">
        <w:tab/>
        <w:t>dɛ́ʔ</w:t>
      </w:r>
      <w:r w:rsidRPr="009B540C">
        <w:tab/>
      </w:r>
      <w:r w:rsidRPr="009B540C">
        <w:tab/>
      </w:r>
      <w:r w:rsidRPr="009B540C">
        <w:tab/>
        <w:t>pé</w:t>
      </w:r>
      <w:r w:rsidRPr="009B540C">
        <w:tab/>
      </w:r>
      <w:r w:rsidRPr="009B540C">
        <w:tab/>
      </w:r>
      <w:r w:rsidRPr="009B540C">
        <w:tab/>
      </w:r>
      <w:r w:rsidRPr="009B540C">
        <w:tab/>
      </w:r>
      <w:r w:rsidRPr="009B540C">
        <w:tab/>
      </w:r>
      <w:r w:rsidRPr="009B540C">
        <w:tab/>
        <w:t>n</w:t>
      </w:r>
      <w:r w:rsidRPr="00204510">
        <w:t>ã́</w:t>
      </w:r>
      <w:r w:rsidRPr="009B540C">
        <w:tab/>
      </w:r>
      <w:r w:rsidRPr="009B540C">
        <w:tab/>
        <w:t xml:space="preserve">tí </w:t>
      </w:r>
      <w:r w:rsidRPr="009B540C">
        <w:tab/>
      </w:r>
      <w:r w:rsidRPr="009B540C">
        <w:tab/>
      </w:r>
      <w:r w:rsidRPr="009B540C">
        <w:tab/>
      </w:r>
      <w:r w:rsidRPr="009B540C">
        <w:tab/>
      </w:r>
      <w:r w:rsidRPr="009B540C">
        <w:tab/>
      </w:r>
      <w:r w:rsidRPr="009B540C">
        <w:tab/>
        <w:t>hóʔ</w:t>
      </w:r>
      <w:r w:rsidRPr="009B540C">
        <w:rPr>
          <w:b/>
        </w:rPr>
        <w:t>ó</w:t>
      </w:r>
      <w:bookmarkEnd w:id="41"/>
      <w:r w:rsidRPr="009B540C">
        <w:t xml:space="preserve"> </w:t>
      </w:r>
    </w:p>
    <w:p w14:paraId="519E45EF" w14:textId="77777777" w:rsidR="00902E77" w:rsidRPr="009B540C" w:rsidRDefault="00902E77" w:rsidP="00DD3440">
      <w:pPr>
        <w:pStyle w:val="Index1"/>
      </w:pPr>
      <w:r w:rsidRPr="009B540C">
        <w:tab/>
      </w:r>
      <w:r w:rsidRPr="009B540C">
        <w:tab/>
      </w:r>
      <w:r w:rsidRPr="009B540C">
        <w:tab/>
      </w:r>
      <w:r w:rsidRPr="009B540C">
        <w:tab/>
      </w:r>
      <w:r w:rsidRPr="009B540C">
        <w:tab/>
      </w:r>
      <w:r w:rsidRPr="009B540C">
        <w:tab/>
      </w:r>
      <w:r w:rsidRPr="009B540C">
        <w:tab/>
        <w:t>camps-</w:t>
      </w:r>
      <w:r w:rsidRPr="00286649">
        <w:rPr>
          <w:smallCaps/>
        </w:rPr>
        <w:t>cm</w:t>
      </w:r>
      <w:r w:rsidRPr="009B540C">
        <w:t xml:space="preserve">6 </w:t>
      </w:r>
      <w:r w:rsidRPr="009B540C">
        <w:tab/>
      </w:r>
      <w:r w:rsidRPr="009B540C">
        <w:tab/>
      </w:r>
      <w:r w:rsidRPr="009B540C">
        <w:rPr>
          <w:smallCaps/>
        </w:rPr>
        <w:t>rel.pro</w:t>
      </w:r>
      <w:r w:rsidRPr="009B540C">
        <w:tab/>
      </w:r>
      <w:r w:rsidRPr="009B540C">
        <w:tab/>
      </w:r>
      <w:r>
        <w:rPr>
          <w:smallCaps/>
        </w:rPr>
        <w:t>p</w:t>
      </w:r>
      <w:r w:rsidRPr="009B540C">
        <w:rPr>
          <w:smallCaps/>
        </w:rPr>
        <w:t>ro.1pl</w:t>
      </w:r>
      <w:r w:rsidRPr="009B540C">
        <w:tab/>
      </w:r>
      <w:r>
        <w:tab/>
      </w:r>
      <w:r>
        <w:rPr>
          <w:smallCaps/>
        </w:rPr>
        <w:t>a</w:t>
      </w:r>
      <w:r w:rsidRPr="009B540C">
        <w:rPr>
          <w:smallCaps/>
        </w:rPr>
        <w:t>sp</w:t>
      </w:r>
      <w:r w:rsidRPr="009B540C">
        <w:t xml:space="preserve"> show</w:t>
      </w:r>
      <w:r w:rsidRPr="009B540C">
        <w:tab/>
      </w:r>
      <w:r w:rsidRPr="009B540C">
        <w:tab/>
      </w:r>
      <w:r>
        <w:rPr>
          <w:smallCaps/>
        </w:rPr>
        <w:t>p</w:t>
      </w:r>
      <w:r w:rsidRPr="009B540C">
        <w:rPr>
          <w:smallCaps/>
        </w:rPr>
        <w:t>ro.3pl</w:t>
      </w:r>
      <w:r w:rsidRPr="009B540C">
        <w:t xml:space="preserve"> </w:t>
      </w:r>
      <w:r>
        <w:tab/>
      </w:r>
      <w:r w:rsidRPr="009B540C">
        <w:tab/>
        <w:t>to</w:t>
      </w:r>
      <w:r w:rsidRPr="009B540C">
        <w:tab/>
      </w:r>
      <w:r w:rsidRPr="009B540C">
        <w:tab/>
      </w:r>
      <w:r>
        <w:rPr>
          <w:smallCaps/>
        </w:rPr>
        <w:t>p</w:t>
      </w:r>
      <w:r w:rsidRPr="009B540C">
        <w:rPr>
          <w:smallCaps/>
        </w:rPr>
        <w:t>ro.3pl</w:t>
      </w:r>
      <w:r w:rsidRPr="009B540C">
        <w:t xml:space="preserve"> </w:t>
      </w:r>
      <w:r w:rsidRPr="009B540C">
        <w:tab/>
      </w:r>
      <w:r>
        <w:tab/>
      </w:r>
      <w:r w:rsidRPr="009B540C">
        <w:t>burn</w:t>
      </w:r>
    </w:p>
    <w:p w14:paraId="3FEDBE49" w14:textId="77777777" w:rsidR="00902E77" w:rsidRPr="009B540C" w:rsidRDefault="00902E77" w:rsidP="00DD3440">
      <w:pPr>
        <w:pStyle w:val="Index1"/>
      </w:pPr>
      <w:r w:rsidRPr="009B540C">
        <w:tab/>
      </w:r>
      <w:r w:rsidRPr="009B540C">
        <w:tab/>
      </w:r>
      <w:r w:rsidRPr="009B540C">
        <w:tab/>
      </w:r>
      <w:r w:rsidRPr="009B540C">
        <w:tab/>
      </w:r>
      <w:r w:rsidRPr="009B540C">
        <w:tab/>
      </w:r>
      <w:r w:rsidRPr="009B540C">
        <w:tab/>
        <w:t xml:space="preserve">‘The camps that we showed to them have burned’ </w:t>
      </w:r>
    </w:p>
    <w:p w14:paraId="1EA9D5E8" w14:textId="77777777" w:rsidR="00902E77" w:rsidRPr="009B540C" w:rsidRDefault="00902E77" w:rsidP="00DD3440">
      <w:pPr>
        <w:pStyle w:val="Index1"/>
      </w:pPr>
      <w:r w:rsidRPr="009B540C">
        <w:t xml:space="preserve">    </w:t>
      </w:r>
      <w:r w:rsidRPr="009B540C">
        <w:tab/>
      </w:r>
      <w:r w:rsidRPr="009B540C">
        <w:tab/>
      </w:r>
      <w:r w:rsidRPr="009B540C">
        <w:tab/>
      </w:r>
      <w:r w:rsidRPr="009B540C">
        <w:tab/>
        <w:t xml:space="preserve">b. </w:t>
      </w:r>
      <w:r w:rsidRPr="009B540C">
        <w:tab/>
        <w:t>tī</w:t>
      </w:r>
      <w:r>
        <w:t>-</w:t>
      </w:r>
      <w:r w:rsidRPr="009B540C">
        <w:t>ʔ</w:t>
      </w:r>
      <w:r>
        <w:tab/>
        <w:t xml:space="preserve">   </w:t>
      </w:r>
      <w:r>
        <w:tab/>
      </w:r>
      <w:r>
        <w:tab/>
      </w:r>
      <w:r>
        <w:tab/>
      </w:r>
      <w:r>
        <w:tab/>
      </w:r>
      <w:r w:rsidRPr="009B540C">
        <w:t>gā</w:t>
      </w:r>
      <w:r w:rsidRPr="009B540C">
        <w:tab/>
      </w:r>
      <w:r w:rsidRPr="009B540C">
        <w:tab/>
      </w:r>
      <w:r w:rsidRPr="009B540C">
        <w:tab/>
      </w:r>
      <w:r w:rsidRPr="009B540C">
        <w:tab/>
      </w:r>
      <w:r w:rsidRPr="009B540C">
        <w:tab/>
        <w:t xml:space="preserve">kí           </w:t>
      </w:r>
      <w:r w:rsidRPr="009B540C">
        <w:tab/>
      </w:r>
      <w:r w:rsidRPr="009B540C">
        <w:tab/>
        <w:t>to</w:t>
      </w:r>
      <w:r>
        <w:t>̄</w:t>
      </w:r>
      <w:r>
        <w:tab/>
      </w:r>
      <w:r>
        <w:tab/>
      </w:r>
      <w:r>
        <w:tab/>
      </w:r>
      <w:r>
        <w:tab/>
      </w:r>
      <w:r>
        <w:tab/>
        <w:t xml:space="preserve"> </w:t>
      </w:r>
      <w:r>
        <w:tab/>
        <w:t>n</w:t>
      </w:r>
      <w:r w:rsidRPr="00204510">
        <w:t>ã̀</w:t>
      </w:r>
      <w:r w:rsidRPr="009B540C">
        <w:t>dò</w:t>
      </w:r>
      <w:r>
        <w:t>-</w:t>
      </w:r>
      <w:r w:rsidRPr="009B540C">
        <w:t>ʔ</w:t>
      </w:r>
      <w:r w:rsidRPr="009B540C">
        <w:tab/>
      </w:r>
      <w:r>
        <w:tab/>
      </w:r>
      <w:r>
        <w:tab/>
      </w:r>
      <w:r w:rsidRPr="009B540C">
        <w:t>n</w:t>
      </w:r>
      <w:r w:rsidRPr="00204510">
        <w:t>ã̄</w:t>
      </w:r>
      <w:r>
        <w:t xml:space="preserve"> </w:t>
      </w:r>
      <w:r>
        <w:tab/>
        <w:t>kí</w:t>
      </w:r>
      <w:r>
        <w:tab/>
      </w:r>
      <w:r>
        <w:tab/>
      </w:r>
      <w:r>
        <w:tab/>
      </w:r>
      <w:r>
        <w:tab/>
      </w:r>
      <w:r>
        <w:tab/>
      </w:r>
      <w:r>
        <w:tab/>
      </w:r>
      <w:r w:rsidRPr="00C90621">
        <w:t>nĩ́</w:t>
      </w:r>
      <w:r w:rsidRPr="00204510">
        <w:t> </w:t>
      </w:r>
      <w:r>
        <w:tab/>
      </w:r>
      <w:r>
        <w:tab/>
      </w:r>
      <w:r>
        <w:tab/>
        <w:t>kp</w:t>
      </w:r>
      <w:r w:rsidRPr="00204510">
        <w:t>ã̀</w:t>
      </w:r>
      <w:r w:rsidRPr="009B540C">
        <w:t>gb</w:t>
      </w:r>
      <w:r w:rsidRPr="00204510">
        <w:t>ã̄</w:t>
      </w:r>
      <w:r w:rsidRPr="009B540C">
        <w:t>-ŋ</w:t>
      </w:r>
      <w:r w:rsidRPr="00F54411">
        <w:rPr>
          <w:b/>
        </w:rPr>
        <w:t>ã̄</w:t>
      </w:r>
    </w:p>
    <w:p w14:paraId="747FE185" w14:textId="77777777" w:rsidR="00902E77" w:rsidRPr="009B540C" w:rsidRDefault="00902E77" w:rsidP="00DD3440">
      <w:pPr>
        <w:pStyle w:val="Index1"/>
      </w:pPr>
      <w:r w:rsidRPr="009B540C">
        <w:tab/>
      </w:r>
      <w:r w:rsidRPr="009B540C">
        <w:tab/>
      </w:r>
      <w:r w:rsidRPr="009B540C">
        <w:tab/>
      </w:r>
      <w:r w:rsidRPr="009B540C">
        <w:tab/>
      </w:r>
      <w:r w:rsidRPr="009B540C">
        <w:tab/>
      </w:r>
      <w:r w:rsidRPr="009B540C">
        <w:tab/>
      </w:r>
      <w:r w:rsidRPr="009B540C">
        <w:tab/>
        <w:t>tree-</w:t>
      </w:r>
      <w:r w:rsidRPr="00286649">
        <w:rPr>
          <w:smallCaps/>
        </w:rPr>
        <w:t>cm</w:t>
      </w:r>
      <w:r w:rsidRPr="009B540C">
        <w:t xml:space="preserve">5 </w:t>
      </w:r>
      <w:r w:rsidRPr="009B540C">
        <w:tab/>
      </w:r>
      <w:r>
        <w:tab/>
      </w:r>
      <w:r w:rsidRPr="009B540C">
        <w:rPr>
          <w:smallCaps/>
        </w:rPr>
        <w:t>rel.pro</w:t>
      </w:r>
      <w:r w:rsidRPr="009B540C">
        <w:t xml:space="preserve"> </w:t>
      </w:r>
      <w:r w:rsidRPr="009B540C">
        <w:tab/>
      </w:r>
      <w:r>
        <w:rPr>
          <w:smallCaps/>
        </w:rPr>
        <w:t>p</w:t>
      </w:r>
      <w:r w:rsidRPr="009B540C">
        <w:rPr>
          <w:smallCaps/>
        </w:rPr>
        <w:t xml:space="preserve">ro.3sg </w:t>
      </w:r>
      <w:r>
        <w:rPr>
          <w:smallCaps/>
        </w:rPr>
        <w:tab/>
      </w:r>
      <w:r w:rsidRPr="009B540C">
        <w:tab/>
        <w:t>fall down</w:t>
      </w:r>
      <w:r w:rsidRPr="009B540C">
        <w:tab/>
        <w:t>yam-</w:t>
      </w:r>
      <w:r w:rsidRPr="00286649">
        <w:rPr>
          <w:smallCaps/>
        </w:rPr>
        <w:t>cm</w:t>
      </w:r>
      <w:r w:rsidRPr="009B540C">
        <w:t>5</w:t>
      </w:r>
      <w:r>
        <w:tab/>
      </w:r>
      <w:r w:rsidRPr="009B540C">
        <w:t>on</w:t>
      </w:r>
      <w:r w:rsidRPr="009B540C">
        <w:tab/>
      </w:r>
      <w:r w:rsidRPr="009B540C">
        <w:tab/>
      </w:r>
      <w:r>
        <w:rPr>
          <w:smallCaps/>
        </w:rPr>
        <w:t>p</w:t>
      </w:r>
      <w:r w:rsidRPr="009B540C">
        <w:rPr>
          <w:smallCaps/>
        </w:rPr>
        <w:t>ro.3sg</w:t>
      </w:r>
      <w:r w:rsidRPr="009B540C">
        <w:t xml:space="preserve"> </w:t>
      </w:r>
      <w:r w:rsidRPr="009B540C">
        <w:tab/>
      </w:r>
      <w:r>
        <w:rPr>
          <w:smallCaps/>
        </w:rPr>
        <w:t>a</w:t>
      </w:r>
      <w:r w:rsidRPr="009B540C">
        <w:rPr>
          <w:smallCaps/>
        </w:rPr>
        <w:t>ux</w:t>
      </w:r>
      <w:r w:rsidRPr="009B540C">
        <w:tab/>
      </w:r>
      <w:r>
        <w:tab/>
      </w:r>
      <w:r w:rsidRPr="009B540C">
        <w:t>big-</w:t>
      </w:r>
      <w:r w:rsidRPr="00286649">
        <w:rPr>
          <w:smallCaps/>
        </w:rPr>
        <w:t>cm</w:t>
      </w:r>
      <w:r w:rsidRPr="009B540C">
        <w:t>5</w:t>
      </w:r>
    </w:p>
    <w:p w14:paraId="68FBAD04" w14:textId="77777777" w:rsidR="00902E77" w:rsidRDefault="00902E77" w:rsidP="00DD3440">
      <w:pPr>
        <w:pStyle w:val="Index1"/>
      </w:pPr>
      <w:r w:rsidRPr="009B540C">
        <w:tab/>
      </w:r>
      <w:r w:rsidRPr="009B540C">
        <w:tab/>
      </w:r>
      <w:r w:rsidRPr="009B540C">
        <w:tab/>
      </w:r>
      <w:r w:rsidRPr="009B540C">
        <w:tab/>
      </w:r>
      <w:r w:rsidRPr="009B540C">
        <w:tab/>
      </w:r>
      <w:r w:rsidRPr="009B540C">
        <w:tab/>
      </w:r>
      <w:r w:rsidRPr="009B540C">
        <w:tab/>
        <w:t>‘The tree that has fallen down on yam is big.’</w:t>
      </w:r>
    </w:p>
    <w:p w14:paraId="4BF32B25" w14:textId="77777777" w:rsidR="00902E77" w:rsidRDefault="00902E77" w:rsidP="00902E77">
      <w:pPr>
        <w:spacing w:line="276" w:lineRule="auto"/>
        <w:jc w:val="both"/>
        <w:rPr>
          <w:color w:val="000000" w:themeColor="text1"/>
        </w:rPr>
      </w:pPr>
    </w:p>
    <w:p w14:paraId="4ACAFCDD" w14:textId="18182B5C" w:rsidR="00902E77" w:rsidRPr="00090A6E" w:rsidRDefault="00902E77" w:rsidP="00090A6E">
      <w:pPr>
        <w:pStyle w:val="lsSection2"/>
        <w:ind w:left="360"/>
      </w:pPr>
      <w:r w:rsidRPr="00343AAC">
        <w:t>Vowel deletion leading to C</w:t>
      </w:r>
      <w:r>
        <w:t>CV</w:t>
      </w:r>
      <w:r w:rsidRPr="00343AAC">
        <w:t xml:space="preserve"> syllables </w:t>
      </w:r>
    </w:p>
    <w:p w14:paraId="68537CA1" w14:textId="57CA28ED" w:rsidR="00902E77" w:rsidRPr="00286F3E" w:rsidRDefault="00902E77" w:rsidP="005B4852">
      <w:r>
        <w:rPr>
          <w:color w:val="000000" w:themeColor="text1"/>
        </w:rPr>
        <w:t xml:space="preserve">In </w:t>
      </w:r>
      <w:r>
        <w:rPr>
          <w:color w:val="000000" w:themeColor="text1"/>
        </w:rPr>
        <w:fldChar w:fldCharType="begin"/>
      </w:r>
      <w:r>
        <w:rPr>
          <w:color w:val="000000" w:themeColor="text1"/>
        </w:rPr>
        <w:instrText xml:space="preserve"> REF _Ref359906310 \r \h </w:instrText>
      </w:r>
      <w:r>
        <w:rPr>
          <w:color w:val="000000" w:themeColor="text1"/>
        </w:rPr>
      </w:r>
      <w:r>
        <w:rPr>
          <w:color w:val="000000" w:themeColor="text1"/>
        </w:rPr>
        <w:fldChar w:fldCharType="separate"/>
      </w:r>
      <w:r>
        <w:rPr>
          <w:color w:val="000000" w:themeColor="text1"/>
        </w:rPr>
        <w:t>(25)</w:t>
      </w:r>
      <w:r>
        <w:rPr>
          <w:color w:val="000000" w:themeColor="text1"/>
        </w:rPr>
        <w:fldChar w:fldCharType="end"/>
      </w:r>
      <w:r>
        <w:rPr>
          <w:color w:val="000000" w:themeColor="text1"/>
        </w:rPr>
        <w:t xml:space="preserve">, vowel deletion applies in the first syllable of a lexical root. In such a case, the deleted vowel is not that of a CM, but that of the root. However, it is again identical to the following vowel. The first example </w:t>
      </w:r>
      <w:r w:rsidR="007A7F26">
        <w:rPr>
          <w:color w:val="000000" w:themeColor="text1"/>
        </w:rPr>
        <w:t xml:space="preserve">(25a) </w:t>
      </w:r>
      <w:r>
        <w:rPr>
          <w:color w:val="000000" w:themeColor="text1"/>
        </w:rPr>
        <w:t xml:space="preserve">shows a lexical root plus a class marker playing the role of a nominalizer suffix. The second example </w:t>
      </w:r>
      <w:r w:rsidR="007A7F26">
        <w:rPr>
          <w:color w:val="000000" w:themeColor="text1"/>
        </w:rPr>
        <w:t>(25</w:t>
      </w:r>
      <w:r>
        <w:rPr>
          <w:color w:val="000000" w:themeColor="text1"/>
        </w:rPr>
        <w:t>b</w:t>
      </w:r>
      <w:r w:rsidR="007A7F26">
        <w:rPr>
          <w:color w:val="000000" w:themeColor="text1"/>
        </w:rPr>
        <w:t>)</w:t>
      </w:r>
      <w:r>
        <w:rPr>
          <w:color w:val="000000" w:themeColor="text1"/>
        </w:rPr>
        <w:t xml:space="preserve"> shows a derived noun plus an additional class marker playing the role of a derivational suffix. It is conspicuous that this second vowel deletion concerns lexical root vowels. In </w:t>
      </w:r>
      <w:r w:rsidRPr="00343AAC">
        <w:t>Fròʔò</w:t>
      </w:r>
      <w:r>
        <w:t xml:space="preserve">, as in other West African languages, some vowels may be called ‘weak’ and are subject to deletion in the right context (see Sande 2017 for similar effects in Guébié, a </w:t>
      </w:r>
      <w:r w:rsidR="00FB2B18">
        <w:t>Kru</w:t>
      </w:r>
      <w:r>
        <w:t xml:space="preserve"> language).</w:t>
      </w:r>
      <w:r w:rsidRPr="00286F3E">
        <w:t xml:space="preserve"> Weak vowels contrast with ‘strong’ vowels that never delete.</w:t>
      </w:r>
    </w:p>
    <w:p w14:paraId="65E11E3A" w14:textId="77777777" w:rsidR="00902E77" w:rsidRDefault="00902E77" w:rsidP="00902E77">
      <w:pPr>
        <w:spacing w:line="276" w:lineRule="auto"/>
        <w:jc w:val="both"/>
        <w:rPr>
          <w:color w:val="000000" w:themeColor="text1"/>
        </w:rPr>
      </w:pPr>
    </w:p>
    <w:p w14:paraId="08518CF0" w14:textId="77777777" w:rsidR="00902E77" w:rsidRPr="009B540C" w:rsidRDefault="00902E77" w:rsidP="00DD3440">
      <w:pPr>
        <w:pStyle w:val="Index1"/>
        <w:numPr>
          <w:ilvl w:val="0"/>
          <w:numId w:val="6"/>
        </w:numPr>
      </w:pPr>
      <w:r w:rsidRPr="00343AAC">
        <w:t xml:space="preserve"> </w:t>
      </w:r>
      <w:r w:rsidRPr="00343AAC">
        <w:rPr>
          <w:rFonts w:eastAsia="MS PGothic"/>
        </w:rPr>
        <w:t xml:space="preserve"> </w:t>
      </w:r>
      <w:bookmarkStart w:id="42" w:name="_Ref359906310"/>
      <w:bookmarkStart w:id="43" w:name="_Ref500340175"/>
      <w:r w:rsidRPr="009B540C">
        <w:rPr>
          <w:rFonts w:eastAsia="MS PGothic"/>
        </w:rPr>
        <w:t xml:space="preserve">Vowel deletion in </w:t>
      </w:r>
      <w:bookmarkEnd w:id="42"/>
      <w:r>
        <w:rPr>
          <w:rFonts w:eastAsia="MS PGothic"/>
        </w:rPr>
        <w:t>the first syllable</w:t>
      </w:r>
      <w:bookmarkEnd w:id="43"/>
    </w:p>
    <w:p w14:paraId="3B987BF3" w14:textId="312E5300" w:rsidR="00902E77" w:rsidRPr="00343AAC" w:rsidRDefault="00902E77" w:rsidP="00DD3440">
      <w:pPr>
        <w:pStyle w:val="Index1"/>
      </w:pPr>
      <w:r>
        <w:tab/>
      </w:r>
      <w:r>
        <w:tab/>
        <w:t>a</w:t>
      </w:r>
      <w:r w:rsidRPr="00343AAC">
        <w:t xml:space="preserve">. </w:t>
      </w:r>
      <w:r>
        <w:tab/>
      </w:r>
      <w:r w:rsidRPr="00343AAC">
        <w:t>wé</w:t>
      </w:r>
      <w:r>
        <w:t>.</w:t>
      </w:r>
      <w:r w:rsidRPr="00343AAC">
        <w:t>lé</w:t>
      </w:r>
      <w:r w:rsidRPr="00343AAC">
        <w:tab/>
      </w:r>
      <w:r w:rsidRPr="00343AAC">
        <w:tab/>
        <w:t xml:space="preserve">   </w:t>
      </w:r>
      <w:r w:rsidRPr="00343AAC">
        <w:tab/>
      </w:r>
      <w:r>
        <w:tab/>
      </w:r>
      <w:r>
        <w:tab/>
      </w:r>
      <w:r>
        <w:tab/>
      </w:r>
      <w:r>
        <w:tab/>
      </w:r>
      <w:r>
        <w:tab/>
      </w:r>
      <w:r w:rsidRPr="00343AAC">
        <w:t xml:space="preserve">+   </w:t>
      </w:r>
      <w:r>
        <w:tab/>
        <w:t>ʔV</w:t>
      </w:r>
      <w:r>
        <w:tab/>
      </w:r>
      <w:r>
        <w:tab/>
      </w:r>
      <w:r w:rsidRPr="00343AAC">
        <w:t xml:space="preserve"> </w:t>
      </w:r>
      <w:r w:rsidR="00E40410">
        <w:tab/>
      </w:r>
      <w:r w:rsidR="00E40410">
        <w:tab/>
      </w:r>
      <w:r w:rsidR="00E40410">
        <w:tab/>
      </w:r>
      <w:r w:rsidR="00E40410">
        <w:tab/>
      </w:r>
      <w:r w:rsidR="00E40410">
        <w:tab/>
      </w:r>
      <w:r w:rsidR="00E40410">
        <w:tab/>
      </w:r>
      <w:r w:rsidR="00E40410">
        <w:tab/>
      </w:r>
      <w:r w:rsidR="00E40410">
        <w:tab/>
      </w:r>
      <w:r w:rsidR="00E40410">
        <w:tab/>
      </w:r>
      <w:r w:rsidR="00E40410">
        <w:tab/>
      </w:r>
      <w:r>
        <w:t xml:space="preserve">→ </w:t>
      </w:r>
      <w:r>
        <w:tab/>
      </w:r>
      <w:r>
        <w:tab/>
      </w:r>
      <w:r>
        <w:tab/>
      </w:r>
      <w:r>
        <w:tab/>
      </w:r>
      <w:r>
        <w:tab/>
      </w:r>
      <w:r>
        <w:tab/>
      </w:r>
      <w:r>
        <w:tab/>
      </w:r>
      <w:r w:rsidRPr="0033695D">
        <w:rPr>
          <w:b/>
        </w:rPr>
        <w:t>wlé</w:t>
      </w:r>
      <w:r>
        <w:t>-</w:t>
      </w:r>
      <w:r w:rsidRPr="00343AAC">
        <w:t>ʔé</w:t>
      </w:r>
      <w:r w:rsidRPr="00343AAC">
        <w:tab/>
        <w:t xml:space="preserve">                </w:t>
      </w:r>
    </w:p>
    <w:p w14:paraId="63D7EBEC" w14:textId="2D3C4B2E" w:rsidR="00902E77" w:rsidRDefault="00902E77" w:rsidP="00DD3440">
      <w:pPr>
        <w:pStyle w:val="Index1"/>
      </w:pPr>
      <w:r>
        <w:tab/>
      </w:r>
      <w:r>
        <w:tab/>
      </w:r>
      <w:r>
        <w:tab/>
      </w:r>
      <w:r>
        <w:tab/>
        <w:t>‘to look’</w:t>
      </w:r>
      <w:r>
        <w:tab/>
        <w:t xml:space="preserve"> </w:t>
      </w:r>
      <w:r>
        <w:tab/>
      </w:r>
      <w:r>
        <w:tab/>
      </w:r>
      <w:r>
        <w:tab/>
      </w:r>
      <w:r>
        <w:tab/>
      </w:r>
      <w:r>
        <w:tab/>
      </w:r>
      <w:r>
        <w:tab/>
      </w:r>
      <w:r>
        <w:tab/>
      </w:r>
      <w:r>
        <w:tab/>
      </w:r>
      <w:r>
        <w:tab/>
      </w:r>
      <w:r w:rsidRPr="000E4549">
        <w:rPr>
          <w:smallCaps/>
        </w:rPr>
        <w:t>cm</w:t>
      </w:r>
      <w:r w:rsidRPr="00241FC5">
        <w:t>5</w:t>
      </w:r>
      <w:r w:rsidRPr="00241FC5">
        <w:tab/>
      </w:r>
      <w:r w:rsidRPr="00241FC5">
        <w:tab/>
        <w:t xml:space="preserve"> </w:t>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Pr="00241FC5">
        <w:t>‘look</w:t>
      </w:r>
      <w:r w:rsidRPr="00C667DF">
        <w:t>-</w:t>
      </w:r>
      <w:r w:rsidRPr="00B432C6">
        <w:rPr>
          <w:smallCaps/>
        </w:rPr>
        <w:t>cm</w:t>
      </w:r>
      <w:r w:rsidRPr="00C667DF">
        <w:t>5</w:t>
      </w:r>
      <w:r w:rsidRPr="00343AAC">
        <w:t>’</w:t>
      </w:r>
    </w:p>
    <w:p w14:paraId="6D82A3FC" w14:textId="01C40C27" w:rsidR="00902E77" w:rsidRPr="00C87DF2" w:rsidRDefault="00902E77" w:rsidP="00DD3440">
      <w:pPr>
        <w:pStyle w:val="Index1"/>
      </w:pPr>
      <w:r>
        <w:tab/>
      </w:r>
      <w:r>
        <w:tab/>
      </w:r>
      <w:r>
        <w:tab/>
      </w:r>
      <w:r>
        <w:tab/>
      </w:r>
      <w:r>
        <w:tab/>
      </w:r>
      <w:r>
        <w:tab/>
      </w:r>
      <w:r>
        <w:tab/>
      </w:r>
      <w:r>
        <w:tab/>
      </w:r>
      <w:r>
        <w:tab/>
      </w:r>
      <w:r>
        <w:tab/>
      </w:r>
      <w:r>
        <w:tab/>
      </w:r>
      <w:r>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t>‘the look’</w:t>
      </w:r>
      <w:r>
        <w:tab/>
      </w:r>
      <w:r>
        <w:tab/>
      </w:r>
      <w:r>
        <w:tab/>
      </w:r>
      <w:r>
        <w:tab/>
      </w:r>
      <w:r>
        <w:tab/>
      </w:r>
      <w:r>
        <w:tab/>
      </w:r>
      <w:r>
        <w:tab/>
      </w:r>
      <w:r>
        <w:tab/>
        <w:t xml:space="preserve">        </w:t>
      </w:r>
    </w:p>
    <w:p w14:paraId="47D9DFED" w14:textId="2828778D" w:rsidR="00902E77" w:rsidRPr="00343AAC" w:rsidRDefault="00902E77" w:rsidP="00DD3440">
      <w:pPr>
        <w:pStyle w:val="Index1"/>
      </w:pPr>
      <w:r>
        <w:tab/>
      </w:r>
      <w:r>
        <w:tab/>
        <w:t>b</w:t>
      </w:r>
      <w:r w:rsidRPr="00343AAC">
        <w:t xml:space="preserve">. </w:t>
      </w:r>
      <w:r>
        <w:t xml:space="preserve"> cɛ̄-lɛ̄   </w:t>
      </w:r>
      <w:r>
        <w:tab/>
      </w:r>
      <w:r>
        <w:tab/>
      </w:r>
      <w:r>
        <w:tab/>
      </w:r>
      <w:r>
        <w:tab/>
      </w:r>
      <w:r>
        <w:tab/>
      </w:r>
      <w:r>
        <w:tab/>
      </w:r>
      <w:r>
        <w:tab/>
      </w:r>
      <w:r>
        <w:tab/>
        <w:t xml:space="preserve">+   </w:t>
      </w:r>
      <w:r>
        <w:tab/>
        <w:t>m</w:t>
      </w:r>
      <w:r w:rsidRPr="00204510">
        <w:t>ũ̀</w:t>
      </w:r>
      <w:r w:rsidR="00E40410">
        <w:tab/>
      </w:r>
      <w:r w:rsidR="00E40410">
        <w:tab/>
      </w:r>
      <w:r w:rsidR="00E40410">
        <w:tab/>
      </w:r>
      <w:r w:rsidR="00E40410">
        <w:tab/>
      </w:r>
      <w:r w:rsidR="00E40410">
        <w:tab/>
      </w:r>
      <w:r w:rsidR="00E40410">
        <w:tab/>
      </w:r>
      <w:r w:rsidR="00E40410">
        <w:tab/>
      </w:r>
      <w:r w:rsidR="00E40410">
        <w:tab/>
      </w:r>
      <w:r w:rsidR="00E40410">
        <w:tab/>
      </w:r>
      <w:r w:rsidR="00E40410">
        <w:tab/>
      </w:r>
      <w:r>
        <w:tab/>
        <w:t xml:space="preserve">→ </w:t>
      </w:r>
      <w:r>
        <w:tab/>
      </w:r>
      <w:r>
        <w:tab/>
      </w:r>
      <w:r>
        <w:tab/>
      </w:r>
      <w:r>
        <w:tab/>
      </w:r>
      <w:r>
        <w:tab/>
      </w:r>
      <w:r>
        <w:tab/>
      </w:r>
      <w:r>
        <w:tab/>
      </w:r>
      <w:r w:rsidRPr="0033695D">
        <w:rPr>
          <w:b/>
        </w:rPr>
        <w:t>clɛ̄</w:t>
      </w:r>
      <w:r>
        <w:t>-m</w:t>
      </w:r>
      <w:r w:rsidRPr="00204510">
        <w:t>ũ̀ </w:t>
      </w:r>
      <w:r>
        <w:t xml:space="preserve"> </w:t>
      </w:r>
      <w:r>
        <w:tab/>
      </w:r>
      <w:r>
        <w:tab/>
      </w:r>
      <w:r>
        <w:tab/>
      </w:r>
      <w:r>
        <w:tab/>
      </w:r>
      <w:r>
        <w:tab/>
      </w:r>
      <w:r>
        <w:tab/>
      </w:r>
      <w:r>
        <w:tab/>
      </w:r>
      <w:r>
        <w:tab/>
      </w:r>
    </w:p>
    <w:p w14:paraId="0C7057CD" w14:textId="2B452040" w:rsidR="00902E77" w:rsidRPr="00C87DF2" w:rsidRDefault="00902E77" w:rsidP="00DD3440">
      <w:pPr>
        <w:pStyle w:val="Index1"/>
      </w:pPr>
      <w:r w:rsidRPr="000E4549">
        <w:t xml:space="preserve"> </w:t>
      </w:r>
      <w:r w:rsidRPr="000E4549">
        <w:tab/>
        <w:t xml:space="preserve"> </w:t>
      </w:r>
      <w:r>
        <w:tab/>
      </w:r>
      <w:r>
        <w:tab/>
      </w:r>
      <w:r>
        <w:tab/>
      </w:r>
      <w:r w:rsidRPr="000E4549">
        <w:t>‘woman</w:t>
      </w:r>
      <w:r w:rsidRPr="00C667DF">
        <w:t>-</w:t>
      </w:r>
      <w:r w:rsidRPr="00B432C6">
        <w:rPr>
          <w:smallCaps/>
        </w:rPr>
        <w:t>cm</w:t>
      </w:r>
      <w:r>
        <w:t>1</w:t>
      </w:r>
      <w:r w:rsidRPr="000E4549">
        <w:t>’</w:t>
      </w:r>
      <w:r>
        <w:tab/>
        <w:t xml:space="preserve">       </w:t>
      </w:r>
      <w:r>
        <w:tab/>
      </w:r>
      <w:r>
        <w:tab/>
      </w:r>
      <w:r>
        <w:tab/>
      </w:r>
      <w:r w:rsidRPr="00B432C6">
        <w:rPr>
          <w:smallCaps/>
        </w:rPr>
        <w:t>cm</w:t>
      </w:r>
      <w:r>
        <w:t>7</w:t>
      </w:r>
      <w:r w:rsidRPr="000E4549">
        <w:tab/>
      </w:r>
      <w:r w:rsidRPr="000E4549">
        <w:tab/>
      </w:r>
      <w:r w:rsidRPr="000E4549">
        <w:tab/>
      </w:r>
      <w:r w:rsidRPr="000E4549">
        <w:tab/>
      </w:r>
      <w:r w:rsidRPr="000E4549">
        <w:tab/>
      </w:r>
      <w:r w:rsidRPr="000E4549">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00E40410">
        <w:tab/>
      </w:r>
      <w:r w:rsidRPr="00343AAC">
        <w:t>‘woman</w:t>
      </w:r>
      <w:r w:rsidRPr="00C667DF">
        <w:t>-</w:t>
      </w:r>
      <w:r w:rsidRPr="00B432C6">
        <w:rPr>
          <w:smallCaps/>
        </w:rPr>
        <w:t>c</w:t>
      </w:r>
      <w:r w:rsidRPr="00C87DF2">
        <w:rPr>
          <w:smallCaps/>
        </w:rPr>
        <w:t>m</w:t>
      </w:r>
      <w:r w:rsidRPr="00C87DF2">
        <w:t>7’</w:t>
      </w:r>
    </w:p>
    <w:p w14:paraId="4CE4F8A3" w14:textId="5F2BEC4A" w:rsidR="00902E77" w:rsidRDefault="00902E77" w:rsidP="00DD3440">
      <w:pPr>
        <w:pStyle w:val="Index1"/>
        <w:rPr>
          <w:rFonts w:eastAsia="SimSun"/>
        </w:rPr>
      </w:pPr>
      <w:r w:rsidRPr="00C87DF2">
        <w:rPr>
          <w:rFonts w:eastAsia="SimSun"/>
        </w:rPr>
        <w:tab/>
      </w:r>
      <w:r w:rsidRPr="00C87DF2">
        <w:rPr>
          <w:rFonts w:eastAsia="SimSun"/>
        </w:rPr>
        <w:tab/>
      </w:r>
      <w:r w:rsidRPr="00C87DF2">
        <w:rPr>
          <w:rFonts w:eastAsia="SimSun"/>
        </w:rPr>
        <w:tab/>
      </w:r>
      <w:r w:rsidRPr="00C87DF2">
        <w:rPr>
          <w:rFonts w:eastAsia="SimSun"/>
        </w:rPr>
        <w:tab/>
      </w:r>
      <w:r w:rsidRPr="00C87DF2">
        <w:rPr>
          <w:rFonts w:eastAsia="SimSun"/>
        </w:rPr>
        <w:tab/>
      </w:r>
      <w:r w:rsidRPr="00C87DF2">
        <w:rPr>
          <w:rFonts w:eastAsia="SimSun"/>
        </w:rPr>
        <w:tab/>
      </w:r>
      <w:r w:rsidRPr="00C87DF2">
        <w:rPr>
          <w:rFonts w:eastAsia="SimSun"/>
        </w:rPr>
        <w:tab/>
      </w:r>
      <w:r w:rsidRPr="00C87DF2">
        <w:rPr>
          <w:rFonts w:eastAsia="SimSun"/>
        </w:rPr>
        <w:tab/>
      </w:r>
      <w:r w:rsidRPr="00C87DF2">
        <w:rPr>
          <w:rFonts w:eastAsia="SimSun"/>
        </w:rPr>
        <w:tab/>
      </w:r>
      <w:r w:rsidRPr="00C87DF2">
        <w:rPr>
          <w:rFonts w:eastAsia="SimSun"/>
        </w:rPr>
        <w:tab/>
      </w:r>
      <w:r w:rsidRPr="00C87DF2">
        <w:rPr>
          <w:rFonts w:eastAsia="SimSun"/>
        </w:rPr>
        <w:tab/>
      </w:r>
      <w:r w:rsidRPr="00C87DF2">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00E40410">
        <w:rPr>
          <w:rFonts w:eastAsia="SimSun"/>
        </w:rPr>
        <w:tab/>
      </w:r>
      <w:r w:rsidRPr="00C87DF2">
        <w:rPr>
          <w:rFonts w:eastAsia="SimSun"/>
        </w:rPr>
        <w:t>‘womanhood’</w:t>
      </w:r>
      <w:r w:rsidRPr="00C87DF2">
        <w:rPr>
          <w:rFonts w:eastAsia="SimSun"/>
        </w:rPr>
        <w:tab/>
      </w:r>
    </w:p>
    <w:p w14:paraId="072362A7" w14:textId="77777777" w:rsidR="00902E77" w:rsidRPr="00B83150" w:rsidRDefault="00902E77" w:rsidP="00DD3440">
      <w:pPr>
        <w:pStyle w:val="Index1"/>
        <w:rPr>
          <w:rFonts w:eastAsia="SimSun"/>
        </w:rPr>
      </w:pPr>
      <w:r>
        <w:rPr>
          <w:rFonts w:eastAsia="SimSun"/>
        </w:rPr>
        <w:tab/>
      </w:r>
      <w:r>
        <w:rPr>
          <w:rFonts w:eastAsia="SimSun"/>
        </w:rPr>
        <w:tab/>
      </w:r>
      <w:r>
        <w:rPr>
          <w:rFonts w:eastAsia="SimSun"/>
        </w:rPr>
        <w:tab/>
      </w:r>
      <w:r>
        <w:rPr>
          <w:rFonts w:eastAsia="SimSun"/>
        </w:rPr>
        <w:tab/>
      </w:r>
    </w:p>
    <w:p w14:paraId="738C678C" w14:textId="488CA4B7" w:rsidR="00902E77" w:rsidRPr="00090A6E" w:rsidRDefault="00902E77" w:rsidP="00090A6E">
      <w:pPr>
        <w:pStyle w:val="lsSection2"/>
        <w:ind w:left="360"/>
      </w:pPr>
      <w:r w:rsidRPr="00343AAC">
        <w:t xml:space="preserve">Liquid deletion </w:t>
      </w:r>
    </w:p>
    <w:p w14:paraId="6C6D5F9E" w14:textId="77777777" w:rsidR="00902E77" w:rsidRDefault="00902E77" w:rsidP="005B4852">
      <w:pPr>
        <w:rPr>
          <w:color w:val="000000" w:themeColor="text1"/>
        </w:rPr>
      </w:pPr>
      <w:r>
        <w:rPr>
          <w:color w:val="000000" w:themeColor="text1"/>
        </w:rPr>
        <w:t>Another</w:t>
      </w:r>
      <w:r w:rsidRPr="00343AAC">
        <w:rPr>
          <w:color w:val="000000" w:themeColor="text1"/>
        </w:rPr>
        <w:t xml:space="preserve"> resyllabification </w:t>
      </w:r>
      <w:r>
        <w:rPr>
          <w:color w:val="000000" w:themeColor="text1"/>
        </w:rPr>
        <w:t xml:space="preserve">process </w:t>
      </w:r>
      <w:r w:rsidRPr="00343AAC">
        <w:rPr>
          <w:color w:val="000000" w:themeColor="text1"/>
        </w:rPr>
        <w:t>in Fròʔ</w:t>
      </w:r>
      <w:r>
        <w:rPr>
          <w:color w:val="000000" w:themeColor="text1"/>
        </w:rPr>
        <w:t>ò involves</w:t>
      </w:r>
      <w:r w:rsidRPr="00343AAC">
        <w:rPr>
          <w:color w:val="000000" w:themeColor="text1"/>
        </w:rPr>
        <w:t xml:space="preserve"> </w:t>
      </w:r>
      <w:r>
        <w:rPr>
          <w:color w:val="000000" w:themeColor="text1"/>
        </w:rPr>
        <w:t>liquid</w:t>
      </w:r>
      <w:r w:rsidRPr="00343AAC">
        <w:rPr>
          <w:color w:val="000000" w:themeColor="text1"/>
        </w:rPr>
        <w:t xml:space="preserve"> deletion in the second position of a complex onset. The s</w:t>
      </w:r>
      <w:r>
        <w:rPr>
          <w:color w:val="000000" w:themeColor="text1"/>
        </w:rPr>
        <w:t xml:space="preserve">yllable structure is simplified as shown in </w:t>
      </w:r>
      <w:r>
        <w:rPr>
          <w:color w:val="000000" w:themeColor="text1"/>
        </w:rPr>
        <w:fldChar w:fldCharType="begin"/>
      </w:r>
      <w:r>
        <w:rPr>
          <w:color w:val="000000" w:themeColor="text1"/>
        </w:rPr>
        <w:instrText xml:space="preserve"> REF _Ref486616730 \r \h </w:instrText>
      </w:r>
      <w:r>
        <w:rPr>
          <w:color w:val="000000" w:themeColor="text1"/>
        </w:rPr>
      </w:r>
      <w:r>
        <w:rPr>
          <w:color w:val="000000" w:themeColor="text1"/>
        </w:rPr>
        <w:fldChar w:fldCharType="separate"/>
      </w:r>
      <w:r>
        <w:rPr>
          <w:color w:val="000000" w:themeColor="text1"/>
        </w:rPr>
        <w:t>(26)</w:t>
      </w:r>
      <w:r>
        <w:rPr>
          <w:color w:val="000000" w:themeColor="text1"/>
        </w:rPr>
        <w:fldChar w:fldCharType="end"/>
      </w:r>
      <w:r>
        <w:rPr>
          <w:color w:val="000000" w:themeColor="text1"/>
        </w:rPr>
        <w:t>: only the less sonorous first consonant C is preserved.</w:t>
      </w:r>
    </w:p>
    <w:p w14:paraId="3AFA10AF" w14:textId="77777777" w:rsidR="00902E77" w:rsidRDefault="00902E77" w:rsidP="00902E77">
      <w:pPr>
        <w:spacing w:line="276" w:lineRule="auto"/>
        <w:jc w:val="both"/>
        <w:rPr>
          <w:color w:val="000000" w:themeColor="text1"/>
        </w:rPr>
      </w:pPr>
    </w:p>
    <w:p w14:paraId="265ECCC9" w14:textId="77777777" w:rsidR="00902E77" w:rsidRDefault="00902E77" w:rsidP="00DD3440">
      <w:pPr>
        <w:pStyle w:val="Index1"/>
        <w:numPr>
          <w:ilvl w:val="0"/>
          <w:numId w:val="6"/>
        </w:numPr>
      </w:pPr>
      <w:r>
        <w:t xml:space="preserve"> </w:t>
      </w:r>
      <w:bookmarkStart w:id="44" w:name="_Ref486616730"/>
      <w:r>
        <w:t xml:space="preserve">Liquid deletion: </w:t>
      </w:r>
      <w:r w:rsidRPr="00343AAC">
        <w:t xml:space="preserve">ClV / CrV </w:t>
      </w:r>
      <w:r w:rsidRPr="00202617">
        <w:rPr>
          <w:bCs/>
        </w:rPr>
        <w:t>→</w:t>
      </w:r>
      <w:r w:rsidRPr="00343AAC">
        <w:t xml:space="preserve"> CV</w:t>
      </w:r>
      <w:bookmarkEnd w:id="44"/>
    </w:p>
    <w:p w14:paraId="1DE3123D" w14:textId="77777777" w:rsidR="00902E77" w:rsidRDefault="00902E77" w:rsidP="00902E77">
      <w:pPr>
        <w:spacing w:line="276" w:lineRule="auto"/>
        <w:jc w:val="both"/>
        <w:rPr>
          <w:color w:val="000000" w:themeColor="text1"/>
        </w:rPr>
      </w:pPr>
    </w:p>
    <w:p w14:paraId="2B3F721F" w14:textId="77777777" w:rsidR="00902E77" w:rsidRDefault="00902E77" w:rsidP="005B4852">
      <w:pPr>
        <w:rPr>
          <w:color w:val="000000" w:themeColor="text1"/>
        </w:rPr>
      </w:pPr>
      <w:r w:rsidRPr="00343AAC">
        <w:rPr>
          <w:color w:val="000000" w:themeColor="text1"/>
        </w:rPr>
        <w:t xml:space="preserve">Liquid deletion </w:t>
      </w:r>
      <w:r>
        <w:rPr>
          <w:color w:val="000000" w:themeColor="text1"/>
        </w:rPr>
        <w:t xml:space="preserve">takes place </w:t>
      </w:r>
      <w:r w:rsidRPr="00343AAC">
        <w:rPr>
          <w:color w:val="000000" w:themeColor="text1"/>
        </w:rPr>
        <w:t>in</w:t>
      </w:r>
      <w:r>
        <w:rPr>
          <w:color w:val="000000" w:themeColor="text1"/>
        </w:rPr>
        <w:t xml:space="preserve"> the first morpheme in</w:t>
      </w:r>
      <w:r w:rsidRPr="00343AAC">
        <w:rPr>
          <w:color w:val="000000" w:themeColor="text1"/>
        </w:rPr>
        <w:t xml:space="preserve"> </w:t>
      </w:r>
      <w:r>
        <w:rPr>
          <w:color w:val="000000" w:themeColor="text1"/>
        </w:rPr>
        <w:t>a sequence of</w:t>
      </w:r>
      <w:r w:rsidRPr="00343AAC">
        <w:rPr>
          <w:color w:val="000000" w:themeColor="text1"/>
        </w:rPr>
        <w:t xml:space="preserve"> two adjacent </w:t>
      </w:r>
      <w:r>
        <w:rPr>
          <w:color w:val="000000" w:themeColor="text1"/>
        </w:rPr>
        <w:t>morphemes</w:t>
      </w:r>
      <w:r w:rsidRPr="00343AAC">
        <w:rPr>
          <w:color w:val="000000" w:themeColor="text1"/>
        </w:rPr>
        <w:t>,</w:t>
      </w:r>
      <w:r>
        <w:rPr>
          <w:color w:val="000000" w:themeColor="text1"/>
        </w:rPr>
        <w:t xml:space="preserve"> the examples in </w:t>
      </w:r>
      <w:r>
        <w:rPr>
          <w:color w:val="000000" w:themeColor="text1"/>
        </w:rPr>
        <w:fldChar w:fldCharType="begin"/>
      </w:r>
      <w:r>
        <w:rPr>
          <w:color w:val="000000" w:themeColor="text1"/>
        </w:rPr>
        <w:instrText xml:space="preserve"> REF _Ref500059531 \r \h </w:instrText>
      </w:r>
      <w:r>
        <w:rPr>
          <w:color w:val="000000" w:themeColor="text1"/>
        </w:rPr>
      </w:r>
      <w:r>
        <w:rPr>
          <w:color w:val="000000" w:themeColor="text1"/>
        </w:rPr>
        <w:fldChar w:fldCharType="separate"/>
      </w:r>
      <w:r>
        <w:rPr>
          <w:color w:val="000000" w:themeColor="text1"/>
        </w:rPr>
        <w:t>(27)</w:t>
      </w:r>
      <w:r>
        <w:rPr>
          <w:color w:val="000000" w:themeColor="text1"/>
        </w:rPr>
        <w:fldChar w:fldCharType="end"/>
      </w:r>
      <w:r>
        <w:rPr>
          <w:color w:val="000000" w:themeColor="text1"/>
        </w:rPr>
        <w:t xml:space="preserve"> show lexical roots plus </w:t>
      </w:r>
      <w:r>
        <w:rPr>
          <w:color w:val="000000" w:themeColor="text1"/>
        </w:rPr>
        <w:lastRenderedPageBreak/>
        <w:t>CM.</w:t>
      </w:r>
      <w:r w:rsidRPr="00343AAC">
        <w:rPr>
          <w:color w:val="000000" w:themeColor="text1"/>
        </w:rPr>
        <w:t xml:space="preserve"> </w:t>
      </w:r>
      <w:r>
        <w:rPr>
          <w:color w:val="000000" w:themeColor="text1"/>
        </w:rPr>
        <w:t>In this case, liquid deletion is restricted to identical vowels separated by a CM starting with [r], as illustrated.</w:t>
      </w:r>
    </w:p>
    <w:p w14:paraId="3C09DF70" w14:textId="77777777" w:rsidR="00902E77" w:rsidRDefault="00902E77" w:rsidP="00902E77">
      <w:pPr>
        <w:spacing w:line="276" w:lineRule="auto"/>
        <w:jc w:val="both"/>
        <w:rPr>
          <w:color w:val="000000" w:themeColor="text1"/>
        </w:rPr>
      </w:pPr>
    </w:p>
    <w:p w14:paraId="61CD8CCC" w14:textId="77777777" w:rsidR="00902E77" w:rsidRDefault="00902E77" w:rsidP="00DD3440">
      <w:pPr>
        <w:pStyle w:val="Index1"/>
        <w:numPr>
          <w:ilvl w:val="0"/>
          <w:numId w:val="6"/>
        </w:numPr>
      </w:pPr>
      <w:r>
        <w:tab/>
      </w:r>
      <w:bookmarkStart w:id="45" w:name="_Ref500059531"/>
      <w:r>
        <w:t xml:space="preserve">a. </w:t>
      </w:r>
      <w:r>
        <w:tab/>
      </w:r>
      <w:r w:rsidRPr="0055545D">
        <w:t>drɛ̃̀</w:t>
      </w:r>
      <w:r>
        <w:t xml:space="preserve"> </w:t>
      </w:r>
      <w:r>
        <w:tab/>
      </w:r>
      <w:r w:rsidRPr="0055545D">
        <w:tab/>
      </w:r>
      <w:r w:rsidRPr="0055545D">
        <w:tab/>
      </w:r>
      <w:r w:rsidRPr="0055545D">
        <w:tab/>
      </w:r>
      <w:r>
        <w:tab/>
      </w:r>
      <w:r>
        <w:tab/>
      </w:r>
      <w:r>
        <w:tab/>
        <w:t>+</w:t>
      </w:r>
      <w:r>
        <w:tab/>
      </w:r>
      <w:r>
        <w:tab/>
      </w:r>
      <w:r>
        <w:tab/>
      </w:r>
      <w:r>
        <w:tab/>
      </w:r>
      <w:r w:rsidRPr="006E3947">
        <w:rPr>
          <w:smallCaps/>
        </w:rPr>
        <w:t>cm</w:t>
      </w:r>
      <w:r>
        <w:t>6</w:t>
      </w:r>
      <w:r>
        <w:tab/>
      </w:r>
      <w:r>
        <w:tab/>
      </w:r>
      <w:r>
        <w:tab/>
      </w:r>
      <w:r>
        <w:tab/>
      </w:r>
      <w:r>
        <w:tab/>
      </w:r>
      <w:r>
        <w:tab/>
      </w:r>
      <w:r>
        <w:tab/>
      </w:r>
      <w:r>
        <w:tab/>
      </w:r>
      <w:r>
        <w:tab/>
      </w:r>
      <w:r>
        <w:tab/>
      </w:r>
      <w:r>
        <w:tab/>
        <w:t>→</w:t>
      </w:r>
      <w:r>
        <w:tab/>
      </w:r>
      <w:r>
        <w:tab/>
      </w:r>
      <w:r>
        <w:tab/>
      </w:r>
      <w:r>
        <w:tab/>
      </w:r>
      <w:r>
        <w:tab/>
      </w:r>
      <w:r w:rsidRPr="00080E90">
        <w:rPr>
          <w:b/>
        </w:rPr>
        <w:t>dɛ̃̀ː</w:t>
      </w:r>
      <w:r>
        <w:t>-</w:t>
      </w:r>
      <w:r w:rsidRPr="0055545D">
        <w:t>rɛ̃̀</w:t>
      </w:r>
      <w:bookmarkEnd w:id="45"/>
      <w:r w:rsidRPr="0055545D">
        <w:tab/>
      </w:r>
      <w:r w:rsidRPr="0055545D">
        <w:tab/>
      </w:r>
      <w:r>
        <w:tab/>
      </w:r>
      <w:r>
        <w:tab/>
      </w:r>
      <w:r>
        <w:tab/>
      </w:r>
      <w:r>
        <w:tab/>
      </w:r>
      <w:r>
        <w:tab/>
      </w:r>
    </w:p>
    <w:p w14:paraId="259F6865" w14:textId="77777777" w:rsidR="00902E77" w:rsidRPr="000B3FBC" w:rsidRDefault="00902E77" w:rsidP="00DD3440">
      <w:pPr>
        <w:pStyle w:val="Index1"/>
      </w:pPr>
      <w:r>
        <w:tab/>
      </w:r>
      <w:r>
        <w:tab/>
      </w:r>
      <w:r>
        <w:tab/>
      </w:r>
      <w:r>
        <w:tab/>
      </w:r>
      <w:r>
        <w:tab/>
      </w:r>
      <w:r>
        <w:tab/>
      </w:r>
      <w:r>
        <w:tab/>
        <w:t>bee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‘bees’</w:t>
      </w:r>
    </w:p>
    <w:p w14:paraId="6F74AEF3" w14:textId="77777777" w:rsidR="00902E77" w:rsidRDefault="00902E77" w:rsidP="00DD3440">
      <w:pPr>
        <w:pStyle w:val="Index1"/>
      </w:pPr>
      <w:r>
        <w:tab/>
      </w:r>
      <w:r>
        <w:tab/>
      </w:r>
      <w:r>
        <w:tab/>
      </w:r>
      <w:r>
        <w:tab/>
      </w:r>
      <w:r>
        <w:tab/>
        <w:t>b.</w:t>
      </w:r>
      <w:r>
        <w:tab/>
      </w:r>
      <w:r w:rsidRPr="0055545D">
        <w:t>kàbrɛ̀</w:t>
      </w:r>
      <w:r w:rsidRPr="0055545D">
        <w:tab/>
      </w:r>
      <w:r w:rsidRPr="0055545D">
        <w:tab/>
      </w:r>
      <w:r>
        <w:tab/>
      </w:r>
      <w:r>
        <w:tab/>
      </w:r>
      <w:r>
        <w:tab/>
      </w:r>
      <w:r>
        <w:tab/>
        <w:t>+</w:t>
      </w:r>
      <w:r>
        <w:tab/>
      </w:r>
      <w:r>
        <w:tab/>
      </w:r>
      <w:r>
        <w:tab/>
      </w:r>
      <w:r>
        <w:tab/>
      </w:r>
      <w:r w:rsidRPr="000B3FBC">
        <w:rPr>
          <w:smallCaps/>
        </w:rPr>
        <w:t>cm</w:t>
      </w:r>
      <w:r>
        <w:t>6</w:t>
      </w:r>
      <w:r>
        <w:tab/>
      </w:r>
      <w:r>
        <w:tab/>
      </w:r>
      <w:r>
        <w:tab/>
      </w:r>
      <w:r>
        <w:tab/>
      </w:r>
      <w:r>
        <w:tab/>
      </w:r>
      <w:r>
        <w:tab/>
      </w:r>
      <w:r>
        <w:tab/>
      </w:r>
      <w:r>
        <w:tab/>
      </w:r>
      <w:r>
        <w:tab/>
      </w:r>
      <w:r>
        <w:tab/>
      </w:r>
      <w:r>
        <w:tab/>
        <w:t>→</w:t>
      </w:r>
      <w:r>
        <w:tab/>
      </w:r>
      <w:r>
        <w:tab/>
      </w:r>
      <w:r>
        <w:tab/>
      </w:r>
      <w:r>
        <w:tab/>
      </w:r>
      <w:r>
        <w:tab/>
      </w:r>
      <w:r w:rsidRPr="0055545D">
        <w:t>kà</w:t>
      </w:r>
      <w:r w:rsidRPr="00976A5A">
        <w:rPr>
          <w:b/>
        </w:rPr>
        <w:t>bɛ̀</w:t>
      </w:r>
      <w:r w:rsidRPr="00DD2C9A">
        <w:t>ː</w:t>
      </w:r>
      <w:r w:rsidRPr="0055545D">
        <w:t xml:space="preserve">-rɛ̀ </w:t>
      </w:r>
      <w:r w:rsidRPr="0055545D">
        <w:tab/>
      </w:r>
      <w:r>
        <w:tab/>
      </w:r>
      <w:r>
        <w:tab/>
      </w:r>
      <w:r>
        <w:tab/>
      </w:r>
      <w:r>
        <w:tab/>
      </w:r>
    </w:p>
    <w:p w14:paraId="6A688C52" w14:textId="77777777" w:rsidR="00902E77" w:rsidRDefault="00902E77" w:rsidP="00DD3440">
      <w:pPr>
        <w:pStyle w:val="Index1"/>
      </w:pPr>
      <w:r>
        <w:tab/>
      </w:r>
      <w:r>
        <w:tab/>
      </w:r>
      <w:r>
        <w:tab/>
      </w:r>
      <w:r>
        <w:tab/>
      </w:r>
      <w:r>
        <w:tab/>
      </w:r>
      <w:r>
        <w:tab/>
      </w:r>
      <w:r>
        <w:tab/>
        <w:t>grasshopper</w:t>
      </w:r>
      <w:r w:rsidRPr="0055545D">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t>‘grasshoppers’</w:t>
      </w:r>
    </w:p>
    <w:p w14:paraId="47DC234B" w14:textId="77777777" w:rsidR="00902E77" w:rsidRDefault="00902E77" w:rsidP="00DD3440">
      <w:pPr>
        <w:pStyle w:val="Index1"/>
      </w:pPr>
      <w:r>
        <w:tab/>
      </w:r>
      <w:r>
        <w:tab/>
      </w:r>
      <w:r>
        <w:tab/>
      </w:r>
      <w:r>
        <w:tab/>
      </w:r>
      <w:r>
        <w:tab/>
        <w:t>c.</w:t>
      </w:r>
      <w:r>
        <w:tab/>
        <w:t>krà</w:t>
      </w:r>
      <w:r>
        <w:tab/>
      </w:r>
      <w:r>
        <w:tab/>
        <w:t xml:space="preserve">  </w:t>
      </w:r>
      <w:r>
        <w:tab/>
      </w:r>
      <w:r>
        <w:tab/>
      </w:r>
      <w:r>
        <w:tab/>
      </w:r>
      <w:r>
        <w:tab/>
      </w:r>
      <w:r>
        <w:tab/>
        <w:t>+</w:t>
      </w:r>
      <w:r>
        <w:tab/>
      </w:r>
      <w:r>
        <w:tab/>
      </w:r>
      <w:r>
        <w:tab/>
      </w:r>
      <w:r>
        <w:tab/>
      </w:r>
      <w:r w:rsidRPr="000B3FBC">
        <w:rPr>
          <w:smallCaps/>
        </w:rPr>
        <w:t>cm</w:t>
      </w:r>
      <w:r>
        <w:t xml:space="preserve">6 </w:t>
      </w:r>
      <w:r>
        <w:tab/>
      </w:r>
      <w:r>
        <w:tab/>
      </w:r>
      <w:r>
        <w:tab/>
      </w:r>
      <w:r>
        <w:tab/>
      </w:r>
      <w:r>
        <w:tab/>
      </w:r>
      <w:r>
        <w:tab/>
      </w:r>
      <w:r>
        <w:tab/>
      </w:r>
      <w:r>
        <w:tab/>
      </w:r>
      <w:r>
        <w:tab/>
      </w:r>
      <w:r>
        <w:tab/>
        <w:t>→</w:t>
      </w:r>
      <w:r>
        <w:tab/>
      </w:r>
      <w:r>
        <w:tab/>
      </w:r>
      <w:r>
        <w:tab/>
      </w:r>
      <w:r>
        <w:tab/>
      </w:r>
      <w:r>
        <w:tab/>
      </w:r>
      <w:r w:rsidRPr="00976A5A">
        <w:rPr>
          <w:b/>
        </w:rPr>
        <w:t>kàː</w:t>
      </w:r>
      <w:r>
        <w:t>-rà</w:t>
      </w:r>
      <w:r>
        <w:tab/>
      </w:r>
      <w:r>
        <w:tab/>
      </w:r>
      <w:r>
        <w:tab/>
      </w:r>
      <w:r>
        <w:tab/>
      </w:r>
      <w:r>
        <w:tab/>
      </w:r>
      <w:r>
        <w:tab/>
      </w:r>
      <w:r>
        <w:tab/>
      </w:r>
    </w:p>
    <w:p w14:paraId="6342D799" w14:textId="77777777" w:rsidR="00902E77" w:rsidRDefault="00902E77" w:rsidP="00DD3440">
      <w:pPr>
        <w:pStyle w:val="Index1"/>
      </w:pPr>
      <w:r>
        <w:tab/>
      </w:r>
      <w:r>
        <w:tab/>
      </w:r>
      <w:r>
        <w:tab/>
      </w:r>
      <w:r>
        <w:tab/>
      </w:r>
      <w:r>
        <w:tab/>
      </w:r>
      <w:r>
        <w:tab/>
      </w:r>
      <w:r>
        <w:tab/>
        <w:t xml:space="preserve">file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‘files’</w:t>
      </w:r>
    </w:p>
    <w:p w14:paraId="1656033E" w14:textId="77777777" w:rsidR="00902E77" w:rsidRPr="00F97F9D" w:rsidRDefault="00902E77" w:rsidP="00DD3440">
      <w:pPr>
        <w:pStyle w:val="Index1"/>
      </w:pPr>
      <w:r>
        <w:tab/>
      </w:r>
    </w:p>
    <w:p w14:paraId="7CC72242" w14:textId="790D2FCC" w:rsidR="00902E77" w:rsidRDefault="00902E77" w:rsidP="005B4852">
      <w:pPr>
        <w:rPr>
          <w:color w:val="000000" w:themeColor="text1"/>
        </w:rPr>
      </w:pPr>
      <w:r>
        <w:rPr>
          <w:color w:val="000000" w:themeColor="text1"/>
        </w:rPr>
        <w:t>Another context in which liquid deletion applies is a sequence of a noun and an adjective, see</w:t>
      </w:r>
      <w:r w:rsidRPr="00343AAC">
        <w:rPr>
          <w:color w:val="000000" w:themeColor="text1"/>
        </w:rPr>
        <w:t xml:space="preserve"> </w:t>
      </w:r>
      <w:r>
        <w:fldChar w:fldCharType="begin"/>
      </w:r>
      <w:r>
        <w:instrText xml:space="preserve"> REF _Ref476130860 \r \h  \* MERGEFORMAT </w:instrText>
      </w:r>
      <w:r>
        <w:fldChar w:fldCharType="separate"/>
      </w:r>
      <w:r w:rsidRPr="00711828">
        <w:rPr>
          <w:color w:val="000000" w:themeColor="text1"/>
        </w:rPr>
        <w:t>(28)</w:t>
      </w:r>
      <w:r>
        <w:fldChar w:fldCharType="end"/>
      </w:r>
      <w:r w:rsidRPr="00343AAC">
        <w:rPr>
          <w:color w:val="000000" w:themeColor="text1"/>
        </w:rPr>
        <w:t>.</w:t>
      </w:r>
      <w:r>
        <w:rPr>
          <w:color w:val="000000" w:themeColor="text1"/>
        </w:rPr>
        <w:t xml:space="preserve"> These words are compounds consisting in two lexical roots, a nominal one and an adjectival one. The class marker is not always there, but if it is required, it is located at the end of the compound. Note that in</w:t>
      </w:r>
      <w:r w:rsidRPr="00343AAC">
        <w:rPr>
          <w:color w:val="000000" w:themeColor="text1"/>
        </w:rPr>
        <w:t xml:space="preserve"> </w:t>
      </w:r>
      <w:r w:rsidR="007A7F26">
        <w:t>(28</w:t>
      </w:r>
      <w:r>
        <w:t>a</w:t>
      </w:r>
      <w:r w:rsidR="007A7F26">
        <w:t>)</w:t>
      </w:r>
      <w:r>
        <w:rPr>
          <w:color w:val="000000" w:themeColor="text1"/>
        </w:rPr>
        <w:t xml:space="preserve"> neither </w:t>
      </w:r>
      <w:r w:rsidRPr="00976A5A">
        <w:rPr>
          <w:i/>
        </w:rPr>
        <w:t>plɔ̀</w:t>
      </w:r>
      <w:r w:rsidRPr="00734AE5">
        <w:rPr>
          <w:color w:val="000000" w:themeColor="text1"/>
        </w:rPr>
        <w:t xml:space="preserve"> </w:t>
      </w:r>
      <w:r>
        <w:rPr>
          <w:color w:val="000000" w:themeColor="text1"/>
        </w:rPr>
        <w:t xml:space="preserve">nor </w:t>
      </w:r>
      <w:r w:rsidRPr="00734AE5">
        <w:rPr>
          <w:i/>
          <w:color w:val="000000" w:themeColor="text1"/>
        </w:rPr>
        <w:t>plè</w:t>
      </w:r>
      <w:r w:rsidRPr="00734AE5">
        <w:rPr>
          <w:color w:val="000000" w:themeColor="text1"/>
        </w:rPr>
        <w:t xml:space="preserve"> </w:t>
      </w:r>
      <w:r>
        <w:rPr>
          <w:color w:val="000000" w:themeColor="text1"/>
        </w:rPr>
        <w:t>requires a CM in isolation, and the resulting compound has no CM. The same holds for other compounds in</w:t>
      </w:r>
      <w:r w:rsidRPr="00343AAC">
        <w:rPr>
          <w:color w:val="000000" w:themeColor="text1"/>
        </w:rPr>
        <w:t xml:space="preserve"> </w:t>
      </w:r>
      <w:r>
        <w:fldChar w:fldCharType="begin"/>
      </w:r>
      <w:r>
        <w:instrText xml:space="preserve"> REF _Ref476130860 \r \h  \* MERGEFORMAT </w:instrText>
      </w:r>
      <w:r>
        <w:fldChar w:fldCharType="separate"/>
      </w:r>
      <w:r w:rsidRPr="00711828">
        <w:rPr>
          <w:color w:val="000000" w:themeColor="text1"/>
        </w:rPr>
        <w:t>(28)</w:t>
      </w:r>
      <w:r>
        <w:fldChar w:fldCharType="end"/>
      </w:r>
      <w:r>
        <w:rPr>
          <w:color w:val="000000" w:themeColor="text1"/>
        </w:rPr>
        <w:t>. The vowels do not need to be identical. The first consonant of the adjectives is sometimes voiced. It is not clear what triggers voicing.</w:t>
      </w:r>
    </w:p>
    <w:p w14:paraId="7E7A3BC7" w14:textId="77777777" w:rsidR="00902E77" w:rsidRPr="00343AAC" w:rsidRDefault="00902E77" w:rsidP="00DD3440">
      <w:pPr>
        <w:pStyle w:val="Index1"/>
      </w:pPr>
    </w:p>
    <w:p w14:paraId="32544099" w14:textId="77777777" w:rsidR="00902E77" w:rsidRPr="00411A01" w:rsidRDefault="00902E77" w:rsidP="00DD3440">
      <w:pPr>
        <w:pStyle w:val="Index1"/>
        <w:numPr>
          <w:ilvl w:val="0"/>
          <w:numId w:val="6"/>
        </w:numPr>
      </w:pPr>
      <w:r w:rsidRPr="00343AAC">
        <w:t xml:space="preserve">  </w:t>
      </w:r>
      <w:r w:rsidRPr="00343AAC">
        <w:tab/>
      </w:r>
      <w:bookmarkStart w:id="46" w:name="_Ref476130860"/>
      <w:r w:rsidRPr="00411A01">
        <w:t>Liquid deletion</w:t>
      </w:r>
      <w:bookmarkEnd w:id="46"/>
      <w:r>
        <w:t xml:space="preserve"> in compounds</w:t>
      </w:r>
      <w:r w:rsidRPr="00411A01">
        <w:tab/>
      </w:r>
      <w:r w:rsidRPr="00411A01">
        <w:tab/>
      </w:r>
      <w:r w:rsidRPr="00411A01">
        <w:tab/>
      </w:r>
      <w:r w:rsidRPr="00411A01">
        <w:tab/>
      </w:r>
      <w:r w:rsidRPr="00411A01">
        <w:tab/>
      </w:r>
      <w:r w:rsidRPr="00411A01">
        <w:tab/>
      </w:r>
    </w:p>
    <w:p w14:paraId="653EF86F" w14:textId="77777777" w:rsidR="00902E77" w:rsidRDefault="00902E77" w:rsidP="00DD3440">
      <w:pPr>
        <w:pStyle w:val="Index1"/>
      </w:pPr>
      <w:r w:rsidRPr="00411A01">
        <w:tab/>
      </w:r>
      <w:r w:rsidRPr="00411A01">
        <w:tab/>
      </w:r>
      <w:r>
        <w:tab/>
      </w:r>
      <w:r>
        <w:tab/>
      </w:r>
      <w:r>
        <w:tab/>
        <w:t xml:space="preserve">a. </w:t>
      </w:r>
      <w:r>
        <w:tab/>
      </w:r>
      <w:r w:rsidRPr="0055545D">
        <w:t>plɔ̀</w:t>
      </w:r>
      <w:r>
        <w:t xml:space="preserve"> </w:t>
      </w:r>
      <w:r>
        <w:tab/>
      </w:r>
      <w:r>
        <w:tab/>
      </w:r>
      <w:r>
        <w:tab/>
      </w:r>
      <w:r>
        <w:tab/>
      </w:r>
      <w:r>
        <w:tab/>
        <w:t>+</w:t>
      </w:r>
      <w:r>
        <w:tab/>
      </w:r>
      <w:r>
        <w:tab/>
      </w:r>
      <w:r>
        <w:tab/>
      </w:r>
      <w:r w:rsidRPr="0055545D">
        <w:t xml:space="preserve">plè </w:t>
      </w:r>
      <w:r w:rsidRPr="0055545D">
        <w:tab/>
      </w:r>
      <w:r w:rsidRPr="0055545D">
        <w:tab/>
      </w:r>
      <w:r w:rsidRPr="0055545D">
        <w:tab/>
      </w:r>
      <w:r w:rsidRPr="0055545D">
        <w:tab/>
      </w:r>
      <w:r>
        <w:tab/>
      </w:r>
      <w:r>
        <w:tab/>
      </w:r>
      <w:r>
        <w:tab/>
      </w:r>
      <w:r>
        <w:tab/>
      </w:r>
      <w:r>
        <w:tab/>
      </w:r>
      <w:r>
        <w:tab/>
      </w:r>
      <w:r>
        <w:tab/>
      </w:r>
      <w:r>
        <w:tab/>
      </w:r>
      <w:r>
        <w:tab/>
        <w:t>→</w:t>
      </w:r>
      <w:r>
        <w:tab/>
      </w:r>
      <w:r>
        <w:tab/>
      </w:r>
      <w:r>
        <w:tab/>
      </w:r>
      <w:r>
        <w:tab/>
      </w:r>
      <w:r>
        <w:tab/>
      </w:r>
      <w:r w:rsidRPr="00525952">
        <w:rPr>
          <w:b/>
        </w:rPr>
        <w:t>pɔ̀</w:t>
      </w:r>
      <w:r>
        <w:t>-</w:t>
      </w:r>
      <w:r w:rsidRPr="0055545D">
        <w:t xml:space="preserve">blè   </w:t>
      </w:r>
      <w:r w:rsidRPr="0055545D">
        <w:tab/>
      </w:r>
      <w:r>
        <w:tab/>
      </w:r>
      <w:r>
        <w:tab/>
      </w:r>
      <w:r>
        <w:tab/>
      </w:r>
      <w:r>
        <w:tab/>
      </w:r>
      <w:r>
        <w:tab/>
      </w:r>
      <w:r>
        <w:tab/>
      </w:r>
      <w:r>
        <w:tab/>
      </w:r>
      <w:r>
        <w:tab/>
      </w:r>
    </w:p>
    <w:p w14:paraId="3BCDA5C6" w14:textId="035FBC70" w:rsidR="00902E77" w:rsidRPr="0055545D" w:rsidRDefault="00DD3440" w:rsidP="00DD3440">
      <w:pPr>
        <w:pStyle w:val="Index1"/>
      </w:pPr>
      <w:r>
        <w:t xml:space="preserve">           </w:t>
      </w:r>
      <w:r>
        <w:tab/>
      </w:r>
      <w:r>
        <w:tab/>
      </w:r>
      <w:r>
        <w:tab/>
      </w:r>
      <w:r w:rsidR="00902E77">
        <w:t>bamboo</w:t>
      </w:r>
      <w:r w:rsidR="00902E77">
        <w:tab/>
      </w:r>
      <w:r w:rsidR="00902E77">
        <w:tab/>
      </w:r>
      <w:r w:rsidR="00902E77">
        <w:tab/>
      </w:r>
      <w:r w:rsidR="00902E77">
        <w:tab/>
      </w:r>
      <w:r w:rsidR="00902E77">
        <w:tab/>
        <w:t xml:space="preserve">small </w:t>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tab/>
      </w:r>
      <w:r w:rsidR="00902E77" w:rsidRPr="0055545D">
        <w:t xml:space="preserve">‘small bamboo’  </w:t>
      </w:r>
    </w:p>
    <w:p w14:paraId="5B5D6289" w14:textId="2E516BE0" w:rsidR="00902E77" w:rsidRDefault="00DD3440" w:rsidP="00DD3440">
      <w:pPr>
        <w:pStyle w:val="Index1"/>
      </w:pPr>
      <w:r>
        <w:tab/>
      </w:r>
      <w:r>
        <w:tab/>
      </w:r>
      <w:r>
        <w:tab/>
      </w:r>
      <w:r>
        <w:tab/>
      </w:r>
      <w:r>
        <w:tab/>
      </w:r>
      <w:r w:rsidR="00902E77">
        <w:t xml:space="preserve">b. </w:t>
      </w:r>
      <w:r w:rsidR="00902E77">
        <w:tab/>
      </w:r>
      <w:r w:rsidR="00902E77" w:rsidRPr="0055545D">
        <w:t xml:space="preserve">krɔ̀ </w:t>
      </w:r>
      <w:r w:rsidR="00902E77" w:rsidRPr="0055545D">
        <w:tab/>
      </w:r>
      <w:r>
        <w:tab/>
      </w:r>
      <w:r>
        <w:tab/>
      </w:r>
      <w:r>
        <w:tab/>
      </w:r>
      <w:r>
        <w:tab/>
      </w:r>
      <w:r w:rsidR="00902E77">
        <w:t>+</w:t>
      </w:r>
      <w:r w:rsidR="00902E77">
        <w:tab/>
      </w:r>
      <w:r w:rsidR="00902E77">
        <w:tab/>
      </w:r>
      <w:r w:rsidR="00902E77">
        <w:tab/>
      </w:r>
      <w:r w:rsidR="00902E77" w:rsidRPr="0055545D">
        <w:t>plè</w:t>
      </w:r>
      <w:r w:rsidR="00902E77" w:rsidRPr="0055545D">
        <w:tab/>
      </w:r>
      <w:r w:rsidR="00902E77" w:rsidRPr="0055545D">
        <w:tab/>
      </w:r>
      <w:r w:rsidR="00902E77" w:rsidRPr="0055545D">
        <w:tab/>
      </w:r>
      <w:r w:rsidR="00902E77" w:rsidRPr="0055545D">
        <w:tab/>
      </w:r>
      <w:r w:rsidR="00902E77">
        <w:tab/>
      </w:r>
      <w:r w:rsidR="00902E77">
        <w:tab/>
      </w:r>
      <w:r w:rsidR="00902E77">
        <w:tab/>
      </w:r>
      <w:r w:rsidR="00902E77">
        <w:tab/>
      </w:r>
      <w:r w:rsidR="00902E77">
        <w:tab/>
      </w:r>
      <w:r w:rsidR="00902E77">
        <w:tab/>
      </w:r>
      <w:r w:rsidR="00902E77">
        <w:tab/>
      </w:r>
      <w:r w:rsidR="00902E77">
        <w:tab/>
        <w:t xml:space="preserve"> </w:t>
      </w:r>
      <w:r w:rsidR="00902E77">
        <w:tab/>
        <w:t>→</w:t>
      </w:r>
      <w:r w:rsidR="00902E77">
        <w:tab/>
      </w:r>
      <w:r w:rsidR="00902E77">
        <w:tab/>
      </w:r>
      <w:r w:rsidR="00902E77">
        <w:tab/>
      </w:r>
      <w:r w:rsidR="00902E77">
        <w:tab/>
      </w:r>
      <w:r w:rsidR="00902E77">
        <w:tab/>
      </w:r>
      <w:r w:rsidR="00902E77" w:rsidRPr="00525952">
        <w:rPr>
          <w:b/>
        </w:rPr>
        <w:t>kɔ̀</w:t>
      </w:r>
      <w:r w:rsidR="00902E77">
        <w:t>-</w:t>
      </w:r>
      <w:r w:rsidR="00902E77" w:rsidRPr="0055545D">
        <w:t>plè</w:t>
      </w:r>
      <w:r w:rsidR="00902E77" w:rsidRPr="0055545D">
        <w:tab/>
      </w:r>
    </w:p>
    <w:p w14:paraId="289A1828" w14:textId="699CDA22" w:rsidR="00902E77" w:rsidRDefault="00DD3440" w:rsidP="00DD3440">
      <w:pPr>
        <w:pStyle w:val="Index1"/>
      </w:pPr>
      <w:r>
        <w:tab/>
      </w:r>
      <w:r>
        <w:tab/>
      </w:r>
      <w:r>
        <w:tab/>
      </w:r>
      <w:r>
        <w:tab/>
      </w:r>
      <w:r>
        <w:tab/>
      </w:r>
      <w:r>
        <w:tab/>
      </w:r>
      <w:r>
        <w:tab/>
      </w:r>
      <w:r w:rsidR="00902E77">
        <w:t>car</w:t>
      </w:r>
      <w:r w:rsidR="00902E77" w:rsidRPr="0055545D">
        <w:tab/>
      </w:r>
      <w:r>
        <w:tab/>
      </w:r>
      <w:r>
        <w:tab/>
      </w:r>
      <w:r>
        <w:tab/>
      </w:r>
      <w:r>
        <w:tab/>
      </w:r>
      <w:r>
        <w:tab/>
      </w:r>
      <w:r>
        <w:tab/>
      </w:r>
      <w:r>
        <w:tab/>
      </w:r>
      <w:r w:rsidR="00902E77" w:rsidRPr="0055545D">
        <w:t>small</w:t>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902E77" w:rsidRPr="0055545D">
        <w:t>‘</w:t>
      </w:r>
      <w:r w:rsidR="00902E77">
        <w:t xml:space="preserve">small </w:t>
      </w:r>
      <w:r w:rsidR="00902E77" w:rsidRPr="0055545D">
        <w:t>car’</w:t>
      </w:r>
      <w:r w:rsidR="00902E77" w:rsidRPr="0055545D">
        <w:tab/>
      </w:r>
    </w:p>
    <w:p w14:paraId="3A9D9012" w14:textId="6A8C0E0C" w:rsidR="00902E77" w:rsidRDefault="00902E77" w:rsidP="00DD3440">
      <w:pPr>
        <w:pStyle w:val="Index1"/>
      </w:pPr>
      <w:r>
        <w:tab/>
      </w:r>
      <w:r>
        <w:tab/>
      </w:r>
      <w:r>
        <w:tab/>
      </w:r>
      <w:r>
        <w:tab/>
      </w:r>
      <w:r>
        <w:tab/>
      </w:r>
      <w:r>
        <w:tab/>
        <w:t xml:space="preserve">c. </w:t>
      </w:r>
      <w:r>
        <w:tab/>
      </w:r>
      <w:r w:rsidRPr="0055545D">
        <w:t>hlã̄</w:t>
      </w:r>
      <w:r w:rsidRPr="0055545D">
        <w:tab/>
      </w:r>
      <w:r w:rsidRPr="0055545D">
        <w:tab/>
      </w:r>
      <w:r>
        <w:tab/>
      </w:r>
      <w:r>
        <w:tab/>
      </w:r>
      <w:r>
        <w:tab/>
        <w:t>+</w:t>
      </w:r>
      <w:r>
        <w:tab/>
      </w:r>
      <w:r>
        <w:tab/>
      </w:r>
      <w:r>
        <w:tab/>
      </w:r>
      <w:r w:rsidRPr="0055545D">
        <w:t>klɔ̃̄</w:t>
      </w:r>
      <w:r w:rsidRPr="0055545D">
        <w:tab/>
      </w:r>
      <w:r w:rsidRPr="0055545D">
        <w:tab/>
      </w:r>
      <w:r w:rsidRPr="0055545D">
        <w:tab/>
      </w:r>
      <w:r w:rsidRPr="0055545D">
        <w:tab/>
      </w:r>
      <w:r w:rsidR="00C41547">
        <w:tab/>
      </w:r>
      <w:r w:rsidR="00C41547">
        <w:tab/>
      </w:r>
      <w:r w:rsidR="00C41547">
        <w:tab/>
      </w:r>
      <w:r w:rsidR="00C41547">
        <w:tab/>
      </w:r>
      <w:r w:rsidR="00C41547">
        <w:tab/>
      </w:r>
      <w:r w:rsidR="00C41547">
        <w:tab/>
      </w:r>
      <w:r w:rsidR="00C41547">
        <w:tab/>
      </w:r>
      <w:r w:rsidR="00C41547">
        <w:tab/>
      </w:r>
      <w:r w:rsidR="00C41547">
        <w:tab/>
        <w:t>→</w:t>
      </w:r>
      <w:r w:rsidR="00C41547">
        <w:tab/>
      </w:r>
      <w:r w:rsidR="00C41547">
        <w:tab/>
      </w:r>
      <w:r w:rsidR="00C41547">
        <w:tab/>
      </w:r>
      <w:r w:rsidR="00C41547">
        <w:tab/>
      </w:r>
      <w:r w:rsidRPr="006C4F24">
        <w:t>hã̄</w:t>
      </w:r>
      <w:r>
        <w:t>-</w:t>
      </w:r>
      <w:r w:rsidRPr="0055545D">
        <w:t>glɔ̃̄</w:t>
      </w:r>
      <w:r w:rsidRPr="0055545D">
        <w:tab/>
      </w:r>
      <w:r w:rsidRPr="0055545D">
        <w:tab/>
      </w:r>
      <w:r>
        <w:tab/>
      </w:r>
      <w:r>
        <w:tab/>
      </w:r>
      <w:r>
        <w:tab/>
      </w:r>
      <w:r>
        <w:tab/>
      </w:r>
      <w:r>
        <w:tab/>
      </w:r>
      <w:r>
        <w:tab/>
      </w:r>
      <w:r>
        <w:tab/>
      </w:r>
      <w:r>
        <w:tab/>
      </w:r>
    </w:p>
    <w:p w14:paraId="49ACDEB3" w14:textId="200F3765" w:rsidR="00902E77" w:rsidRDefault="00902E77" w:rsidP="00DD3440">
      <w:pPr>
        <w:pStyle w:val="Index1"/>
      </w:pPr>
      <w:r>
        <w:tab/>
      </w:r>
      <w:r>
        <w:tab/>
      </w:r>
      <w:r>
        <w:tab/>
      </w:r>
      <w:r>
        <w:tab/>
      </w:r>
      <w:r>
        <w:tab/>
      </w:r>
      <w:r>
        <w:tab/>
      </w:r>
      <w:r>
        <w:tab/>
      </w:r>
      <w:r>
        <w:tab/>
        <w:t>leg</w:t>
      </w:r>
      <w:r>
        <w:tab/>
      </w:r>
      <w:r>
        <w:tab/>
      </w:r>
      <w:r>
        <w:tab/>
      </w:r>
      <w:r>
        <w:tab/>
      </w:r>
      <w:r>
        <w:tab/>
      </w:r>
      <w:r>
        <w:tab/>
      </w:r>
      <w:r>
        <w:tab/>
      </w:r>
      <w:r>
        <w:tab/>
      </w:r>
      <w:r w:rsidRPr="0055545D">
        <w:t>long</w:t>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Pr="0055545D">
        <w:t>‘long leg’</w:t>
      </w:r>
    </w:p>
    <w:p w14:paraId="07E862E8" w14:textId="08FC73B7" w:rsidR="00902E77" w:rsidRDefault="00902E77" w:rsidP="00DD3440">
      <w:pPr>
        <w:pStyle w:val="Index1"/>
      </w:pPr>
      <w:r w:rsidRPr="00F32D1A">
        <w:tab/>
      </w:r>
      <w:r>
        <w:tab/>
      </w:r>
      <w:r>
        <w:tab/>
      </w:r>
      <w:r>
        <w:tab/>
      </w:r>
      <w:r>
        <w:tab/>
      </w:r>
      <w:r>
        <w:tab/>
        <w:t>d.</w:t>
      </w:r>
      <w:r>
        <w:tab/>
      </w:r>
      <w:r w:rsidRPr="00F32D1A">
        <w:t>kámrɔ̃̀   </w:t>
      </w:r>
      <w:r w:rsidRPr="00F32D1A">
        <w:tab/>
      </w:r>
      <w:r w:rsidRPr="00F32D1A">
        <w:tab/>
      </w:r>
      <w:r>
        <w:t>+</w:t>
      </w:r>
      <w:r w:rsidRPr="00F32D1A">
        <w:tab/>
      </w:r>
      <w:r w:rsidRPr="00F32D1A">
        <w:tab/>
      </w:r>
      <w:r>
        <w:tab/>
      </w:r>
      <w:r w:rsidRPr="00F32D1A">
        <w:t>kpɔ̄</w:t>
      </w:r>
      <w:r w:rsidRPr="00F32D1A">
        <w:tab/>
      </w:r>
      <w:r w:rsidRPr="00F32D1A">
        <w:tab/>
      </w:r>
      <w:r w:rsidRPr="00F32D1A">
        <w:tab/>
      </w:r>
      <w:r w:rsidRPr="00F32D1A">
        <w:tab/>
      </w:r>
      <w:r w:rsidRPr="00F32D1A">
        <w:tab/>
      </w:r>
      <w:r w:rsidRPr="00F32D1A">
        <w:tab/>
      </w:r>
      <w:r w:rsidRPr="00F32D1A">
        <w:tab/>
      </w:r>
      <w:r w:rsidRPr="00F32D1A">
        <w:tab/>
      </w:r>
      <w:r w:rsidRPr="00F32D1A">
        <w:tab/>
      </w:r>
      <w:r w:rsidRPr="00F32D1A">
        <w:tab/>
      </w:r>
      <w:r w:rsidRPr="00F32D1A">
        <w:tab/>
      </w:r>
      <w:r w:rsidR="00C41547">
        <w:tab/>
      </w:r>
      <w:r w:rsidR="00C41547">
        <w:tab/>
        <w:t>→</w:t>
      </w:r>
      <w:r w:rsidR="00C41547">
        <w:tab/>
      </w:r>
      <w:r w:rsidR="00C41547">
        <w:tab/>
      </w:r>
      <w:r w:rsidR="00C41547">
        <w:tab/>
      </w:r>
      <w:r w:rsidR="00C41547">
        <w:tab/>
      </w:r>
      <w:r w:rsidRPr="0055545D">
        <w:t>ká</w:t>
      </w:r>
      <w:r w:rsidRPr="00F32D1A">
        <w:rPr>
          <w:b/>
        </w:rPr>
        <w:t>mɔ̃̀</w:t>
      </w:r>
      <w:r>
        <w:t>-</w:t>
      </w:r>
      <w:r w:rsidRPr="0055545D">
        <w:t>gbɔ̀</w:t>
      </w:r>
      <w:r>
        <w:t>-</w:t>
      </w:r>
      <w:r w:rsidRPr="0055545D">
        <w:t>ʔɔ̀</w:t>
      </w:r>
      <w:r w:rsidRPr="0055545D">
        <w:tab/>
      </w:r>
    </w:p>
    <w:p w14:paraId="792704A4" w14:textId="2AE93D3F" w:rsidR="00902E77" w:rsidRPr="00F32D1A" w:rsidRDefault="00902E77" w:rsidP="00DD3440">
      <w:pPr>
        <w:pStyle w:val="Index1"/>
      </w:pPr>
      <w:r>
        <w:tab/>
      </w:r>
      <w:r>
        <w:tab/>
      </w:r>
      <w:r>
        <w:tab/>
      </w:r>
      <w:r>
        <w:tab/>
      </w:r>
      <w:r>
        <w:tab/>
      </w:r>
      <w:r>
        <w:tab/>
      </w:r>
      <w:r>
        <w:tab/>
      </w:r>
      <w:r>
        <w:tab/>
        <w:t>ag</w:t>
      </w:r>
      <w:r w:rsidR="00C41547">
        <w:t>outi</w:t>
      </w:r>
      <w:r w:rsidR="00C41547">
        <w:tab/>
      </w:r>
      <w:r w:rsidR="00C41547">
        <w:tab/>
      </w:r>
      <w:r w:rsidR="00C41547">
        <w:tab/>
      </w:r>
      <w:r w:rsidR="00C41547">
        <w:tab/>
      </w:r>
      <w:r w:rsidR="00C41547">
        <w:tab/>
      </w:r>
      <w:r w:rsidR="00C41547">
        <w:tab/>
        <w:t>big</w:t>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t xml:space="preserve">‘big agouti </w:t>
      </w:r>
      <w:r w:rsidRPr="006E3947">
        <w:rPr>
          <w:smallCaps/>
        </w:rPr>
        <w:t>cm</w:t>
      </w:r>
      <w:r w:rsidRPr="00411A01">
        <w:t>5</w:t>
      </w:r>
      <w:r w:rsidRPr="0055545D">
        <w:t>’</w:t>
      </w:r>
      <w:r>
        <w:tab/>
      </w:r>
      <w:r>
        <w:tab/>
      </w:r>
      <w:r>
        <w:tab/>
      </w:r>
      <w:r>
        <w:tab/>
      </w:r>
    </w:p>
    <w:p w14:paraId="68EA07C7" w14:textId="25BE0B62" w:rsidR="00902E77" w:rsidRDefault="00902E77" w:rsidP="00DD3440">
      <w:pPr>
        <w:pStyle w:val="Index1"/>
      </w:pPr>
      <w:r>
        <w:tab/>
      </w:r>
      <w:r>
        <w:tab/>
      </w:r>
      <w:r>
        <w:tab/>
      </w:r>
      <w:r>
        <w:tab/>
      </w:r>
      <w:r>
        <w:tab/>
      </w:r>
      <w:r>
        <w:tab/>
        <w:t>e.</w:t>
      </w:r>
      <w:r>
        <w:tab/>
      </w:r>
      <w:r w:rsidRPr="0055545D">
        <w:t>kāhrē</w:t>
      </w:r>
      <w:r>
        <w:tab/>
      </w:r>
      <w:r>
        <w:tab/>
      </w:r>
      <w:r w:rsidRPr="0055545D">
        <w:tab/>
      </w:r>
      <w:r>
        <w:tab/>
        <w:t>+</w:t>
      </w:r>
      <w:r>
        <w:tab/>
      </w:r>
      <w:r>
        <w:tab/>
      </w:r>
      <w:r>
        <w:tab/>
      </w:r>
      <w:r w:rsidRPr="0055545D">
        <w:t>kē</w:t>
      </w:r>
      <w:r w:rsidRPr="00DD2C9A">
        <w:t>ː</w:t>
      </w:r>
      <w:r w:rsidRPr="0055545D">
        <w:t>rè</w:t>
      </w:r>
      <w:r w:rsidRPr="0055545D">
        <w:tab/>
      </w:r>
      <w:r w:rsidRPr="0055545D">
        <w:tab/>
      </w:r>
      <w:r w:rsidRPr="0055545D">
        <w:tab/>
      </w:r>
      <w:r w:rsidRPr="0055545D">
        <w:tab/>
      </w:r>
      <w:r w:rsidR="00C41547">
        <w:tab/>
      </w:r>
      <w:r w:rsidR="00C41547">
        <w:tab/>
      </w:r>
      <w:r w:rsidR="00C41547">
        <w:tab/>
      </w:r>
      <w:r w:rsidR="00C41547">
        <w:tab/>
      </w:r>
      <w:r w:rsidR="00C41547">
        <w:tab/>
      </w:r>
      <w:r w:rsidR="00C41547">
        <w:tab/>
      </w:r>
      <w:r w:rsidR="00C41547">
        <w:tab/>
      </w:r>
      <w:r w:rsidR="00C41547">
        <w:tab/>
        <w:t>→</w:t>
      </w:r>
      <w:r w:rsidR="00C41547">
        <w:tab/>
      </w:r>
      <w:r w:rsidR="00C41547">
        <w:tab/>
      </w:r>
      <w:r w:rsidR="00C41547">
        <w:tab/>
      </w:r>
      <w:r w:rsidR="00C41547">
        <w:tab/>
      </w:r>
      <w:r w:rsidRPr="0055545D">
        <w:t>kā</w:t>
      </w:r>
      <w:r w:rsidRPr="00F32D1A">
        <w:rPr>
          <w:b/>
        </w:rPr>
        <w:t>hē</w:t>
      </w:r>
      <w:r>
        <w:t>-</w:t>
      </w:r>
      <w:r w:rsidRPr="0055545D">
        <w:t>gērè</w:t>
      </w:r>
      <w:r w:rsidRPr="0055545D">
        <w:tab/>
      </w:r>
      <w:r>
        <w:tab/>
      </w:r>
      <w:r>
        <w:tab/>
      </w:r>
      <w:r>
        <w:tab/>
      </w:r>
      <w:r>
        <w:tab/>
      </w:r>
      <w:r>
        <w:tab/>
      </w:r>
      <w:r>
        <w:tab/>
      </w:r>
      <w:r>
        <w:tab/>
      </w:r>
    </w:p>
    <w:p w14:paraId="75395566" w14:textId="2F23703A" w:rsidR="00902E77" w:rsidRPr="0055545D" w:rsidRDefault="00902E77" w:rsidP="00DD3440">
      <w:pPr>
        <w:pStyle w:val="Index1"/>
      </w:pPr>
      <w:r>
        <w:tab/>
      </w:r>
      <w:r>
        <w:tab/>
      </w:r>
      <w:r>
        <w:tab/>
      </w:r>
      <w:r>
        <w:tab/>
      </w:r>
      <w:r>
        <w:tab/>
      </w:r>
      <w:r>
        <w:tab/>
      </w:r>
      <w:r>
        <w:tab/>
      </w:r>
      <w:r>
        <w:tab/>
      </w:r>
      <w:r w:rsidRPr="0055545D">
        <w:t>cashew</w:t>
      </w:r>
      <w:r>
        <w:tab/>
      </w:r>
      <w:r>
        <w:tab/>
      </w:r>
      <w:r>
        <w:tab/>
      </w:r>
      <w:r>
        <w:tab/>
      </w:r>
      <w:r>
        <w:tab/>
      </w:r>
      <w:r>
        <w:tab/>
      </w:r>
      <w:r w:rsidRPr="0055545D">
        <w:t>field</w:t>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Pr="0055545D">
        <w:t xml:space="preserve">‘field of cashew’ </w:t>
      </w:r>
    </w:p>
    <w:p w14:paraId="338E30C7" w14:textId="7D951CEF" w:rsidR="00902E77" w:rsidRPr="00411A01" w:rsidRDefault="00902E77" w:rsidP="00DD3440">
      <w:pPr>
        <w:pStyle w:val="Index1"/>
      </w:pPr>
      <w:r>
        <w:tab/>
      </w:r>
      <w:r>
        <w:tab/>
      </w:r>
      <w:r>
        <w:tab/>
      </w:r>
      <w:r>
        <w:tab/>
      </w:r>
      <w:r>
        <w:tab/>
      </w:r>
      <w:r>
        <w:tab/>
        <w:t>f</w:t>
      </w:r>
      <w:r w:rsidRPr="00411A01">
        <w:t>.  klō</w:t>
      </w:r>
      <w:r>
        <w:tab/>
      </w:r>
      <w:r w:rsidRPr="00411A01">
        <w:t xml:space="preserve"> </w:t>
      </w:r>
      <w:r w:rsidRPr="00411A01">
        <w:tab/>
      </w:r>
      <w:r w:rsidRPr="00411A01">
        <w:tab/>
      </w:r>
      <w:r w:rsidRPr="00411A01">
        <w:tab/>
      </w:r>
      <w:r w:rsidRPr="00411A01">
        <w:tab/>
      </w:r>
      <w:r w:rsidRPr="00411A01">
        <w:tab/>
      </w:r>
      <w:r>
        <w:t xml:space="preserve">+  </w:t>
      </w:r>
      <w:r>
        <w:tab/>
      </w:r>
      <w:r>
        <w:tab/>
      </w:r>
      <w:r w:rsidRPr="00411A01">
        <w:t>kpɔ̄</w:t>
      </w:r>
      <w:r w:rsidRPr="00411A01">
        <w:tab/>
      </w:r>
      <w:r w:rsidRPr="00411A01">
        <w:tab/>
      </w:r>
      <w:r w:rsidRPr="00411A01">
        <w:tab/>
      </w:r>
      <w:r w:rsidRPr="00411A01">
        <w:tab/>
      </w:r>
      <w:r w:rsidRPr="00411A01">
        <w:tab/>
      </w:r>
      <w:r>
        <w:tab/>
      </w:r>
      <w:r>
        <w:tab/>
      </w:r>
      <w:r>
        <w:tab/>
      </w:r>
      <w:r>
        <w:tab/>
      </w:r>
      <w:r>
        <w:tab/>
      </w:r>
      <w:r>
        <w:tab/>
      </w:r>
      <w:r>
        <w:tab/>
      </w:r>
      <w:r>
        <w:tab/>
      </w:r>
      <w:r w:rsidRPr="00411A01">
        <w:t xml:space="preserve">→ </w:t>
      </w:r>
      <w:r w:rsidRPr="00411A01">
        <w:tab/>
      </w:r>
      <w:r w:rsidRPr="00411A01">
        <w:tab/>
      </w:r>
      <w:r w:rsidRPr="00411A01">
        <w:tab/>
      </w:r>
      <w:r w:rsidRPr="00411A01">
        <w:rPr>
          <w:b/>
        </w:rPr>
        <w:t>kō</w:t>
      </w:r>
      <w:r>
        <w:t>-</w:t>
      </w:r>
      <w:r w:rsidRPr="00411A01">
        <w:t xml:space="preserve">gbɔ̄-ʔɔ̄ </w:t>
      </w:r>
      <w:r w:rsidRPr="00411A01">
        <w:tab/>
      </w:r>
      <w:r w:rsidRPr="00411A01">
        <w:tab/>
      </w:r>
      <w:r w:rsidRPr="00411A01">
        <w:tab/>
      </w:r>
      <w:r w:rsidRPr="00411A01">
        <w:tab/>
      </w:r>
    </w:p>
    <w:p w14:paraId="70F20C8B" w14:textId="4F4F5EB3" w:rsidR="00902E77" w:rsidRDefault="00902E77" w:rsidP="00DD3440">
      <w:pPr>
        <w:pStyle w:val="Index1"/>
      </w:pPr>
      <w:r>
        <w:t xml:space="preserve">      </w:t>
      </w:r>
      <w:r>
        <w:tab/>
      </w:r>
      <w:r>
        <w:tab/>
      </w:r>
      <w:r>
        <w:tab/>
      </w:r>
      <w:r>
        <w:tab/>
      </w:r>
      <w:r>
        <w:tab/>
      </w:r>
      <w:r>
        <w:tab/>
        <w:t>road</w:t>
      </w:r>
      <w:r w:rsidRPr="00411A01">
        <w:t xml:space="preserve"> </w:t>
      </w:r>
      <w:r w:rsidRPr="00411A01">
        <w:tab/>
        <w:t xml:space="preserve">       </w:t>
      </w:r>
      <w:r w:rsidRPr="00411A01">
        <w:tab/>
      </w:r>
      <w:r w:rsidRPr="00411A01">
        <w:tab/>
      </w:r>
      <w:r>
        <w:tab/>
      </w:r>
      <w:r>
        <w:tab/>
      </w:r>
      <w:r w:rsidRPr="00411A01">
        <w:t>big</w:t>
      </w:r>
      <w:r w:rsidRPr="00411A01">
        <w:tab/>
      </w:r>
      <w:r w:rsidRPr="00411A01">
        <w:tab/>
      </w:r>
      <w:r w:rsidRPr="00411A01">
        <w:tab/>
      </w:r>
      <w:r w:rsidRPr="00411A01">
        <w:tab/>
      </w:r>
      <w:r w:rsidRPr="00411A01">
        <w:tab/>
      </w:r>
      <w:r w:rsidRPr="00411A01">
        <w:tab/>
      </w:r>
      <w:r w:rsidRPr="00411A01">
        <w:tab/>
      </w:r>
      <w:r w:rsidRPr="00411A01">
        <w:tab/>
      </w:r>
      <w:r w:rsidR="00C41547">
        <w:tab/>
      </w:r>
      <w:r w:rsidR="00C41547">
        <w:tab/>
      </w:r>
      <w:r w:rsidR="00C41547">
        <w:tab/>
      </w:r>
      <w:r w:rsidR="00C41547">
        <w:tab/>
      </w:r>
      <w:r w:rsidR="00C41547">
        <w:tab/>
      </w:r>
      <w:r w:rsidR="00C41547">
        <w:tab/>
      </w:r>
      <w:r w:rsidR="00C41547">
        <w:tab/>
      </w:r>
      <w:r w:rsidR="00C41547">
        <w:tab/>
      </w:r>
      <w:r w:rsidR="00C41547">
        <w:tab/>
      </w:r>
      <w:r w:rsidR="00C41547">
        <w:tab/>
      </w:r>
      <w:r>
        <w:t>‘</w:t>
      </w:r>
      <w:r w:rsidRPr="00411A01">
        <w:t>big road</w:t>
      </w:r>
      <w:r w:rsidRPr="006E3947">
        <w:rPr>
          <w:smallCaps/>
        </w:rPr>
        <w:t xml:space="preserve"> cm</w:t>
      </w:r>
      <w:r w:rsidRPr="00411A01">
        <w:t>5</w:t>
      </w:r>
      <w:r>
        <w:t>’</w:t>
      </w:r>
    </w:p>
    <w:p w14:paraId="10D830ED" w14:textId="32F0D8C9" w:rsidR="00902E77" w:rsidRPr="00411A01" w:rsidRDefault="00902E77" w:rsidP="00DD3440">
      <w:pPr>
        <w:pStyle w:val="Index1"/>
      </w:pPr>
      <w:r>
        <w:tab/>
      </w:r>
      <w:r>
        <w:tab/>
      </w:r>
      <w:r>
        <w:tab/>
      </w:r>
      <w:r>
        <w:tab/>
      </w:r>
      <w:r>
        <w:tab/>
      </w:r>
      <w:r>
        <w:tab/>
        <w:t xml:space="preserve">g.  </w:t>
      </w:r>
      <w:r w:rsidRPr="00411A01">
        <w:t xml:space="preserve">kā.clē       </w:t>
      </w:r>
      <w:r>
        <w:t xml:space="preserve">+   </w:t>
      </w:r>
      <w:r>
        <w:tab/>
      </w:r>
      <w:r w:rsidRPr="00411A01">
        <w:t>kpɔ̄</w:t>
      </w:r>
      <w:r w:rsidRPr="00411A01">
        <w:tab/>
      </w:r>
      <w:r w:rsidRPr="00411A01">
        <w:tab/>
        <w:t xml:space="preserve">  </w:t>
      </w:r>
      <w:r w:rsidRPr="00411A01">
        <w:tab/>
      </w:r>
      <w:r w:rsidRPr="00411A01">
        <w:tab/>
      </w:r>
      <w:r w:rsidRPr="00411A01">
        <w:tab/>
      </w:r>
      <w:r>
        <w:tab/>
      </w:r>
      <w:r>
        <w:tab/>
      </w:r>
      <w:r>
        <w:tab/>
      </w:r>
      <w:r>
        <w:tab/>
      </w:r>
      <w:r>
        <w:tab/>
      </w:r>
      <w:r>
        <w:tab/>
      </w:r>
      <w:r>
        <w:tab/>
      </w:r>
      <w:r>
        <w:tab/>
      </w:r>
      <w:r w:rsidRPr="00411A01">
        <w:t xml:space="preserve">→ </w:t>
      </w:r>
      <w:r w:rsidRPr="00411A01">
        <w:tab/>
      </w:r>
      <w:r w:rsidRPr="00411A01">
        <w:tab/>
      </w:r>
      <w:r w:rsidRPr="00411A01">
        <w:tab/>
        <w:t>kā.</w:t>
      </w:r>
      <w:r w:rsidRPr="00411A01">
        <w:rPr>
          <w:b/>
        </w:rPr>
        <w:t>cē</w:t>
      </w:r>
      <w:r>
        <w:t>-</w:t>
      </w:r>
      <w:r w:rsidRPr="00411A01">
        <w:t xml:space="preserve">gbɔ̄-ʔɔ̄ </w:t>
      </w:r>
      <w:r w:rsidRPr="00411A01">
        <w:tab/>
      </w:r>
      <w:r w:rsidRPr="00411A01">
        <w:tab/>
      </w:r>
    </w:p>
    <w:p w14:paraId="50D9B476" w14:textId="51F4B08A" w:rsidR="00902E77" w:rsidRDefault="00902E77" w:rsidP="00DD3440">
      <w:pPr>
        <w:pStyle w:val="Index1"/>
      </w:pPr>
      <w:r w:rsidRPr="00411A01">
        <w:t xml:space="preserve">      </w:t>
      </w:r>
      <w:r w:rsidRPr="00411A01">
        <w:tab/>
      </w:r>
      <w:r w:rsidRPr="00411A01">
        <w:tab/>
      </w:r>
      <w:r>
        <w:tab/>
      </w:r>
      <w:r>
        <w:tab/>
      </w:r>
      <w:r>
        <w:tab/>
      </w:r>
      <w:r>
        <w:tab/>
      </w:r>
      <w:r w:rsidRPr="00411A01">
        <w:t>bon</w:t>
      </w:r>
      <w:r>
        <w:t>e</w:t>
      </w:r>
      <w:r w:rsidRPr="00411A01">
        <w:tab/>
        <w:t xml:space="preserve">   </w:t>
      </w:r>
      <w:r w:rsidRPr="00411A01">
        <w:tab/>
        <w:t xml:space="preserve"> </w:t>
      </w:r>
      <w:r w:rsidRPr="00411A01">
        <w:tab/>
      </w:r>
      <w:r w:rsidRPr="00411A01">
        <w:tab/>
      </w:r>
      <w:r w:rsidRPr="00411A01">
        <w:tab/>
      </w:r>
      <w:r>
        <w:tab/>
      </w:r>
      <w:r w:rsidRPr="00411A01">
        <w:t>big</w:t>
      </w:r>
      <w:r w:rsidRPr="00411A01">
        <w:tab/>
      </w:r>
      <w:r w:rsidRPr="00411A01">
        <w:tab/>
      </w:r>
      <w:r w:rsidRPr="00411A01">
        <w:tab/>
      </w:r>
      <w:r w:rsidRPr="00411A01">
        <w:tab/>
      </w:r>
      <w:r w:rsidRPr="00411A01">
        <w:tab/>
      </w:r>
      <w:r w:rsidRPr="00411A01">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rsidR="00C41547">
        <w:tab/>
      </w:r>
      <w:r>
        <w:t>‘</w:t>
      </w:r>
      <w:r w:rsidRPr="00411A01">
        <w:t>big bone-</w:t>
      </w:r>
      <w:r w:rsidRPr="006E3947">
        <w:rPr>
          <w:smallCaps/>
        </w:rPr>
        <w:t>cm</w:t>
      </w:r>
      <w:r w:rsidRPr="00411A01">
        <w:t>5</w:t>
      </w:r>
      <w:r>
        <w:t>’</w:t>
      </w:r>
    </w:p>
    <w:p w14:paraId="4AECEDD4" w14:textId="77777777" w:rsidR="00902E77" w:rsidRPr="006C4F24" w:rsidRDefault="00902E77" w:rsidP="00DD3440">
      <w:pPr>
        <w:pStyle w:val="Index1"/>
      </w:pPr>
      <w:r>
        <w:tab/>
      </w:r>
      <w:r>
        <w:tab/>
      </w:r>
      <w:r>
        <w:tab/>
      </w:r>
    </w:p>
    <w:p w14:paraId="7E6CCB7B" w14:textId="77777777" w:rsidR="00902E77" w:rsidRDefault="00902E77" w:rsidP="005B4852">
      <w:r>
        <w:t xml:space="preserve">Liquid deletion also takes place if the compound is preceded by yet </w:t>
      </w:r>
      <w:r>
        <w:lastRenderedPageBreak/>
        <w:t>another lexical root, see examples in (28).</w:t>
      </w:r>
    </w:p>
    <w:p w14:paraId="2EC73C59" w14:textId="77777777" w:rsidR="00902E77" w:rsidRPr="005D7D7E" w:rsidRDefault="00902E77" w:rsidP="00902E77"/>
    <w:p w14:paraId="2C62F62E" w14:textId="77777777" w:rsidR="00902E77" w:rsidRDefault="00902E77" w:rsidP="00DD3440">
      <w:pPr>
        <w:pStyle w:val="Index1"/>
        <w:numPr>
          <w:ilvl w:val="0"/>
          <w:numId w:val="6"/>
        </w:numPr>
      </w:pPr>
      <w:r>
        <w:t xml:space="preserve">   </w:t>
      </w:r>
      <w:r>
        <w:tab/>
        <w:t xml:space="preserve">a. </w:t>
      </w:r>
      <w:r>
        <w:tab/>
        <w:t>pì</w:t>
      </w:r>
      <w:r w:rsidRPr="0055545D">
        <w:t>ɔ̀</w:t>
      </w:r>
      <w:r>
        <w:t xml:space="preserve">  </w:t>
      </w:r>
      <w:r>
        <w:tab/>
      </w:r>
      <w:r>
        <w:tab/>
      </w:r>
      <w:r>
        <w:tab/>
      </w:r>
      <w:r>
        <w:tab/>
      </w:r>
      <w:r>
        <w:tab/>
      </w:r>
      <w:r>
        <w:tab/>
        <w:t>+</w:t>
      </w:r>
      <w:r>
        <w:tab/>
      </w:r>
      <w:r>
        <w:tab/>
      </w:r>
      <w:r>
        <w:tab/>
      </w:r>
      <w:r w:rsidRPr="00525952">
        <w:rPr>
          <w:b/>
        </w:rPr>
        <w:t>pɔ̀</w:t>
      </w:r>
      <w:r>
        <w:t>-</w:t>
      </w:r>
      <w:r w:rsidRPr="0055545D">
        <w:t>blè</w:t>
      </w:r>
      <w:r>
        <w:tab/>
      </w:r>
      <w:r>
        <w:tab/>
      </w:r>
      <w:r>
        <w:tab/>
      </w:r>
      <w:r>
        <w:tab/>
      </w:r>
      <w:r>
        <w:tab/>
      </w:r>
      <w:r>
        <w:tab/>
      </w:r>
      <w:r>
        <w:tab/>
      </w:r>
      <w:r>
        <w:tab/>
      </w:r>
      <w:r>
        <w:tab/>
      </w:r>
      <w:r>
        <w:tab/>
      </w:r>
      <w:r w:rsidRPr="00411A01">
        <w:t>→</w:t>
      </w:r>
      <w:r>
        <w:tab/>
      </w:r>
      <w:r>
        <w:tab/>
      </w:r>
      <w:r>
        <w:tab/>
      </w:r>
      <w:r>
        <w:tab/>
      </w:r>
      <w:r>
        <w:tab/>
        <w:t>pì</w:t>
      </w:r>
      <w:r w:rsidRPr="0055545D">
        <w:t>ɔ̀</w:t>
      </w:r>
      <w:r>
        <w:t>.</w:t>
      </w:r>
      <w:r w:rsidRPr="00CC348C">
        <w:rPr>
          <w:b/>
        </w:rPr>
        <w:t>p</w:t>
      </w:r>
      <w:r w:rsidRPr="0055545D">
        <w:t>ɔ̀</w:t>
      </w:r>
      <w:r>
        <w:t>.blé</w:t>
      </w:r>
      <w:r w:rsidRPr="0055545D">
        <w:t xml:space="preserve">       </w:t>
      </w:r>
      <w:r w:rsidRPr="0055545D">
        <w:tab/>
      </w:r>
      <w:r>
        <w:tab/>
      </w:r>
      <w:r>
        <w:tab/>
      </w:r>
      <w:r>
        <w:tab/>
      </w:r>
      <w:r>
        <w:tab/>
      </w:r>
      <w:r>
        <w:tab/>
      </w:r>
      <w:r>
        <w:tab/>
      </w:r>
    </w:p>
    <w:p w14:paraId="6B8B0000" w14:textId="77777777" w:rsidR="00902E77" w:rsidRPr="0055545D" w:rsidRDefault="00902E77" w:rsidP="00DD3440">
      <w:pPr>
        <w:pStyle w:val="Index1"/>
      </w:pPr>
      <w:r>
        <w:tab/>
      </w:r>
      <w:r>
        <w:tab/>
      </w:r>
      <w:r>
        <w:tab/>
      </w:r>
      <w:r>
        <w:tab/>
      </w:r>
      <w:r>
        <w:tab/>
      </w:r>
      <w:r>
        <w:tab/>
      </w:r>
      <w:r>
        <w:tab/>
      </w:r>
      <w:r>
        <w:tab/>
        <w:t>child</w:t>
      </w:r>
      <w:r>
        <w:tab/>
      </w:r>
      <w:r>
        <w:tab/>
      </w:r>
      <w:r>
        <w:tab/>
      </w:r>
      <w:r>
        <w:tab/>
      </w:r>
      <w:r>
        <w:tab/>
      </w:r>
      <w:r>
        <w:tab/>
      </w:r>
      <w:r>
        <w:tab/>
      </w:r>
      <w:r>
        <w:tab/>
        <w:t>small bamboo</w:t>
      </w:r>
      <w:r w:rsidRPr="0055545D">
        <w:t xml:space="preserve">’  </w:t>
      </w:r>
      <w:r>
        <w:tab/>
      </w:r>
      <w:r>
        <w:tab/>
      </w:r>
      <w:r>
        <w:tab/>
      </w:r>
      <w:r>
        <w:tab/>
      </w:r>
      <w:r>
        <w:tab/>
      </w:r>
      <w:r>
        <w:tab/>
      </w:r>
      <w:r>
        <w:tab/>
      </w:r>
      <w:r>
        <w:tab/>
      </w:r>
      <w:r>
        <w:tab/>
      </w:r>
      <w:r>
        <w:tab/>
        <w:t>‘child’s small bamboo</w:t>
      </w:r>
      <w:r w:rsidRPr="0055545D">
        <w:t>’</w:t>
      </w:r>
    </w:p>
    <w:p w14:paraId="4E8BF02B" w14:textId="77777777" w:rsidR="00902E77" w:rsidRDefault="00902E77" w:rsidP="00DD3440">
      <w:pPr>
        <w:pStyle w:val="Index1"/>
      </w:pPr>
      <w:r>
        <w:tab/>
      </w:r>
      <w:r>
        <w:tab/>
      </w:r>
      <w:r>
        <w:tab/>
      </w:r>
      <w:r>
        <w:tab/>
      </w:r>
      <w:r>
        <w:tab/>
      </w:r>
      <w:r>
        <w:tab/>
        <w:t xml:space="preserve">b. </w:t>
      </w:r>
      <w:r>
        <w:tab/>
      </w:r>
      <w:r w:rsidRPr="00A94882">
        <w:t>t</w:t>
      </w:r>
      <w:r w:rsidRPr="00004C48">
        <w:t>ō</w:t>
      </w:r>
      <w:r w:rsidRPr="00411A01">
        <w:t xml:space="preserve"> </w:t>
      </w:r>
      <w:r>
        <w:tab/>
      </w:r>
      <w:r>
        <w:tab/>
      </w:r>
      <w:r>
        <w:tab/>
      </w:r>
      <w:r>
        <w:tab/>
      </w:r>
      <w:r>
        <w:tab/>
      </w:r>
      <w:r>
        <w:tab/>
      </w:r>
      <w:r>
        <w:tab/>
        <w:t>+</w:t>
      </w:r>
      <w:r w:rsidRPr="00411A01">
        <w:tab/>
        <w:t xml:space="preserve">  </w:t>
      </w:r>
      <w:r w:rsidRPr="00411A01">
        <w:tab/>
      </w:r>
      <w:r w:rsidRPr="00411A01">
        <w:tab/>
      </w:r>
      <w:r w:rsidRPr="00CC348C">
        <w:rPr>
          <w:b/>
        </w:rPr>
        <w:t>k</w:t>
      </w:r>
      <w:r>
        <w:t>ɔ̀.plè</w:t>
      </w:r>
      <w:r w:rsidRPr="00411A01">
        <w:tab/>
      </w:r>
      <w:r>
        <w:tab/>
      </w:r>
      <w:r>
        <w:softHyphen/>
        <w:t xml:space="preserve"> </w:t>
      </w:r>
      <w:r>
        <w:tab/>
      </w:r>
      <w:r>
        <w:tab/>
      </w:r>
      <w:r>
        <w:tab/>
      </w:r>
      <w:r>
        <w:tab/>
      </w:r>
      <w:r>
        <w:tab/>
      </w:r>
      <w:r>
        <w:tab/>
      </w:r>
      <w:r>
        <w:tab/>
      </w:r>
      <w:r>
        <w:tab/>
      </w:r>
      <w:r w:rsidRPr="00411A01">
        <w:t xml:space="preserve">→ </w:t>
      </w:r>
      <w:r>
        <w:t xml:space="preserve">   </w:t>
      </w:r>
      <w:r>
        <w:tab/>
      </w:r>
      <w:r>
        <w:tab/>
      </w:r>
      <w:r>
        <w:tab/>
      </w:r>
      <w:r w:rsidRPr="00A94882">
        <w:t>t</w:t>
      </w:r>
      <w:r w:rsidRPr="00004C48">
        <w:t>ō</w:t>
      </w:r>
      <w:r>
        <w:t>.</w:t>
      </w:r>
      <w:r w:rsidRPr="00CC348C">
        <w:rPr>
          <w:b/>
        </w:rPr>
        <w:t>k</w:t>
      </w:r>
      <w:r>
        <w:t xml:space="preserve">ɔ̀.plè </w:t>
      </w:r>
    </w:p>
    <w:p w14:paraId="69897850" w14:textId="77777777" w:rsidR="00902E77" w:rsidRPr="00004C48" w:rsidRDefault="00902E77" w:rsidP="00DD3440">
      <w:pPr>
        <w:pStyle w:val="Index1"/>
      </w:pPr>
      <w:r>
        <w:tab/>
      </w:r>
      <w:r>
        <w:tab/>
      </w:r>
      <w:r>
        <w:tab/>
      </w:r>
      <w:r>
        <w:tab/>
      </w:r>
      <w:r>
        <w:tab/>
      </w:r>
      <w:r>
        <w:tab/>
      </w:r>
      <w:r>
        <w:tab/>
      </w:r>
      <w:r>
        <w:tab/>
        <w:t xml:space="preserve">father </w:t>
      </w:r>
      <w:r>
        <w:tab/>
      </w:r>
      <w:r>
        <w:tab/>
      </w:r>
      <w:r>
        <w:tab/>
      </w:r>
      <w:r>
        <w:tab/>
      </w:r>
      <w:r>
        <w:tab/>
      </w:r>
      <w:r>
        <w:tab/>
      </w:r>
      <w:r>
        <w:tab/>
        <w:t xml:space="preserve">small car </w:t>
      </w:r>
      <w:r>
        <w:tab/>
      </w:r>
      <w:r>
        <w:tab/>
      </w:r>
      <w:r>
        <w:tab/>
      </w:r>
      <w:r>
        <w:tab/>
      </w:r>
      <w:r>
        <w:tab/>
      </w:r>
      <w:r>
        <w:tab/>
      </w:r>
      <w:r>
        <w:tab/>
      </w:r>
      <w:r>
        <w:tab/>
      </w:r>
      <w:r>
        <w:tab/>
      </w:r>
      <w:r>
        <w:tab/>
      </w:r>
      <w:r>
        <w:tab/>
      </w:r>
      <w:r>
        <w:tab/>
      </w:r>
      <w:r>
        <w:tab/>
      </w:r>
      <w:r>
        <w:tab/>
      </w:r>
      <w:r w:rsidRPr="0055545D">
        <w:t>‘</w:t>
      </w:r>
      <w:r>
        <w:t>father’s small car’</w:t>
      </w:r>
      <w:r>
        <w:tab/>
      </w:r>
    </w:p>
    <w:p w14:paraId="59D974F8" w14:textId="77777777" w:rsidR="00902E77" w:rsidRDefault="00902E77" w:rsidP="00DD3440">
      <w:pPr>
        <w:pStyle w:val="Index1"/>
      </w:pPr>
    </w:p>
    <w:p w14:paraId="06693B1E" w14:textId="77777777" w:rsidR="00902E77" w:rsidRPr="00343AAC" w:rsidRDefault="00902E77" w:rsidP="005B4852">
      <w:r>
        <w:t xml:space="preserve">Liquid deletion in monosyllabic nouns without a CM is not possible. The words in </w:t>
      </w:r>
      <w:r>
        <w:fldChar w:fldCharType="begin"/>
      </w:r>
      <w:r>
        <w:instrText xml:space="preserve"> REF _Ref500050155 \r \h </w:instrText>
      </w:r>
      <w:r>
        <w:fldChar w:fldCharType="separate"/>
      </w:r>
      <w:r>
        <w:t>(30)</w:t>
      </w:r>
      <w:r>
        <w:fldChar w:fldCharType="end"/>
      </w:r>
      <w:r>
        <w:t xml:space="preserve"> illustrate that in such a case, the liquid is not deleted.</w:t>
      </w:r>
      <w:r w:rsidRPr="00343AAC">
        <w:tab/>
      </w:r>
      <w:r w:rsidRPr="00343AAC">
        <w:tab/>
      </w:r>
      <w:r w:rsidRPr="00343AAC">
        <w:tab/>
      </w:r>
      <w:r w:rsidRPr="00343AAC">
        <w:tab/>
      </w:r>
    </w:p>
    <w:p w14:paraId="0E0DAC64" w14:textId="77777777" w:rsidR="00902E77" w:rsidRDefault="00902E77" w:rsidP="00902E77"/>
    <w:p w14:paraId="3D9B3E89" w14:textId="77777777" w:rsidR="00902E77" w:rsidRDefault="00902E77" w:rsidP="00DD3440">
      <w:pPr>
        <w:pStyle w:val="Index1"/>
        <w:numPr>
          <w:ilvl w:val="0"/>
          <w:numId w:val="6"/>
        </w:numPr>
      </w:pPr>
      <w:bookmarkStart w:id="47" w:name="_Ref500050155"/>
      <w:r>
        <w:t xml:space="preserve">  </w:t>
      </w:r>
      <w:r>
        <w:tab/>
        <w:t>a.</w:t>
      </w:r>
      <w:r>
        <w:tab/>
      </w:r>
      <w:r>
        <w:tab/>
        <w:t>klò1</w:t>
      </w:r>
      <w:r>
        <w:tab/>
        <w:t xml:space="preserve">          +    </w:t>
      </w:r>
      <w:r>
        <w:tab/>
        <w:t>plè</w:t>
      </w:r>
      <w:r>
        <w:tab/>
      </w:r>
      <w:r w:rsidRPr="004E264D">
        <w:t xml:space="preserve">    </w:t>
      </w:r>
      <w:r>
        <w:tab/>
      </w:r>
      <w:r>
        <w:tab/>
      </w:r>
      <w:r>
        <w:tab/>
      </w:r>
      <w:r>
        <w:tab/>
      </w:r>
      <w:r>
        <w:tab/>
      </w:r>
      <w:r w:rsidRPr="004E264D">
        <w:t xml:space="preserve"> </w:t>
      </w:r>
      <w:r>
        <w:tab/>
      </w:r>
      <w:r>
        <w:tab/>
      </w:r>
      <w:r>
        <w:tab/>
      </w:r>
      <w:r>
        <w:tab/>
      </w:r>
      <w:r>
        <w:tab/>
        <w:t>→</w:t>
      </w:r>
      <w:r>
        <w:tab/>
      </w:r>
      <w:r>
        <w:tab/>
      </w:r>
      <w:r>
        <w:tab/>
      </w:r>
      <w:r>
        <w:tab/>
      </w:r>
      <w:r>
        <w:tab/>
        <w:t>klò-plè</w:t>
      </w:r>
      <w:bookmarkEnd w:id="47"/>
      <w:r>
        <w:tab/>
      </w:r>
      <w:r w:rsidRPr="004E264D">
        <w:t xml:space="preserve">    </w:t>
      </w:r>
      <w:r>
        <w:tab/>
      </w:r>
      <w:r>
        <w:tab/>
      </w:r>
      <w:r>
        <w:tab/>
      </w:r>
      <w:r>
        <w:tab/>
      </w:r>
      <w:r>
        <w:tab/>
      </w:r>
      <w:r>
        <w:tab/>
        <w:t>(*kò-plè</w:t>
      </w:r>
      <w:r>
        <w:tab/>
        <w:t>)</w:t>
      </w:r>
    </w:p>
    <w:p w14:paraId="07BAEF2E" w14:textId="77777777" w:rsidR="00902E77" w:rsidRDefault="00902E77" w:rsidP="00DD3440">
      <w:pPr>
        <w:pStyle w:val="Index1"/>
      </w:pPr>
      <w:r>
        <w:tab/>
      </w:r>
      <w:r>
        <w:tab/>
      </w:r>
      <w:r>
        <w:tab/>
      </w:r>
      <w:r>
        <w:tab/>
      </w:r>
      <w:r>
        <w:tab/>
      </w:r>
      <w:r>
        <w:tab/>
      </w:r>
      <w:r>
        <w:tab/>
      </w:r>
      <w:r>
        <w:tab/>
        <w:t>country</w:t>
      </w:r>
      <w:r>
        <w:tab/>
      </w:r>
      <w:r>
        <w:tab/>
      </w:r>
      <w:r>
        <w:tab/>
      </w:r>
      <w:r>
        <w:tab/>
      </w:r>
      <w:r>
        <w:tab/>
      </w:r>
      <w:r>
        <w:tab/>
        <w:t>small</w:t>
      </w:r>
      <w:r>
        <w:tab/>
      </w:r>
      <w:r>
        <w:tab/>
      </w:r>
      <w:r>
        <w:tab/>
      </w:r>
      <w:r>
        <w:tab/>
      </w:r>
      <w:r>
        <w:tab/>
      </w:r>
      <w:r>
        <w:tab/>
      </w:r>
      <w:r>
        <w:tab/>
      </w:r>
      <w:r>
        <w:tab/>
      </w:r>
      <w:r>
        <w:tab/>
      </w:r>
      <w:r>
        <w:tab/>
      </w:r>
      <w:r>
        <w:tab/>
      </w:r>
      <w:r>
        <w:tab/>
      </w:r>
      <w:r>
        <w:tab/>
      </w:r>
      <w:r>
        <w:tab/>
      </w:r>
      <w:r>
        <w:tab/>
      </w:r>
      <w:r>
        <w:tab/>
      </w:r>
      <w:r>
        <w:tab/>
        <w:t>‘small country’</w:t>
      </w:r>
      <w:r>
        <w:tab/>
      </w:r>
      <w:r>
        <w:tab/>
      </w:r>
      <w:r>
        <w:tab/>
      </w:r>
      <w:r>
        <w:tab/>
        <w:t xml:space="preserve"> </w:t>
      </w:r>
      <w:r>
        <w:tab/>
      </w:r>
      <w:r>
        <w:tab/>
      </w:r>
      <w:r>
        <w:tab/>
      </w:r>
      <w:r>
        <w:tab/>
      </w:r>
    </w:p>
    <w:p w14:paraId="29767049" w14:textId="77777777" w:rsidR="00902E77" w:rsidRDefault="00902E77" w:rsidP="00DD3440">
      <w:pPr>
        <w:pStyle w:val="Index1"/>
      </w:pPr>
      <w:r>
        <w:tab/>
      </w:r>
      <w:r>
        <w:tab/>
      </w:r>
      <w:r>
        <w:tab/>
      </w:r>
      <w:r>
        <w:tab/>
      </w:r>
      <w:r>
        <w:tab/>
      </w:r>
      <w:r>
        <w:tab/>
        <w:t xml:space="preserve">b. </w:t>
      </w:r>
      <w:r>
        <w:tab/>
        <w:t>kl</w:t>
      </w:r>
      <w:r w:rsidRPr="00204510">
        <w:t>ɛ̃̄</w:t>
      </w:r>
      <w:r w:rsidRPr="00305170">
        <w:t xml:space="preserve">3            </w:t>
      </w:r>
      <w:r>
        <w:tab/>
        <w:t>+</w:t>
      </w:r>
      <w:r>
        <w:tab/>
      </w:r>
      <w:r>
        <w:tab/>
      </w:r>
      <w:r>
        <w:tab/>
        <w:t>plè</w:t>
      </w:r>
      <w:r>
        <w:tab/>
      </w:r>
      <w:r>
        <w:tab/>
      </w:r>
      <w:r>
        <w:tab/>
      </w:r>
      <w:r>
        <w:tab/>
      </w:r>
      <w:r>
        <w:tab/>
      </w:r>
      <w:r>
        <w:tab/>
      </w:r>
      <w:r>
        <w:tab/>
      </w:r>
      <w:r>
        <w:tab/>
      </w:r>
      <w:r>
        <w:tab/>
      </w:r>
      <w:r>
        <w:tab/>
      </w:r>
      <w:r>
        <w:tab/>
      </w:r>
      <w:r>
        <w:tab/>
        <w:t>→</w:t>
      </w:r>
      <w:r>
        <w:tab/>
      </w:r>
      <w:r>
        <w:tab/>
      </w:r>
      <w:r>
        <w:tab/>
      </w:r>
      <w:r>
        <w:tab/>
      </w:r>
      <w:r>
        <w:tab/>
        <w:t>kl</w:t>
      </w:r>
      <w:r w:rsidRPr="00204510">
        <w:t>ɛ̃̄</w:t>
      </w:r>
      <w:r>
        <w:t xml:space="preserve">-plé </w:t>
      </w:r>
      <w:r>
        <w:tab/>
      </w:r>
    </w:p>
    <w:p w14:paraId="3FBE5951" w14:textId="77777777" w:rsidR="00902E77" w:rsidRPr="00DD2C9A" w:rsidRDefault="00902E77" w:rsidP="00DD3440">
      <w:pPr>
        <w:pStyle w:val="Index1"/>
      </w:pPr>
      <w:r>
        <w:tab/>
      </w:r>
      <w:r>
        <w:tab/>
      </w:r>
      <w:r>
        <w:tab/>
      </w:r>
      <w:r>
        <w:tab/>
      </w:r>
      <w:r>
        <w:tab/>
      </w:r>
      <w:r>
        <w:tab/>
      </w:r>
      <w:r>
        <w:tab/>
      </w:r>
      <w:r>
        <w:tab/>
        <w:t>post</w:t>
      </w:r>
      <w:r>
        <w:tab/>
      </w:r>
      <w:r>
        <w:tab/>
      </w:r>
      <w:r>
        <w:tab/>
      </w:r>
      <w:r>
        <w:tab/>
      </w:r>
      <w:r>
        <w:tab/>
      </w:r>
      <w:r>
        <w:tab/>
      </w:r>
      <w:r>
        <w:tab/>
      </w:r>
      <w:r>
        <w:tab/>
      </w:r>
      <w:r>
        <w:tab/>
        <w:t>small</w:t>
      </w:r>
      <w:r>
        <w:tab/>
      </w:r>
      <w:r>
        <w:tab/>
      </w:r>
      <w:r>
        <w:tab/>
      </w:r>
      <w:r>
        <w:tab/>
      </w:r>
      <w:r>
        <w:tab/>
      </w:r>
      <w:r>
        <w:tab/>
      </w:r>
      <w:r>
        <w:tab/>
      </w:r>
      <w:r>
        <w:tab/>
      </w:r>
      <w:r>
        <w:tab/>
      </w:r>
      <w:r>
        <w:tab/>
      </w:r>
      <w:r>
        <w:tab/>
      </w:r>
      <w:r>
        <w:tab/>
      </w:r>
      <w:r>
        <w:tab/>
      </w:r>
      <w:r>
        <w:tab/>
      </w:r>
      <w:r>
        <w:tab/>
      </w:r>
      <w:r>
        <w:tab/>
      </w:r>
      <w:r>
        <w:tab/>
        <w:t>‘small post’</w:t>
      </w:r>
      <w:r>
        <w:tab/>
      </w:r>
      <w:r>
        <w:tab/>
      </w:r>
      <w:r>
        <w:tab/>
      </w:r>
      <w:r>
        <w:tab/>
      </w:r>
      <w:r>
        <w:tab/>
      </w:r>
      <w:r>
        <w:tab/>
      </w:r>
      <w:r>
        <w:tab/>
      </w:r>
      <w:r>
        <w:tab/>
      </w:r>
      <w:r>
        <w:tab/>
      </w:r>
      <w:r>
        <w:tab/>
      </w:r>
      <w:r>
        <w:tab/>
      </w:r>
      <w:r>
        <w:tab/>
      </w:r>
    </w:p>
    <w:p w14:paraId="04754621" w14:textId="77777777" w:rsidR="00902E77" w:rsidRDefault="00902E77" w:rsidP="00DD3440">
      <w:pPr>
        <w:pStyle w:val="Index1"/>
      </w:pPr>
      <w:r>
        <w:tab/>
      </w:r>
      <w:r>
        <w:tab/>
      </w:r>
      <w:r>
        <w:tab/>
      </w:r>
      <w:r>
        <w:tab/>
      </w:r>
      <w:r>
        <w:tab/>
      </w:r>
      <w:r>
        <w:tab/>
        <w:t>c.  krò5</w:t>
      </w:r>
      <w:r w:rsidRPr="00305170">
        <w:t xml:space="preserve"> </w:t>
      </w:r>
      <w:r>
        <w:t xml:space="preserve"> </w:t>
      </w:r>
      <w:r w:rsidRPr="00305170">
        <w:t xml:space="preserve"> </w:t>
      </w:r>
      <w:r>
        <w:tab/>
      </w:r>
      <w:r>
        <w:tab/>
      </w:r>
      <w:r>
        <w:tab/>
      </w:r>
      <w:r>
        <w:tab/>
        <w:t>+</w:t>
      </w:r>
      <w:r>
        <w:tab/>
      </w:r>
      <w:r>
        <w:tab/>
      </w:r>
      <w:r>
        <w:tab/>
        <w:t>plè</w:t>
      </w:r>
      <w:r>
        <w:tab/>
      </w:r>
      <w:r>
        <w:tab/>
      </w:r>
      <w:r>
        <w:tab/>
      </w:r>
      <w:r>
        <w:tab/>
      </w:r>
      <w:r>
        <w:tab/>
      </w:r>
      <w:r>
        <w:tab/>
      </w:r>
      <w:r>
        <w:tab/>
      </w:r>
      <w:r>
        <w:tab/>
      </w:r>
      <w:r>
        <w:tab/>
      </w:r>
      <w:r>
        <w:tab/>
      </w:r>
      <w:r>
        <w:tab/>
      </w:r>
      <w:r>
        <w:tab/>
        <w:t>→</w:t>
      </w:r>
      <w:r>
        <w:tab/>
      </w:r>
      <w:r>
        <w:tab/>
      </w:r>
      <w:r>
        <w:tab/>
      </w:r>
      <w:r>
        <w:tab/>
      </w:r>
      <w:r>
        <w:tab/>
        <w:t xml:space="preserve">krò-plè </w:t>
      </w:r>
      <w:r>
        <w:tab/>
      </w:r>
      <w:r>
        <w:tab/>
      </w:r>
      <w:r>
        <w:tab/>
      </w:r>
      <w:r>
        <w:tab/>
      </w:r>
      <w:r>
        <w:tab/>
      </w:r>
      <w:r>
        <w:tab/>
      </w:r>
    </w:p>
    <w:p w14:paraId="22102154" w14:textId="77777777" w:rsidR="00902E77" w:rsidRDefault="00902E77" w:rsidP="00DD3440">
      <w:pPr>
        <w:pStyle w:val="Index1"/>
      </w:pPr>
      <w:r>
        <w:tab/>
      </w:r>
      <w:r>
        <w:tab/>
      </w:r>
      <w:r>
        <w:tab/>
      </w:r>
      <w:r>
        <w:tab/>
      </w:r>
      <w:r>
        <w:tab/>
      </w:r>
      <w:r>
        <w:tab/>
      </w:r>
      <w:r>
        <w:tab/>
      </w:r>
      <w:r>
        <w:tab/>
        <w:t>rubber</w:t>
      </w:r>
      <w:r>
        <w:tab/>
      </w:r>
      <w:r>
        <w:tab/>
      </w:r>
      <w:r>
        <w:tab/>
      </w:r>
      <w:r>
        <w:tab/>
      </w:r>
      <w:r>
        <w:tab/>
      </w:r>
      <w:r>
        <w:tab/>
      </w:r>
      <w:r>
        <w:tab/>
        <w:t>small</w:t>
      </w:r>
      <w:r>
        <w:tab/>
      </w:r>
      <w:r>
        <w:tab/>
      </w:r>
      <w:r>
        <w:tab/>
      </w:r>
      <w:r>
        <w:tab/>
      </w:r>
      <w:r>
        <w:tab/>
      </w:r>
      <w:r>
        <w:tab/>
      </w:r>
      <w:r>
        <w:tab/>
      </w:r>
      <w:r>
        <w:tab/>
      </w:r>
      <w:r>
        <w:tab/>
      </w:r>
      <w:r>
        <w:tab/>
      </w:r>
      <w:r>
        <w:tab/>
      </w:r>
      <w:r>
        <w:tab/>
      </w:r>
      <w:r>
        <w:tab/>
      </w:r>
      <w:r>
        <w:tab/>
      </w:r>
      <w:r>
        <w:tab/>
      </w:r>
      <w:r>
        <w:tab/>
      </w:r>
      <w:r>
        <w:tab/>
        <w:t>‘small rubber’</w:t>
      </w:r>
      <w:r>
        <w:tab/>
      </w:r>
      <w:r>
        <w:tab/>
      </w:r>
      <w:r>
        <w:tab/>
      </w:r>
    </w:p>
    <w:p w14:paraId="5FDB55FA" w14:textId="77777777" w:rsidR="00902E77" w:rsidRDefault="00902E77" w:rsidP="00DD3440">
      <w:pPr>
        <w:pStyle w:val="Index1"/>
      </w:pPr>
      <w:r>
        <w:tab/>
      </w:r>
      <w:r>
        <w:tab/>
      </w:r>
      <w:r>
        <w:tab/>
      </w:r>
      <w:r>
        <w:tab/>
      </w:r>
      <w:r>
        <w:tab/>
      </w:r>
      <w:r>
        <w:tab/>
        <w:t>d.</w:t>
      </w:r>
      <w:r>
        <w:tab/>
        <w:t>p</w:t>
      </w:r>
      <w:r w:rsidRPr="003C7A25">
        <w:t>lò</w:t>
      </w:r>
      <w:r>
        <w:tab/>
      </w:r>
      <w:r>
        <w:tab/>
      </w:r>
      <w:r>
        <w:tab/>
      </w:r>
      <w:r>
        <w:tab/>
      </w:r>
      <w:r>
        <w:tab/>
      </w:r>
      <w:r>
        <w:tab/>
        <w:t>+</w:t>
      </w:r>
      <w:r>
        <w:tab/>
      </w:r>
      <w:r>
        <w:tab/>
      </w:r>
      <w:r>
        <w:tab/>
        <w:t xml:space="preserve">plè </w:t>
      </w:r>
      <w:r>
        <w:tab/>
      </w:r>
      <w:r>
        <w:tab/>
      </w:r>
      <w:r>
        <w:tab/>
      </w:r>
      <w:r>
        <w:tab/>
      </w:r>
      <w:r>
        <w:tab/>
      </w:r>
      <w:r>
        <w:tab/>
      </w:r>
      <w:r>
        <w:tab/>
      </w:r>
      <w:r>
        <w:tab/>
      </w:r>
      <w:r>
        <w:tab/>
      </w:r>
      <w:r>
        <w:tab/>
      </w:r>
      <w:r>
        <w:tab/>
      </w:r>
      <w:r>
        <w:tab/>
        <w:t>→</w:t>
      </w:r>
      <w:r>
        <w:tab/>
      </w:r>
      <w:r>
        <w:tab/>
      </w:r>
      <w:r>
        <w:tab/>
      </w:r>
      <w:r>
        <w:tab/>
      </w:r>
      <w:r>
        <w:tab/>
      </w:r>
      <w:r w:rsidRPr="003C7A25">
        <w:t>plò</w:t>
      </w:r>
      <w:r>
        <w:t>-plè-</w:t>
      </w:r>
      <w:r w:rsidRPr="00682AC3">
        <w:t>ʔ</w:t>
      </w:r>
      <w:r>
        <w:t>élé</w:t>
      </w:r>
      <w:r>
        <w:rPr>
          <w:rStyle w:val="FootnoteReference"/>
        </w:rPr>
        <w:footnoteReference w:id="8"/>
      </w:r>
      <w:r>
        <w:t xml:space="preserve"> </w:t>
      </w:r>
      <w:r>
        <w:tab/>
      </w:r>
      <w:r>
        <w:tab/>
      </w:r>
      <w:r>
        <w:tab/>
      </w:r>
    </w:p>
    <w:p w14:paraId="7C7E3614" w14:textId="77777777" w:rsidR="00902E77" w:rsidRDefault="00902E77" w:rsidP="00DD3440">
      <w:pPr>
        <w:pStyle w:val="Index1"/>
      </w:pPr>
      <w:r>
        <w:tab/>
      </w:r>
      <w:r>
        <w:tab/>
      </w:r>
      <w:r>
        <w:tab/>
      </w:r>
      <w:r>
        <w:tab/>
      </w:r>
      <w:r>
        <w:tab/>
      </w:r>
      <w:r>
        <w:tab/>
      </w:r>
      <w:r>
        <w:tab/>
      </w:r>
      <w:r>
        <w:tab/>
        <w:t>plants</w:t>
      </w:r>
      <w:r>
        <w:tab/>
        <w:t xml:space="preserve"> </w:t>
      </w:r>
      <w:r>
        <w:tab/>
      </w:r>
      <w:r>
        <w:tab/>
      </w:r>
      <w:r>
        <w:tab/>
      </w:r>
      <w:r>
        <w:tab/>
      </w:r>
      <w:r>
        <w:tab/>
      </w:r>
      <w:r>
        <w:tab/>
        <w:t>small</w:t>
      </w:r>
      <w:r>
        <w:tab/>
      </w:r>
      <w:r>
        <w:tab/>
      </w:r>
      <w:r>
        <w:tab/>
      </w:r>
      <w:r>
        <w:tab/>
      </w:r>
      <w:r>
        <w:tab/>
      </w:r>
      <w:r>
        <w:tab/>
      </w:r>
      <w:r>
        <w:tab/>
      </w:r>
      <w:r>
        <w:tab/>
      </w:r>
      <w:r>
        <w:tab/>
      </w:r>
      <w:r>
        <w:tab/>
      </w:r>
      <w:r>
        <w:tab/>
      </w:r>
      <w:r>
        <w:tab/>
      </w:r>
      <w:r>
        <w:tab/>
      </w:r>
      <w:r>
        <w:tab/>
      </w:r>
      <w:r>
        <w:tab/>
      </w:r>
      <w:r>
        <w:tab/>
      </w:r>
      <w:r>
        <w:tab/>
        <w:t>‘small plants-</w:t>
      </w:r>
      <w:r w:rsidRPr="006E3947">
        <w:rPr>
          <w:smallCaps/>
        </w:rPr>
        <w:t>cm</w:t>
      </w:r>
      <w:r>
        <w:t xml:space="preserve">4’ </w:t>
      </w:r>
    </w:p>
    <w:p w14:paraId="10ED8A70" w14:textId="77777777" w:rsidR="00902E77" w:rsidRPr="00174122" w:rsidRDefault="00902E77" w:rsidP="00902E77"/>
    <w:p w14:paraId="03E4B731" w14:textId="77777777" w:rsidR="00902E77" w:rsidRDefault="00902E77" w:rsidP="00902E77">
      <w:r>
        <w:t>Liquid deletion takes place in words with a non-high vowel. A liquid preceded b</w:t>
      </w:r>
      <w:r w:rsidRPr="00AD5CC8">
        <w:t>y</w:t>
      </w:r>
      <w:r>
        <w:t xml:space="preserve"> a high vowel,</w:t>
      </w:r>
      <w:r w:rsidRPr="00AD5CC8">
        <w:t xml:space="preserve"> [i] </w:t>
      </w:r>
      <w:r>
        <w:t>or</w:t>
      </w:r>
      <w:r w:rsidRPr="00AD5CC8">
        <w:t xml:space="preserve"> [u]</w:t>
      </w:r>
      <w:r>
        <w:t>, as in</w:t>
      </w:r>
      <w:r w:rsidRPr="00E678FF">
        <w:t xml:space="preserve"> </w:t>
      </w:r>
      <w:r>
        <w:fldChar w:fldCharType="begin"/>
      </w:r>
      <w:r>
        <w:instrText xml:space="preserve"> REF _Ref500059376 \r \h </w:instrText>
      </w:r>
      <w:r>
        <w:fldChar w:fldCharType="separate"/>
      </w:r>
      <w:r>
        <w:t>(31)</w:t>
      </w:r>
      <w:r>
        <w:fldChar w:fldCharType="end"/>
      </w:r>
      <w:r>
        <w:t>,</w:t>
      </w:r>
      <w:r w:rsidRPr="00AD5CC8">
        <w:t xml:space="preserve"> ca</w:t>
      </w:r>
      <w:r>
        <w:t xml:space="preserve">nnot be deleted. </w:t>
      </w:r>
    </w:p>
    <w:p w14:paraId="785497BB" w14:textId="77777777" w:rsidR="00902E77" w:rsidRDefault="00902E77" w:rsidP="00902E77"/>
    <w:p w14:paraId="604DE555" w14:textId="77777777" w:rsidR="00902E77" w:rsidRDefault="00902E77" w:rsidP="00DD3440">
      <w:pPr>
        <w:pStyle w:val="Index1"/>
        <w:numPr>
          <w:ilvl w:val="0"/>
          <w:numId w:val="6"/>
        </w:numPr>
      </w:pPr>
      <w:r>
        <w:t xml:space="preserve">   </w:t>
      </w:r>
      <w:bookmarkStart w:id="48" w:name="_Ref500059376"/>
      <w:r>
        <w:t>a. frù-</w:t>
      </w:r>
      <w:r w:rsidRPr="00682AC3">
        <w:t>ʔ</w:t>
      </w:r>
      <w:r>
        <w:t xml:space="preserve">ù </w:t>
      </w:r>
      <w:r>
        <w:tab/>
      </w:r>
      <w:r>
        <w:tab/>
      </w:r>
      <w:r>
        <w:tab/>
      </w:r>
      <w:r>
        <w:tab/>
        <w:t>frù</w:t>
      </w:r>
      <w:r w:rsidRPr="00DD2C9A">
        <w:t>ː</w:t>
      </w:r>
      <w:r>
        <w:t xml:space="preserve">-rù         </w:t>
      </w:r>
      <w:r>
        <w:tab/>
        <w:t>b.</w:t>
      </w:r>
      <w:r>
        <w:tab/>
        <w:t>klù-</w:t>
      </w:r>
      <w:r w:rsidRPr="00682AC3">
        <w:t>ʔ</w:t>
      </w:r>
      <w:r>
        <w:t>ù</w:t>
      </w:r>
      <w:r>
        <w:tab/>
      </w:r>
      <w:r>
        <w:tab/>
      </w:r>
      <w:r>
        <w:tab/>
      </w:r>
      <w:r>
        <w:tab/>
      </w:r>
      <w:r>
        <w:tab/>
        <w:t>klù</w:t>
      </w:r>
      <w:r w:rsidRPr="00DD2C9A">
        <w:t>ː</w:t>
      </w:r>
      <w:r>
        <w:t xml:space="preserve">-rù  </w:t>
      </w:r>
      <w:r>
        <w:tab/>
      </w:r>
      <w:r>
        <w:tab/>
      </w:r>
      <w:r>
        <w:tab/>
      </w:r>
      <w:r>
        <w:tab/>
      </w:r>
      <w:r>
        <w:tab/>
        <w:t xml:space="preserve">c. </w:t>
      </w:r>
      <w:r>
        <w:tab/>
        <w:t>fl</w:t>
      </w:r>
      <w:r w:rsidRPr="00204510">
        <w:t>ĩ̀</w:t>
      </w:r>
      <w:r>
        <w:t>-</w:t>
      </w:r>
      <w:r w:rsidRPr="00682AC3">
        <w:t>ʔ</w:t>
      </w:r>
      <w:r w:rsidRPr="00204510">
        <w:t>ĩ̀</w:t>
      </w:r>
      <w:r>
        <w:tab/>
      </w:r>
      <w:r>
        <w:tab/>
      </w:r>
      <w:r>
        <w:tab/>
      </w:r>
      <w:r>
        <w:tab/>
      </w:r>
      <w:r>
        <w:tab/>
      </w:r>
      <w:r>
        <w:tab/>
        <w:t>fl</w:t>
      </w:r>
      <w:r w:rsidRPr="00204510">
        <w:t>ĩ̀</w:t>
      </w:r>
      <w:r w:rsidRPr="00DD2C9A">
        <w:t>ː</w:t>
      </w:r>
      <w:r>
        <w:t>-r</w:t>
      </w:r>
      <w:r w:rsidRPr="00204510">
        <w:t>ĩ̀</w:t>
      </w:r>
      <w:bookmarkEnd w:id="48"/>
      <w:r>
        <w:tab/>
      </w:r>
    </w:p>
    <w:p w14:paraId="2763C639" w14:textId="77777777" w:rsidR="00902E77" w:rsidRDefault="00902E77" w:rsidP="00DD3440">
      <w:pPr>
        <w:pStyle w:val="Index1"/>
      </w:pPr>
      <w:r>
        <w:tab/>
      </w:r>
      <w:r>
        <w:tab/>
      </w:r>
      <w:r>
        <w:tab/>
      </w:r>
      <w:r>
        <w:tab/>
      </w:r>
      <w:r>
        <w:tab/>
      </w:r>
      <w:r>
        <w:tab/>
      </w:r>
      <w:r>
        <w:tab/>
        <w:t>mat-</w:t>
      </w:r>
      <w:r w:rsidRPr="006E3947">
        <w:rPr>
          <w:smallCaps/>
        </w:rPr>
        <w:t>cm</w:t>
      </w:r>
      <w:r>
        <w:t>5</w:t>
      </w:r>
      <w:r>
        <w:tab/>
      </w:r>
      <w:r>
        <w:tab/>
        <w:t>mat-</w:t>
      </w:r>
      <w:r w:rsidRPr="006E3947">
        <w:rPr>
          <w:smallCaps/>
        </w:rPr>
        <w:t>cm</w:t>
      </w:r>
      <w:r>
        <w:t xml:space="preserve">6 </w:t>
      </w:r>
      <w:r>
        <w:tab/>
      </w:r>
      <w:r>
        <w:tab/>
      </w:r>
      <w:r>
        <w:tab/>
      </w:r>
      <w:r>
        <w:tab/>
      </w:r>
      <w:r>
        <w:tab/>
        <w:t>way-</w:t>
      </w:r>
      <w:r w:rsidRPr="006E3947">
        <w:rPr>
          <w:smallCaps/>
        </w:rPr>
        <w:t>cm</w:t>
      </w:r>
      <w:r>
        <w:t>5</w:t>
      </w:r>
      <w:r>
        <w:tab/>
      </w:r>
      <w:r>
        <w:tab/>
      </w:r>
      <w:r>
        <w:tab/>
        <w:t>way-</w:t>
      </w:r>
      <w:r w:rsidRPr="006E3947">
        <w:rPr>
          <w:smallCaps/>
        </w:rPr>
        <w:t>cm</w:t>
      </w:r>
      <w:r>
        <w:t xml:space="preserve">6 </w:t>
      </w:r>
      <w:r>
        <w:tab/>
      </w:r>
      <w:r>
        <w:tab/>
      </w:r>
      <w:r>
        <w:tab/>
      </w:r>
      <w:r>
        <w:tab/>
      </w:r>
      <w:r>
        <w:tab/>
      </w:r>
      <w:r>
        <w:tab/>
        <w:t>spot-</w:t>
      </w:r>
      <w:r w:rsidRPr="006E3947">
        <w:rPr>
          <w:smallCaps/>
        </w:rPr>
        <w:t>cm</w:t>
      </w:r>
      <w:r>
        <w:t>5</w:t>
      </w:r>
      <w:r>
        <w:tab/>
      </w:r>
      <w:r>
        <w:tab/>
      </w:r>
      <w:r>
        <w:tab/>
        <w:t>spot-</w:t>
      </w:r>
      <w:r w:rsidRPr="006E3947">
        <w:rPr>
          <w:smallCaps/>
        </w:rPr>
        <w:t>cm</w:t>
      </w:r>
      <w:r>
        <w:t>6</w:t>
      </w:r>
    </w:p>
    <w:p w14:paraId="39B8321A" w14:textId="77777777" w:rsidR="00902E77" w:rsidRPr="00715B24" w:rsidRDefault="00902E77" w:rsidP="00DD3440">
      <w:pPr>
        <w:pStyle w:val="Index1"/>
      </w:pPr>
      <w:r>
        <w:tab/>
      </w:r>
      <w:r>
        <w:tab/>
      </w:r>
      <w:r>
        <w:tab/>
      </w:r>
      <w:r>
        <w:tab/>
      </w:r>
      <w:r>
        <w:tab/>
      </w:r>
      <w:r>
        <w:tab/>
      </w:r>
      <w:r>
        <w:tab/>
        <w:t>‘mat’</w:t>
      </w:r>
      <w:r>
        <w:tab/>
      </w:r>
      <w:r>
        <w:tab/>
      </w:r>
      <w:r>
        <w:tab/>
      </w:r>
      <w:r>
        <w:tab/>
      </w:r>
      <w:r>
        <w:tab/>
        <w:t>‘mats’</w:t>
      </w:r>
      <w:r>
        <w:tab/>
      </w:r>
      <w:r>
        <w:tab/>
      </w:r>
      <w:r>
        <w:tab/>
      </w:r>
      <w:r>
        <w:tab/>
      </w:r>
      <w:r>
        <w:tab/>
      </w:r>
      <w:r>
        <w:tab/>
      </w:r>
      <w:r>
        <w:tab/>
        <w:t>‘way’</w:t>
      </w:r>
      <w:r>
        <w:tab/>
      </w:r>
      <w:r>
        <w:tab/>
      </w:r>
      <w:r>
        <w:tab/>
      </w:r>
      <w:r>
        <w:tab/>
      </w:r>
      <w:r>
        <w:tab/>
      </w:r>
      <w:r>
        <w:tab/>
        <w:t>‘ways’</w:t>
      </w:r>
      <w:r>
        <w:tab/>
      </w:r>
      <w:r>
        <w:tab/>
      </w:r>
      <w:r>
        <w:tab/>
      </w:r>
      <w:r>
        <w:tab/>
      </w:r>
      <w:r>
        <w:tab/>
      </w:r>
      <w:r>
        <w:tab/>
      </w:r>
      <w:r>
        <w:tab/>
      </w:r>
      <w:r>
        <w:tab/>
        <w:t>‘spot’</w:t>
      </w:r>
      <w:r>
        <w:tab/>
      </w:r>
      <w:r>
        <w:tab/>
      </w:r>
      <w:r>
        <w:tab/>
      </w:r>
      <w:r>
        <w:tab/>
      </w:r>
      <w:r>
        <w:tab/>
      </w:r>
      <w:r>
        <w:tab/>
        <w:t>‘spots’</w:t>
      </w:r>
    </w:p>
    <w:p w14:paraId="6A66EE87" w14:textId="77777777" w:rsidR="00902E77" w:rsidRDefault="00902E77" w:rsidP="00902E77">
      <w:pPr>
        <w:jc w:val="both"/>
      </w:pPr>
    </w:p>
    <w:p w14:paraId="09D99E24" w14:textId="77777777" w:rsidR="00902E77" w:rsidRDefault="00902E77" w:rsidP="005B4852">
      <w:r>
        <w:t>Liquid deletion</w:t>
      </w:r>
      <w:r w:rsidRPr="000A5428">
        <w:t xml:space="preserve"> </w:t>
      </w:r>
      <w:r>
        <w:t>does not happen i</w:t>
      </w:r>
      <w:r w:rsidRPr="000A5428">
        <w:t>n ver</w:t>
      </w:r>
      <w:r>
        <w:t>bs.</w:t>
      </w:r>
    </w:p>
    <w:p w14:paraId="7C949089" w14:textId="77777777" w:rsidR="00902E77" w:rsidRDefault="00902E77" w:rsidP="005B4852">
      <w:r>
        <w:t>In all examples, liquid deletion takes place in the first element of a compound. The second compound does not lose its liquid.</w:t>
      </w:r>
    </w:p>
    <w:p w14:paraId="6A79C038" w14:textId="77777777" w:rsidR="00902E77" w:rsidRDefault="00902E77" w:rsidP="00DD3440">
      <w:pPr>
        <w:pStyle w:val="Index1"/>
      </w:pPr>
      <w:r>
        <w:rPr>
          <w:lang w:val="en-GB"/>
        </w:rPr>
        <w:tab/>
      </w:r>
      <w:r>
        <w:rPr>
          <w:lang w:val="en-GB"/>
        </w:rPr>
        <w:tab/>
      </w:r>
      <w:r>
        <w:rPr>
          <w:lang w:val="en-GB"/>
        </w:rPr>
        <w:tab/>
      </w:r>
    </w:p>
    <w:p w14:paraId="5BD00646" w14:textId="541C4128" w:rsidR="00902E77" w:rsidRPr="0055545D" w:rsidRDefault="00902E77" w:rsidP="00DD3440">
      <w:pPr>
        <w:pStyle w:val="Index1"/>
        <w:numPr>
          <w:ilvl w:val="0"/>
          <w:numId w:val="6"/>
        </w:numPr>
      </w:pPr>
      <w:r>
        <w:t xml:space="preserve">  a. pì</w:t>
      </w:r>
      <w:r w:rsidRPr="0055545D">
        <w:t>ɔ̀</w:t>
      </w:r>
      <w:r>
        <w:t xml:space="preserve">  </w:t>
      </w:r>
      <w:r>
        <w:tab/>
      </w:r>
      <w:r>
        <w:tab/>
      </w:r>
      <w:r>
        <w:tab/>
      </w:r>
      <w:r>
        <w:tab/>
        <w:t>+</w:t>
      </w:r>
      <w:r>
        <w:tab/>
      </w:r>
      <w:r>
        <w:tab/>
      </w:r>
      <w:r>
        <w:tab/>
      </w:r>
      <w:r>
        <w:tab/>
      </w:r>
      <w:r>
        <w:tab/>
      </w:r>
      <w:r w:rsidRPr="0055545D">
        <w:t xml:space="preserve">plɔ̀ </w:t>
      </w:r>
      <w:r w:rsidRPr="0055545D">
        <w:tab/>
      </w:r>
      <w:r>
        <w:tab/>
      </w:r>
      <w:r>
        <w:tab/>
      </w:r>
      <w:r>
        <w:tab/>
      </w:r>
      <w:r>
        <w:tab/>
      </w:r>
      <w:r>
        <w:tab/>
      </w:r>
      <w:r>
        <w:tab/>
      </w:r>
      <w:r>
        <w:tab/>
      </w:r>
      <w:r>
        <w:tab/>
      </w:r>
      <w:r>
        <w:tab/>
      </w:r>
      <w:r>
        <w:tab/>
      </w:r>
      <w:r>
        <w:tab/>
      </w:r>
      <w:r>
        <w:tab/>
        <w:t>→</w:t>
      </w:r>
      <w:r>
        <w:tab/>
      </w:r>
      <w:r>
        <w:tab/>
      </w:r>
      <w:r>
        <w:tab/>
      </w:r>
      <w:r>
        <w:tab/>
      </w:r>
      <w:r>
        <w:tab/>
      </w:r>
      <w:r>
        <w:tab/>
        <w:t>pì</w:t>
      </w:r>
      <w:r w:rsidRPr="0055545D">
        <w:t>ɔ̀</w:t>
      </w:r>
      <w:r>
        <w:t>.</w:t>
      </w:r>
      <w:r w:rsidRPr="00CC348C">
        <w:rPr>
          <w:b/>
        </w:rPr>
        <w:t>pl</w:t>
      </w:r>
      <w:r w:rsidRPr="0055545D">
        <w:t>ɔ̀</w:t>
      </w:r>
      <w:r>
        <w:t>-</w:t>
      </w:r>
      <w:r w:rsidRPr="0055545D">
        <w:t xml:space="preserve">ʔɔ̀ </w:t>
      </w:r>
      <w:r>
        <w:tab/>
      </w:r>
      <w:r>
        <w:tab/>
      </w:r>
      <w:r>
        <w:tab/>
        <w:t>*(pì</w:t>
      </w:r>
      <w:r w:rsidRPr="0055545D">
        <w:t>ɔ̀</w:t>
      </w:r>
      <w:r>
        <w:t>.</w:t>
      </w:r>
      <w:r w:rsidRPr="00CC348C">
        <w:rPr>
          <w:b/>
        </w:rPr>
        <w:t>p</w:t>
      </w:r>
      <w:r w:rsidRPr="0055545D">
        <w:t>ɔ̀</w:t>
      </w:r>
      <w:r>
        <w:t>-</w:t>
      </w:r>
      <w:r w:rsidRPr="0055545D">
        <w:t>ʔɔ̀</w:t>
      </w:r>
      <w:r>
        <w:t>)</w:t>
      </w:r>
      <w:r>
        <w:tab/>
      </w:r>
      <w:r>
        <w:tab/>
      </w:r>
      <w:r>
        <w:tab/>
      </w:r>
      <w:r>
        <w:tab/>
      </w:r>
      <w:r>
        <w:tab/>
      </w:r>
      <w:r>
        <w:tab/>
        <w:t>child</w:t>
      </w:r>
      <w:r w:rsidRPr="0055545D">
        <w:t xml:space="preserve"> </w:t>
      </w:r>
      <w:r>
        <w:tab/>
      </w:r>
      <w:r>
        <w:tab/>
      </w:r>
      <w:r>
        <w:tab/>
      </w:r>
      <w:r>
        <w:tab/>
      </w:r>
      <w:r>
        <w:tab/>
      </w:r>
      <w:r>
        <w:tab/>
      </w:r>
      <w:r>
        <w:tab/>
      </w:r>
      <w:r>
        <w:tab/>
      </w:r>
      <w:r w:rsidR="003F15CD">
        <w:tab/>
      </w:r>
      <w:r>
        <w:t>bamboo</w:t>
      </w:r>
      <w:r w:rsidRPr="0055545D">
        <w:t xml:space="preserve"> </w:t>
      </w:r>
      <w:r>
        <w:tab/>
      </w:r>
      <w:r>
        <w:tab/>
      </w:r>
      <w:r>
        <w:tab/>
      </w:r>
      <w:r>
        <w:tab/>
      </w:r>
      <w:r>
        <w:tab/>
      </w:r>
      <w:r>
        <w:tab/>
      </w:r>
      <w:r>
        <w:tab/>
      </w:r>
      <w:r>
        <w:tab/>
      </w:r>
      <w:r>
        <w:tab/>
      </w:r>
      <w:r>
        <w:tab/>
      </w:r>
      <w:r>
        <w:tab/>
      </w:r>
      <w:r>
        <w:tab/>
      </w:r>
      <w:r>
        <w:tab/>
      </w:r>
      <w:r>
        <w:tab/>
      </w:r>
      <w:r>
        <w:tab/>
      </w:r>
      <w:r>
        <w:tab/>
      </w:r>
      <w:r>
        <w:tab/>
      </w:r>
      <w:r w:rsidRPr="0055545D">
        <w:t>‘</w:t>
      </w:r>
      <w:r>
        <w:t>child’s bamboo</w:t>
      </w:r>
      <w:r w:rsidRPr="0055545D">
        <w:t xml:space="preserve">’  </w:t>
      </w:r>
    </w:p>
    <w:p w14:paraId="568D94C7" w14:textId="77777777" w:rsidR="00902E77" w:rsidRDefault="00902E77" w:rsidP="00DD3440">
      <w:pPr>
        <w:pStyle w:val="Index1"/>
      </w:pPr>
      <w:r>
        <w:tab/>
      </w:r>
      <w:r>
        <w:tab/>
      </w:r>
      <w:r>
        <w:tab/>
      </w:r>
      <w:r>
        <w:tab/>
      </w:r>
      <w:r>
        <w:tab/>
        <w:t xml:space="preserve">b. </w:t>
      </w:r>
      <w:r w:rsidRPr="00A94882">
        <w:t>t</w:t>
      </w:r>
      <w:r w:rsidRPr="00004C48">
        <w:t>ō</w:t>
      </w:r>
      <w:r w:rsidRPr="00A94882">
        <w:t xml:space="preserve">  </w:t>
      </w:r>
      <w:r>
        <w:tab/>
      </w:r>
      <w:r>
        <w:tab/>
      </w:r>
      <w:r>
        <w:tab/>
      </w:r>
      <w:r>
        <w:tab/>
      </w:r>
      <w:r>
        <w:tab/>
        <w:t>+</w:t>
      </w:r>
      <w:r>
        <w:tab/>
      </w:r>
      <w:r>
        <w:tab/>
      </w:r>
      <w:r>
        <w:tab/>
      </w:r>
      <w:r>
        <w:tab/>
      </w:r>
      <w:r>
        <w:tab/>
      </w:r>
      <w:r w:rsidRPr="00A94882">
        <w:t>krɔ̀</w:t>
      </w:r>
      <w:r w:rsidRPr="0055545D">
        <w:t xml:space="preserve"> </w:t>
      </w:r>
      <w:r w:rsidRPr="0055545D">
        <w:tab/>
      </w:r>
      <w:r>
        <w:tab/>
      </w:r>
      <w:r>
        <w:tab/>
      </w:r>
      <w:r>
        <w:tab/>
      </w:r>
      <w:r>
        <w:tab/>
      </w:r>
      <w:r>
        <w:tab/>
      </w:r>
      <w:r>
        <w:tab/>
      </w:r>
      <w:r>
        <w:tab/>
      </w:r>
      <w:r>
        <w:tab/>
      </w:r>
      <w:r>
        <w:tab/>
      </w:r>
      <w:r>
        <w:tab/>
      </w:r>
      <w:r>
        <w:tab/>
      </w:r>
      <w:r>
        <w:tab/>
        <w:t>→</w:t>
      </w:r>
      <w:r>
        <w:tab/>
      </w:r>
      <w:r>
        <w:tab/>
      </w:r>
      <w:r>
        <w:tab/>
      </w:r>
      <w:r>
        <w:tab/>
      </w:r>
      <w:r>
        <w:tab/>
      </w:r>
      <w:r>
        <w:tab/>
      </w:r>
      <w:r w:rsidRPr="00A94882">
        <w:t>t</w:t>
      </w:r>
      <w:r w:rsidRPr="00004C48">
        <w:t>ō</w:t>
      </w:r>
      <w:r>
        <w:t>.</w:t>
      </w:r>
      <w:r w:rsidRPr="00CC348C">
        <w:rPr>
          <w:b/>
        </w:rPr>
        <w:t>kr</w:t>
      </w:r>
      <w:r w:rsidRPr="00A94882">
        <w:t>ɔ̀-ʔɔ̀</w:t>
      </w:r>
      <w:r w:rsidRPr="0055545D">
        <w:t xml:space="preserve">        </w:t>
      </w:r>
      <w:r w:rsidRPr="0055545D">
        <w:tab/>
      </w:r>
      <w:r w:rsidRPr="0055545D">
        <w:tab/>
      </w:r>
      <w:r>
        <w:tab/>
      </w:r>
      <w:r>
        <w:tab/>
      </w:r>
      <w:r>
        <w:tab/>
      </w:r>
      <w:r>
        <w:tab/>
      </w:r>
      <w:r>
        <w:tab/>
      </w:r>
    </w:p>
    <w:p w14:paraId="10917EF9" w14:textId="77777777" w:rsidR="00902E77" w:rsidRDefault="00902E77" w:rsidP="00DD3440">
      <w:pPr>
        <w:pStyle w:val="Index1"/>
      </w:pPr>
      <w:r>
        <w:tab/>
      </w:r>
      <w:r>
        <w:tab/>
      </w:r>
      <w:r>
        <w:tab/>
      </w:r>
      <w:r>
        <w:tab/>
      </w:r>
      <w:r>
        <w:tab/>
      </w:r>
      <w:r>
        <w:tab/>
        <w:t xml:space="preserve"> father</w:t>
      </w:r>
      <w:r>
        <w:tab/>
      </w:r>
      <w:r>
        <w:tab/>
      </w:r>
      <w:r>
        <w:tab/>
      </w:r>
      <w:r>
        <w:tab/>
      </w:r>
      <w:r>
        <w:tab/>
      </w:r>
      <w:r>
        <w:tab/>
      </w:r>
      <w:r>
        <w:tab/>
      </w:r>
      <w:r>
        <w:tab/>
        <w:t>car</w:t>
      </w:r>
      <w:r w:rsidRPr="0055545D">
        <w:t xml:space="preserve"> </w:t>
      </w:r>
      <w:r>
        <w:tab/>
      </w:r>
      <w:r>
        <w:tab/>
      </w:r>
      <w:r>
        <w:tab/>
      </w:r>
      <w:r>
        <w:tab/>
      </w:r>
      <w:r>
        <w:tab/>
      </w:r>
      <w:r>
        <w:tab/>
      </w:r>
      <w:r>
        <w:tab/>
      </w:r>
      <w:r>
        <w:tab/>
      </w:r>
      <w:r>
        <w:tab/>
      </w:r>
      <w:r>
        <w:tab/>
      </w:r>
      <w:r>
        <w:tab/>
      </w:r>
      <w:r>
        <w:tab/>
      </w:r>
      <w:r>
        <w:tab/>
      </w:r>
      <w:r>
        <w:tab/>
      </w:r>
      <w:r>
        <w:tab/>
      </w:r>
      <w:r>
        <w:tab/>
      </w:r>
      <w:r>
        <w:tab/>
      </w:r>
      <w:r>
        <w:tab/>
      </w:r>
      <w:r>
        <w:tab/>
      </w:r>
      <w:r>
        <w:tab/>
      </w:r>
      <w:r w:rsidRPr="0055545D">
        <w:t>‘</w:t>
      </w:r>
      <w:r>
        <w:t>father’s car’</w:t>
      </w:r>
    </w:p>
    <w:p w14:paraId="38C0C06B" w14:textId="77777777" w:rsidR="00902E77" w:rsidRPr="00FA3BD2" w:rsidRDefault="00902E77" w:rsidP="00DD3440">
      <w:pPr>
        <w:pStyle w:val="Index1"/>
      </w:pPr>
      <w:r>
        <w:tab/>
      </w:r>
      <w:r>
        <w:tab/>
      </w:r>
    </w:p>
    <w:p w14:paraId="55A297EB" w14:textId="456CC3B1" w:rsidR="00902E77" w:rsidRPr="00090A6E" w:rsidRDefault="00902E77" w:rsidP="00090A6E">
      <w:pPr>
        <w:pStyle w:val="lsSection1"/>
        <w:ind w:left="360"/>
      </w:pPr>
      <w:r w:rsidRPr="00557420">
        <w:t xml:space="preserve">Merging process in Fròʔò  </w:t>
      </w:r>
    </w:p>
    <w:p w14:paraId="59AB0469" w14:textId="77777777" w:rsidR="00902E77" w:rsidRPr="00343AAC" w:rsidRDefault="00902E77" w:rsidP="00902E77">
      <w:pPr>
        <w:spacing w:line="276" w:lineRule="auto"/>
        <w:jc w:val="both"/>
      </w:pPr>
      <w:r w:rsidRPr="00343AAC">
        <w:t xml:space="preserve"> </w:t>
      </w:r>
    </w:p>
    <w:p w14:paraId="10D51B85" w14:textId="77777777" w:rsidR="00902E77" w:rsidRDefault="00902E77" w:rsidP="005B4852">
      <w:r>
        <w:t>Merging (or portmanteau building) denotes</w:t>
      </w:r>
      <w:r w:rsidRPr="00343AAC">
        <w:t xml:space="preserve"> the </w:t>
      </w:r>
      <w:r>
        <w:t xml:space="preserve">process of making one word out of two. In </w:t>
      </w:r>
      <w:r w:rsidRPr="00AF385E">
        <w:t>Fròʔò</w:t>
      </w:r>
      <w:r>
        <w:t xml:space="preserve">, </w:t>
      </w:r>
      <w:r w:rsidRPr="00343AAC">
        <w:t>two independent monosyllabic function morphemes</w:t>
      </w:r>
      <w:r w:rsidRPr="009A69BD">
        <w:t xml:space="preserve"> </w:t>
      </w:r>
      <w:r>
        <w:t xml:space="preserve">are merged into </w:t>
      </w:r>
      <w:r w:rsidRPr="00343AAC">
        <w:t>a si</w:t>
      </w:r>
      <w:r>
        <w:t>ngle syllable, for instance two pronouns,</w:t>
      </w:r>
      <w:r w:rsidRPr="00343AAC">
        <w:t xml:space="preserve"> or an auxiliary </w:t>
      </w:r>
      <w:r>
        <w:t>and</w:t>
      </w:r>
      <w:r w:rsidRPr="00343AAC">
        <w:t xml:space="preserve"> a pronoun. The pronouns </w:t>
      </w:r>
      <w:r>
        <w:t xml:space="preserve">may </w:t>
      </w:r>
      <w:r w:rsidRPr="00343AAC">
        <w:t>have diff</w:t>
      </w:r>
      <w:r>
        <w:t>erent functions in the sentence: subject and object, or two objects for instance.</w:t>
      </w:r>
      <w:r w:rsidRPr="00343AAC">
        <w:t xml:space="preserve"> </w:t>
      </w:r>
      <w:r>
        <w:t xml:space="preserve">There are two ways of achieving merging in </w:t>
      </w:r>
      <w:r w:rsidRPr="00AF385E">
        <w:t>Fròʔò</w:t>
      </w:r>
      <w:r>
        <w:t>, the first of which is fusion, the result of which is a CV syllable, and the second one is resyllabification with vowel deletion and consequent coda creation CVC, of the same type described in Section 3.1.</w:t>
      </w:r>
      <w:r w:rsidRPr="00343AAC">
        <w:t xml:space="preserve"> </w:t>
      </w:r>
    </w:p>
    <w:p w14:paraId="5A8D7BF5" w14:textId="77777777" w:rsidR="00902E77" w:rsidRDefault="00902E77" w:rsidP="00902E77">
      <w:pPr>
        <w:spacing w:line="276" w:lineRule="auto"/>
        <w:jc w:val="both"/>
      </w:pPr>
    </w:p>
    <w:p w14:paraId="00D93A27" w14:textId="4D6EBBD2" w:rsidR="00902E77" w:rsidRPr="00090A6E" w:rsidRDefault="00902E77" w:rsidP="00090A6E">
      <w:pPr>
        <w:pStyle w:val="lsSection2"/>
        <w:ind w:left="360"/>
      </w:pPr>
      <w:r w:rsidRPr="00663E5D">
        <w:t>Merging as fusion</w:t>
      </w:r>
    </w:p>
    <w:p w14:paraId="28989CF9" w14:textId="77777777" w:rsidR="00902E77" w:rsidRPr="00663E5D" w:rsidRDefault="00902E77" w:rsidP="00902E77">
      <w:pPr>
        <w:spacing w:line="276" w:lineRule="auto"/>
        <w:jc w:val="both"/>
        <w:rPr>
          <w:b/>
        </w:rPr>
      </w:pPr>
    </w:p>
    <w:p w14:paraId="01CAB5C8" w14:textId="77777777" w:rsidR="00902E77" w:rsidRPr="00343AAC" w:rsidRDefault="00902E77" w:rsidP="005B4852">
      <w:r w:rsidRPr="00343AAC">
        <w:t xml:space="preserve">In the fusion process, </w:t>
      </w:r>
      <w:r>
        <w:t xml:space="preserve">only one syllable is formed out of two: </w:t>
      </w:r>
      <w:r w:rsidRPr="00343AAC">
        <w:t xml:space="preserve">the onset of the first </w:t>
      </w:r>
      <w:r>
        <w:t>word</w:t>
      </w:r>
      <w:r w:rsidRPr="00343AAC">
        <w:t xml:space="preserve"> is preserved</w:t>
      </w:r>
      <w:r>
        <w:t xml:space="preserve"> and</w:t>
      </w:r>
      <w:r w:rsidRPr="00343AAC">
        <w:t xml:space="preserve"> the resulting vowel has features from </w:t>
      </w:r>
      <w:r>
        <w:t>all</w:t>
      </w:r>
      <w:r w:rsidRPr="00343AAC">
        <w:t xml:space="preserve"> remaining segments. First examples appear in </w:t>
      </w:r>
      <w:r>
        <w:fldChar w:fldCharType="begin"/>
      </w:r>
      <w:r>
        <w:instrText xml:space="preserve"> REF _Ref477004422 \r \h  \* MERGEFORMAT </w:instrText>
      </w:r>
      <w:r>
        <w:fldChar w:fldCharType="separate"/>
      </w:r>
      <w:r>
        <w:t>(33)</w:t>
      </w:r>
      <w:r>
        <w:fldChar w:fldCharType="end"/>
      </w:r>
      <w:r w:rsidRPr="00343AAC">
        <w:t xml:space="preserve">. </w:t>
      </w:r>
      <w:r>
        <w:t>In these fused morphemes, t</w:t>
      </w:r>
      <w:r w:rsidRPr="00343AAC">
        <w:t>wo monosyllabic pronou</w:t>
      </w:r>
      <w:r>
        <w:t>ns on the left are pronounced in one syllable, as shown to the right of the arrows</w:t>
      </w:r>
      <w:r w:rsidRPr="00343AAC">
        <w:t xml:space="preserve">. In all </w:t>
      </w:r>
      <w:r>
        <w:t>cases</w:t>
      </w:r>
      <w:r w:rsidRPr="00343AAC">
        <w:t>, the onset of the first pronoun is kept</w:t>
      </w:r>
      <w:r>
        <w:t>: these</w:t>
      </w:r>
      <w:r w:rsidRPr="00343AAC">
        <w:t xml:space="preserve"> are</w:t>
      </w:r>
      <w:r>
        <w:t>,</w:t>
      </w:r>
      <w:r w:rsidRPr="00343AAC">
        <w:t xml:space="preserve"> respectively</w:t>
      </w:r>
      <w:r>
        <w:t>,</w:t>
      </w:r>
      <w:r w:rsidRPr="00343AAC">
        <w:t xml:space="preserve"> [k], [t], [l], [m], [w] and [p]</w:t>
      </w:r>
      <w:r>
        <w:t>. The fused segment</w:t>
      </w:r>
      <w:r w:rsidRPr="00343AAC">
        <w:t xml:space="preserve"> </w:t>
      </w:r>
      <w:r>
        <w:t>is always [u] and is the result of fusing [i</w:t>
      </w:r>
      <w:r w:rsidRPr="00343AAC">
        <w:t xml:space="preserve">] from the first pronoun and [wí] the second pronoun. </w:t>
      </w:r>
      <w:r>
        <w:t xml:space="preserve">In all examples, all words have a high tone, and unsurprisingly the fused </w:t>
      </w:r>
      <w:r>
        <w:lastRenderedPageBreak/>
        <w:t>morpheme also has a high tone.</w:t>
      </w:r>
    </w:p>
    <w:p w14:paraId="58AC76E9" w14:textId="77777777" w:rsidR="00902E77" w:rsidRPr="00343AAC" w:rsidRDefault="00902E77" w:rsidP="00902E77">
      <w:pPr>
        <w:spacing w:line="276" w:lineRule="auto"/>
        <w:jc w:val="both"/>
      </w:pPr>
    </w:p>
    <w:p w14:paraId="6B5AA225" w14:textId="77777777" w:rsidR="00902E77" w:rsidRPr="00343AAC" w:rsidRDefault="00902E77" w:rsidP="00DD3440">
      <w:pPr>
        <w:pStyle w:val="Index1"/>
        <w:numPr>
          <w:ilvl w:val="0"/>
          <w:numId w:val="6"/>
        </w:numPr>
      </w:pPr>
      <w:r w:rsidRPr="00343AAC">
        <w:t xml:space="preserve"> </w:t>
      </w:r>
      <w:r w:rsidRPr="00343AAC">
        <w:tab/>
      </w:r>
      <w:bookmarkStart w:id="49" w:name="_Ref477004422"/>
      <w:r w:rsidRPr="00343AAC">
        <w:t>a.</w:t>
      </w:r>
      <w:bookmarkEnd w:id="49"/>
      <w:r w:rsidRPr="00343AAC">
        <w:t xml:space="preserve"> </w:t>
      </w:r>
      <w:r>
        <w:tab/>
        <w:t>kí</w:t>
      </w:r>
      <w:r>
        <w:tab/>
      </w:r>
      <w:r>
        <w:tab/>
      </w:r>
      <w:r>
        <w:tab/>
      </w:r>
      <w:r>
        <w:tab/>
      </w:r>
      <w:r>
        <w:tab/>
      </w:r>
      <w:r>
        <w:tab/>
      </w:r>
      <w:r>
        <w:tab/>
        <w:t>wí</w:t>
      </w:r>
      <w:r>
        <w:tab/>
      </w:r>
      <w:r>
        <w:tab/>
      </w:r>
      <w:r>
        <w:tab/>
      </w:r>
      <w:r>
        <w:tab/>
      </w:r>
      <w:r>
        <w:tab/>
      </w:r>
      <w:r>
        <w:tab/>
      </w:r>
      <w:r>
        <w:tab/>
      </w:r>
      <w:r>
        <w:tab/>
        <w:t>ɲ</w:t>
      </w:r>
      <w:r w:rsidRPr="00204510">
        <w:t>ã̀</w:t>
      </w:r>
      <w:r w:rsidRPr="00343AAC">
        <w:tab/>
      </w:r>
      <w:r w:rsidRPr="00343AAC">
        <w:tab/>
        <w:t xml:space="preserve"> </w:t>
      </w:r>
      <w:r w:rsidRPr="00343AAC">
        <w:tab/>
      </w:r>
      <w:r w:rsidRPr="00343AAC">
        <w:tab/>
      </w:r>
      <w:r w:rsidRPr="00343AAC">
        <w:tab/>
      </w:r>
      <w:r w:rsidRPr="00343AAC">
        <w:tab/>
      </w:r>
      <w:r w:rsidRPr="00343AAC">
        <w:tab/>
      </w:r>
      <w:r w:rsidRPr="00343AAC">
        <w:tab/>
        <w:t>→</w:t>
      </w:r>
      <w:r w:rsidRPr="00343AAC">
        <w:tab/>
      </w:r>
      <w:r w:rsidRPr="00343AAC">
        <w:tab/>
      </w:r>
      <w:r w:rsidRPr="00343AAC">
        <w:tab/>
      </w:r>
      <w:r w:rsidRPr="00343AAC">
        <w:tab/>
      </w:r>
      <w:r w:rsidRPr="00343AAC">
        <w:tab/>
      </w:r>
      <w:r>
        <w:tab/>
      </w:r>
      <w:r w:rsidRPr="0024368F">
        <w:rPr>
          <w:b/>
        </w:rPr>
        <w:t>kú</w:t>
      </w:r>
      <w:r>
        <w:t xml:space="preserve">  </w:t>
      </w:r>
      <w:r>
        <w:tab/>
      </w:r>
      <w:r>
        <w:tab/>
        <w:t>ɲ</w:t>
      </w:r>
      <w:r w:rsidRPr="00204510">
        <w:t>ã̀</w:t>
      </w:r>
      <w:r w:rsidRPr="00343AAC">
        <w:tab/>
      </w:r>
    </w:p>
    <w:p w14:paraId="0F0B6845"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ab/>
      </w:r>
      <w:r w:rsidRPr="00C53103">
        <w:rPr>
          <w:smallCaps/>
        </w:rPr>
        <w:t xml:space="preserve">pro1.3sg </w:t>
      </w:r>
      <w:r w:rsidRPr="00C53103">
        <w:rPr>
          <w:smallCaps/>
        </w:rPr>
        <w:tab/>
      </w:r>
      <w:r w:rsidRPr="00C53103">
        <w:rPr>
          <w:smallCaps/>
        </w:rPr>
        <w:tab/>
        <w:t>pro3.3sg</w:t>
      </w:r>
      <w:r>
        <w:tab/>
      </w:r>
      <w:r>
        <w:tab/>
      </w:r>
      <w:r>
        <w:tab/>
      </w:r>
      <w:r w:rsidRPr="00343AAC">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t xml:space="preserve"> </w:t>
      </w:r>
      <w:r w:rsidRPr="00343AAC">
        <w:tab/>
      </w:r>
      <w:r>
        <w:tab/>
      </w:r>
      <w:r>
        <w:tab/>
      </w:r>
      <w:r w:rsidRPr="00343AAC">
        <w:t>‘it has seen him’</w:t>
      </w:r>
      <w:r w:rsidRPr="00343AAC">
        <w:tab/>
      </w:r>
      <w:r w:rsidRPr="00343AAC">
        <w:tab/>
      </w:r>
    </w:p>
    <w:p w14:paraId="43ABD83D" w14:textId="77777777" w:rsidR="00902E77" w:rsidRPr="00343AAC" w:rsidRDefault="00902E77" w:rsidP="00DD3440">
      <w:pPr>
        <w:pStyle w:val="Index1"/>
      </w:pPr>
      <w:r w:rsidRPr="00343AAC">
        <w:tab/>
      </w:r>
      <w:r w:rsidRPr="00343AAC">
        <w:tab/>
      </w:r>
      <w:r w:rsidRPr="00343AAC">
        <w:tab/>
      </w:r>
      <w:r w:rsidRPr="00343AAC">
        <w:tab/>
      </w:r>
      <w:r w:rsidRPr="00343AAC">
        <w:tab/>
        <w:t xml:space="preserve">b. </w:t>
      </w:r>
      <w:r>
        <w:tab/>
        <w:t xml:space="preserve">tí </w:t>
      </w:r>
      <w:r>
        <w:tab/>
      </w:r>
      <w:r>
        <w:tab/>
      </w:r>
      <w:r>
        <w:tab/>
      </w:r>
      <w:r>
        <w:tab/>
      </w:r>
      <w:r>
        <w:tab/>
      </w:r>
      <w:r>
        <w:tab/>
      </w:r>
      <w:r>
        <w:tab/>
        <w:t xml:space="preserve">wí  </w:t>
      </w:r>
      <w:r>
        <w:tab/>
      </w:r>
      <w:r>
        <w:tab/>
      </w:r>
      <w:r>
        <w:tab/>
      </w:r>
      <w:r>
        <w:tab/>
      </w:r>
      <w:r>
        <w:tab/>
      </w:r>
      <w:r>
        <w:tab/>
      </w:r>
      <w:r>
        <w:tab/>
        <w:t>ɲ</w:t>
      </w:r>
      <w:r w:rsidRPr="00204510">
        <w:t>ã̀</w:t>
      </w:r>
      <w:r w:rsidRPr="00343AAC">
        <w:t xml:space="preserve"> </w:t>
      </w:r>
      <w:r w:rsidRPr="00343AAC">
        <w:tab/>
      </w:r>
      <w:r w:rsidRPr="00343AAC">
        <w:tab/>
      </w:r>
      <w:r w:rsidRPr="00343AAC">
        <w:tab/>
      </w:r>
      <w:r w:rsidRPr="00343AAC">
        <w:tab/>
      </w:r>
      <w:r w:rsidRPr="00343AAC">
        <w:tab/>
      </w:r>
      <w:r w:rsidRPr="00343AAC">
        <w:tab/>
      </w:r>
      <w:r w:rsidRPr="00343AAC">
        <w:tab/>
        <w:t>→</w:t>
      </w:r>
      <w:r w:rsidRPr="00343AAC">
        <w:tab/>
      </w:r>
      <w:r w:rsidRPr="00343AAC">
        <w:tab/>
      </w:r>
      <w:r w:rsidRPr="00343AAC">
        <w:tab/>
      </w:r>
      <w:r w:rsidRPr="00343AAC">
        <w:tab/>
      </w:r>
      <w:r w:rsidRPr="00343AAC">
        <w:tab/>
      </w:r>
      <w:r>
        <w:tab/>
      </w:r>
      <w:r w:rsidRPr="0024368F">
        <w:rPr>
          <w:b/>
        </w:rPr>
        <w:t>tú</w:t>
      </w:r>
      <w:r w:rsidRPr="00343AAC">
        <w:t xml:space="preserve">  </w:t>
      </w:r>
      <w:r w:rsidRPr="00343AAC">
        <w:tab/>
      </w:r>
      <w:r>
        <w:t>ɲ</w:t>
      </w:r>
      <w:r w:rsidRPr="00204510">
        <w:t>ã̀</w:t>
      </w:r>
      <w:r w:rsidRPr="00343AAC">
        <w:tab/>
      </w:r>
    </w:p>
    <w:p w14:paraId="32936657"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ab/>
      </w:r>
      <w:r w:rsidRPr="00343AAC">
        <w:rPr>
          <w:smallCaps/>
        </w:rPr>
        <w:t>pro1.3pl</w:t>
      </w:r>
      <w:r w:rsidRPr="00343AAC">
        <w:t xml:space="preserve">    </w:t>
      </w:r>
      <w:r w:rsidRPr="00343AAC">
        <w:rPr>
          <w:smallCaps/>
        </w:rPr>
        <w:t>pro3.3sg</w:t>
      </w:r>
      <w:r w:rsidRPr="00343AAC">
        <w:tab/>
      </w:r>
      <w:r w:rsidRPr="00343AAC">
        <w:tab/>
      </w:r>
      <w:r w:rsidRPr="00343AAC">
        <w:tab/>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t xml:space="preserve"> </w:t>
      </w:r>
      <w:r>
        <w:tab/>
      </w:r>
      <w:r>
        <w:tab/>
      </w:r>
      <w:r w:rsidRPr="00343AAC">
        <w:t xml:space="preserve">‘they have seen him’ </w:t>
      </w:r>
    </w:p>
    <w:p w14:paraId="5BC9EAB3" w14:textId="77777777" w:rsidR="00902E77" w:rsidRPr="00343AAC" w:rsidRDefault="00902E77" w:rsidP="00DD3440">
      <w:pPr>
        <w:pStyle w:val="Index1"/>
      </w:pPr>
      <w:r w:rsidRPr="00343AAC">
        <w:tab/>
      </w:r>
      <w:r w:rsidRPr="00343AAC">
        <w:tab/>
      </w:r>
      <w:r w:rsidRPr="00343AAC">
        <w:tab/>
      </w:r>
      <w:r w:rsidRPr="00343AAC">
        <w:tab/>
      </w:r>
      <w:r w:rsidRPr="00343AAC">
        <w:tab/>
        <w:t xml:space="preserve">c. </w:t>
      </w:r>
      <w:r>
        <w:tab/>
      </w:r>
      <w:r w:rsidRPr="00343AAC">
        <w:t>lí</w:t>
      </w:r>
      <w:r w:rsidRPr="00343AAC">
        <w:tab/>
      </w:r>
      <w:r w:rsidRPr="00343AAC">
        <w:tab/>
      </w:r>
      <w:r w:rsidRPr="00343AAC">
        <w:tab/>
      </w:r>
      <w:r w:rsidRPr="00343AAC">
        <w:tab/>
      </w:r>
      <w:r w:rsidRPr="00343AAC">
        <w:tab/>
      </w:r>
      <w:r w:rsidRPr="00343AAC">
        <w:tab/>
      </w:r>
      <w:r w:rsidRPr="00343AAC">
        <w:tab/>
      </w:r>
      <w:r>
        <w:tab/>
        <w:t>wí</w:t>
      </w:r>
      <w:r>
        <w:tab/>
      </w:r>
      <w:r>
        <w:tab/>
      </w:r>
      <w:r>
        <w:tab/>
      </w:r>
      <w:r>
        <w:tab/>
      </w:r>
      <w:r>
        <w:tab/>
      </w:r>
      <w:r>
        <w:tab/>
      </w:r>
      <w:r>
        <w:tab/>
      </w:r>
      <w:r>
        <w:tab/>
        <w:t>ɲ</w:t>
      </w:r>
      <w:r w:rsidRPr="00204510">
        <w:t>ã̀</w:t>
      </w:r>
      <w:r w:rsidRPr="00343AAC">
        <w:tab/>
      </w:r>
      <w:r w:rsidRPr="00343AAC">
        <w:tab/>
      </w:r>
      <w:r w:rsidRPr="00343AAC">
        <w:tab/>
      </w:r>
      <w:r w:rsidRPr="00343AAC">
        <w:tab/>
      </w:r>
      <w:r w:rsidRPr="00343AAC">
        <w:tab/>
      </w:r>
      <w:r w:rsidRPr="00343AAC">
        <w:tab/>
      </w:r>
      <w:r w:rsidRPr="00343AAC">
        <w:tab/>
      </w:r>
      <w:r w:rsidRPr="00343AAC">
        <w:tab/>
        <w:t>→</w:t>
      </w:r>
      <w:r w:rsidRPr="00343AAC">
        <w:tab/>
      </w:r>
      <w:r w:rsidRPr="00343AAC">
        <w:tab/>
      </w:r>
      <w:r w:rsidRPr="00343AAC">
        <w:tab/>
      </w:r>
      <w:r w:rsidRPr="00343AAC">
        <w:tab/>
      </w:r>
      <w:r w:rsidRPr="00343AAC">
        <w:tab/>
      </w:r>
      <w:r>
        <w:tab/>
      </w:r>
      <w:r w:rsidRPr="0024368F">
        <w:rPr>
          <w:b/>
        </w:rPr>
        <w:t>lú</w:t>
      </w:r>
      <w:r w:rsidRPr="00343AAC">
        <w:tab/>
      </w:r>
      <w:r w:rsidRPr="00343AAC">
        <w:tab/>
      </w:r>
      <w:r>
        <w:t>ɲ</w:t>
      </w:r>
      <w:r w:rsidRPr="00204510">
        <w:t>ã̀</w:t>
      </w:r>
    </w:p>
    <w:p w14:paraId="6C3DBFB9"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ab/>
      </w:r>
      <w:r w:rsidRPr="00343AAC">
        <w:rPr>
          <w:smallCaps/>
        </w:rPr>
        <w:t>pro2.3sg</w:t>
      </w:r>
      <w:r w:rsidRPr="00343AAC">
        <w:t xml:space="preserve">    </w:t>
      </w:r>
      <w:r w:rsidRPr="00343AAC">
        <w:rPr>
          <w:smallCaps/>
        </w:rPr>
        <w:t>pro3.3sg</w:t>
      </w:r>
      <w:r w:rsidRPr="00343AAC">
        <w:tab/>
      </w:r>
      <w:r w:rsidRPr="00343AAC">
        <w:tab/>
      </w:r>
      <w:r w:rsidRPr="00343AAC">
        <w:tab/>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tab/>
      </w:r>
      <w:r w:rsidRPr="00343AAC">
        <w:t>‘it has seen him’</w:t>
      </w:r>
    </w:p>
    <w:p w14:paraId="17F10F3A" w14:textId="77777777" w:rsidR="00902E77" w:rsidRPr="00343AAC" w:rsidRDefault="00902E77" w:rsidP="00DD3440">
      <w:pPr>
        <w:pStyle w:val="Index1"/>
      </w:pPr>
      <w:r w:rsidRPr="00343AAC">
        <w:tab/>
      </w:r>
      <w:r w:rsidRPr="00343AAC">
        <w:tab/>
      </w:r>
      <w:r w:rsidRPr="00343AAC">
        <w:tab/>
      </w:r>
      <w:r w:rsidRPr="00343AAC">
        <w:tab/>
      </w:r>
      <w:r w:rsidRPr="00343AAC">
        <w:tab/>
        <w:t xml:space="preserve">d. </w:t>
      </w:r>
      <w:r>
        <w:tab/>
      </w:r>
      <w:r w:rsidRPr="00343AAC">
        <w:t>m</w:t>
      </w:r>
      <w:r w:rsidRPr="00204510">
        <w:t>ĩ́</w:t>
      </w:r>
      <w:r>
        <w:t xml:space="preserve">    </w:t>
      </w:r>
      <w:r>
        <w:tab/>
      </w:r>
      <w:r>
        <w:tab/>
      </w:r>
      <w:r>
        <w:tab/>
      </w:r>
      <w:r>
        <w:tab/>
      </w:r>
      <w:r>
        <w:tab/>
      </w:r>
      <w:r w:rsidRPr="00343AAC">
        <w:t xml:space="preserve">wí    </w:t>
      </w:r>
      <w:r w:rsidRPr="00343AAC">
        <w:tab/>
      </w:r>
      <w:r w:rsidRPr="00343AAC">
        <w:tab/>
      </w:r>
      <w:r w:rsidRPr="00343AAC">
        <w:tab/>
      </w:r>
      <w:r w:rsidRPr="00343AAC">
        <w:tab/>
      </w:r>
      <w:r w:rsidRPr="00343AAC">
        <w:tab/>
      </w:r>
      <w:r w:rsidRPr="00343AAC">
        <w:tab/>
      </w:r>
      <w:r>
        <w:t>ɲ</w:t>
      </w:r>
      <w:r w:rsidRPr="00204510">
        <w:t>ã̀</w:t>
      </w:r>
      <w:r w:rsidRPr="00343AAC">
        <w:tab/>
        <w:t xml:space="preserve">  </w:t>
      </w:r>
      <w:r w:rsidRPr="00343AAC">
        <w:tab/>
      </w:r>
      <w:r w:rsidRPr="00343AAC">
        <w:tab/>
      </w:r>
      <w:r w:rsidRPr="00343AAC">
        <w:tab/>
      </w:r>
      <w:r w:rsidRPr="00343AAC">
        <w:tab/>
      </w:r>
      <w:r w:rsidRPr="00343AAC">
        <w:tab/>
      </w:r>
      <w:r w:rsidRPr="00343AAC">
        <w:tab/>
      </w:r>
      <w:r>
        <w:tab/>
      </w:r>
      <w:r w:rsidRPr="00343AAC">
        <w:t>→</w:t>
      </w:r>
      <w:r w:rsidRPr="00343AAC">
        <w:tab/>
      </w:r>
      <w:r w:rsidRPr="00343AAC">
        <w:tab/>
      </w:r>
      <w:r w:rsidRPr="00343AAC">
        <w:tab/>
      </w:r>
      <w:r w:rsidRPr="00343AAC">
        <w:tab/>
      </w:r>
      <w:r w:rsidRPr="00343AAC">
        <w:tab/>
      </w:r>
      <w:r>
        <w:tab/>
      </w:r>
      <w:r w:rsidRPr="0024368F">
        <w:rPr>
          <w:b/>
        </w:rPr>
        <w:t>m</w:t>
      </w:r>
      <w:r w:rsidRPr="00204510">
        <w:t>ṹ</w:t>
      </w:r>
      <w:r w:rsidRPr="00343AAC">
        <w:tab/>
      </w:r>
      <w:r>
        <w:t>ɲ</w:t>
      </w:r>
      <w:r w:rsidRPr="00204510">
        <w:t>ã̀</w:t>
      </w:r>
      <w:r w:rsidRPr="00343AAC">
        <w:t xml:space="preserve"> </w:t>
      </w:r>
    </w:p>
    <w:p w14:paraId="15E1D0A8"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ab/>
      </w:r>
      <w:r w:rsidRPr="00C53103">
        <w:rPr>
          <w:smallCaps/>
        </w:rPr>
        <w:t xml:space="preserve">pro.1sg    </w:t>
      </w:r>
      <w:r w:rsidRPr="00C53103">
        <w:rPr>
          <w:smallCaps/>
        </w:rPr>
        <w:tab/>
      </w:r>
      <w:r>
        <w:rPr>
          <w:smallCaps/>
        </w:rPr>
        <w:tab/>
      </w:r>
      <w:r w:rsidRPr="00C53103">
        <w:rPr>
          <w:smallCaps/>
        </w:rPr>
        <w:t>pro3.3sg</w:t>
      </w:r>
      <w:r w:rsidRPr="00C53103">
        <w:rPr>
          <w:smallCaps/>
        </w:rPr>
        <w:tab/>
      </w:r>
      <w:r>
        <w:tab/>
      </w:r>
      <w:r>
        <w:tab/>
        <w:t xml:space="preserve">see </w:t>
      </w:r>
      <w:r>
        <w:tab/>
      </w:r>
      <w:r>
        <w:tab/>
      </w:r>
      <w:r>
        <w:tab/>
      </w:r>
      <w:r>
        <w:tab/>
      </w:r>
      <w:r>
        <w:tab/>
      </w:r>
      <w:r>
        <w:tab/>
      </w:r>
      <w:r>
        <w:tab/>
      </w:r>
      <w:r>
        <w:tab/>
        <w:t xml:space="preserve"> </w:t>
      </w:r>
      <w:r>
        <w:tab/>
      </w:r>
      <w:r>
        <w:tab/>
      </w:r>
      <w:r w:rsidRPr="00343AAC">
        <w:t xml:space="preserve"> </w:t>
      </w:r>
      <w:r>
        <w:tab/>
      </w:r>
      <w:r>
        <w:tab/>
      </w:r>
      <w:r>
        <w:tab/>
      </w:r>
      <w:r>
        <w:tab/>
      </w:r>
      <w:r w:rsidRPr="00343AAC">
        <w:t>‘I have seen him’</w:t>
      </w:r>
    </w:p>
    <w:p w14:paraId="130E736F" w14:textId="77777777" w:rsidR="00902E77" w:rsidRPr="00343AAC" w:rsidRDefault="00902E77" w:rsidP="00DD3440">
      <w:pPr>
        <w:pStyle w:val="Index1"/>
      </w:pPr>
      <w:r w:rsidRPr="00343AAC">
        <w:tab/>
      </w:r>
      <w:r w:rsidRPr="00343AAC">
        <w:tab/>
      </w:r>
      <w:r w:rsidRPr="00343AAC">
        <w:tab/>
      </w:r>
      <w:r w:rsidRPr="00343AAC">
        <w:tab/>
      </w:r>
      <w:r w:rsidRPr="00343AAC">
        <w:tab/>
        <w:t xml:space="preserve">e. </w:t>
      </w:r>
      <w:r>
        <w:tab/>
      </w:r>
      <w:r w:rsidRPr="00343AAC">
        <w:t>wí</w:t>
      </w:r>
      <w:r w:rsidRPr="00343AAC">
        <w:tab/>
      </w:r>
      <w:r w:rsidRPr="00343AAC">
        <w:tab/>
      </w:r>
      <w:r w:rsidRPr="00343AAC">
        <w:tab/>
      </w:r>
      <w:r w:rsidRPr="00343AAC">
        <w:tab/>
      </w:r>
      <w:r w:rsidRPr="00343AAC">
        <w:tab/>
      </w:r>
      <w:r w:rsidRPr="00343AAC">
        <w:tab/>
      </w:r>
      <w:r w:rsidRPr="00343AAC">
        <w:tab/>
        <w:t>wí</w:t>
      </w:r>
      <w:r w:rsidRPr="00343AAC">
        <w:tab/>
      </w:r>
      <w:r w:rsidRPr="00343AAC">
        <w:tab/>
      </w:r>
      <w:r w:rsidRPr="00343AAC">
        <w:tab/>
      </w:r>
      <w:r w:rsidRPr="00343AAC">
        <w:tab/>
      </w:r>
      <w:r w:rsidRPr="00343AAC">
        <w:tab/>
      </w:r>
      <w:r w:rsidRPr="00343AAC">
        <w:tab/>
      </w:r>
      <w:r w:rsidRPr="00343AAC">
        <w:tab/>
      </w:r>
      <w:r w:rsidRPr="00343AAC">
        <w:tab/>
      </w:r>
      <w:r>
        <w:t>ɲ</w:t>
      </w:r>
      <w:r w:rsidRPr="00204510">
        <w:t>ã̀</w:t>
      </w:r>
      <w:r w:rsidRPr="00343AAC">
        <w:tab/>
      </w:r>
      <w:r w:rsidRPr="00343AAC">
        <w:tab/>
      </w:r>
      <w:r w:rsidRPr="00343AAC">
        <w:tab/>
      </w:r>
      <w:r w:rsidRPr="00343AAC">
        <w:tab/>
      </w:r>
      <w:r w:rsidRPr="00343AAC">
        <w:tab/>
      </w:r>
      <w:r w:rsidRPr="00343AAC">
        <w:tab/>
      </w:r>
      <w:r w:rsidRPr="00343AAC">
        <w:tab/>
      </w:r>
      <w:r w:rsidRPr="00343AAC">
        <w:tab/>
        <w:t>→</w:t>
      </w:r>
      <w:r w:rsidRPr="00343AAC">
        <w:tab/>
      </w:r>
      <w:r w:rsidRPr="00343AAC">
        <w:tab/>
      </w:r>
      <w:r w:rsidRPr="00343AAC">
        <w:tab/>
      </w:r>
      <w:r w:rsidRPr="00343AAC">
        <w:tab/>
      </w:r>
      <w:r w:rsidRPr="00343AAC">
        <w:tab/>
      </w:r>
      <w:r>
        <w:tab/>
      </w:r>
      <w:r w:rsidRPr="0024368F">
        <w:rPr>
          <w:b/>
        </w:rPr>
        <w:t>wú</w:t>
      </w:r>
      <w:r w:rsidRPr="00343AAC">
        <w:tab/>
      </w:r>
      <w:r>
        <w:t>ɲ</w:t>
      </w:r>
      <w:r w:rsidRPr="00204510">
        <w:t>ã̀</w:t>
      </w:r>
    </w:p>
    <w:p w14:paraId="2C6F17DB"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ab/>
      </w:r>
      <w:r w:rsidRPr="00343AAC">
        <w:rPr>
          <w:smallCaps/>
        </w:rPr>
        <w:t>pro3.3sg</w:t>
      </w:r>
      <w:r>
        <w:t xml:space="preserve">   </w:t>
      </w:r>
      <w:r>
        <w:tab/>
      </w:r>
      <w:r w:rsidRPr="00343AAC">
        <w:rPr>
          <w:smallCaps/>
        </w:rPr>
        <w:t>pro3.3sg</w:t>
      </w:r>
      <w:r w:rsidRPr="00343AAC">
        <w:tab/>
      </w:r>
      <w:r w:rsidRPr="00343AAC">
        <w:tab/>
      </w:r>
      <w:r w:rsidRPr="00343AAC">
        <w:tab/>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rsidRPr="00343AAC">
        <w:t xml:space="preserve"> </w:t>
      </w:r>
      <w:r>
        <w:tab/>
      </w:r>
      <w:r>
        <w:tab/>
      </w:r>
      <w:r w:rsidRPr="00343AAC">
        <w:t>‘he has seen him’</w:t>
      </w:r>
    </w:p>
    <w:p w14:paraId="3CF2FEAE" w14:textId="77777777" w:rsidR="00902E77" w:rsidRPr="00343AAC" w:rsidRDefault="00902E77" w:rsidP="00DD3440">
      <w:pPr>
        <w:pStyle w:val="Index1"/>
      </w:pPr>
      <w:r>
        <w:tab/>
      </w:r>
      <w:r>
        <w:tab/>
      </w:r>
      <w:r>
        <w:tab/>
      </w:r>
      <w:r>
        <w:tab/>
      </w:r>
      <w:r>
        <w:tab/>
        <w:t>f.</w:t>
      </w:r>
      <w:r>
        <w:tab/>
        <w:t xml:space="preserve"> </w:t>
      </w:r>
      <w:r>
        <w:tab/>
      </w:r>
      <w:r w:rsidRPr="00343AAC">
        <w:t>pí</w:t>
      </w:r>
      <w:r w:rsidRPr="00343AAC">
        <w:tab/>
      </w:r>
      <w:r w:rsidRPr="00343AAC">
        <w:tab/>
      </w:r>
      <w:r w:rsidRPr="00343AAC">
        <w:tab/>
      </w:r>
      <w:r w:rsidRPr="00343AAC">
        <w:tab/>
      </w:r>
      <w:r w:rsidRPr="00343AAC">
        <w:tab/>
      </w:r>
      <w:r w:rsidRPr="00343AAC">
        <w:tab/>
      </w:r>
      <w:r>
        <w:tab/>
        <w:t>wí</w:t>
      </w:r>
      <w:r>
        <w:tab/>
      </w:r>
      <w:r>
        <w:tab/>
      </w:r>
      <w:r>
        <w:tab/>
      </w:r>
      <w:r>
        <w:tab/>
      </w:r>
      <w:r>
        <w:tab/>
      </w:r>
      <w:r>
        <w:tab/>
      </w:r>
      <w:r>
        <w:tab/>
      </w:r>
      <w:r>
        <w:tab/>
        <w:t>ɲ</w:t>
      </w:r>
      <w:r w:rsidRPr="00204510">
        <w:t>ã̀</w:t>
      </w:r>
      <w:r>
        <w:tab/>
      </w:r>
      <w:r>
        <w:tab/>
      </w:r>
      <w:r>
        <w:tab/>
      </w:r>
      <w:r>
        <w:tab/>
      </w:r>
      <w:r>
        <w:tab/>
      </w:r>
      <w:r>
        <w:tab/>
      </w:r>
      <w:r>
        <w:tab/>
      </w:r>
      <w:r>
        <w:tab/>
      </w:r>
      <w:r w:rsidRPr="00343AAC">
        <w:t>→</w:t>
      </w:r>
      <w:r>
        <w:tab/>
      </w:r>
      <w:r>
        <w:tab/>
      </w:r>
      <w:r>
        <w:tab/>
      </w:r>
      <w:r>
        <w:tab/>
      </w:r>
      <w:r>
        <w:tab/>
      </w:r>
      <w:r>
        <w:tab/>
      </w:r>
      <w:r w:rsidRPr="0024368F">
        <w:rPr>
          <w:b/>
        </w:rPr>
        <w:t>pú</w:t>
      </w:r>
      <w:r w:rsidRPr="00343AAC">
        <w:tab/>
      </w:r>
      <w:r w:rsidRPr="00343AAC">
        <w:tab/>
      </w:r>
      <w:r>
        <w:t>ɲ</w:t>
      </w:r>
      <w:r w:rsidRPr="00204510">
        <w:t>ã̀</w:t>
      </w:r>
      <w:r>
        <w:t xml:space="preserve"> </w:t>
      </w:r>
    </w:p>
    <w:p w14:paraId="5121360C"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ab/>
      </w:r>
      <w:r w:rsidRPr="00C53103">
        <w:rPr>
          <w:smallCaps/>
        </w:rPr>
        <w:t>pro4.3sg    pro3.3sg</w:t>
      </w:r>
      <w:r w:rsidRPr="00C53103">
        <w:rPr>
          <w:smallCaps/>
        </w:rPr>
        <w:tab/>
      </w:r>
      <w:r>
        <w:tab/>
      </w:r>
      <w:r>
        <w:tab/>
        <w:t xml:space="preserve">see </w:t>
      </w:r>
      <w:r>
        <w:tab/>
      </w:r>
      <w:r>
        <w:tab/>
      </w:r>
      <w:r>
        <w:tab/>
      </w:r>
      <w:r>
        <w:tab/>
      </w:r>
      <w:r>
        <w:tab/>
      </w:r>
      <w:r>
        <w:tab/>
      </w:r>
      <w:r>
        <w:tab/>
      </w:r>
      <w:r>
        <w:tab/>
      </w:r>
      <w:r>
        <w:tab/>
      </w:r>
      <w:r>
        <w:tab/>
      </w:r>
      <w:r w:rsidRPr="00343AAC">
        <w:tab/>
      </w:r>
      <w:r>
        <w:tab/>
      </w:r>
      <w:r>
        <w:tab/>
      </w:r>
      <w:r>
        <w:tab/>
      </w:r>
      <w:r w:rsidRPr="00343AAC">
        <w:t>‘</w:t>
      </w:r>
      <w:r>
        <w:t>t</w:t>
      </w:r>
      <w:r w:rsidRPr="00343AAC">
        <w:t>he</w:t>
      </w:r>
      <w:r>
        <w:t>y have</w:t>
      </w:r>
      <w:r w:rsidRPr="00343AAC">
        <w:t xml:space="preserve"> seen him’</w:t>
      </w:r>
    </w:p>
    <w:p w14:paraId="0223463A" w14:textId="77777777" w:rsidR="00902E77" w:rsidRDefault="00902E77" w:rsidP="00902E77">
      <w:pPr>
        <w:spacing w:line="276" w:lineRule="auto"/>
        <w:jc w:val="both"/>
      </w:pPr>
    </w:p>
    <w:p w14:paraId="1E49C6B6" w14:textId="77777777" w:rsidR="00902E77" w:rsidRDefault="00902E77" w:rsidP="005B4852">
      <w:r>
        <w:t xml:space="preserve">The features involved in the fusion process are illustrated in </w:t>
      </w:r>
      <w:r>
        <w:fldChar w:fldCharType="begin"/>
      </w:r>
      <w:r>
        <w:instrText xml:space="preserve"> REF _Ref486416788 \r \h </w:instrText>
      </w:r>
      <w:r>
        <w:fldChar w:fldCharType="separate"/>
      </w:r>
      <w:r>
        <w:t>(34)</w:t>
      </w:r>
      <w:r>
        <w:fldChar w:fldCharType="end"/>
      </w:r>
      <w:r>
        <w:t xml:space="preserve"> and </w:t>
      </w:r>
      <w:r>
        <w:fldChar w:fldCharType="begin"/>
      </w:r>
      <w:r>
        <w:instrText xml:space="preserve"> REF _Ref359907782 \r \h </w:instrText>
      </w:r>
      <w:r>
        <w:fldChar w:fldCharType="separate"/>
      </w:r>
      <w:r>
        <w:t>(35)</w:t>
      </w:r>
      <w:r>
        <w:fldChar w:fldCharType="end"/>
      </w:r>
      <w:r>
        <w:t xml:space="preserve">. The features of the resulting vowel are a compromise between the features of the original vowels and [w], the initial consonant of the second pronoun. Since both vowels are [+high], this feature is kept. The feature [labial] of [w] is translated into vocalic [round] and [round] in </w:t>
      </w:r>
      <w:r w:rsidRPr="00FE67D0">
        <w:t>Fròʔò</w:t>
      </w:r>
      <w:r>
        <w:t xml:space="preserve"> only appears on back vowels. For this reason, [i] becomes [u] in the fused version.</w:t>
      </w:r>
    </w:p>
    <w:p w14:paraId="0F58EAF8" w14:textId="77777777" w:rsidR="00902E77" w:rsidRDefault="00902E77" w:rsidP="00902E77">
      <w:pPr>
        <w:spacing w:line="276" w:lineRule="auto"/>
        <w:jc w:val="both"/>
      </w:pPr>
    </w:p>
    <w:p w14:paraId="613AF512" w14:textId="77777777" w:rsidR="00902E77" w:rsidRDefault="00902E77" w:rsidP="00DD3440">
      <w:pPr>
        <w:pStyle w:val="Index1"/>
        <w:numPr>
          <w:ilvl w:val="0"/>
          <w:numId w:val="6"/>
        </w:numPr>
      </w:pPr>
      <w:r>
        <w:t xml:space="preserve"> </w:t>
      </w:r>
      <w:r>
        <w:tab/>
      </w:r>
      <w:r>
        <w:tab/>
      </w:r>
      <w:bookmarkStart w:id="50" w:name="_Ref486416788"/>
      <w:r>
        <w:t>ki</w:t>
      </w:r>
      <w:r>
        <w:tab/>
      </w:r>
      <w:r>
        <w:tab/>
        <w:t xml:space="preserve">            wi</w:t>
      </w:r>
      <w:bookmarkEnd w:id="50"/>
    </w:p>
    <w:p w14:paraId="2DD8B099" w14:textId="77777777" w:rsidR="00902E77" w:rsidRDefault="00902E77" w:rsidP="00902E77">
      <w:pPr>
        <w:spacing w:line="276" w:lineRule="auto"/>
        <w:ind w:left="720"/>
        <w:jc w:val="both"/>
      </w:pPr>
      <w:r>
        <w:rPr>
          <w:noProof/>
          <w:lang w:val="de-DE" w:eastAsia="de-DE" w:bidi="ar-SA"/>
        </w:rPr>
        <mc:AlternateContent>
          <mc:Choice Requires="wps">
            <w:drawing>
              <wp:anchor distT="0" distB="0" distL="114300" distR="114300" simplePos="0" relativeHeight="251685888" behindDoc="0" locked="0" layoutInCell="1" allowOverlap="1" wp14:anchorId="5AF7C981" wp14:editId="6EFA4E60">
                <wp:simplePos x="0" y="0"/>
                <wp:positionH relativeFrom="column">
                  <wp:posOffset>637540</wp:posOffset>
                </wp:positionH>
                <wp:positionV relativeFrom="paragraph">
                  <wp:posOffset>80010</wp:posOffset>
                </wp:positionV>
                <wp:extent cx="342265" cy="457200"/>
                <wp:effectExtent l="0" t="0" r="26035" b="25400"/>
                <wp:wrapNone/>
                <wp:docPr id="8"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265" cy="457200"/>
                        </a:xfrm>
                        <a:prstGeom prst="straightConnector1">
                          <a:avLst/>
                        </a:prstGeom>
                        <a:ln>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AAE3277" id="Straight Arrow Connector 382" o:spid="_x0000_s1026" type="#_x0000_t32" style="position:absolute;margin-left:50.2pt;margin-top:6.3pt;width:26.9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" strokecolor="black [3200]" strokeweight=".5pt">
                <v:stroke endarrow="block" joinstyle="miter"/>
                <o:lock v:ext="edit" shapetype="f"/>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14:anchorId="139DA407" wp14:editId="21AA4A6E">
                <wp:simplePos x="0" y="0"/>
                <wp:positionH relativeFrom="column">
                  <wp:posOffset>977900</wp:posOffset>
                </wp:positionH>
                <wp:positionV relativeFrom="paragraph">
                  <wp:posOffset>80010</wp:posOffset>
                </wp:positionV>
                <wp:extent cx="345440" cy="452120"/>
                <wp:effectExtent l="25400" t="0" r="10160" b="30480"/>
                <wp:wrapNone/>
                <wp:docPr id="9"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5440"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8DEC879" id="Straight Arrow Connector 381" o:spid="_x0000_s1026" type="#_x0000_t32" style="position:absolute;margin-left:77pt;margin-top:6.3pt;width:27.2pt;height:35.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" strokecolor="black [3200]" strokeweight=".5pt">
                <v:stroke endarrow="block" joinstyle="miter"/>
                <o:lock v:ext="edit" shapetype="f"/>
              </v:shape>
            </w:pict>
          </mc:Fallback>
        </mc:AlternateContent>
      </w:r>
      <w:r>
        <w:t xml:space="preserve">  </w:t>
      </w:r>
    </w:p>
    <w:p w14:paraId="6CFB9720" w14:textId="77777777" w:rsidR="00902E77" w:rsidRDefault="00902E77" w:rsidP="00902E77">
      <w:pPr>
        <w:spacing w:line="276" w:lineRule="auto"/>
        <w:jc w:val="both"/>
      </w:pPr>
    </w:p>
    <w:p w14:paraId="4EF00930" w14:textId="09EFA684" w:rsidR="00902E77" w:rsidRPr="00343AAC" w:rsidRDefault="00902E77" w:rsidP="007A7F26">
      <w:pPr>
        <w:spacing w:line="276" w:lineRule="auto"/>
        <w:ind w:left="1440"/>
        <w:jc w:val="both"/>
      </w:pPr>
      <w:r>
        <w:t>ku</w:t>
      </w:r>
      <w:r w:rsidRPr="00343AAC">
        <w:tab/>
      </w:r>
      <w:r w:rsidRPr="00343AAC">
        <w:tab/>
      </w:r>
      <w:r w:rsidRPr="00343AAC">
        <w:tab/>
      </w:r>
      <w:r w:rsidRPr="00343AAC">
        <w:tab/>
      </w:r>
      <w:r w:rsidRPr="00343AAC">
        <w:tab/>
      </w:r>
    </w:p>
    <w:p w14:paraId="699D53B9" w14:textId="77777777" w:rsidR="00902E77" w:rsidRPr="00343AAC" w:rsidRDefault="00902E77" w:rsidP="00DD3440">
      <w:pPr>
        <w:pStyle w:val="Index1"/>
        <w:numPr>
          <w:ilvl w:val="0"/>
          <w:numId w:val="6"/>
        </w:numPr>
      </w:pPr>
      <w:r w:rsidRPr="00343AAC">
        <w:t xml:space="preserve">  </w:t>
      </w:r>
      <w:r w:rsidRPr="00343AAC">
        <w:tab/>
      </w:r>
      <w:bookmarkStart w:id="51" w:name="_Ref359907782"/>
      <w:r w:rsidRPr="00343AAC">
        <w:t>Features of the fused segments</w:t>
      </w:r>
      <w:bookmarkEnd w:id="51"/>
      <w:r w:rsidRPr="00343AAC">
        <w:t xml:space="preserve"> [</w:t>
      </w:r>
      <w:r>
        <w:t>i</w:t>
      </w:r>
      <w:r w:rsidRPr="00343AAC">
        <w:t>]</w:t>
      </w:r>
      <w:r>
        <w:t xml:space="preserve">, </w:t>
      </w:r>
      <w:r w:rsidRPr="00343AAC">
        <w:t>[w]</w:t>
      </w:r>
      <w:r>
        <w:t xml:space="preserve"> and </w:t>
      </w:r>
      <w:r w:rsidRPr="00343AAC">
        <w:t>[i]</w:t>
      </w:r>
    </w:p>
    <w:p w14:paraId="53A1BF84" w14:textId="77777777" w:rsidR="00902E77" w:rsidRPr="00343AAC" w:rsidRDefault="00902E77" w:rsidP="00DD3440">
      <w:pPr>
        <w:pStyle w:val="Index1"/>
      </w:pPr>
      <w:r w:rsidRPr="00343AAC">
        <w:tab/>
      </w:r>
      <w:r w:rsidRPr="00343AAC">
        <w:tab/>
      </w:r>
      <w:r w:rsidRPr="00343AAC">
        <w:tab/>
      </w:r>
      <w:r w:rsidRPr="00343AAC">
        <w:tab/>
      </w:r>
      <w:r w:rsidRPr="00343AAC">
        <w:tab/>
        <w:t>[</w:t>
      </w:r>
      <w:r>
        <w:t>i</w:t>
      </w:r>
      <w:r w:rsidRPr="00343AAC">
        <w:t>]</w:t>
      </w:r>
      <w:r w:rsidRPr="00343AAC">
        <w:tab/>
      </w:r>
      <w:r w:rsidRPr="00343AAC">
        <w:tab/>
      </w:r>
      <w:r w:rsidRPr="00343AAC">
        <w:tab/>
      </w:r>
      <w:r w:rsidRPr="00343AAC">
        <w:tab/>
      </w:r>
      <w:r w:rsidRPr="00343AAC">
        <w:tab/>
      </w:r>
      <w:r w:rsidRPr="00343AAC">
        <w:tab/>
      </w:r>
      <w:r w:rsidRPr="00343AAC">
        <w:tab/>
      </w:r>
      <w:r w:rsidRPr="00343AAC">
        <w:tab/>
      </w:r>
      <w:r w:rsidRPr="00343AAC">
        <w:tab/>
        <w:t xml:space="preserve">[w] </w:t>
      </w:r>
      <w:r>
        <w:tab/>
      </w:r>
      <w:r>
        <w:tab/>
      </w:r>
      <w:r>
        <w:tab/>
      </w:r>
      <w:r>
        <w:tab/>
      </w:r>
      <w:r>
        <w:tab/>
      </w:r>
      <w:r>
        <w:tab/>
      </w:r>
      <w:r>
        <w:tab/>
      </w:r>
      <w:r>
        <w:tab/>
      </w:r>
      <w:r>
        <w:tab/>
      </w:r>
      <w:r w:rsidRPr="00343AAC">
        <w:t>[i]</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p>
    <w:p w14:paraId="7F3D0696" w14:textId="77777777" w:rsidR="00902E77" w:rsidRPr="00343AAC" w:rsidRDefault="00902E77" w:rsidP="00DD3440">
      <w:pPr>
        <w:pStyle w:val="Index1"/>
      </w:pPr>
      <w:r>
        <w:rPr>
          <w:noProof/>
          <w:lang w:val="de-DE" w:eastAsia="de-DE"/>
        </w:rPr>
        <mc:AlternateContent>
          <mc:Choice Requires="wps">
            <w:drawing>
              <wp:anchor distT="0" distB="0" distL="114299" distR="114299" simplePos="0" relativeHeight="251684864" behindDoc="0" locked="0" layoutInCell="1" allowOverlap="1" wp14:anchorId="1CF6260B" wp14:editId="2A1E43CC">
                <wp:simplePos x="0" y="0"/>
                <wp:positionH relativeFrom="column">
                  <wp:posOffset>1485899</wp:posOffset>
                </wp:positionH>
                <wp:positionV relativeFrom="paragraph">
                  <wp:posOffset>168275</wp:posOffset>
                </wp:positionV>
                <wp:extent cx="0" cy="571500"/>
                <wp:effectExtent l="63500" t="0" r="25400" b="25400"/>
                <wp:wrapNone/>
                <wp:docPr id="3"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C329531" id="Straight Arrow Connector 380" o:spid="_x0000_s1026" type="#_x0000_t32" style="position:absolute;margin-left:117pt;margin-top:13.25pt;width:0;height:4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" strokecolor="black [3200]" strokeweight=".5pt">
                <v:stroke endarrow="block" joinstyle="miter"/>
                <o:lock v:ext="edit" shapetype="f"/>
              </v:shape>
            </w:pict>
          </mc:Fallback>
        </mc:AlternateContent>
      </w:r>
      <w:r w:rsidRPr="00343AAC">
        <w:tab/>
      </w:r>
      <w:r w:rsidRPr="00343AAC">
        <w:tab/>
      </w:r>
      <w:r w:rsidRPr="00343AAC">
        <w:tab/>
      </w:r>
      <w:r w:rsidRPr="00343AAC">
        <w:tab/>
      </w:r>
      <w:r w:rsidRPr="00343AAC">
        <w:tab/>
        <w:t>[+</w:t>
      </w:r>
      <w:r>
        <w:t>high]</w:t>
      </w:r>
      <w:r>
        <w:tab/>
      </w:r>
      <w:r>
        <w:tab/>
      </w:r>
      <w:r>
        <w:tab/>
      </w:r>
      <w:r>
        <w:tab/>
      </w:r>
      <w:r>
        <w:tab/>
        <w:t>[labial</w:t>
      </w:r>
      <w:r w:rsidRPr="00343AAC">
        <w:t xml:space="preserve">] </w:t>
      </w:r>
      <w:r>
        <w:tab/>
      </w:r>
      <w:r>
        <w:tab/>
      </w:r>
      <w:r>
        <w:tab/>
      </w:r>
      <w:r>
        <w:tab/>
      </w:r>
      <w:r>
        <w:tab/>
      </w:r>
      <w:r w:rsidRPr="00343AAC">
        <w:t>[</w:t>
      </w:r>
      <w:r>
        <w:t>+high</w:t>
      </w:r>
      <w:r w:rsidRPr="00343AAC">
        <w:t>]</w:t>
      </w:r>
      <w:r w:rsidRPr="00343AAC">
        <w:tab/>
      </w:r>
      <w:r w:rsidRPr="00343AAC">
        <w:tab/>
      </w:r>
      <w:r w:rsidRPr="00343AAC">
        <w:tab/>
      </w:r>
      <w:r w:rsidRPr="00343AAC">
        <w:tab/>
      </w:r>
      <w:r w:rsidRPr="00343AAC">
        <w:tab/>
      </w:r>
      <w:r w:rsidRPr="00343AAC">
        <w:tab/>
        <w:t xml:space="preserve">  </w:t>
      </w:r>
      <w:r w:rsidRPr="00343AAC">
        <w:tab/>
      </w:r>
      <w:r w:rsidRPr="00343AAC">
        <w:tab/>
      </w:r>
      <w:r w:rsidRPr="00343AAC">
        <w:tab/>
      </w:r>
      <w:r w:rsidRPr="00343AAC">
        <w:tab/>
      </w:r>
      <w:r w:rsidRPr="00343AAC">
        <w:tab/>
      </w:r>
      <w:r w:rsidRPr="00343AAC">
        <w:tab/>
      </w:r>
      <w:r w:rsidRPr="00343AAC">
        <w:tab/>
      </w:r>
    </w:p>
    <w:p w14:paraId="6332AE50" w14:textId="77777777" w:rsidR="00902E77" w:rsidRPr="00343AAC" w:rsidRDefault="00902E77" w:rsidP="00DD3440">
      <w:pPr>
        <w:pStyle w:val="Index1"/>
      </w:pPr>
      <w:r>
        <w:rPr>
          <w:noProof/>
          <w:lang w:val="de-DE" w:eastAsia="de-DE"/>
        </w:rPr>
        <mc:AlternateContent>
          <mc:Choice Requires="wps">
            <w:drawing>
              <wp:anchor distT="0" distB="0" distL="114300" distR="114300" simplePos="0" relativeHeight="251683840" behindDoc="0" locked="0" layoutInCell="1" allowOverlap="1" wp14:anchorId="661BADBE" wp14:editId="4EE53A8C">
                <wp:simplePos x="0" y="0"/>
                <wp:positionH relativeFrom="column">
                  <wp:posOffset>1600200</wp:posOffset>
                </wp:positionH>
                <wp:positionV relativeFrom="paragraph">
                  <wp:posOffset>195580</wp:posOffset>
                </wp:positionV>
                <wp:extent cx="800100" cy="342900"/>
                <wp:effectExtent l="25400" t="0" r="0" b="25400"/>
                <wp:wrapNone/>
                <wp:docPr id="4"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01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D783470" id="Straight Arrow Connector 381" o:spid="_x0000_s1026" type="#_x0000_t32" style="position:absolute;margin-left:126pt;margin-top:15.4pt;width:63pt;height:27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" strokecolor="black [3200]" strokeweight=".5pt">
                <v:stroke endarrow="block" joinstyle="miter"/>
                <o:lock v:ext="edit" shapetype="f"/>
              </v:shape>
            </w:pict>
          </mc:Fallback>
        </mc:AlternateContent>
      </w:r>
      <w:r>
        <w:rPr>
          <w:noProof/>
          <w:lang w:val="de-DE" w:eastAsia="de-DE"/>
        </w:rPr>
        <mc:AlternateContent>
          <mc:Choice Requires="wps">
            <w:drawing>
              <wp:anchor distT="0" distB="0" distL="114300" distR="114300" simplePos="0" relativeHeight="251682816" behindDoc="0" locked="0" layoutInCell="1" allowOverlap="1" wp14:anchorId="4B03F59C" wp14:editId="71F238F6">
                <wp:simplePos x="0" y="0"/>
                <wp:positionH relativeFrom="column">
                  <wp:posOffset>755015</wp:posOffset>
                </wp:positionH>
                <wp:positionV relativeFrom="paragraph">
                  <wp:posOffset>177800</wp:posOffset>
                </wp:positionV>
                <wp:extent cx="687070" cy="341630"/>
                <wp:effectExtent l="0" t="0" r="36830" b="26670"/>
                <wp:wrapNone/>
                <wp:docPr id="10"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070" cy="341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5B264E1" id="Straight Arrow Connector 382" o:spid="_x0000_s1026" type="#_x0000_t32" style="position:absolute;margin-left:59.45pt;margin-top:14pt;width:54.1pt;height:2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" strokecolor="black [3200]" strokeweight=".5pt">
                <v:stroke endarrow="block" joinstyle="miter"/>
                <o:lock v:ext="edit" shapetype="f"/>
              </v:shape>
            </w:pict>
          </mc:Fallback>
        </mc:AlternateContent>
      </w:r>
      <w:r w:rsidRPr="00343AAC">
        <w:tab/>
      </w:r>
      <w:r w:rsidRPr="00343AAC">
        <w:tab/>
      </w:r>
      <w:r w:rsidRPr="00343AAC">
        <w:tab/>
      </w:r>
      <w:r w:rsidRPr="00343AAC">
        <w:tab/>
      </w:r>
      <w:r w:rsidRPr="00343AAC">
        <w:tab/>
        <w:t>[</w:t>
      </w:r>
      <w:r>
        <w:t>-</w:t>
      </w:r>
      <w:r w:rsidRPr="00343AAC">
        <w:t>back]</w:t>
      </w:r>
      <w:r w:rsidRPr="00343AAC">
        <w:tab/>
      </w:r>
      <w:r w:rsidRPr="00343AAC">
        <w:tab/>
      </w:r>
      <w:r w:rsidRPr="00343AAC">
        <w:tab/>
      </w:r>
      <w:r w:rsidRPr="00343AAC">
        <w:tab/>
      </w:r>
      <w:r w:rsidRPr="00343AAC">
        <w:tab/>
      </w:r>
      <w:r>
        <w:tab/>
      </w:r>
      <w:r>
        <w:tab/>
      </w:r>
      <w:r>
        <w:tab/>
      </w:r>
      <w:r>
        <w:tab/>
      </w:r>
      <w:r>
        <w:tab/>
      </w:r>
      <w:r>
        <w:tab/>
      </w:r>
      <w:r>
        <w:tab/>
      </w:r>
      <w:r>
        <w:tab/>
      </w:r>
      <w:r>
        <w:tab/>
      </w:r>
      <w:r>
        <w:tab/>
      </w:r>
      <w:r>
        <w:tab/>
      </w:r>
      <w:r w:rsidRPr="00343AAC">
        <w:t>[-back]</w:t>
      </w:r>
    </w:p>
    <w:p w14:paraId="2A561CCA" w14:textId="77777777" w:rsidR="00902E77" w:rsidRPr="00343AAC" w:rsidRDefault="00902E77" w:rsidP="00DD3440">
      <w:pPr>
        <w:pStyle w:val="Index1"/>
        <w:rPr>
          <w:rFonts w:eastAsiaTheme="minorEastAsia"/>
        </w:rPr>
      </w:pPr>
    </w:p>
    <w:p w14:paraId="449B302C" w14:textId="77777777" w:rsidR="00902E77" w:rsidRPr="00343AAC" w:rsidRDefault="00902E77" w:rsidP="00902E77"/>
    <w:p w14:paraId="1093EA12"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 xml:space="preserve">  </w:t>
      </w:r>
      <w:r w:rsidRPr="00343AAC">
        <w:t>[</w:t>
      </w:r>
      <w:r>
        <w:t>u</w:t>
      </w:r>
      <w:r w:rsidRPr="00343AAC">
        <w:t>]  [+</w:t>
      </w:r>
      <w:r>
        <w:t>round</w:t>
      </w:r>
      <w:r w:rsidRPr="00343AAC">
        <w:t>], [</w:t>
      </w:r>
      <w:r>
        <w:t>+</w:t>
      </w:r>
      <w:r w:rsidRPr="00343AAC">
        <w:t>high]</w:t>
      </w:r>
    </w:p>
    <w:p w14:paraId="15875F1A" w14:textId="77777777" w:rsidR="00902E77" w:rsidRDefault="00902E77" w:rsidP="00902E77">
      <w:pPr>
        <w:spacing w:line="276" w:lineRule="auto"/>
        <w:jc w:val="both"/>
      </w:pPr>
    </w:p>
    <w:p w14:paraId="05582285" w14:textId="77777777" w:rsidR="00902E77" w:rsidRPr="00343AAC" w:rsidRDefault="00902E77" w:rsidP="005B4852">
      <w:r>
        <w:t xml:space="preserve">However, the fused vowel is not always [u]. In </w:t>
      </w:r>
      <w:r>
        <w:fldChar w:fldCharType="begin"/>
      </w:r>
      <w:r>
        <w:instrText xml:space="preserve"> REF _Ref476431462 \r \h </w:instrText>
      </w:r>
      <w:r>
        <w:fldChar w:fldCharType="separate"/>
      </w:r>
      <w:r>
        <w:t>(36)</w:t>
      </w:r>
      <w:r>
        <w:fldChar w:fldCharType="end"/>
      </w:r>
      <w:r>
        <w:t>, it is [</w:t>
      </w:r>
      <w:r w:rsidRPr="00204510">
        <w:rPr>
          <w:color w:val="000000"/>
        </w:rPr>
        <w:t>ɔ̃</w:t>
      </w:r>
      <w:r w:rsidRPr="00CB3CDC">
        <w:t>]</w:t>
      </w:r>
      <w:r>
        <w:t>, the result of fusing [</w:t>
      </w:r>
      <w:r w:rsidRPr="00204510">
        <w:rPr>
          <w:color w:val="000000"/>
        </w:rPr>
        <w:t>ã</w:t>
      </w:r>
      <w:r>
        <w:t>] and [i].</w:t>
      </w:r>
      <w:r w:rsidRPr="00CB3CDC">
        <w:t xml:space="preserve"> </w:t>
      </w:r>
      <w:r>
        <w:t>Notice that [o] cannot be nasalized and [</w:t>
      </w:r>
      <w:r w:rsidRPr="00204510">
        <w:rPr>
          <w:color w:val="000000"/>
        </w:rPr>
        <w:t>ɔ̃</w:t>
      </w:r>
      <w:r w:rsidRPr="00CB3CDC">
        <w:t>]</w:t>
      </w:r>
      <w:r>
        <w:t xml:space="preserve"> is used instead.</w:t>
      </w:r>
    </w:p>
    <w:p w14:paraId="2130F307" w14:textId="77777777" w:rsidR="00902E77" w:rsidRPr="00343AAC" w:rsidRDefault="00902E77" w:rsidP="00DD3440">
      <w:pPr>
        <w:pStyle w:val="Index1"/>
      </w:pPr>
    </w:p>
    <w:p w14:paraId="6DE81B8C" w14:textId="77777777" w:rsidR="00902E77" w:rsidRPr="0044361A" w:rsidRDefault="00902E77" w:rsidP="00DD3440">
      <w:pPr>
        <w:pStyle w:val="Index1"/>
        <w:numPr>
          <w:ilvl w:val="0"/>
          <w:numId w:val="6"/>
        </w:numPr>
      </w:pPr>
      <w:r w:rsidRPr="00343AAC">
        <w:t xml:space="preserve">   </w:t>
      </w:r>
      <w:r w:rsidRPr="00343AAC">
        <w:tab/>
      </w:r>
      <w:r w:rsidRPr="00343AAC">
        <w:tab/>
      </w:r>
      <w:bookmarkStart w:id="52" w:name="_Ref476431462"/>
      <w:r w:rsidRPr="00343AAC">
        <w:t>m</w:t>
      </w:r>
      <w:r w:rsidRPr="00204510">
        <w:t>ã́</w:t>
      </w:r>
      <w:r w:rsidRPr="00343AAC">
        <w:t xml:space="preserve">   </w:t>
      </w:r>
      <w:r w:rsidRPr="00343AAC">
        <w:tab/>
      </w:r>
      <w:r w:rsidRPr="00343AAC">
        <w:tab/>
      </w:r>
      <w:r w:rsidRPr="00343AAC">
        <w:tab/>
      </w:r>
      <w:r w:rsidRPr="00343AAC">
        <w:tab/>
        <w:t xml:space="preserve">wí     </w:t>
      </w:r>
      <w:r w:rsidRPr="00343AAC">
        <w:tab/>
      </w:r>
      <w:r w:rsidRPr="00343AAC">
        <w:tab/>
      </w:r>
      <w:r w:rsidRPr="00343AAC">
        <w:tab/>
      </w:r>
      <w:r w:rsidRPr="00343AAC">
        <w:tab/>
      </w:r>
      <w:r w:rsidRPr="00343AAC">
        <w:tab/>
      </w:r>
      <w:r w:rsidRPr="00343AAC">
        <w:tab/>
      </w:r>
      <w:r>
        <w:tab/>
        <w:t>ɲ</w:t>
      </w:r>
      <w:r w:rsidRPr="00204510">
        <w:t>ã̀</w:t>
      </w:r>
      <w:r w:rsidRPr="00343AAC">
        <w:t xml:space="preserve"> </w:t>
      </w:r>
      <w:r w:rsidRPr="00343AAC">
        <w:tab/>
      </w:r>
      <w:r w:rsidRPr="00343AAC">
        <w:tab/>
      </w:r>
      <w:r w:rsidRPr="00343AAC">
        <w:tab/>
      </w:r>
      <w:r w:rsidRPr="00343AAC">
        <w:tab/>
      </w:r>
      <w:r w:rsidRPr="00343AAC">
        <w:tab/>
      </w:r>
      <w:r w:rsidRPr="00343AAC">
        <w:tab/>
      </w:r>
      <w:r w:rsidRPr="00343AAC">
        <w:tab/>
        <w:t>→</w:t>
      </w:r>
      <w:r>
        <w:tab/>
      </w:r>
      <w:r>
        <w:tab/>
      </w:r>
      <w:r>
        <w:tab/>
      </w:r>
      <w:r>
        <w:tab/>
      </w:r>
      <w:r w:rsidRPr="00C345B7">
        <w:t>mɔ̃́</w:t>
      </w:r>
      <w:r>
        <w:t xml:space="preserve">  </w:t>
      </w:r>
      <w:bookmarkEnd w:id="52"/>
      <w:r>
        <w:t>ɲ</w:t>
      </w:r>
      <w:r w:rsidRPr="00204510">
        <w:t>ã̀</w:t>
      </w:r>
    </w:p>
    <w:p w14:paraId="7C75B90D" w14:textId="77777777" w:rsidR="00902E77" w:rsidRPr="00343AAC" w:rsidRDefault="00902E77" w:rsidP="00DD3440">
      <w:pPr>
        <w:pStyle w:val="Index1"/>
      </w:pPr>
      <w:r w:rsidRPr="00343AAC">
        <w:tab/>
      </w:r>
      <w:r w:rsidRPr="00343AAC">
        <w:tab/>
      </w:r>
      <w:r w:rsidRPr="00343AAC">
        <w:tab/>
      </w:r>
      <w:r w:rsidRPr="00343AAC">
        <w:tab/>
      </w:r>
      <w:r>
        <w:tab/>
      </w:r>
      <w:r>
        <w:tab/>
      </w:r>
      <w:r>
        <w:tab/>
      </w:r>
      <w:r w:rsidRPr="00CB3CDC">
        <w:rPr>
          <w:smallCaps/>
        </w:rPr>
        <w:t xml:space="preserve">pro.2sg   </w:t>
      </w:r>
      <w:r w:rsidRPr="00CB3CDC">
        <w:rPr>
          <w:smallCaps/>
        </w:rPr>
        <w:tab/>
        <w:t>pro3.3sg</w:t>
      </w:r>
      <w:r w:rsidRPr="00CB3CDC">
        <w:rPr>
          <w:smallCaps/>
        </w:rPr>
        <w:tab/>
      </w:r>
      <w:r>
        <w:tab/>
      </w:r>
      <w:r>
        <w:tab/>
      </w:r>
      <w:r>
        <w:tab/>
        <w:t>see</w:t>
      </w:r>
      <w:r>
        <w:tab/>
      </w:r>
      <w:r>
        <w:tab/>
      </w:r>
      <w:r>
        <w:tab/>
      </w:r>
      <w:r>
        <w:tab/>
      </w:r>
      <w:r>
        <w:tab/>
      </w:r>
      <w:r>
        <w:tab/>
      </w:r>
      <w:r>
        <w:tab/>
      </w:r>
      <w:r>
        <w:tab/>
      </w:r>
      <w:r>
        <w:tab/>
      </w:r>
      <w:r>
        <w:tab/>
      </w:r>
      <w:r>
        <w:tab/>
      </w:r>
      <w:r>
        <w:tab/>
      </w:r>
      <w:r w:rsidRPr="00343AAC">
        <w:t>‘you have seen him’</w:t>
      </w:r>
    </w:p>
    <w:p w14:paraId="4B4916D7" w14:textId="77777777" w:rsidR="00902E77" w:rsidRPr="00D87F68" w:rsidRDefault="00902E77" w:rsidP="00DD3440">
      <w:pPr>
        <w:pStyle w:val="Index1"/>
      </w:pPr>
      <w:r w:rsidRPr="00343AAC">
        <w:tab/>
      </w:r>
    </w:p>
    <w:p w14:paraId="28DE6FC2" w14:textId="5B22E6CE" w:rsidR="00902E77" w:rsidRPr="00343AAC" w:rsidRDefault="00902E77" w:rsidP="007A7F26">
      <w:r>
        <w:t>In this case, a</w:t>
      </w:r>
      <w:r w:rsidRPr="00FE67D0">
        <w:t xml:space="preserve"> compromise is needed</w:t>
      </w:r>
      <w:r>
        <w:t xml:space="preserve"> between [low] from [</w:t>
      </w:r>
      <w:r w:rsidRPr="00204510">
        <w:rPr>
          <w:color w:val="000000"/>
        </w:rPr>
        <w:t>ã</w:t>
      </w:r>
      <w:r>
        <w:t>] and [+high] from [i]. The result is the mid back vowel</w:t>
      </w:r>
      <w:r w:rsidRPr="00343AAC">
        <w:t xml:space="preserve"> [</w:t>
      </w:r>
      <w:r w:rsidRPr="00204510">
        <w:rPr>
          <w:color w:val="000000"/>
        </w:rPr>
        <w:t>ɔ̃</w:t>
      </w:r>
      <w:r w:rsidRPr="00343AAC">
        <w:t>]</w:t>
      </w:r>
      <w:r>
        <w:t>, a round nasal segment by default</w:t>
      </w:r>
      <w:r w:rsidRPr="00343AAC">
        <w:t>.</w:t>
      </w:r>
      <w:r>
        <w:t xml:space="preserve"> Nasality of the first word is preserved, and height is a compromise. As before [</w:t>
      </w:r>
      <w:r w:rsidRPr="00343AAC">
        <w:t>round]</w:t>
      </w:r>
      <w:r>
        <w:t xml:space="preserve"> is derived</w:t>
      </w:r>
      <w:r w:rsidRPr="00343AAC">
        <w:t xml:space="preserve"> from the </w:t>
      </w:r>
      <w:r>
        <w:t>labiality of the glide</w:t>
      </w:r>
      <w:r w:rsidRPr="00343AAC">
        <w:t xml:space="preserve"> [</w:t>
      </w:r>
      <w:r>
        <w:t>w]</w:t>
      </w:r>
      <w:r w:rsidRPr="00343AAC">
        <w:t xml:space="preserve">. </w:t>
      </w:r>
    </w:p>
    <w:p w14:paraId="787226E3" w14:textId="77777777" w:rsidR="00902E77" w:rsidRPr="00343AAC" w:rsidRDefault="00902E77" w:rsidP="00DD3440">
      <w:pPr>
        <w:pStyle w:val="Index1"/>
        <w:numPr>
          <w:ilvl w:val="0"/>
          <w:numId w:val="6"/>
        </w:numPr>
      </w:pPr>
      <w:r w:rsidRPr="00343AAC">
        <w:tab/>
      </w:r>
      <w:bookmarkStart w:id="53" w:name="_Ref476431972"/>
      <w:r w:rsidRPr="00343AAC">
        <w:t>Features of the fused segments</w:t>
      </w:r>
      <w:bookmarkEnd w:id="53"/>
      <w:r w:rsidRPr="00343AAC">
        <w:t xml:space="preserve"> </w:t>
      </w:r>
      <w:r>
        <w:t>[</w:t>
      </w:r>
      <w:r w:rsidRPr="00204510">
        <w:t>ã</w:t>
      </w:r>
      <w:r>
        <w:t xml:space="preserve">], </w:t>
      </w:r>
      <w:r w:rsidRPr="00343AAC">
        <w:t>[w]</w:t>
      </w:r>
      <w:r>
        <w:t xml:space="preserve"> and </w:t>
      </w:r>
      <w:r w:rsidRPr="00343AAC">
        <w:t>[i]</w:t>
      </w:r>
    </w:p>
    <w:p w14:paraId="4E4AC242" w14:textId="77777777" w:rsidR="00902E77" w:rsidRPr="00343AAC" w:rsidRDefault="00902E77" w:rsidP="00DD3440">
      <w:pPr>
        <w:pStyle w:val="Index1"/>
      </w:pPr>
      <w:r>
        <w:tab/>
      </w:r>
      <w:r>
        <w:tab/>
      </w:r>
      <w:r>
        <w:tab/>
      </w:r>
      <w:r>
        <w:tab/>
      </w:r>
      <w:r>
        <w:tab/>
        <w:t>[</w:t>
      </w:r>
      <w:r w:rsidRPr="00204510">
        <w:t>ã</w:t>
      </w:r>
      <w:r>
        <w:t>]</w:t>
      </w:r>
      <w:r>
        <w:tab/>
      </w:r>
      <w:r>
        <w:tab/>
      </w:r>
      <w:r>
        <w:tab/>
      </w:r>
      <w:r>
        <w:tab/>
      </w:r>
      <w:r>
        <w:tab/>
      </w:r>
      <w:r>
        <w:tab/>
      </w:r>
      <w:r>
        <w:tab/>
      </w:r>
      <w:r>
        <w:tab/>
      </w:r>
      <w:r w:rsidRPr="00343AAC">
        <w:t>[w]</w:t>
      </w:r>
      <w:r w:rsidRPr="0019175E">
        <w:t xml:space="preserve"> </w:t>
      </w:r>
      <w:r>
        <w:tab/>
      </w:r>
      <w:r>
        <w:tab/>
      </w:r>
      <w:r>
        <w:tab/>
      </w:r>
      <w:r>
        <w:tab/>
      </w:r>
      <w:r>
        <w:tab/>
      </w:r>
      <w:r>
        <w:tab/>
      </w:r>
      <w:r>
        <w:tab/>
      </w:r>
      <w:r w:rsidRPr="00343AAC">
        <w:t>[i]</w:t>
      </w:r>
    </w:p>
    <w:p w14:paraId="250B381E" w14:textId="77777777" w:rsidR="00902E77" w:rsidRPr="00343AAC" w:rsidRDefault="00902E77" w:rsidP="00DD3440">
      <w:pPr>
        <w:pStyle w:val="Index1"/>
      </w:pPr>
      <w:r>
        <w:tab/>
      </w:r>
      <w:r>
        <w:tab/>
      </w:r>
      <w:r>
        <w:tab/>
      </w:r>
      <w:r>
        <w:tab/>
      </w:r>
      <w:r>
        <w:tab/>
        <w:t>[</w:t>
      </w:r>
      <w:r w:rsidRPr="00343AAC">
        <w:t>low]</w:t>
      </w:r>
      <w:r w:rsidRPr="00343AAC">
        <w:tab/>
      </w:r>
      <w:r w:rsidRPr="00343AAC">
        <w:tab/>
      </w:r>
      <w:r w:rsidRPr="00343AAC">
        <w:tab/>
      </w:r>
      <w:r w:rsidRPr="00343AAC">
        <w:tab/>
      </w:r>
      <w:r w:rsidRPr="00343AAC">
        <w:tab/>
      </w:r>
      <w:r w:rsidRPr="00343AAC">
        <w:tab/>
      </w:r>
      <w:r>
        <w:t>[labial</w:t>
      </w:r>
      <w:r w:rsidRPr="00343AAC">
        <w:t xml:space="preserve">] </w:t>
      </w:r>
      <w:r>
        <w:tab/>
      </w:r>
      <w:r>
        <w:tab/>
      </w:r>
      <w:r>
        <w:tab/>
      </w:r>
      <w:r>
        <w:tab/>
      </w:r>
      <w:r w:rsidRPr="00343AAC">
        <w:t>[</w:t>
      </w:r>
      <w:r>
        <w:t>+high]</w:t>
      </w:r>
      <w:r>
        <w:tab/>
      </w:r>
      <w:r>
        <w:tab/>
      </w:r>
      <w:r>
        <w:tab/>
      </w:r>
      <w:r>
        <w:tab/>
      </w:r>
      <w:r>
        <w:tab/>
      </w:r>
      <w:r>
        <w:tab/>
        <w:t xml:space="preserve"> </w:t>
      </w:r>
      <w:r w:rsidRPr="00343AAC">
        <w:t xml:space="preserve"> </w:t>
      </w:r>
      <w:r w:rsidRPr="00343AAC">
        <w:tab/>
      </w:r>
      <w:r w:rsidRPr="00343AAC">
        <w:tab/>
      </w:r>
      <w:r w:rsidRPr="00343AAC">
        <w:tab/>
      </w:r>
      <w:r w:rsidRPr="00343AAC">
        <w:tab/>
      </w:r>
      <w:r w:rsidRPr="00343AAC">
        <w:tab/>
      </w:r>
      <w:r w:rsidRPr="00343AAC">
        <w:tab/>
      </w:r>
      <w:r w:rsidRPr="00343AAC">
        <w:tab/>
      </w:r>
    </w:p>
    <w:p w14:paraId="3A749E15" w14:textId="77777777" w:rsidR="00902E77" w:rsidRPr="00343AAC" w:rsidRDefault="00902E77" w:rsidP="00DD3440">
      <w:pPr>
        <w:pStyle w:val="Index1"/>
      </w:pPr>
      <w:r>
        <w:rPr>
          <w:noProof/>
          <w:lang w:val="de-DE" w:eastAsia="de-DE"/>
        </w:rPr>
        <mc:AlternateContent>
          <mc:Choice Requires="wps">
            <w:drawing>
              <wp:anchor distT="0" distB="0" distL="114299" distR="114299" simplePos="0" relativeHeight="251674624" behindDoc="0" locked="0" layoutInCell="1" allowOverlap="1" wp14:anchorId="748026A8" wp14:editId="7357ED72">
                <wp:simplePos x="0" y="0"/>
                <wp:positionH relativeFrom="column">
                  <wp:posOffset>1485899</wp:posOffset>
                </wp:positionH>
                <wp:positionV relativeFrom="paragraph">
                  <wp:posOffset>23495</wp:posOffset>
                </wp:positionV>
                <wp:extent cx="0" cy="494665"/>
                <wp:effectExtent l="63500" t="0" r="38100" b="26035"/>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4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E983FD8" id="Straight Arrow Connector 380" o:spid="_x0000_s1026" type="#_x0000_t32" style="position:absolute;margin-left:117pt;margin-top:1.85pt;width:0;height:38.9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" strokecolor="black [3200]" strokeweight=".5pt">
                <v:stroke endarrow="block" joinstyle="miter"/>
                <o:lock v:ext="edit" shapetype="f"/>
              </v:shape>
            </w:pict>
          </mc:Fallback>
        </mc:AlternateContent>
      </w:r>
      <w:r>
        <w:rPr>
          <w:noProof/>
          <w:lang w:val="de-DE" w:eastAsia="de-DE"/>
        </w:rPr>
        <mc:AlternateContent>
          <mc:Choice Requires="wps">
            <w:drawing>
              <wp:anchor distT="0" distB="0" distL="114300" distR="114300" simplePos="0" relativeHeight="251672576" behindDoc="0" locked="0" layoutInCell="1" allowOverlap="1" wp14:anchorId="0F3D1658" wp14:editId="358EDF0C">
                <wp:simplePos x="0" y="0"/>
                <wp:positionH relativeFrom="column">
                  <wp:posOffset>800100</wp:posOffset>
                </wp:positionH>
                <wp:positionV relativeFrom="paragraph">
                  <wp:posOffset>23495</wp:posOffset>
                </wp:positionV>
                <wp:extent cx="641985" cy="495935"/>
                <wp:effectExtent l="0" t="0" r="31115" b="24765"/>
                <wp:wrapNone/>
                <wp:docPr id="382"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985" cy="495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0886751" id="Straight Arrow Connector 382" o:spid="_x0000_s1026" type="#_x0000_t32" style="position:absolute;margin-left:63pt;margin-top:1.85pt;width:50.55pt;height:3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" strokecolor="black [3200]" strokeweight=".5pt">
                <v:stroke endarrow="block" joinstyle="miter"/>
                <o:lock v:ext="edit" shapetype="f"/>
              </v:shape>
            </w:pict>
          </mc:Fallback>
        </mc:AlternateContent>
      </w:r>
      <w:r>
        <w:tab/>
      </w:r>
      <w:r>
        <w:tab/>
      </w:r>
      <w:r>
        <w:tab/>
      </w:r>
      <w:r>
        <w:tab/>
      </w:r>
      <w:r>
        <w:tab/>
        <w:t>[nasal</w:t>
      </w:r>
      <w:r w:rsidRPr="00343AAC">
        <w:t>]</w:t>
      </w:r>
      <w:r>
        <w:t xml:space="preserve"> </w:t>
      </w:r>
      <w:r>
        <w:tab/>
      </w:r>
      <w:r>
        <w:tab/>
      </w:r>
      <w:r>
        <w:tab/>
      </w:r>
      <w:r>
        <w:tab/>
      </w:r>
      <w:r>
        <w:tab/>
      </w:r>
      <w:r w:rsidRPr="00343AAC">
        <w:tab/>
      </w:r>
      <w:r w:rsidRPr="00343AAC">
        <w:tab/>
      </w:r>
      <w:r w:rsidRPr="00343AAC">
        <w:tab/>
      </w:r>
      <w:r w:rsidRPr="00343AAC">
        <w:tab/>
      </w:r>
      <w:r w:rsidRPr="00343AAC">
        <w:tab/>
      </w:r>
      <w:r>
        <w:tab/>
      </w:r>
      <w:r>
        <w:tab/>
      </w:r>
      <w:r>
        <w:tab/>
      </w:r>
      <w:r w:rsidRPr="00343AAC">
        <w:t>[-back]</w:t>
      </w:r>
    </w:p>
    <w:p w14:paraId="26E15489" w14:textId="77777777" w:rsidR="00902E77" w:rsidRPr="00343AAC" w:rsidRDefault="00902E77" w:rsidP="00DD3440">
      <w:pPr>
        <w:pStyle w:val="Index1"/>
        <w:rPr>
          <w:rFonts w:eastAsiaTheme="minorEastAsia"/>
        </w:rPr>
      </w:pPr>
      <w:r>
        <w:rPr>
          <w:noProof/>
          <w:lang w:val="de-DE" w:eastAsia="de-DE"/>
        </w:rPr>
        <mc:AlternateContent>
          <mc:Choice Requires="wps">
            <w:drawing>
              <wp:anchor distT="0" distB="0" distL="114300" distR="114300" simplePos="0" relativeHeight="251673600" behindDoc="0" locked="0" layoutInCell="1" allowOverlap="1" wp14:anchorId="450FA839" wp14:editId="04B57CE2">
                <wp:simplePos x="0" y="0"/>
                <wp:positionH relativeFrom="column">
                  <wp:posOffset>1600200</wp:posOffset>
                </wp:positionH>
                <wp:positionV relativeFrom="paragraph">
                  <wp:posOffset>50165</wp:posOffset>
                </wp:positionV>
                <wp:extent cx="800100" cy="269875"/>
                <wp:effectExtent l="25400" t="0" r="0" b="34925"/>
                <wp:wrapNone/>
                <wp:docPr id="381"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010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39C43E9" id="Straight Arrow Connector 381" o:spid="_x0000_s1026" type="#_x0000_t32" style="position:absolute;margin-left:126pt;margin-top:3.95pt;width:63pt;height:21.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" strokecolor="black [3200]" strokeweight=".5pt">
                <v:stroke endarrow="block" joinstyle="miter"/>
                <o:lock v:ext="edit" shapetype="f"/>
              </v:shape>
            </w:pict>
          </mc:Fallback>
        </mc:AlternateContent>
      </w:r>
    </w:p>
    <w:p w14:paraId="2D74DB7F" w14:textId="77777777" w:rsidR="00902E77" w:rsidRPr="00343AAC" w:rsidRDefault="00902E77" w:rsidP="00902E77"/>
    <w:p w14:paraId="771554CD"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 xml:space="preserve">    </w:t>
      </w:r>
      <w:r w:rsidRPr="00343AAC">
        <w:t>[</w:t>
      </w:r>
      <w:r w:rsidRPr="00204510">
        <w:t>ɔ̃</w:t>
      </w:r>
      <w:r>
        <w:t xml:space="preserve">]  [round, </w:t>
      </w:r>
      <w:r w:rsidRPr="00343AAC">
        <w:t>-high</w:t>
      </w:r>
      <w:r>
        <w:t>, nasal</w:t>
      </w:r>
      <w:r w:rsidRPr="00343AAC">
        <w:t>]</w:t>
      </w:r>
    </w:p>
    <w:p w14:paraId="0863291F" w14:textId="77777777" w:rsidR="00902E77" w:rsidRPr="00343AAC" w:rsidRDefault="00902E77" w:rsidP="00902E77">
      <w:pPr>
        <w:spacing w:line="276" w:lineRule="auto"/>
        <w:jc w:val="both"/>
      </w:pPr>
    </w:p>
    <w:p w14:paraId="5F2D4C6C" w14:textId="77777777" w:rsidR="00902E77" w:rsidRDefault="00902E77" w:rsidP="005B4852">
      <w:r w:rsidRPr="001C0D9E">
        <w:t xml:space="preserve">Further </w:t>
      </w:r>
      <w:r>
        <w:t xml:space="preserve">examples of fused morphemes appear in </w:t>
      </w:r>
      <w:r>
        <w:fldChar w:fldCharType="begin"/>
      </w:r>
      <w:r>
        <w:instrText xml:space="preserve"> REF _Ref359911310 \r \h </w:instrText>
      </w:r>
      <w:r>
        <w:fldChar w:fldCharType="separate"/>
      </w:r>
      <w:r>
        <w:t>(38)</w:t>
      </w:r>
      <w:r>
        <w:fldChar w:fldCharType="end"/>
      </w:r>
      <w:r>
        <w:t xml:space="preserve">. </w:t>
      </w:r>
    </w:p>
    <w:p w14:paraId="67D9B3FB" w14:textId="77777777" w:rsidR="00902E77" w:rsidRPr="001C0D9E" w:rsidRDefault="00902E77" w:rsidP="00902E77">
      <w:pPr>
        <w:spacing w:line="276" w:lineRule="auto"/>
        <w:jc w:val="both"/>
      </w:pPr>
      <w:r w:rsidRPr="001C0D9E">
        <w:tab/>
      </w:r>
      <w:r w:rsidRPr="001C0D9E">
        <w:tab/>
        <w:t xml:space="preserve"> </w:t>
      </w:r>
    </w:p>
    <w:p w14:paraId="25DAA1D7" w14:textId="77777777" w:rsidR="00902E77" w:rsidRPr="00343AAC" w:rsidRDefault="00902E77" w:rsidP="00DD3440">
      <w:pPr>
        <w:pStyle w:val="Index1"/>
        <w:numPr>
          <w:ilvl w:val="0"/>
          <w:numId w:val="6"/>
        </w:numPr>
      </w:pPr>
      <w:bookmarkStart w:id="54" w:name="_Ref359911310"/>
      <w:r>
        <w:t xml:space="preserve">  </w:t>
      </w:r>
      <w:r>
        <w:tab/>
      </w:r>
      <w:r>
        <w:tab/>
        <w:t xml:space="preserve">a. </w:t>
      </w:r>
      <w:r>
        <w:tab/>
      </w:r>
      <w:r>
        <w:tab/>
      </w:r>
      <w:r w:rsidRPr="00343AAC">
        <w:t xml:space="preserve">pé  </w:t>
      </w:r>
      <w:r>
        <w:t xml:space="preserve"> </w:t>
      </w:r>
      <w:r>
        <w:tab/>
      </w:r>
      <w:r>
        <w:tab/>
      </w:r>
      <w:r>
        <w:tab/>
      </w:r>
      <w:r>
        <w:tab/>
      </w:r>
      <w:r>
        <w:tab/>
      </w:r>
      <w:r>
        <w:tab/>
        <w:t xml:space="preserve">wí     </w:t>
      </w:r>
      <w:r>
        <w:tab/>
      </w:r>
      <w:r>
        <w:tab/>
      </w:r>
      <w:r>
        <w:tab/>
      </w:r>
      <w:r>
        <w:tab/>
      </w:r>
      <w:r>
        <w:tab/>
        <w:t>ɲ</w:t>
      </w:r>
      <w:r w:rsidRPr="00204510">
        <w:t>ã̀</w:t>
      </w:r>
      <w:r>
        <w:tab/>
      </w:r>
      <w:r>
        <w:tab/>
      </w:r>
      <w:r>
        <w:tab/>
      </w:r>
      <w:r>
        <w:tab/>
      </w:r>
      <w:r>
        <w:tab/>
      </w:r>
      <w:r>
        <w:tab/>
      </w:r>
      <w:r>
        <w:tab/>
      </w:r>
      <w:r>
        <w:tab/>
      </w:r>
      <w:r w:rsidRPr="00343AAC">
        <w:t>→</w:t>
      </w:r>
      <w:r w:rsidRPr="00343AAC">
        <w:tab/>
      </w:r>
      <w:r w:rsidRPr="00343AAC">
        <w:tab/>
      </w:r>
      <w:r>
        <w:tab/>
      </w:r>
      <w:r>
        <w:tab/>
      </w:r>
      <w:r>
        <w:tab/>
      </w:r>
      <w:r w:rsidRPr="0019175E">
        <w:rPr>
          <w:b/>
        </w:rPr>
        <w:t>pó</w:t>
      </w:r>
      <w:r w:rsidRPr="00343AAC">
        <w:t xml:space="preserve">   </w:t>
      </w:r>
      <w:bookmarkEnd w:id="54"/>
      <w:r>
        <w:t>ɲ</w:t>
      </w:r>
      <w:r w:rsidRPr="00204510">
        <w:t>ã̀</w:t>
      </w:r>
      <w:r w:rsidRPr="00343AAC">
        <w:t xml:space="preserve"> </w:t>
      </w:r>
    </w:p>
    <w:p w14:paraId="4F7F8008"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ab/>
      </w:r>
      <w:r>
        <w:tab/>
      </w:r>
      <w:r>
        <w:tab/>
      </w:r>
      <w:r w:rsidRPr="0019175E">
        <w:rPr>
          <w:smallCaps/>
        </w:rPr>
        <w:t xml:space="preserve">pro3.3pl   </w:t>
      </w:r>
      <w:r w:rsidRPr="0019175E">
        <w:rPr>
          <w:smallCaps/>
        </w:rPr>
        <w:tab/>
        <w:t>pro3.3sg</w:t>
      </w:r>
      <w:r w:rsidRPr="0019175E">
        <w:rPr>
          <w:smallCaps/>
        </w:rPr>
        <w:tab/>
      </w:r>
      <w:r>
        <w:tab/>
        <w:t>see</w:t>
      </w:r>
      <w:r>
        <w:tab/>
      </w:r>
      <w:r>
        <w:tab/>
      </w:r>
      <w:r>
        <w:tab/>
      </w:r>
      <w:r>
        <w:tab/>
      </w:r>
      <w:r>
        <w:tab/>
      </w:r>
      <w:r>
        <w:tab/>
      </w:r>
      <w:r>
        <w:tab/>
      </w:r>
      <w:r>
        <w:tab/>
      </w:r>
      <w:r>
        <w:tab/>
      </w:r>
      <w:r>
        <w:tab/>
      </w:r>
      <w:r>
        <w:tab/>
      </w:r>
      <w:r>
        <w:tab/>
      </w:r>
      <w:r>
        <w:tab/>
      </w:r>
      <w:r w:rsidRPr="00343AAC">
        <w:t xml:space="preserve">‘they have seen him’   </w:t>
      </w:r>
      <w:r w:rsidRPr="00343AAC">
        <w:tab/>
      </w:r>
      <w:r w:rsidRPr="00343AAC">
        <w:tab/>
      </w:r>
    </w:p>
    <w:p w14:paraId="695FA552"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 xml:space="preserve">b. </w:t>
      </w:r>
      <w:r>
        <w:tab/>
      </w:r>
      <w:r>
        <w:tab/>
      </w:r>
      <w:r w:rsidRPr="00343AAC">
        <w:t>ké</w:t>
      </w:r>
      <w:r w:rsidRPr="00343AAC">
        <w:tab/>
      </w:r>
      <w:r w:rsidRPr="00343AAC">
        <w:tab/>
      </w:r>
      <w:r w:rsidRPr="00343AAC">
        <w:tab/>
      </w:r>
      <w:r w:rsidRPr="00343AAC">
        <w:tab/>
      </w:r>
      <w:r w:rsidRPr="00343AAC">
        <w:tab/>
      </w:r>
      <w:r w:rsidRPr="00343AAC">
        <w:tab/>
      </w:r>
      <w:r w:rsidRPr="00343AAC">
        <w:tab/>
        <w:t>wí</w:t>
      </w:r>
      <w:r w:rsidRPr="00343AAC">
        <w:tab/>
      </w:r>
      <w:r w:rsidRPr="00343AAC">
        <w:tab/>
      </w:r>
      <w:r w:rsidRPr="00343AAC">
        <w:tab/>
      </w:r>
      <w:r w:rsidRPr="00343AAC">
        <w:tab/>
      </w:r>
      <w:r w:rsidRPr="00343AAC">
        <w:tab/>
      </w:r>
      <w:r w:rsidRPr="00343AAC">
        <w:tab/>
      </w:r>
      <w:r w:rsidRPr="00343AAC">
        <w:tab/>
      </w:r>
      <w:r>
        <w:t>ɲ</w:t>
      </w:r>
      <w:r w:rsidRPr="00204510">
        <w:t>ã̀</w:t>
      </w:r>
      <w:r w:rsidRPr="00343AAC">
        <w:tab/>
      </w:r>
      <w:r w:rsidRPr="00343AAC">
        <w:tab/>
      </w:r>
      <w:r w:rsidRPr="00343AAC">
        <w:tab/>
      </w:r>
      <w:r w:rsidRPr="00343AAC">
        <w:tab/>
      </w:r>
      <w:r w:rsidRPr="00343AAC">
        <w:tab/>
      </w:r>
      <w:r w:rsidRPr="00343AAC">
        <w:tab/>
      </w:r>
      <w:r w:rsidRPr="00343AAC">
        <w:tab/>
      </w:r>
      <w:r w:rsidRPr="00343AAC">
        <w:tab/>
        <w:t>→</w:t>
      </w:r>
      <w:r w:rsidRPr="00343AAC">
        <w:tab/>
      </w:r>
      <w:r w:rsidRPr="00343AAC">
        <w:tab/>
      </w:r>
      <w:r w:rsidRPr="00343AAC">
        <w:tab/>
      </w:r>
      <w:r>
        <w:tab/>
      </w:r>
      <w:r>
        <w:tab/>
      </w:r>
      <w:r w:rsidRPr="0019175E">
        <w:rPr>
          <w:b/>
        </w:rPr>
        <w:t>kó</w:t>
      </w:r>
      <w:r w:rsidRPr="00343AAC">
        <w:tab/>
      </w:r>
      <w:r w:rsidRPr="00343AAC">
        <w:tab/>
      </w:r>
      <w:r>
        <w:t>ɲ</w:t>
      </w:r>
      <w:r w:rsidRPr="00204510">
        <w:t>ã̀</w:t>
      </w:r>
    </w:p>
    <w:p w14:paraId="155622A5"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tab/>
      </w:r>
      <w:r>
        <w:tab/>
      </w:r>
      <w:r>
        <w:tab/>
      </w:r>
      <w:r w:rsidRPr="0019175E">
        <w:rPr>
          <w:smallCaps/>
        </w:rPr>
        <w:t xml:space="preserve">pro3.3sg   </w:t>
      </w:r>
      <w:r w:rsidRPr="0019175E">
        <w:rPr>
          <w:smallCaps/>
        </w:rPr>
        <w:tab/>
        <w:t>pro3.3sg</w:t>
      </w:r>
      <w:r w:rsidRPr="0019175E">
        <w:rPr>
          <w:smallCaps/>
        </w:rPr>
        <w:tab/>
      </w:r>
      <w:r>
        <w:tab/>
        <w:t>see</w:t>
      </w:r>
      <w:r>
        <w:tab/>
      </w:r>
      <w:r>
        <w:tab/>
      </w:r>
      <w:r>
        <w:tab/>
      </w:r>
      <w:r>
        <w:tab/>
      </w:r>
      <w:r>
        <w:tab/>
      </w:r>
      <w:r>
        <w:tab/>
      </w:r>
      <w:r>
        <w:tab/>
      </w:r>
      <w:r>
        <w:tab/>
      </w:r>
      <w:r>
        <w:tab/>
      </w:r>
      <w:r>
        <w:tab/>
      </w:r>
      <w:r>
        <w:tab/>
      </w:r>
      <w:r>
        <w:tab/>
      </w:r>
      <w:r>
        <w:tab/>
      </w:r>
      <w:r w:rsidRPr="00343AAC">
        <w:t>‘they have seen him’</w:t>
      </w:r>
    </w:p>
    <w:p w14:paraId="247BBDFA" w14:textId="77777777" w:rsidR="00902E77" w:rsidRPr="00343AAC" w:rsidRDefault="00902E77" w:rsidP="00DD3440">
      <w:pPr>
        <w:pStyle w:val="Index1"/>
      </w:pPr>
    </w:p>
    <w:p w14:paraId="3A33F5D7" w14:textId="77777777" w:rsidR="00902E77" w:rsidRDefault="00902E77" w:rsidP="005B4852">
      <w:r>
        <w:lastRenderedPageBreak/>
        <w:t>I</w:t>
      </w:r>
      <w:r w:rsidRPr="00343AAC">
        <w:t>n</w:t>
      </w:r>
      <w:r>
        <w:t xml:space="preserve"> </w:t>
      </w:r>
      <w:r>
        <w:fldChar w:fldCharType="begin"/>
      </w:r>
      <w:r>
        <w:instrText xml:space="preserve"> REF _Ref359911310 \r \h </w:instrText>
      </w:r>
      <w:r>
        <w:fldChar w:fldCharType="separate"/>
      </w:r>
      <w:r>
        <w:t>(38)</w:t>
      </w:r>
      <w:r>
        <w:fldChar w:fldCharType="end"/>
      </w:r>
      <w:r>
        <w:t>,</w:t>
      </w:r>
      <w:r w:rsidRPr="00343AAC">
        <w:t xml:space="preserve"> two monosyllabic pronouns </w:t>
      </w:r>
      <w:r w:rsidRPr="00343AAC">
        <w:rPr>
          <w:i/>
        </w:rPr>
        <w:t xml:space="preserve">pé </w:t>
      </w:r>
      <w:r w:rsidRPr="00343AAC">
        <w:t xml:space="preserve">‘they’ and </w:t>
      </w:r>
      <w:r w:rsidRPr="00343AAC">
        <w:rPr>
          <w:i/>
        </w:rPr>
        <w:t>wí</w:t>
      </w:r>
      <w:r w:rsidRPr="00343AAC">
        <w:t xml:space="preserve"> ‘him, her’</w:t>
      </w:r>
      <w:r>
        <w:t xml:space="preserve"> are fused</w:t>
      </w:r>
      <w:r w:rsidRPr="00343AAC">
        <w:t>. The fusion segments are [é] from the first pronoun and [wí] the second pronoun and the result of the fusion is [ó]</w:t>
      </w:r>
      <w:r>
        <w:t>, again a back vowel in order to keep the feature [labial] from [w]</w:t>
      </w:r>
      <w:r w:rsidRPr="00343AAC">
        <w:t xml:space="preserve">. </w:t>
      </w:r>
    </w:p>
    <w:p w14:paraId="766B00A9" w14:textId="77777777" w:rsidR="00902E77" w:rsidRPr="00343AAC" w:rsidRDefault="00902E77" w:rsidP="00902E77">
      <w:pPr>
        <w:spacing w:line="276" w:lineRule="auto"/>
        <w:jc w:val="both"/>
      </w:pPr>
    </w:p>
    <w:p w14:paraId="02053F25" w14:textId="77777777" w:rsidR="00902E77" w:rsidRPr="00343AAC" w:rsidRDefault="00902E77" w:rsidP="00DD3440">
      <w:pPr>
        <w:pStyle w:val="Index1"/>
        <w:numPr>
          <w:ilvl w:val="0"/>
          <w:numId w:val="6"/>
        </w:numPr>
      </w:pPr>
      <w:r w:rsidRPr="00343AAC">
        <w:t xml:space="preserve"> </w:t>
      </w:r>
      <w:r w:rsidRPr="00343AAC">
        <w:tab/>
      </w:r>
      <w:bookmarkStart w:id="55" w:name="_Ref476434064"/>
      <w:r>
        <w:t>F</w:t>
      </w:r>
      <w:r w:rsidRPr="00343AAC">
        <w:t xml:space="preserve">eatures of </w:t>
      </w:r>
      <w:r>
        <w:t xml:space="preserve">the </w:t>
      </w:r>
      <w:r w:rsidRPr="00343AAC">
        <w:t>fused segments</w:t>
      </w:r>
      <w:bookmarkEnd w:id="55"/>
      <w:r w:rsidRPr="00343AAC">
        <w:t xml:space="preserve"> </w:t>
      </w:r>
      <w:r>
        <w:t xml:space="preserve">[é], </w:t>
      </w:r>
      <w:r w:rsidRPr="00343AAC">
        <w:t>[w]</w:t>
      </w:r>
      <w:r>
        <w:t xml:space="preserve"> and </w:t>
      </w:r>
      <w:r w:rsidRPr="00343AAC">
        <w:t>[í]</w:t>
      </w:r>
    </w:p>
    <w:p w14:paraId="1E5429B6" w14:textId="77777777" w:rsidR="00902E77" w:rsidRPr="00343AAC" w:rsidRDefault="00902E77" w:rsidP="00DD3440">
      <w:pPr>
        <w:pStyle w:val="Index1"/>
      </w:pPr>
      <w:r>
        <w:tab/>
      </w:r>
      <w:r>
        <w:tab/>
      </w:r>
      <w:r>
        <w:tab/>
      </w:r>
      <w:r>
        <w:tab/>
      </w:r>
      <w:r>
        <w:tab/>
        <w:t>[é]</w:t>
      </w:r>
      <w:r>
        <w:tab/>
      </w:r>
      <w:r>
        <w:tab/>
      </w:r>
      <w:r>
        <w:tab/>
      </w:r>
      <w:r>
        <w:tab/>
      </w:r>
      <w:r>
        <w:tab/>
      </w:r>
      <w:r>
        <w:tab/>
      </w:r>
      <w:r>
        <w:tab/>
        <w:t xml:space="preserve"> </w:t>
      </w:r>
      <w:r w:rsidRPr="00343AAC">
        <w:t xml:space="preserve">[w] </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t>[í]</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p>
    <w:p w14:paraId="1DD0F899" w14:textId="77777777" w:rsidR="00902E77" w:rsidRPr="00343AAC" w:rsidRDefault="00902E77" w:rsidP="00DD3440">
      <w:pPr>
        <w:pStyle w:val="Index1"/>
      </w:pPr>
      <w:r w:rsidRPr="00343AAC">
        <w:tab/>
      </w:r>
      <w:r w:rsidRPr="00343AAC">
        <w:tab/>
      </w:r>
      <w:r w:rsidRPr="00343AAC">
        <w:tab/>
      </w:r>
      <w:r w:rsidRPr="00343AAC">
        <w:tab/>
      </w:r>
      <w:r w:rsidRPr="00343AAC">
        <w:tab/>
        <w:t>[-high]</w:t>
      </w:r>
      <w:r w:rsidRPr="00343AAC">
        <w:tab/>
      </w:r>
      <w:r>
        <w:tab/>
      </w:r>
      <w:r>
        <w:tab/>
      </w:r>
      <w:r w:rsidRPr="00343AAC">
        <w:tab/>
      </w:r>
      <w:r>
        <w:t>[labial</w:t>
      </w:r>
      <w:r w:rsidRPr="00343AAC">
        <w:t xml:space="preserve">] </w:t>
      </w:r>
      <w:r w:rsidRPr="00343AAC">
        <w:tab/>
      </w:r>
      <w:r w:rsidRPr="00343AAC">
        <w:tab/>
      </w:r>
      <w:r w:rsidRPr="00343AAC">
        <w:tab/>
      </w:r>
      <w:r w:rsidRPr="00343AAC">
        <w:tab/>
      </w:r>
      <w:r w:rsidRPr="00343AAC">
        <w:tab/>
      </w:r>
      <w:r w:rsidRPr="00343AAC">
        <w:tab/>
      </w:r>
      <w:r w:rsidRPr="00343AAC">
        <w:tab/>
      </w:r>
      <w:r>
        <w:t>[+high]</w:t>
      </w:r>
      <w:r w:rsidRPr="00343AAC">
        <w:tab/>
      </w:r>
      <w:r w:rsidRPr="00343AAC">
        <w:tab/>
      </w:r>
      <w:r w:rsidRPr="00343AAC">
        <w:tab/>
      </w:r>
      <w:r w:rsidRPr="00343AAC">
        <w:tab/>
      </w:r>
      <w:r w:rsidRPr="00343AAC">
        <w:tab/>
      </w:r>
      <w:r w:rsidRPr="00343AAC">
        <w:tab/>
      </w:r>
      <w:r w:rsidRPr="00343AAC">
        <w:tab/>
      </w:r>
    </w:p>
    <w:p w14:paraId="74DDC904" w14:textId="77777777" w:rsidR="00902E77" w:rsidRPr="00343AAC" w:rsidRDefault="00902E77" w:rsidP="00DD3440">
      <w:pPr>
        <w:pStyle w:val="Index1"/>
      </w:pPr>
      <w:r>
        <w:rPr>
          <w:noProof/>
          <w:lang w:val="de-DE" w:eastAsia="de-DE"/>
        </w:rPr>
        <mc:AlternateContent>
          <mc:Choice Requires="wps">
            <w:drawing>
              <wp:anchor distT="0" distB="0" distL="114299" distR="114299" simplePos="0" relativeHeight="251677696" behindDoc="0" locked="0" layoutInCell="1" allowOverlap="1" wp14:anchorId="4184AC57" wp14:editId="19D44EF7">
                <wp:simplePos x="0" y="0"/>
                <wp:positionH relativeFrom="column">
                  <wp:posOffset>1371599</wp:posOffset>
                </wp:positionH>
                <wp:positionV relativeFrom="paragraph">
                  <wp:posOffset>19050</wp:posOffset>
                </wp:positionV>
                <wp:extent cx="0" cy="567055"/>
                <wp:effectExtent l="63500" t="0" r="25400" b="29845"/>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7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3038DD7" id="Straight Arrow Connector 384" o:spid="_x0000_s1026" type="#_x0000_t32" style="position:absolute;margin-left:108pt;margin-top:1.5pt;width:0;height:44.6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" strokecolor="black [3200]" strokeweight=".5pt">
                <v:stroke endarrow="block" joinstyle="miter"/>
                <o:lock v:ext="edit" shapetype="f"/>
              </v:shape>
            </w:pict>
          </mc:Fallback>
        </mc:AlternateContent>
      </w:r>
      <w:r w:rsidRPr="00343AAC">
        <w:tab/>
      </w:r>
      <w:r w:rsidRPr="00343AAC">
        <w:tab/>
      </w:r>
      <w:r w:rsidRPr="00343AAC">
        <w:tab/>
      </w:r>
      <w:r w:rsidRPr="00343AAC">
        <w:tab/>
      </w:r>
      <w:r w:rsidRPr="00343AAC">
        <w:tab/>
        <w:t>[-back]</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t>[-back]</w:t>
      </w:r>
    </w:p>
    <w:p w14:paraId="7B758A92" w14:textId="77777777" w:rsidR="00902E77" w:rsidRPr="00343AAC" w:rsidRDefault="00902E77" w:rsidP="00DD3440">
      <w:pPr>
        <w:pStyle w:val="Index1"/>
      </w:pPr>
      <w:r>
        <w:rPr>
          <w:noProof/>
          <w:lang w:val="de-DE" w:eastAsia="de-DE"/>
        </w:rPr>
        <mc:AlternateContent>
          <mc:Choice Requires="wps">
            <w:drawing>
              <wp:anchor distT="0" distB="0" distL="114300" distR="114300" simplePos="0" relativeHeight="251676672" behindDoc="0" locked="0" layoutInCell="1" allowOverlap="1" wp14:anchorId="00E6068B" wp14:editId="1395A770">
                <wp:simplePos x="0" y="0"/>
                <wp:positionH relativeFrom="column">
                  <wp:posOffset>1437640</wp:posOffset>
                </wp:positionH>
                <wp:positionV relativeFrom="paragraph">
                  <wp:posOffset>29845</wp:posOffset>
                </wp:positionV>
                <wp:extent cx="911225" cy="345440"/>
                <wp:effectExtent l="25400" t="0" r="3175" b="35560"/>
                <wp:wrapNone/>
                <wp:docPr id="383" name="Straight Arrow Connector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1225" cy="345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8624019" id="Straight Arrow Connector 383" o:spid="_x0000_s1026" type="#_x0000_t32" style="position:absolute;margin-left:113.2pt;margin-top:2.35pt;width:71.75pt;height:27.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" strokecolor="black [3200]" strokeweight=".5pt">
                <v:stroke endarrow="block" joinstyle="miter"/>
                <o:lock v:ext="edit" shapetype="f"/>
              </v:shape>
            </w:pict>
          </mc:Fallback>
        </mc:AlternateContent>
      </w:r>
      <w:r>
        <w:rPr>
          <w:noProof/>
          <w:lang w:val="de-DE" w:eastAsia="de-DE"/>
        </w:rPr>
        <mc:AlternateContent>
          <mc:Choice Requires="wps">
            <w:drawing>
              <wp:anchor distT="0" distB="0" distL="114300" distR="114300" simplePos="0" relativeHeight="251675648" behindDoc="0" locked="0" layoutInCell="1" allowOverlap="1" wp14:anchorId="6F453C37" wp14:editId="4E240F17">
                <wp:simplePos x="0" y="0"/>
                <wp:positionH relativeFrom="column">
                  <wp:posOffset>571500</wp:posOffset>
                </wp:positionH>
                <wp:positionV relativeFrom="paragraph">
                  <wp:posOffset>46355</wp:posOffset>
                </wp:positionV>
                <wp:extent cx="683260" cy="319405"/>
                <wp:effectExtent l="0" t="0" r="40640" b="23495"/>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260"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D515540" id="Straight Arrow Connector 385" o:spid="_x0000_s1026" type="#_x0000_t32" style="position:absolute;margin-left:45pt;margin-top:3.65pt;width:53.8pt;height:2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" strokecolor="black [3200]" strokeweight=".5pt">
                <v:stroke endarrow="block" joinstyle="miter"/>
                <o:lock v:ext="edit" shapetype="f"/>
              </v:shape>
            </w:pict>
          </mc:Fallback>
        </mc:AlternateContent>
      </w:r>
      <w:r w:rsidRPr="00343AAC">
        <w:tab/>
      </w:r>
      <w:r w:rsidRPr="00343AAC">
        <w:tab/>
      </w:r>
      <w:r w:rsidRPr="00343AAC">
        <w:tab/>
      </w:r>
      <w:r w:rsidRPr="00343AAC">
        <w:tab/>
      </w:r>
      <w:r w:rsidRPr="00343AAC">
        <w:tab/>
      </w:r>
    </w:p>
    <w:p w14:paraId="6752076F" w14:textId="77777777" w:rsidR="00902E77" w:rsidRPr="00343AAC" w:rsidRDefault="00902E77" w:rsidP="00DD3440">
      <w:pPr>
        <w:pStyle w:val="Index1"/>
      </w:pPr>
      <w:r w:rsidRPr="00343AAC">
        <w:t xml:space="preserve">   </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p>
    <w:p w14:paraId="50F42C07"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t>[ó]</w:t>
      </w:r>
    </w:p>
    <w:p w14:paraId="4249E84D" w14:textId="77777777" w:rsidR="00902E77" w:rsidRPr="00343AAC" w:rsidRDefault="00902E77" w:rsidP="00DD3440">
      <w:pPr>
        <w:pStyle w:val="Index1"/>
      </w:pPr>
    </w:p>
    <w:p w14:paraId="2861B10F" w14:textId="6219C361" w:rsidR="00902E77" w:rsidRPr="00090A6E" w:rsidRDefault="00902E77" w:rsidP="00090A6E">
      <w:pPr>
        <w:pStyle w:val="lsSection2"/>
        <w:ind w:left="360"/>
      </w:pPr>
      <w:r w:rsidRPr="00C72BE0">
        <w:t xml:space="preserve">Merging as resyllabification with </w:t>
      </w:r>
      <w:r>
        <w:t>vowel</w:t>
      </w:r>
      <w:r w:rsidRPr="00C72BE0">
        <w:t xml:space="preserve"> deletion </w:t>
      </w:r>
    </w:p>
    <w:p w14:paraId="46D2532E" w14:textId="77777777" w:rsidR="00902E77" w:rsidRPr="00343AAC" w:rsidRDefault="00902E77" w:rsidP="005B4852">
      <w:r>
        <w:t>Fusion of the kind illustrated in Section 4.1 is not always a possible outcome. In t</w:t>
      </w:r>
      <w:r w:rsidRPr="00343AAC">
        <w:t>he following examples</w:t>
      </w:r>
      <w:r>
        <w:t>, it is still the case that two monosyllabic function words are fused into one, and the result is thus a portmanteau word in each case, but the process is different: the onset of the second morpheme becomes</w:t>
      </w:r>
      <w:r w:rsidRPr="00343AAC">
        <w:t xml:space="preserve"> </w:t>
      </w:r>
      <w:r>
        <w:t>the</w:t>
      </w:r>
      <w:r w:rsidRPr="00343AAC">
        <w:t xml:space="preserve"> coda </w:t>
      </w:r>
      <w:r>
        <w:t xml:space="preserve">of the </w:t>
      </w:r>
      <w:r w:rsidRPr="00343AAC">
        <w:t>syllable</w:t>
      </w:r>
      <w:r>
        <w:t xml:space="preserve"> made by the first morpheme</w:t>
      </w:r>
      <w:r w:rsidRPr="00343AAC">
        <w:t xml:space="preserve">. The </w:t>
      </w:r>
      <w:r>
        <w:t xml:space="preserve">examples in </w:t>
      </w:r>
      <w:r>
        <w:fldChar w:fldCharType="begin"/>
      </w:r>
      <w:r>
        <w:instrText xml:space="preserve"> REF _Ref476434019 \r \h </w:instrText>
      </w:r>
      <w:r>
        <w:fldChar w:fldCharType="separate"/>
      </w:r>
      <w:r>
        <w:t>(40)</w:t>
      </w:r>
      <w:r>
        <w:fldChar w:fldCharType="end"/>
      </w:r>
      <w:r>
        <w:t xml:space="preserve"> show how</w:t>
      </w:r>
      <w:r w:rsidRPr="00343AAC">
        <w:t xml:space="preserve"> the lateral [l] </w:t>
      </w:r>
      <w:r>
        <w:t xml:space="preserve">of the object pronoun </w:t>
      </w:r>
      <w:r>
        <w:rPr>
          <w:i/>
        </w:rPr>
        <w:t>lí</w:t>
      </w:r>
      <w:r>
        <w:t xml:space="preserve"> becomes the coda of the syllable of the first pronoun. A similar process of vowel deletion was already illustrated in Section 3.1. An important difference is now that the deleted vowel does not need to be identical to the preceding one, see </w:t>
      </w:r>
      <w:r>
        <w:fldChar w:fldCharType="begin"/>
      </w:r>
      <w:r>
        <w:instrText xml:space="preserve"> REF _Ref476434019 \r \h </w:instrText>
      </w:r>
      <w:r>
        <w:fldChar w:fldCharType="separate"/>
      </w:r>
      <w:r>
        <w:t>(40)</w:t>
      </w:r>
      <w:r>
        <w:fldChar w:fldCharType="end"/>
      </w:r>
      <w:r>
        <w:t>f.</w:t>
      </w:r>
    </w:p>
    <w:p w14:paraId="0DCDF789" w14:textId="77777777" w:rsidR="00902E77" w:rsidRPr="00343AAC" w:rsidRDefault="00902E77" w:rsidP="00902E77">
      <w:pPr>
        <w:spacing w:line="276" w:lineRule="auto"/>
        <w:jc w:val="both"/>
      </w:pPr>
    </w:p>
    <w:p w14:paraId="319E04DC" w14:textId="77777777" w:rsidR="00902E77" w:rsidRPr="003A102F" w:rsidRDefault="00902E77" w:rsidP="00DD3440">
      <w:pPr>
        <w:pStyle w:val="Index1"/>
        <w:numPr>
          <w:ilvl w:val="0"/>
          <w:numId w:val="6"/>
        </w:numPr>
      </w:pPr>
      <w:r w:rsidRPr="00343AAC">
        <w:t xml:space="preserve"> </w:t>
      </w:r>
      <w:r w:rsidRPr="00343AAC">
        <w:tab/>
      </w:r>
      <w:bookmarkStart w:id="56" w:name="_Ref476434019"/>
      <w:r>
        <w:t>Fusion of two pronouns</w:t>
      </w:r>
      <w:r w:rsidRPr="00343AAC">
        <w:t xml:space="preserve"> </w:t>
      </w:r>
      <w:r>
        <w:t xml:space="preserve">leading to a </w:t>
      </w:r>
      <w:r w:rsidRPr="00343AAC">
        <w:t xml:space="preserve">syllable </w:t>
      </w:r>
      <w:r>
        <w:t>with coda:</w:t>
      </w:r>
      <w:r w:rsidRPr="00343AAC">
        <w:tab/>
        <w:t xml:space="preserve"> CV + CV → CVC</w:t>
      </w:r>
      <w:bookmarkEnd w:id="56"/>
      <w:r w:rsidRPr="00343AAC">
        <w:t xml:space="preserve"> </w:t>
      </w:r>
      <w:r w:rsidRPr="003A102F">
        <w:t xml:space="preserve">  </w:t>
      </w:r>
    </w:p>
    <w:p w14:paraId="162D2758" w14:textId="77777777" w:rsidR="00902E77" w:rsidRPr="00343AAC" w:rsidRDefault="00902E77" w:rsidP="00DD3440">
      <w:pPr>
        <w:pStyle w:val="Index1"/>
      </w:pPr>
      <w:r>
        <w:tab/>
      </w:r>
      <w:r>
        <w:tab/>
      </w:r>
      <w:r>
        <w:tab/>
        <w:t>a.</w:t>
      </w:r>
      <w:r w:rsidRPr="00343AAC">
        <w:tab/>
      </w:r>
      <w:r w:rsidRPr="00343AAC">
        <w:tab/>
        <w:t>kī</w:t>
      </w:r>
      <w:r w:rsidRPr="00343AAC">
        <w:tab/>
      </w:r>
      <w:r w:rsidRPr="00343AAC">
        <w:tab/>
      </w:r>
      <w:r w:rsidRPr="00343AAC">
        <w:tab/>
      </w:r>
      <w:r w:rsidRPr="00343AAC">
        <w:tab/>
      </w:r>
      <w:r w:rsidRPr="00343AAC">
        <w:tab/>
      </w:r>
      <w:r w:rsidRPr="00343AAC">
        <w:tab/>
      </w:r>
      <w:r w:rsidRPr="00343AAC">
        <w:tab/>
        <w:t>lí</w:t>
      </w:r>
      <w:r w:rsidRPr="00343AAC">
        <w:tab/>
      </w:r>
      <w:r w:rsidRPr="00343AAC">
        <w:tab/>
      </w:r>
      <w:r w:rsidRPr="00343AAC">
        <w:tab/>
      </w:r>
      <w:r w:rsidRPr="00343AAC">
        <w:tab/>
      </w:r>
      <w:r w:rsidRPr="00343AAC">
        <w:tab/>
      </w:r>
      <w:r w:rsidRPr="00343AAC">
        <w:tab/>
      </w:r>
      <w:r w:rsidRPr="00343AAC">
        <w:tab/>
      </w:r>
      <w:r w:rsidRPr="00343AAC">
        <w:tab/>
      </w:r>
      <w:r w:rsidRPr="00343AAC">
        <w:tab/>
      </w:r>
      <w:r>
        <w:t>ɲ</w:t>
      </w:r>
      <w:r w:rsidRPr="00204510">
        <w:t>ã̀</w:t>
      </w:r>
      <w:r w:rsidRPr="00343AAC">
        <w:tab/>
      </w:r>
      <w:r w:rsidRPr="00343AAC">
        <w:tab/>
        <w:t xml:space="preserve"> </w:t>
      </w:r>
      <w:r w:rsidRPr="00343AAC">
        <w:tab/>
      </w:r>
      <w:r w:rsidRPr="00343AAC">
        <w:tab/>
      </w:r>
      <w:r w:rsidRPr="00343AAC">
        <w:tab/>
      </w:r>
      <w:r w:rsidRPr="00343AAC">
        <w:tab/>
      </w:r>
      <w:r w:rsidRPr="00343AAC">
        <w:tab/>
        <w:t>→</w:t>
      </w:r>
      <w:r>
        <w:tab/>
      </w:r>
      <w:r>
        <w:tab/>
      </w:r>
      <w:r>
        <w:tab/>
      </w:r>
      <w:r>
        <w:tab/>
        <w:t>kíl ɲ</w:t>
      </w:r>
      <w:r w:rsidRPr="00204510">
        <w:t>ã̀</w:t>
      </w:r>
    </w:p>
    <w:p w14:paraId="5D4B1004"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rsidRPr="003C27AF">
        <w:rPr>
          <w:smallCaps/>
        </w:rPr>
        <w:t xml:space="preserve">pro1.3sg   </w:t>
      </w:r>
      <w:r w:rsidRPr="003C27AF">
        <w:rPr>
          <w:smallCaps/>
        </w:rPr>
        <w:tab/>
        <w:t>pro3.3sg</w:t>
      </w:r>
      <w:r>
        <w:tab/>
      </w:r>
      <w:r>
        <w:tab/>
      </w:r>
      <w:r>
        <w:tab/>
      </w:r>
      <w:r w:rsidRPr="00343AAC">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t xml:space="preserve"> </w:t>
      </w:r>
      <w:r>
        <w:tab/>
      </w:r>
      <w:r w:rsidRPr="00343AAC">
        <w:t>‘it has seen hit’</w:t>
      </w:r>
    </w:p>
    <w:p w14:paraId="23B25A5F" w14:textId="77777777" w:rsidR="00902E77" w:rsidRPr="00343AAC" w:rsidRDefault="00902E77" w:rsidP="00DD3440">
      <w:pPr>
        <w:pStyle w:val="Index1"/>
      </w:pPr>
      <w:r w:rsidRPr="00343AAC">
        <w:tab/>
      </w:r>
      <w:r w:rsidRPr="00343AAC">
        <w:tab/>
      </w:r>
      <w:r w:rsidRPr="00343AAC">
        <w:tab/>
      </w:r>
      <w:r>
        <w:t>b.</w:t>
      </w:r>
      <w:r>
        <w:tab/>
      </w:r>
      <w:r>
        <w:tab/>
      </w:r>
      <w:r w:rsidRPr="00343AAC">
        <w:t xml:space="preserve">tī </w:t>
      </w:r>
      <w:r w:rsidRPr="00343AAC">
        <w:tab/>
      </w:r>
      <w:r w:rsidRPr="00343AAC">
        <w:tab/>
      </w:r>
      <w:r w:rsidRPr="00343AAC">
        <w:tab/>
      </w:r>
      <w:r w:rsidRPr="00343AAC">
        <w:tab/>
      </w:r>
      <w:r w:rsidRPr="00343AAC">
        <w:tab/>
      </w:r>
      <w:r w:rsidRPr="00343AAC">
        <w:tab/>
      </w:r>
      <w:r w:rsidRPr="00343AAC">
        <w:tab/>
        <w:t xml:space="preserve">lí  </w:t>
      </w:r>
      <w:r w:rsidRPr="00343AAC">
        <w:tab/>
      </w:r>
      <w:r w:rsidRPr="00343AAC">
        <w:tab/>
      </w:r>
      <w:r w:rsidRPr="00343AAC">
        <w:tab/>
      </w:r>
      <w:r w:rsidRPr="00343AAC">
        <w:tab/>
      </w:r>
      <w:r w:rsidRPr="00343AAC">
        <w:tab/>
      </w:r>
      <w:r w:rsidRPr="00343AAC">
        <w:tab/>
      </w:r>
      <w:r w:rsidRPr="00343AAC">
        <w:tab/>
      </w:r>
      <w:r w:rsidRPr="00343AAC">
        <w:tab/>
      </w:r>
      <w:r>
        <w:t>ɲ</w:t>
      </w:r>
      <w:r w:rsidRPr="00204510">
        <w:t>ã̀</w:t>
      </w:r>
      <w:r w:rsidRPr="00343AAC">
        <w:t xml:space="preserve"> </w:t>
      </w:r>
      <w:r w:rsidRPr="00343AAC">
        <w:tab/>
      </w:r>
      <w:r w:rsidRPr="00343AAC">
        <w:tab/>
      </w:r>
      <w:r w:rsidRPr="00343AAC">
        <w:tab/>
      </w:r>
      <w:r w:rsidRPr="00343AAC">
        <w:tab/>
      </w:r>
      <w:r w:rsidRPr="00343AAC">
        <w:tab/>
      </w:r>
      <w:r w:rsidRPr="00343AAC">
        <w:tab/>
        <w:t>→</w:t>
      </w:r>
      <w:r>
        <w:tab/>
      </w:r>
      <w:r>
        <w:tab/>
      </w:r>
      <w:r>
        <w:tab/>
      </w:r>
      <w:r>
        <w:tab/>
        <w:t>tíl</w:t>
      </w:r>
      <w:r w:rsidRPr="00343AAC">
        <w:t xml:space="preserve"> </w:t>
      </w:r>
      <w:r>
        <w:t>ɲ</w:t>
      </w:r>
      <w:r w:rsidRPr="00204510">
        <w:t>ã̀</w:t>
      </w:r>
      <w:r w:rsidRPr="00343AAC">
        <w:tab/>
      </w:r>
    </w:p>
    <w:p w14:paraId="0C41BE17"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rsidRPr="003C27AF">
        <w:rPr>
          <w:smallCaps/>
        </w:rPr>
        <w:t xml:space="preserve">pro1.3pl   </w:t>
      </w:r>
      <w:r w:rsidRPr="003C27AF">
        <w:rPr>
          <w:smallCaps/>
        </w:rPr>
        <w:tab/>
        <w:t>pro3.3sg</w:t>
      </w:r>
      <w:r>
        <w:tab/>
      </w:r>
      <w:r>
        <w:tab/>
      </w:r>
      <w:r>
        <w:tab/>
      </w:r>
      <w:r w:rsidRPr="00343AAC">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t xml:space="preserve"> </w:t>
      </w:r>
      <w:r>
        <w:tab/>
      </w:r>
      <w:r w:rsidRPr="00343AAC">
        <w:t xml:space="preserve">‘they have seen hit’ </w:t>
      </w:r>
    </w:p>
    <w:p w14:paraId="51262816" w14:textId="77777777" w:rsidR="00902E77" w:rsidRPr="00343AAC" w:rsidRDefault="00902E77" w:rsidP="00DD3440">
      <w:pPr>
        <w:pStyle w:val="Index1"/>
      </w:pPr>
      <w:r w:rsidRPr="00343AAC">
        <w:tab/>
      </w:r>
      <w:r w:rsidRPr="00343AAC">
        <w:tab/>
      </w:r>
      <w:r w:rsidRPr="00343AAC">
        <w:tab/>
      </w:r>
      <w:r>
        <w:t>c.</w:t>
      </w:r>
      <w:r>
        <w:tab/>
      </w:r>
      <w:r>
        <w:tab/>
      </w:r>
      <w:r w:rsidRPr="00343AAC">
        <w:t>lī</w:t>
      </w:r>
      <w:r w:rsidRPr="00343AAC">
        <w:tab/>
      </w:r>
      <w:r w:rsidRPr="00343AAC">
        <w:tab/>
      </w:r>
      <w:r w:rsidRPr="00343AAC">
        <w:tab/>
      </w:r>
      <w:r w:rsidRPr="00343AAC">
        <w:tab/>
      </w:r>
      <w:r w:rsidRPr="00343AAC">
        <w:tab/>
      </w:r>
      <w:r w:rsidRPr="00343AAC">
        <w:tab/>
      </w:r>
      <w:r w:rsidRPr="00343AAC">
        <w:tab/>
      </w:r>
      <w:r w:rsidRPr="00343AAC">
        <w:tab/>
        <w:t>lí</w:t>
      </w:r>
      <w:r w:rsidRPr="00343AAC">
        <w:tab/>
      </w:r>
      <w:r w:rsidRPr="00343AAC">
        <w:tab/>
      </w:r>
      <w:r w:rsidRPr="00343AAC">
        <w:tab/>
      </w:r>
      <w:r w:rsidRPr="00343AAC">
        <w:tab/>
      </w:r>
      <w:r w:rsidRPr="00343AAC">
        <w:tab/>
      </w:r>
      <w:r w:rsidRPr="00343AAC">
        <w:tab/>
      </w:r>
      <w:r w:rsidRPr="00343AAC">
        <w:tab/>
      </w:r>
      <w:r w:rsidRPr="00343AAC">
        <w:tab/>
      </w:r>
      <w:r w:rsidRPr="00343AAC">
        <w:tab/>
      </w:r>
      <w:r>
        <w:t>ɲ</w:t>
      </w:r>
      <w:r w:rsidRPr="00204510">
        <w:t>ã̀</w:t>
      </w:r>
      <w:r w:rsidRPr="00343AAC">
        <w:tab/>
      </w:r>
      <w:r w:rsidRPr="00343AAC">
        <w:tab/>
      </w:r>
      <w:r w:rsidRPr="00343AAC">
        <w:tab/>
      </w:r>
      <w:r w:rsidRPr="00343AAC">
        <w:tab/>
      </w:r>
      <w:r w:rsidRPr="00343AAC">
        <w:tab/>
      </w:r>
      <w:r w:rsidRPr="00343AAC">
        <w:tab/>
      </w:r>
      <w:r w:rsidRPr="00343AAC">
        <w:tab/>
        <w:t>→</w:t>
      </w:r>
      <w:r w:rsidRPr="00343AAC">
        <w:tab/>
      </w:r>
      <w:r w:rsidRPr="00343AAC">
        <w:tab/>
      </w:r>
      <w:r w:rsidRPr="00343AAC">
        <w:tab/>
      </w:r>
      <w:r w:rsidRPr="00343AAC">
        <w:tab/>
      </w:r>
      <w:r>
        <w:t>líl</w:t>
      </w:r>
      <w:r w:rsidRPr="00343AAC">
        <w:tab/>
      </w:r>
      <w:r>
        <w:t>ɲ</w:t>
      </w:r>
      <w:r w:rsidRPr="00204510">
        <w:t>ã̀</w:t>
      </w:r>
      <w:r w:rsidRPr="00343AAC">
        <w:tab/>
      </w:r>
    </w:p>
    <w:p w14:paraId="3FDCA284" w14:textId="77777777" w:rsidR="00902E77" w:rsidRDefault="00902E77" w:rsidP="00DD3440">
      <w:pPr>
        <w:pStyle w:val="Index1"/>
      </w:pPr>
      <w:r w:rsidRPr="00343AAC">
        <w:tab/>
      </w:r>
      <w:r w:rsidRPr="00343AAC">
        <w:tab/>
      </w:r>
      <w:r w:rsidRPr="00343AAC">
        <w:tab/>
      </w:r>
      <w:r w:rsidRPr="00343AAC">
        <w:tab/>
      </w:r>
      <w:r w:rsidRPr="00343AAC">
        <w:tab/>
      </w:r>
      <w:r w:rsidRPr="00343AAC">
        <w:tab/>
      </w:r>
      <w:r w:rsidRPr="003C27AF">
        <w:rPr>
          <w:smallCaps/>
        </w:rPr>
        <w:t xml:space="preserve">pro2.3sg   </w:t>
      </w:r>
      <w:r w:rsidRPr="003C27AF">
        <w:rPr>
          <w:smallCaps/>
        </w:rPr>
        <w:tab/>
        <w:t>pro3.3sg</w:t>
      </w:r>
      <w:r w:rsidRPr="003C27AF">
        <w:rPr>
          <w:smallCaps/>
        </w:rPr>
        <w:tab/>
      </w:r>
      <w:r>
        <w:tab/>
      </w:r>
      <w:r>
        <w:tab/>
        <w:t>see</w:t>
      </w:r>
      <w:r>
        <w:tab/>
      </w:r>
      <w:r>
        <w:tab/>
      </w:r>
      <w:r>
        <w:tab/>
      </w:r>
      <w:r>
        <w:tab/>
      </w:r>
      <w:r>
        <w:tab/>
      </w:r>
      <w:r>
        <w:tab/>
      </w:r>
      <w:r>
        <w:tab/>
      </w:r>
      <w:r>
        <w:tab/>
      </w:r>
      <w:r>
        <w:tab/>
      </w:r>
      <w:r>
        <w:tab/>
      </w:r>
      <w:r>
        <w:tab/>
      </w:r>
      <w:r w:rsidRPr="00343AAC">
        <w:t>‘it has seen hit’</w:t>
      </w:r>
    </w:p>
    <w:p w14:paraId="0E538995" w14:textId="77777777" w:rsidR="00902E77" w:rsidRPr="00343AAC" w:rsidRDefault="00902E77" w:rsidP="00DD3440">
      <w:pPr>
        <w:pStyle w:val="Index1"/>
      </w:pPr>
      <w:r>
        <w:tab/>
      </w:r>
      <w:r>
        <w:tab/>
      </w:r>
      <w:r>
        <w:tab/>
        <w:t>d.</w:t>
      </w:r>
      <w:r>
        <w:tab/>
      </w:r>
      <w:r>
        <w:tab/>
      </w:r>
      <w:r w:rsidRPr="00343AAC">
        <w:t>wī</w:t>
      </w:r>
      <w:r w:rsidRPr="00343AAC">
        <w:tab/>
      </w:r>
      <w:r w:rsidRPr="00343AAC">
        <w:tab/>
      </w:r>
      <w:r w:rsidRPr="00343AAC">
        <w:tab/>
      </w:r>
      <w:r w:rsidRPr="00343AAC">
        <w:tab/>
      </w:r>
      <w:r w:rsidRPr="00343AAC">
        <w:tab/>
      </w:r>
      <w:r w:rsidRPr="00343AAC">
        <w:tab/>
      </w:r>
      <w:r w:rsidRPr="00343AAC">
        <w:tab/>
        <w:t>lí</w:t>
      </w:r>
      <w:r w:rsidRPr="00343AAC">
        <w:tab/>
      </w:r>
      <w:r w:rsidRPr="00343AAC">
        <w:tab/>
      </w:r>
      <w:r w:rsidRPr="00343AAC">
        <w:tab/>
      </w:r>
      <w:r w:rsidRPr="00343AAC">
        <w:tab/>
      </w:r>
      <w:r w:rsidRPr="00343AAC">
        <w:tab/>
      </w:r>
      <w:r w:rsidRPr="00343AAC">
        <w:tab/>
      </w:r>
      <w:r w:rsidRPr="00343AAC">
        <w:tab/>
      </w:r>
      <w:r w:rsidRPr="00343AAC">
        <w:tab/>
      </w:r>
      <w:r w:rsidRPr="00343AAC">
        <w:tab/>
      </w:r>
      <w:r>
        <w:t>ɲ</w:t>
      </w:r>
      <w:r w:rsidRPr="00204510">
        <w:t>ã̀</w:t>
      </w:r>
      <w:r w:rsidRPr="00343AAC">
        <w:tab/>
      </w:r>
      <w:r w:rsidRPr="00343AAC">
        <w:tab/>
      </w:r>
      <w:r w:rsidRPr="00343AAC">
        <w:tab/>
      </w:r>
      <w:r w:rsidRPr="00343AAC">
        <w:tab/>
      </w:r>
      <w:r w:rsidRPr="00343AAC">
        <w:tab/>
      </w:r>
      <w:r w:rsidRPr="00343AAC">
        <w:tab/>
      </w:r>
      <w:r w:rsidRPr="00343AAC">
        <w:tab/>
        <w:t>→</w:t>
      </w:r>
      <w:r>
        <w:tab/>
      </w:r>
      <w:r>
        <w:tab/>
      </w:r>
      <w:r>
        <w:tab/>
      </w:r>
      <w:r>
        <w:tab/>
        <w:t>wíl ɲ</w:t>
      </w:r>
      <w:r w:rsidRPr="00204510">
        <w:t>ã̀</w:t>
      </w:r>
    </w:p>
    <w:p w14:paraId="35D1D49F"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rsidRPr="003C27AF">
        <w:rPr>
          <w:smallCaps/>
        </w:rPr>
        <w:t xml:space="preserve">pro3.3sg   </w:t>
      </w:r>
      <w:r w:rsidRPr="003C27AF">
        <w:rPr>
          <w:smallCaps/>
        </w:rPr>
        <w:tab/>
        <w:t>pro3.3sg</w:t>
      </w:r>
      <w:r>
        <w:tab/>
      </w:r>
      <w:r>
        <w:tab/>
      </w:r>
      <w:r>
        <w:tab/>
      </w:r>
      <w:r w:rsidRPr="00343AAC">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rsidRPr="00343AAC">
        <w:t>‘he has seen him’</w:t>
      </w:r>
    </w:p>
    <w:p w14:paraId="4DD6BA24" w14:textId="77777777" w:rsidR="00902E77" w:rsidRPr="00343AAC" w:rsidRDefault="00902E77" w:rsidP="00DD3440">
      <w:pPr>
        <w:pStyle w:val="Index1"/>
      </w:pPr>
      <w:r w:rsidRPr="00343AAC">
        <w:lastRenderedPageBreak/>
        <w:tab/>
      </w:r>
      <w:r w:rsidRPr="00343AAC">
        <w:tab/>
      </w:r>
      <w:r w:rsidRPr="00343AAC">
        <w:tab/>
      </w:r>
      <w:r>
        <w:t>e.</w:t>
      </w:r>
      <w:r>
        <w:tab/>
      </w:r>
      <w:r>
        <w:tab/>
      </w:r>
      <w:r w:rsidRPr="00343AAC">
        <w:t>kē</w:t>
      </w:r>
      <w:r w:rsidRPr="00343AAC">
        <w:tab/>
      </w:r>
      <w:r w:rsidRPr="00343AAC">
        <w:tab/>
      </w:r>
      <w:r w:rsidRPr="00343AAC">
        <w:tab/>
      </w:r>
      <w:r w:rsidRPr="00343AAC">
        <w:tab/>
      </w:r>
      <w:r w:rsidRPr="00343AAC">
        <w:tab/>
      </w:r>
      <w:r w:rsidRPr="00343AAC">
        <w:tab/>
      </w:r>
      <w:r w:rsidRPr="00343AAC">
        <w:tab/>
        <w:t>lí</w:t>
      </w:r>
      <w:r w:rsidRPr="00343AAC">
        <w:tab/>
      </w:r>
      <w:r w:rsidRPr="00343AAC">
        <w:tab/>
      </w:r>
      <w:r w:rsidRPr="00343AAC">
        <w:tab/>
      </w:r>
      <w:r w:rsidRPr="00343AAC">
        <w:tab/>
      </w:r>
      <w:r w:rsidRPr="00343AAC">
        <w:tab/>
      </w:r>
      <w:r w:rsidRPr="00343AAC">
        <w:tab/>
      </w:r>
      <w:r w:rsidRPr="00343AAC">
        <w:tab/>
      </w:r>
      <w:r w:rsidRPr="00343AAC">
        <w:tab/>
      </w:r>
      <w:r w:rsidRPr="00343AAC">
        <w:tab/>
      </w:r>
      <w:r>
        <w:t>ɲ</w:t>
      </w:r>
      <w:r w:rsidRPr="00204510">
        <w:t>ã̀</w:t>
      </w:r>
      <w:r w:rsidRPr="00343AAC">
        <w:tab/>
      </w:r>
      <w:r w:rsidRPr="00343AAC">
        <w:tab/>
      </w:r>
      <w:r w:rsidRPr="00343AAC">
        <w:tab/>
      </w:r>
      <w:r w:rsidRPr="00343AAC">
        <w:tab/>
      </w:r>
      <w:r w:rsidRPr="00343AAC">
        <w:tab/>
      </w:r>
      <w:r w:rsidRPr="00343AAC">
        <w:tab/>
      </w:r>
      <w:r w:rsidRPr="00343AAC">
        <w:tab/>
        <w:t>→</w:t>
      </w:r>
      <w:r>
        <w:tab/>
      </w:r>
      <w:r>
        <w:tab/>
      </w:r>
      <w:r>
        <w:tab/>
      </w:r>
      <w:r>
        <w:tab/>
        <w:t>kél ɲ</w:t>
      </w:r>
      <w:r w:rsidRPr="00204510">
        <w:t>ã̀</w:t>
      </w:r>
    </w:p>
    <w:p w14:paraId="41AFE3E0"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rsidRPr="003C27AF">
        <w:rPr>
          <w:smallCaps/>
        </w:rPr>
        <w:t xml:space="preserve">pro2.3pl   </w:t>
      </w:r>
      <w:r w:rsidRPr="003C27AF">
        <w:rPr>
          <w:smallCaps/>
        </w:rPr>
        <w:tab/>
      </w:r>
      <w:r w:rsidRPr="003C27AF">
        <w:rPr>
          <w:smallCaps/>
        </w:rPr>
        <w:tab/>
        <w:t>pro3.3sg</w:t>
      </w:r>
      <w:r>
        <w:tab/>
      </w:r>
      <w:r>
        <w:tab/>
      </w:r>
      <w:r w:rsidRPr="00343AAC">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t xml:space="preserve"> </w:t>
      </w:r>
      <w:r>
        <w:tab/>
      </w:r>
      <w:r w:rsidRPr="00343AAC">
        <w:t>‘they have seen him’</w:t>
      </w:r>
    </w:p>
    <w:p w14:paraId="13C5D854" w14:textId="77777777" w:rsidR="00902E77" w:rsidRPr="00343AAC" w:rsidRDefault="00902E77" w:rsidP="00DD3440">
      <w:pPr>
        <w:pStyle w:val="Index1"/>
      </w:pPr>
      <w:r w:rsidRPr="00343AAC">
        <w:tab/>
      </w:r>
      <w:r w:rsidRPr="00343AAC">
        <w:tab/>
      </w:r>
      <w:r w:rsidRPr="00343AAC">
        <w:tab/>
      </w:r>
      <w:r>
        <w:t>f.</w:t>
      </w:r>
      <w:r w:rsidRPr="00343AAC">
        <w:tab/>
      </w:r>
      <w:r w:rsidRPr="00343AAC">
        <w:tab/>
      </w:r>
      <w:r w:rsidRPr="00343AAC">
        <w:tab/>
        <w:t>pē</w:t>
      </w:r>
      <w:r w:rsidRPr="00343AAC">
        <w:tab/>
      </w:r>
      <w:r w:rsidRPr="00343AAC">
        <w:tab/>
      </w:r>
      <w:r w:rsidRPr="00343AAC">
        <w:tab/>
      </w:r>
      <w:r w:rsidRPr="00343AAC">
        <w:tab/>
      </w:r>
      <w:r w:rsidRPr="00343AAC">
        <w:tab/>
      </w:r>
      <w:r w:rsidRPr="00343AAC">
        <w:tab/>
      </w:r>
      <w:r w:rsidRPr="00343AAC">
        <w:tab/>
        <w:t>lí</w:t>
      </w:r>
      <w:r w:rsidRPr="00343AAC">
        <w:tab/>
      </w:r>
      <w:r w:rsidRPr="00343AAC">
        <w:tab/>
      </w:r>
      <w:r w:rsidRPr="00343AAC">
        <w:tab/>
      </w:r>
      <w:r w:rsidRPr="00343AAC">
        <w:tab/>
      </w:r>
      <w:r w:rsidRPr="00343AAC">
        <w:tab/>
      </w:r>
      <w:r w:rsidRPr="00343AAC">
        <w:tab/>
      </w:r>
      <w:r w:rsidRPr="00343AAC">
        <w:tab/>
      </w:r>
      <w:r w:rsidRPr="00343AAC">
        <w:tab/>
      </w:r>
      <w:r w:rsidRPr="00343AAC">
        <w:tab/>
      </w:r>
      <w:r>
        <w:t>ɲ</w:t>
      </w:r>
      <w:r w:rsidRPr="00204510">
        <w:t>ã̀</w:t>
      </w:r>
      <w:r w:rsidRPr="00343AAC">
        <w:tab/>
      </w:r>
      <w:r w:rsidRPr="00343AAC">
        <w:tab/>
      </w:r>
      <w:r w:rsidRPr="00343AAC">
        <w:tab/>
      </w:r>
      <w:r w:rsidRPr="00343AAC">
        <w:tab/>
      </w:r>
      <w:r w:rsidRPr="00343AAC">
        <w:tab/>
      </w:r>
      <w:r w:rsidRPr="00343AAC">
        <w:tab/>
      </w:r>
      <w:r w:rsidRPr="00343AAC">
        <w:tab/>
        <w:t>→</w:t>
      </w:r>
      <w:r>
        <w:tab/>
      </w:r>
      <w:r>
        <w:tab/>
      </w:r>
      <w:r>
        <w:tab/>
      </w:r>
      <w:r>
        <w:tab/>
        <w:t>pél ɲ</w:t>
      </w:r>
      <w:r w:rsidRPr="00204510">
        <w:t>ã̀</w:t>
      </w:r>
    </w:p>
    <w:p w14:paraId="2808BABA" w14:textId="77777777" w:rsidR="00902E77" w:rsidRPr="00343AAC" w:rsidRDefault="00902E77" w:rsidP="00DD3440">
      <w:pPr>
        <w:pStyle w:val="Index1"/>
      </w:pPr>
      <w:r w:rsidRPr="00343AAC">
        <w:tab/>
      </w:r>
      <w:r w:rsidRPr="00343AAC">
        <w:tab/>
      </w:r>
      <w:r w:rsidRPr="00343AAC">
        <w:tab/>
      </w:r>
      <w:r w:rsidRPr="00343AAC">
        <w:tab/>
      </w:r>
      <w:r w:rsidRPr="00343AAC">
        <w:tab/>
      </w:r>
      <w:r w:rsidRPr="00343AAC">
        <w:tab/>
      </w:r>
      <w:r>
        <w:rPr>
          <w:smallCaps/>
        </w:rPr>
        <w:t xml:space="preserve">pro3.3pl   </w:t>
      </w:r>
      <w:r>
        <w:rPr>
          <w:smallCaps/>
        </w:rPr>
        <w:tab/>
      </w:r>
      <w:r w:rsidRPr="003C27AF">
        <w:rPr>
          <w:smallCaps/>
        </w:rPr>
        <w:t>pro3.3sg</w:t>
      </w:r>
      <w:r>
        <w:tab/>
      </w:r>
      <w:r>
        <w:tab/>
      </w:r>
      <w:r>
        <w:tab/>
      </w:r>
      <w:r w:rsidRPr="00343AAC">
        <w:t>see</w:t>
      </w:r>
      <w:r w:rsidRPr="00343AAC">
        <w:tab/>
      </w:r>
      <w:r w:rsidRPr="00343AAC">
        <w:tab/>
      </w:r>
      <w:r w:rsidRPr="00343AAC">
        <w:tab/>
      </w:r>
      <w:r w:rsidRPr="00343AAC">
        <w:tab/>
      </w:r>
      <w:r w:rsidRPr="00343AAC">
        <w:tab/>
      </w:r>
      <w:r w:rsidRPr="00343AAC">
        <w:tab/>
      </w:r>
      <w:r w:rsidRPr="00343AAC">
        <w:tab/>
      </w:r>
      <w:r w:rsidRPr="00343AAC">
        <w:tab/>
      </w:r>
      <w:r w:rsidRPr="00343AAC">
        <w:tab/>
      </w:r>
      <w:r w:rsidRPr="00343AAC">
        <w:tab/>
      </w:r>
      <w:r>
        <w:tab/>
      </w:r>
      <w:r w:rsidRPr="00343AAC">
        <w:t xml:space="preserve">‘they have seen him’ </w:t>
      </w:r>
    </w:p>
    <w:p w14:paraId="71F02B7D" w14:textId="77777777" w:rsidR="00902E77" w:rsidRPr="00343AAC" w:rsidRDefault="00902E77" w:rsidP="00DD3440">
      <w:pPr>
        <w:pStyle w:val="Index1"/>
      </w:pPr>
      <w:r w:rsidRPr="00343AAC">
        <w:tab/>
      </w:r>
      <w:r w:rsidRPr="00343AAC">
        <w:tab/>
      </w:r>
      <w:r w:rsidRPr="00343AAC">
        <w:tab/>
      </w:r>
    </w:p>
    <w:p w14:paraId="25C143E9" w14:textId="769719D9" w:rsidR="00902E77" w:rsidRPr="00090A6E" w:rsidRDefault="00902E77" w:rsidP="00090A6E">
      <w:pPr>
        <w:pStyle w:val="lsSection1"/>
        <w:ind w:left="360"/>
      </w:pPr>
      <w:r w:rsidRPr="00090A6E">
        <w:t>Loanwords</w:t>
      </w:r>
    </w:p>
    <w:p w14:paraId="09321B36" w14:textId="29C06334" w:rsidR="007C0B13" w:rsidRPr="009221FE" w:rsidRDefault="00DF6410" w:rsidP="009221FE">
      <w:pPr>
        <w:keepNext w:val="0"/>
        <w:widowControl/>
        <w:suppressAutoHyphens w:val="0"/>
        <w:spacing w:after="0" w:line="240" w:lineRule="auto"/>
        <w:rPr>
          <w:rFonts w:eastAsia="Times New Roman" w:cs="Times New Roman"/>
          <w:sz w:val="25"/>
          <w:szCs w:val="25"/>
          <w:lang w:eastAsia="de-DE" w:bidi="ar-SA"/>
        </w:rPr>
      </w:pPr>
      <w:r w:rsidRPr="00DF6410">
        <w:rPr>
          <w:rFonts w:eastAsia="Times New Roman" w:cs="Times New Roman"/>
          <w:sz w:val="25"/>
          <w:szCs w:val="25"/>
          <w:lang w:eastAsia="de-DE" w:bidi="ar-SA"/>
        </w:rPr>
        <w:t xml:space="preserve"> </w:t>
      </w:r>
      <w:r w:rsidR="00902E77">
        <w:t>Loanwords are a good place to verify the generalizations obtained for constraining the syllable structure of a language</w:t>
      </w:r>
      <w:r w:rsidR="007C0B13">
        <w:t>. They</w:t>
      </w:r>
      <w:r w:rsidR="002B2FC1">
        <w:t xml:space="preserve"> </w:t>
      </w:r>
      <w:r w:rsidR="008D4437" w:rsidRPr="007C0B13">
        <w:rPr>
          <w:rFonts w:eastAsia="Times New Roman" w:cs="Times New Roman"/>
          <w:iCs/>
          <w:lang w:eastAsia="de-DE" w:bidi="ar-SA"/>
        </w:rPr>
        <w:t>validate syllable structural processes in Fròʔò</w:t>
      </w:r>
      <w:r w:rsidR="007C0B13" w:rsidRPr="007C0B13">
        <w:rPr>
          <w:rFonts w:eastAsia="Times New Roman" w:cs="Times New Roman"/>
          <w:lang w:eastAsia="de-DE" w:bidi="ar-SA"/>
        </w:rPr>
        <w:t xml:space="preserve"> that have been discussed in the previous sections of this article</w:t>
      </w:r>
      <w:r w:rsidR="007C0B13">
        <w:rPr>
          <w:rFonts w:eastAsia="Times New Roman" w:cs="Times New Roman"/>
          <w:lang w:eastAsia="de-DE" w:bidi="ar-SA"/>
        </w:rPr>
        <w:t>.</w:t>
      </w:r>
    </w:p>
    <w:p w14:paraId="45D2BB3B" w14:textId="3A709C5A" w:rsidR="00902E77" w:rsidRDefault="007C0B13" w:rsidP="00362F52">
      <w:r>
        <w:rPr>
          <w:rFonts w:eastAsia="Times New Roman" w:cs="Times New Roman"/>
          <w:lang w:eastAsia="de-DE" w:bidi="ar-SA"/>
        </w:rPr>
        <w:t>Loanword phonologies have received much attention in the last decades, see for instance Ito &amp; Mester</w:t>
      </w:r>
      <w:r w:rsidR="00134772">
        <w:rPr>
          <w:rFonts w:eastAsia="Times New Roman" w:cs="Times New Roman"/>
          <w:lang w:eastAsia="de-DE" w:bidi="ar-SA"/>
        </w:rPr>
        <w:t xml:space="preserve"> (1995)</w:t>
      </w:r>
      <w:r>
        <w:rPr>
          <w:rFonts w:eastAsia="Times New Roman" w:cs="Times New Roman"/>
          <w:lang w:eastAsia="de-DE" w:bidi="ar-SA"/>
        </w:rPr>
        <w:t>, Silverman</w:t>
      </w:r>
      <w:r w:rsidR="00E817C7">
        <w:rPr>
          <w:rFonts w:eastAsia="Times New Roman" w:cs="Times New Roman"/>
          <w:lang w:eastAsia="de-DE" w:bidi="ar-SA"/>
        </w:rPr>
        <w:t xml:space="preserve"> (1992)</w:t>
      </w:r>
      <w:r>
        <w:rPr>
          <w:rFonts w:eastAsia="Times New Roman" w:cs="Times New Roman"/>
          <w:lang w:eastAsia="de-DE" w:bidi="ar-SA"/>
        </w:rPr>
        <w:t>,</w:t>
      </w:r>
      <w:r w:rsidR="00011CC6" w:rsidRPr="00011CC6">
        <w:t xml:space="preserve"> </w:t>
      </w:r>
      <w:r w:rsidR="00011CC6">
        <w:t>Peperkamp &amp; Dupoux (2003)</w:t>
      </w:r>
      <w:r>
        <w:rPr>
          <w:rFonts w:eastAsia="Times New Roman" w:cs="Times New Roman"/>
          <w:lang w:eastAsia="de-DE" w:bidi="ar-SA"/>
        </w:rPr>
        <w:t xml:space="preserve"> and others.</w:t>
      </w:r>
      <w:r w:rsidR="00D6108B">
        <w:rPr>
          <w:rFonts w:eastAsia="Times New Roman" w:cs="Times New Roman"/>
          <w:lang w:eastAsia="de-DE" w:bidi="ar-SA"/>
        </w:rPr>
        <w:t xml:space="preserve"> They shape the phonological structure of new words entering the language and impose native phonotactic and segmental constraints on them. Speakers of </w:t>
      </w:r>
      <w:r w:rsidR="00362F52">
        <w:rPr>
          <w:rFonts w:eastAsia="Times New Roman" w:cs="Times New Roman"/>
          <w:lang w:eastAsia="de-DE" w:bidi="ar-SA"/>
        </w:rPr>
        <w:t>a language confronted</w:t>
      </w:r>
      <w:r w:rsidR="00D6108B">
        <w:rPr>
          <w:rFonts w:eastAsia="Times New Roman" w:cs="Times New Roman"/>
          <w:lang w:eastAsia="de-DE" w:bidi="ar-SA"/>
        </w:rPr>
        <w:t xml:space="preserve"> with the task of articulate foreign words adjust </w:t>
      </w:r>
      <w:r w:rsidR="00E817C7">
        <w:rPr>
          <w:rFonts w:eastAsia="Times New Roman" w:cs="Times New Roman"/>
          <w:lang w:eastAsia="de-DE" w:bidi="ar-SA"/>
        </w:rPr>
        <w:t>the phonolo</w:t>
      </w:r>
      <w:r w:rsidR="00362F52">
        <w:rPr>
          <w:rFonts w:eastAsia="Times New Roman" w:cs="Times New Roman"/>
          <w:lang w:eastAsia="de-DE" w:bidi="ar-SA"/>
        </w:rPr>
        <w:t>gical shape of these words</w:t>
      </w:r>
      <w:r w:rsidR="00D6108B">
        <w:rPr>
          <w:rFonts w:eastAsia="Times New Roman" w:cs="Times New Roman"/>
          <w:lang w:eastAsia="de-DE" w:bidi="ar-SA"/>
        </w:rPr>
        <w:t xml:space="preserve"> to render the</w:t>
      </w:r>
      <w:r w:rsidR="00362F52">
        <w:rPr>
          <w:rFonts w:eastAsia="Times New Roman" w:cs="Times New Roman"/>
          <w:lang w:eastAsia="de-DE" w:bidi="ar-SA"/>
        </w:rPr>
        <w:t>m</w:t>
      </w:r>
      <w:r w:rsidR="00D6108B">
        <w:rPr>
          <w:rFonts w:eastAsia="Times New Roman" w:cs="Times New Roman"/>
          <w:lang w:eastAsia="de-DE" w:bidi="ar-SA"/>
        </w:rPr>
        <w:t xml:space="preserve"> </w:t>
      </w:r>
      <w:r w:rsidR="00E817C7">
        <w:rPr>
          <w:rFonts w:eastAsia="Times New Roman" w:cs="Times New Roman"/>
          <w:lang w:eastAsia="de-DE" w:bidi="ar-SA"/>
        </w:rPr>
        <w:t>m</w:t>
      </w:r>
      <w:r w:rsidR="00D6108B">
        <w:rPr>
          <w:rFonts w:eastAsia="Times New Roman" w:cs="Times New Roman"/>
          <w:lang w:eastAsia="de-DE" w:bidi="ar-SA"/>
        </w:rPr>
        <w:t xml:space="preserve">ore native. This </w:t>
      </w:r>
      <w:r w:rsidR="00E817C7">
        <w:rPr>
          <w:rFonts w:eastAsia="Times New Roman" w:cs="Times New Roman"/>
          <w:lang w:eastAsia="de-DE" w:bidi="ar-SA"/>
        </w:rPr>
        <w:t xml:space="preserve">implies that the segments of the foreign words need to be </w:t>
      </w:r>
      <w:r w:rsidR="00362F52">
        <w:rPr>
          <w:rFonts w:eastAsia="Times New Roman" w:cs="Times New Roman"/>
          <w:lang w:eastAsia="de-DE" w:bidi="ar-SA"/>
        </w:rPr>
        <w:t>adapted to the native phonemic inventory</w:t>
      </w:r>
      <w:r w:rsidR="00E817C7">
        <w:rPr>
          <w:rFonts w:eastAsia="Times New Roman" w:cs="Times New Roman"/>
          <w:lang w:eastAsia="de-DE" w:bidi="ar-SA"/>
        </w:rPr>
        <w:t xml:space="preserve"> in case they are not from the start. Moreover, and this is what we are primarily interested here, the </w:t>
      </w:r>
      <w:r w:rsidR="00362F52">
        <w:rPr>
          <w:rFonts w:eastAsia="Times New Roman" w:cs="Times New Roman"/>
          <w:lang w:eastAsia="de-DE" w:bidi="ar-SA"/>
        </w:rPr>
        <w:t>constraints on the syllable structure</w:t>
      </w:r>
      <w:r w:rsidR="00E817C7">
        <w:rPr>
          <w:rFonts w:eastAsia="Times New Roman" w:cs="Times New Roman"/>
          <w:lang w:eastAsia="de-DE" w:bidi="ar-SA"/>
        </w:rPr>
        <w:t xml:space="preserve"> of the borrowing language need to be respected.</w:t>
      </w:r>
      <w:r w:rsidR="00D6108B">
        <w:rPr>
          <w:rFonts w:eastAsia="Times New Roman" w:cs="Times New Roman"/>
          <w:lang w:eastAsia="de-DE" w:bidi="ar-SA"/>
        </w:rPr>
        <w:t xml:space="preserve"> </w:t>
      </w:r>
      <w:r w:rsidR="00E817C7" w:rsidRPr="00E817C7">
        <w:rPr>
          <w:rFonts w:eastAsia="Times New Roman" w:cs="Times New Roman"/>
          <w:lang w:eastAsia="de-DE" w:bidi="ar-SA"/>
        </w:rPr>
        <w:t>Silverman</w:t>
      </w:r>
      <w:r w:rsidR="00362F52">
        <w:rPr>
          <w:rFonts w:eastAsia="Times New Roman" w:cs="Times New Roman"/>
          <w:lang w:eastAsia="de-DE" w:bidi="ar-SA"/>
        </w:rPr>
        <w:t xml:space="preserve"> (1992)</w:t>
      </w:r>
      <w:r w:rsidR="00E817C7" w:rsidRPr="00E817C7">
        <w:rPr>
          <w:rFonts w:eastAsia="Times New Roman" w:cs="Times New Roman"/>
          <w:lang w:eastAsia="de-DE" w:bidi="ar-SA"/>
        </w:rPr>
        <w:t xml:space="preserve"> made a distinction between two adaptation tasks: at the </w:t>
      </w:r>
      <w:r w:rsidR="00362F52">
        <w:rPr>
          <w:rFonts w:eastAsia="Times New Roman" w:cs="Times New Roman"/>
          <w:lang w:eastAsia="de-DE" w:bidi="ar-SA"/>
        </w:rPr>
        <w:t>‘</w:t>
      </w:r>
      <w:r w:rsidR="00E817C7" w:rsidRPr="00E817C7">
        <w:rPr>
          <w:rFonts w:eastAsia="Times New Roman" w:cs="Times New Roman"/>
          <w:lang w:eastAsia="de-DE" w:bidi="ar-SA"/>
        </w:rPr>
        <w:t>Perceptual Level</w:t>
      </w:r>
      <w:r w:rsidR="00362F52">
        <w:rPr>
          <w:rFonts w:eastAsia="Times New Roman" w:cs="Times New Roman"/>
          <w:lang w:eastAsia="de-DE" w:bidi="ar-SA"/>
        </w:rPr>
        <w:t>’</w:t>
      </w:r>
      <w:r w:rsidR="00E817C7" w:rsidRPr="00E817C7">
        <w:rPr>
          <w:rFonts w:eastAsia="Times New Roman" w:cs="Times New Roman"/>
          <w:lang w:eastAsia="de-DE" w:bidi="ar-SA"/>
        </w:rPr>
        <w:t>, the acoustic input, or the acoustic image that the speaker has of the foreign word, is interpreted as a string of native segments.</w:t>
      </w:r>
      <w:r w:rsidR="00E817C7">
        <w:rPr>
          <w:rFonts w:eastAsia="Times New Roman" w:cs="Times New Roman"/>
          <w:lang w:eastAsia="de-DE" w:bidi="ar-SA"/>
        </w:rPr>
        <w:t xml:space="preserve"> At the </w:t>
      </w:r>
      <w:r w:rsidR="00362F52">
        <w:rPr>
          <w:rFonts w:eastAsia="Times New Roman" w:cs="Times New Roman"/>
          <w:lang w:eastAsia="de-DE" w:bidi="ar-SA"/>
        </w:rPr>
        <w:t>‘Operative L</w:t>
      </w:r>
      <w:r w:rsidR="00E817C7">
        <w:rPr>
          <w:rFonts w:eastAsia="Times New Roman" w:cs="Times New Roman"/>
          <w:lang w:eastAsia="de-DE" w:bidi="ar-SA"/>
        </w:rPr>
        <w:t>evel</w:t>
      </w:r>
      <w:r w:rsidR="00362F52">
        <w:rPr>
          <w:rFonts w:eastAsia="Times New Roman" w:cs="Times New Roman"/>
          <w:lang w:eastAsia="de-DE" w:bidi="ar-SA"/>
        </w:rPr>
        <w:t>’</w:t>
      </w:r>
      <w:r w:rsidR="00E817C7">
        <w:rPr>
          <w:rFonts w:eastAsia="Times New Roman" w:cs="Times New Roman"/>
          <w:lang w:eastAsia="de-DE" w:bidi="ar-SA"/>
        </w:rPr>
        <w:t xml:space="preserve">, all segments are assigned licit positions in the </w:t>
      </w:r>
      <w:r w:rsidR="00362F52">
        <w:rPr>
          <w:rFonts w:eastAsia="Times New Roman" w:cs="Times New Roman"/>
          <w:lang w:eastAsia="de-DE" w:bidi="ar-SA"/>
        </w:rPr>
        <w:t>syllables</w:t>
      </w:r>
      <w:r w:rsidR="00E817C7">
        <w:rPr>
          <w:rFonts w:eastAsia="Times New Roman" w:cs="Times New Roman"/>
          <w:lang w:eastAsia="de-DE" w:bidi="ar-SA"/>
        </w:rPr>
        <w:t xml:space="preserve">. </w:t>
      </w:r>
      <w:r w:rsidR="007A6908">
        <w:rPr>
          <w:rFonts w:eastAsia="Times New Roman" w:cs="Times New Roman"/>
          <w:lang w:eastAsia="de-DE" w:bidi="ar-SA"/>
        </w:rPr>
        <w:t>However, t</w:t>
      </w:r>
      <w:r w:rsidR="00E817C7">
        <w:rPr>
          <w:rFonts w:eastAsia="Times New Roman" w:cs="Times New Roman"/>
          <w:lang w:eastAsia="de-DE" w:bidi="ar-SA"/>
        </w:rPr>
        <w:t xml:space="preserve">he two levels are not always clearly separated from each other. An illicit consonant in the coda for instance can be accommodated in (at least) two ways: either it is replaced by a licit consonant that may happen to be similar to the original one. Alternatively, the syllable structure can be repaired by adding a vowel, so that the illicit coda is adapted as the onset of a new syllable, or the coda is deleted altogether. </w:t>
      </w:r>
      <w:r w:rsidR="008D4437" w:rsidRPr="00343AAC">
        <w:t>Consider</w:t>
      </w:r>
      <w:r w:rsidR="008D4437">
        <w:t xml:space="preserve"> first</w:t>
      </w:r>
      <w:r w:rsidR="008D4437" w:rsidRPr="00343AAC">
        <w:t xml:space="preserve"> the examples</w:t>
      </w:r>
      <w:r w:rsidR="008D4437">
        <w:t xml:space="preserve"> in </w:t>
      </w:r>
      <w:r w:rsidR="008D4437">
        <w:fldChar w:fldCharType="begin"/>
      </w:r>
      <w:r w:rsidR="008D4437">
        <w:instrText xml:space="preserve"> REF _Ref476049186 \r \h </w:instrText>
      </w:r>
      <w:r w:rsidR="008D4437">
        <w:fldChar w:fldCharType="separate"/>
      </w:r>
      <w:r w:rsidR="008D4437">
        <w:t>(41)</w:t>
      </w:r>
      <w:r w:rsidR="008D4437">
        <w:fldChar w:fldCharType="end"/>
      </w:r>
      <w:r w:rsidR="008D4437">
        <w:t xml:space="preserve"> showing how French words starting with [r] are adapted in </w:t>
      </w:r>
      <w:r w:rsidR="008D4437" w:rsidRPr="002828DB">
        <w:t>Fròʔò</w:t>
      </w:r>
      <w:r w:rsidR="008D4437" w:rsidRPr="00343AAC">
        <w:t>.</w:t>
      </w:r>
    </w:p>
    <w:p w14:paraId="485CF2EA" w14:textId="77777777" w:rsidR="00362F52" w:rsidRPr="00362F52" w:rsidRDefault="00362F52" w:rsidP="00362F52">
      <w:pPr>
        <w:rPr>
          <w:rFonts w:eastAsia="Times New Roman" w:cs="Times New Roman"/>
          <w:lang w:eastAsia="de-DE" w:bidi="ar-SA"/>
        </w:rPr>
      </w:pPr>
    </w:p>
    <w:p w14:paraId="4065A212" w14:textId="77777777" w:rsidR="00902E77" w:rsidRPr="00343AAC" w:rsidRDefault="00902E77" w:rsidP="00DD3440">
      <w:pPr>
        <w:pStyle w:val="Index1"/>
        <w:numPr>
          <w:ilvl w:val="0"/>
          <w:numId w:val="6"/>
        </w:numPr>
      </w:pPr>
      <w:r w:rsidRPr="00343AAC">
        <w:t xml:space="preserve"> </w:t>
      </w:r>
      <w:r w:rsidRPr="00343AAC">
        <w:tab/>
      </w:r>
      <w:bookmarkStart w:id="57" w:name="_Ref476049186"/>
      <w:r w:rsidRPr="00343AAC">
        <w:t>Loanwords</w:t>
      </w:r>
      <w:bookmarkEnd w:id="57"/>
      <w:r w:rsidRPr="00343AAC">
        <w:t xml:space="preserve"> </w:t>
      </w:r>
    </w:p>
    <w:p w14:paraId="16076C00" w14:textId="77777777" w:rsidR="00902E77" w:rsidRPr="00210330" w:rsidRDefault="00902E77" w:rsidP="00DD3440">
      <w:pPr>
        <w:pStyle w:val="Index1"/>
      </w:pPr>
      <w:r w:rsidRPr="00343AAC">
        <w:tab/>
      </w:r>
      <w:r w:rsidRPr="00343AAC">
        <w:tab/>
      </w:r>
      <w:r w:rsidRPr="00343AAC">
        <w:tab/>
      </w:r>
      <w:r w:rsidRPr="00343AAC">
        <w:tab/>
      </w:r>
      <w:r w:rsidRPr="00343AAC">
        <w:tab/>
      </w:r>
      <w:r>
        <w:tab/>
      </w:r>
      <w:r w:rsidRPr="00210330">
        <w:t xml:space="preserve">French </w:t>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t>Fròʔò</w:t>
      </w:r>
      <w:r w:rsidRPr="00210330">
        <w:tab/>
      </w:r>
      <w:r w:rsidRPr="00210330">
        <w:tab/>
      </w:r>
      <w:r w:rsidRPr="00210330">
        <w:tab/>
      </w:r>
      <w:r w:rsidRPr="00210330">
        <w:tab/>
      </w:r>
      <w:r w:rsidRPr="00210330">
        <w:tab/>
      </w:r>
      <w:r w:rsidRPr="00210330">
        <w:tab/>
      </w:r>
      <w:r w:rsidRPr="00210330">
        <w:tab/>
      </w:r>
      <w:r w:rsidRPr="00210330">
        <w:tab/>
        <w:t xml:space="preserve"> </w:t>
      </w:r>
    </w:p>
    <w:p w14:paraId="35C6FF36" w14:textId="77777777" w:rsidR="00902E77" w:rsidRPr="00210330" w:rsidRDefault="00902E77" w:rsidP="00DD3440">
      <w:pPr>
        <w:pStyle w:val="Index1"/>
      </w:pPr>
      <w:r w:rsidRPr="00210330">
        <w:tab/>
      </w:r>
      <w:r w:rsidRPr="00210330">
        <w:tab/>
      </w:r>
      <w:r w:rsidRPr="00210330">
        <w:tab/>
      </w:r>
      <w:r w:rsidRPr="00210330">
        <w:tab/>
        <w:t>a.</w:t>
      </w:r>
      <w:r w:rsidRPr="00210330">
        <w:tab/>
        <w:t xml:space="preserve">radio </w:t>
      </w:r>
      <w:r w:rsidRPr="00210330">
        <w:tab/>
      </w:r>
      <w:r w:rsidRPr="00210330">
        <w:tab/>
      </w:r>
      <w:r w:rsidRPr="00210330">
        <w:tab/>
      </w:r>
      <w:r w:rsidRPr="00210330">
        <w:tab/>
      </w:r>
      <w:r w:rsidRPr="00210330">
        <w:tab/>
      </w:r>
      <w:r w:rsidRPr="00210330">
        <w:tab/>
        <w:t>[ʁad</w:t>
      </w:r>
      <w:r w:rsidRPr="00210330">
        <w:rPr>
          <w:vertAlign w:val="superscript"/>
        </w:rPr>
        <w:t>j</w:t>
      </w:r>
      <w:r w:rsidRPr="00210330">
        <w:t>io]</w:t>
      </w:r>
      <w:r w:rsidRPr="00210330">
        <w:tab/>
        <w:t xml:space="preserve">     </w:t>
      </w:r>
      <w:r w:rsidRPr="00210330">
        <w:tab/>
        <w:t xml:space="preserve">→ </w:t>
      </w:r>
      <w:r w:rsidRPr="00210330">
        <w:tab/>
      </w:r>
      <w:r w:rsidRPr="00210330">
        <w:tab/>
      </w:r>
      <w:r w:rsidRPr="00210330">
        <w:tab/>
      </w:r>
      <w:r w:rsidRPr="00210330">
        <w:tab/>
        <w:t>[</w:t>
      </w:r>
      <w:r w:rsidRPr="00210330">
        <w:rPr>
          <w:lang w:val="en-GB"/>
        </w:rPr>
        <w:t>ā.</w:t>
      </w:r>
      <w:r w:rsidRPr="00210330">
        <w:t>r</w:t>
      </w:r>
      <w:r w:rsidRPr="00210330">
        <w:rPr>
          <w:lang w:val="en-GB"/>
        </w:rPr>
        <w:t>ā.</w:t>
      </w:r>
      <w:r w:rsidRPr="00210330">
        <w:rPr>
          <w:rFonts w:eastAsia="Calibri"/>
          <w:lang w:val="en-GB"/>
        </w:rPr>
        <w:t>ɉ</w:t>
      </w:r>
      <w:r w:rsidRPr="00210330">
        <w:t xml:space="preserve">íó] </w:t>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t>‘radio’</w:t>
      </w:r>
    </w:p>
    <w:p w14:paraId="2E3991D6" w14:textId="77777777" w:rsidR="00902E77" w:rsidRPr="00210330" w:rsidRDefault="00902E77" w:rsidP="00DD3440">
      <w:pPr>
        <w:pStyle w:val="Index1"/>
      </w:pPr>
      <w:r w:rsidRPr="00210330">
        <w:lastRenderedPageBreak/>
        <w:tab/>
      </w:r>
      <w:r w:rsidRPr="00210330">
        <w:tab/>
      </w:r>
      <w:r w:rsidRPr="00210330">
        <w:tab/>
      </w:r>
      <w:r w:rsidRPr="00210330">
        <w:tab/>
      </w:r>
      <w:r w:rsidRPr="00210330">
        <w:tab/>
      </w:r>
      <w:r w:rsidRPr="00210330">
        <w:tab/>
        <w:t xml:space="preserve">rateau </w:t>
      </w:r>
      <w:r w:rsidRPr="00210330">
        <w:tab/>
      </w:r>
      <w:r w:rsidRPr="00210330">
        <w:tab/>
      </w:r>
      <w:r w:rsidRPr="00210330">
        <w:tab/>
      </w:r>
      <w:r w:rsidRPr="00210330">
        <w:tab/>
      </w:r>
      <w:r w:rsidRPr="00210330">
        <w:tab/>
        <w:t xml:space="preserve">[ʁato]         </w:t>
      </w:r>
      <w:r w:rsidRPr="00210330">
        <w:tab/>
      </w:r>
      <w:r w:rsidRPr="00210330">
        <w:tab/>
        <w:t xml:space="preserve">→ </w:t>
      </w:r>
      <w:r w:rsidRPr="00210330">
        <w:tab/>
      </w:r>
      <w:r w:rsidRPr="00210330">
        <w:tab/>
      </w:r>
      <w:r w:rsidRPr="00210330">
        <w:tab/>
      </w:r>
      <w:r w:rsidRPr="00210330">
        <w:tab/>
        <w:t>[à.rà.t</w:t>
      </w:r>
      <w:r w:rsidRPr="00210330">
        <w:rPr>
          <w:lang w:val="en-GB"/>
        </w:rPr>
        <w:t>ō</w:t>
      </w:r>
      <w:r w:rsidRPr="00210330">
        <w:t>]/[hr</w:t>
      </w:r>
      <w:r w:rsidRPr="00210330">
        <w:rPr>
          <w:lang w:val="en-GB"/>
        </w:rPr>
        <w:t>ā.</w:t>
      </w:r>
      <w:r w:rsidRPr="00210330">
        <w:t>t</w:t>
      </w:r>
      <w:r w:rsidRPr="00210330">
        <w:rPr>
          <w:lang w:val="en-GB"/>
        </w:rPr>
        <w:t>ō</w:t>
      </w:r>
      <w:r w:rsidRPr="00210330">
        <w:t xml:space="preserve">] </w:t>
      </w:r>
      <w:r w:rsidRPr="00210330">
        <w:tab/>
      </w:r>
      <w:r w:rsidRPr="00210330">
        <w:tab/>
      </w:r>
      <w:r w:rsidRPr="00210330">
        <w:tab/>
        <w:t xml:space="preserve">  </w:t>
      </w:r>
      <w:r w:rsidRPr="00210330">
        <w:tab/>
      </w:r>
      <w:r w:rsidRPr="00210330">
        <w:tab/>
      </w:r>
      <w:r w:rsidRPr="00210330">
        <w:tab/>
      </w:r>
      <w:r w:rsidRPr="00210330">
        <w:tab/>
      </w:r>
      <w:r w:rsidRPr="00210330">
        <w:tab/>
      </w:r>
      <w:r w:rsidRPr="00210330">
        <w:tab/>
        <w:t xml:space="preserve">‘rake’ </w:t>
      </w:r>
    </w:p>
    <w:p w14:paraId="719C82B3" w14:textId="77777777" w:rsidR="00902E77" w:rsidRPr="00210330" w:rsidRDefault="00902E77" w:rsidP="00DD3440">
      <w:pPr>
        <w:pStyle w:val="Index1"/>
      </w:pPr>
      <w:r w:rsidRPr="00210330">
        <w:tab/>
      </w:r>
      <w:r w:rsidRPr="00210330">
        <w:tab/>
      </w:r>
      <w:r w:rsidRPr="00210330">
        <w:tab/>
      </w:r>
      <w:r w:rsidRPr="00210330">
        <w:tab/>
        <w:t xml:space="preserve">b. </w:t>
      </w:r>
      <w:r w:rsidRPr="00210330">
        <w:tab/>
        <w:t xml:space="preserve">robot </w:t>
      </w:r>
      <w:r w:rsidRPr="00210330">
        <w:tab/>
      </w:r>
      <w:r w:rsidRPr="00210330">
        <w:tab/>
      </w:r>
      <w:r w:rsidRPr="00210330">
        <w:tab/>
      </w:r>
      <w:r w:rsidRPr="00210330">
        <w:tab/>
      </w:r>
      <w:r w:rsidRPr="00210330">
        <w:tab/>
      </w:r>
      <w:r w:rsidRPr="00210330">
        <w:tab/>
        <w:t>[ʁ</w:t>
      </w:r>
      <w:r w:rsidRPr="00210330">
        <w:rPr>
          <w:lang w:val="en-GB"/>
        </w:rPr>
        <w:t>obo</w:t>
      </w:r>
      <w:r w:rsidRPr="00210330">
        <w:t>]</w:t>
      </w:r>
      <w:r w:rsidRPr="00210330">
        <w:tab/>
      </w:r>
      <w:r w:rsidRPr="00210330">
        <w:tab/>
      </w:r>
      <w:r w:rsidRPr="00210330">
        <w:tab/>
      </w:r>
      <w:r w:rsidRPr="00210330">
        <w:tab/>
      </w:r>
      <w:r w:rsidRPr="00210330">
        <w:tab/>
        <w:t xml:space="preserve">→ </w:t>
      </w:r>
      <w:r w:rsidRPr="00210330">
        <w:tab/>
      </w:r>
      <w:r w:rsidRPr="00210330">
        <w:tab/>
      </w:r>
      <w:r w:rsidRPr="00210330">
        <w:tab/>
      </w:r>
      <w:r w:rsidRPr="00210330">
        <w:tab/>
        <w:t>[h</w:t>
      </w:r>
      <w:r>
        <w:rPr>
          <w:lang w:val="en-GB"/>
        </w:rPr>
        <w:t>ò</w:t>
      </w:r>
      <w:r w:rsidRPr="00210330">
        <w:rPr>
          <w:lang w:val="en-GB"/>
        </w:rPr>
        <w:t>.</w:t>
      </w:r>
      <w:r w:rsidRPr="00210330">
        <w:t>r</w:t>
      </w:r>
      <w:r>
        <w:rPr>
          <w:lang w:val="en-GB"/>
        </w:rPr>
        <w:t>ò</w:t>
      </w:r>
      <w:r w:rsidRPr="00210330">
        <w:rPr>
          <w:lang w:val="en-GB"/>
        </w:rPr>
        <w:t>.</w:t>
      </w:r>
      <w:r w:rsidRPr="00210330">
        <w:t>b</w:t>
      </w:r>
      <w:r>
        <w:rPr>
          <w:lang w:val="en-GB"/>
        </w:rPr>
        <w:t>ó</w:t>
      </w:r>
      <w:r w:rsidRPr="00210330">
        <w:t>]/[hr</w:t>
      </w:r>
      <w:r w:rsidRPr="00210330">
        <w:rPr>
          <w:lang w:val="en-GB"/>
        </w:rPr>
        <w:t>ō.</w:t>
      </w:r>
      <w:r w:rsidRPr="00210330">
        <w:t>b</w:t>
      </w:r>
      <w:r w:rsidRPr="00210330">
        <w:rPr>
          <w:lang w:val="en-GB"/>
        </w:rPr>
        <w:t>ō</w:t>
      </w:r>
      <w:r w:rsidRPr="00210330">
        <w:t>]</w:t>
      </w:r>
      <w:r w:rsidRPr="00210330">
        <w:tab/>
      </w:r>
      <w:r w:rsidRPr="00210330">
        <w:tab/>
      </w:r>
      <w:r w:rsidRPr="00210330">
        <w:tab/>
      </w:r>
      <w:r w:rsidRPr="00210330">
        <w:tab/>
      </w:r>
      <w:r w:rsidRPr="00210330">
        <w:tab/>
      </w:r>
      <w:r w:rsidRPr="00210330">
        <w:tab/>
      </w:r>
      <w:r w:rsidRPr="00210330">
        <w:tab/>
      </w:r>
      <w:r w:rsidRPr="00210330">
        <w:tab/>
        <w:t xml:space="preserve">‘robot’  </w:t>
      </w:r>
    </w:p>
    <w:p w14:paraId="1C4F0391" w14:textId="77777777" w:rsidR="00902E77" w:rsidRPr="00210330" w:rsidRDefault="00902E77" w:rsidP="00DD3440">
      <w:pPr>
        <w:pStyle w:val="Index1"/>
      </w:pPr>
      <w:r w:rsidRPr="00210330">
        <w:tab/>
      </w:r>
      <w:r w:rsidRPr="00210330">
        <w:tab/>
      </w:r>
      <w:r w:rsidRPr="00210330">
        <w:tab/>
      </w:r>
      <w:r w:rsidRPr="00210330">
        <w:tab/>
      </w:r>
      <w:r w:rsidRPr="00210330">
        <w:tab/>
      </w:r>
      <w:r w:rsidRPr="00210330">
        <w:tab/>
        <w:t xml:space="preserve">regarder </w:t>
      </w:r>
      <w:r w:rsidRPr="00210330">
        <w:tab/>
      </w:r>
      <w:r w:rsidRPr="00210330">
        <w:tab/>
      </w:r>
      <w:r w:rsidRPr="00210330">
        <w:tab/>
        <w:t>[ʁəgaʁde]</w:t>
      </w:r>
      <w:r w:rsidRPr="00210330">
        <w:tab/>
      </w:r>
      <w:r w:rsidRPr="00210330">
        <w:tab/>
      </w:r>
      <w:r w:rsidRPr="00210330">
        <w:tab/>
        <w:t xml:space="preserve">→ </w:t>
      </w:r>
      <w:r w:rsidRPr="00210330">
        <w:tab/>
      </w:r>
      <w:r w:rsidRPr="00210330">
        <w:tab/>
      </w:r>
      <w:r w:rsidRPr="00210330">
        <w:tab/>
      </w:r>
      <w:r w:rsidRPr="00210330">
        <w:tab/>
        <w:t>[h</w:t>
      </w:r>
      <w:r w:rsidRPr="00210330">
        <w:rPr>
          <w:lang w:val="en-GB"/>
        </w:rPr>
        <w:t>ē</w:t>
      </w:r>
      <w:r>
        <w:rPr>
          <w:lang w:val="en-GB"/>
        </w:rPr>
        <w:t>.</w:t>
      </w:r>
      <w:r w:rsidRPr="00210330">
        <w:t>r</w:t>
      </w:r>
      <w:r w:rsidRPr="00210330">
        <w:rPr>
          <w:lang w:val="en-GB"/>
        </w:rPr>
        <w:t>ē</w:t>
      </w:r>
      <w:r>
        <w:rPr>
          <w:lang w:val="en-GB"/>
        </w:rPr>
        <w:t>.</w:t>
      </w:r>
      <w:r w:rsidRPr="00210330">
        <w:t>g</w:t>
      </w:r>
      <w:r w:rsidRPr="00210330">
        <w:rPr>
          <w:lang w:val="en-GB"/>
        </w:rPr>
        <w:t>ā</w:t>
      </w:r>
      <w:r w:rsidRPr="00210330">
        <w:t>.dé]/[hr</w:t>
      </w:r>
      <w:r w:rsidRPr="00210330">
        <w:rPr>
          <w:lang w:val="en-GB"/>
        </w:rPr>
        <w:t>ē</w:t>
      </w:r>
      <w:r>
        <w:rPr>
          <w:lang w:val="en-GB"/>
        </w:rPr>
        <w:t>.</w:t>
      </w:r>
      <w:r w:rsidRPr="00210330">
        <w:t>g</w:t>
      </w:r>
      <w:r w:rsidRPr="00210330">
        <w:rPr>
          <w:lang w:val="en-GB"/>
        </w:rPr>
        <w:t>ā</w:t>
      </w:r>
      <w:r w:rsidRPr="00210330">
        <w:t>.de]</w:t>
      </w:r>
      <w:r w:rsidRPr="00210330">
        <w:tab/>
      </w:r>
      <w:r w:rsidRPr="00210330">
        <w:tab/>
      </w:r>
      <w:r w:rsidRPr="00210330">
        <w:tab/>
      </w:r>
      <w:r w:rsidRPr="00210330">
        <w:tab/>
        <w:t xml:space="preserve">‘to look’  </w:t>
      </w:r>
    </w:p>
    <w:p w14:paraId="1E4892F1" w14:textId="77777777" w:rsidR="00902E77" w:rsidRPr="00210330" w:rsidRDefault="00902E77" w:rsidP="00DD3440">
      <w:pPr>
        <w:pStyle w:val="Index1"/>
      </w:pPr>
      <w:r w:rsidRPr="00210330">
        <w:tab/>
      </w:r>
      <w:r w:rsidRPr="00210330">
        <w:tab/>
      </w:r>
      <w:r w:rsidRPr="00210330">
        <w:tab/>
      </w:r>
      <w:r w:rsidRPr="00210330">
        <w:tab/>
      </w:r>
      <w:r w:rsidRPr="00210330">
        <w:tab/>
      </w:r>
      <w:r w:rsidRPr="00210330">
        <w:tab/>
        <w:t xml:space="preserve">Rémis </w:t>
      </w:r>
      <w:r w:rsidRPr="00210330">
        <w:tab/>
      </w:r>
      <w:r w:rsidRPr="00210330">
        <w:tab/>
      </w:r>
      <w:r w:rsidRPr="00210330">
        <w:tab/>
      </w:r>
      <w:r w:rsidRPr="00210330">
        <w:tab/>
      </w:r>
      <w:r w:rsidRPr="00210330">
        <w:tab/>
        <w:t>[ʁemi]</w:t>
      </w:r>
      <w:r w:rsidRPr="00210330">
        <w:tab/>
      </w:r>
      <w:r w:rsidRPr="00210330">
        <w:tab/>
      </w:r>
      <w:r w:rsidRPr="00210330">
        <w:tab/>
      </w:r>
      <w:r w:rsidRPr="00210330">
        <w:tab/>
      </w:r>
      <w:r w:rsidRPr="00210330">
        <w:tab/>
        <w:t xml:space="preserve">→ </w:t>
      </w:r>
      <w:r w:rsidRPr="00210330">
        <w:tab/>
      </w:r>
      <w:r w:rsidRPr="00210330">
        <w:tab/>
      </w:r>
      <w:r w:rsidRPr="00210330">
        <w:tab/>
      </w:r>
      <w:r w:rsidRPr="00210330">
        <w:tab/>
        <w:t>[h</w:t>
      </w:r>
      <w:r w:rsidRPr="00210330">
        <w:rPr>
          <w:lang w:val="en-GB"/>
        </w:rPr>
        <w:t>ē</w:t>
      </w:r>
      <w:r>
        <w:rPr>
          <w:lang w:val="en-GB"/>
        </w:rPr>
        <w:t>.</w:t>
      </w:r>
      <w:r w:rsidRPr="00210330">
        <w:t>r</w:t>
      </w:r>
      <w:r w:rsidRPr="00210330">
        <w:rPr>
          <w:lang w:val="en-GB"/>
        </w:rPr>
        <w:t>ē</w:t>
      </w:r>
      <w:r>
        <w:rPr>
          <w:lang w:val="en-GB"/>
        </w:rPr>
        <w:t>.</w:t>
      </w:r>
      <w:r w:rsidRPr="00210330">
        <w:t>mĩ́</w:t>
      </w:r>
      <w:r>
        <w:t>]/[hr</w:t>
      </w:r>
      <w:r w:rsidRPr="00210330">
        <w:rPr>
          <w:lang w:val="en-GB"/>
        </w:rPr>
        <w:t>ē</w:t>
      </w:r>
      <w:r>
        <w:rPr>
          <w:lang w:val="en-GB"/>
        </w:rPr>
        <w:t>.</w:t>
      </w:r>
      <w:r>
        <w:t>m</w:t>
      </w:r>
      <w:r w:rsidRPr="00210330">
        <w:t xml:space="preserve">ĩ́] </w:t>
      </w:r>
      <w:r w:rsidRPr="00210330">
        <w:tab/>
      </w:r>
      <w:r w:rsidRPr="00210330">
        <w:tab/>
      </w:r>
      <w:r w:rsidRPr="00210330">
        <w:tab/>
      </w:r>
      <w:r w:rsidRPr="00210330">
        <w:tab/>
      </w:r>
      <w:r w:rsidRPr="00210330">
        <w:tab/>
      </w:r>
      <w:r w:rsidRPr="00210330">
        <w:tab/>
      </w:r>
      <w:r w:rsidRPr="00210330">
        <w:tab/>
        <w:t xml:space="preserve">‘name’ </w:t>
      </w:r>
    </w:p>
    <w:p w14:paraId="6139E30B" w14:textId="77777777" w:rsidR="00902E77" w:rsidRPr="00210330" w:rsidRDefault="00902E77" w:rsidP="00DD3440">
      <w:pPr>
        <w:pStyle w:val="Index1"/>
      </w:pPr>
      <w:r w:rsidRPr="00210330">
        <w:tab/>
        <w:t xml:space="preserve">   </w:t>
      </w:r>
      <w:r w:rsidRPr="00210330">
        <w:tab/>
        <w:t xml:space="preserve">  c.</w:t>
      </w:r>
      <w:r w:rsidRPr="00210330">
        <w:tab/>
        <w:t xml:space="preserve">route </w:t>
      </w:r>
      <w:r w:rsidRPr="00210330">
        <w:tab/>
      </w:r>
      <w:r w:rsidRPr="00210330">
        <w:tab/>
      </w:r>
      <w:r w:rsidRPr="00210330">
        <w:tab/>
      </w:r>
      <w:r w:rsidRPr="00210330">
        <w:tab/>
      </w:r>
      <w:r w:rsidRPr="00210330">
        <w:tab/>
      </w:r>
      <w:r w:rsidRPr="00210330">
        <w:tab/>
        <w:t>[ʁut]</w:t>
      </w:r>
      <w:r w:rsidRPr="00210330">
        <w:tab/>
      </w:r>
      <w:r w:rsidRPr="00210330">
        <w:tab/>
      </w:r>
      <w:r w:rsidRPr="00210330">
        <w:tab/>
      </w:r>
      <w:r w:rsidRPr="00210330">
        <w:tab/>
      </w:r>
      <w:r w:rsidRPr="00210330">
        <w:tab/>
      </w:r>
      <w:r w:rsidRPr="00210330">
        <w:tab/>
        <w:t xml:space="preserve">→ </w:t>
      </w:r>
      <w:r w:rsidRPr="00210330">
        <w:tab/>
      </w:r>
      <w:r w:rsidRPr="00210330">
        <w:tab/>
      </w:r>
      <w:r w:rsidRPr="00210330">
        <w:tab/>
      </w:r>
      <w:r w:rsidRPr="00210330">
        <w:tab/>
        <w:t>[h</w:t>
      </w:r>
      <w:r>
        <w:t>rú.tì</w:t>
      </w:r>
      <w:r w:rsidRPr="00210330">
        <w:t>]</w:t>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rsidRPr="00210330">
        <w:tab/>
      </w:r>
      <w:r>
        <w:tab/>
      </w:r>
      <w:r w:rsidRPr="00210330">
        <w:t>‘road’</w:t>
      </w:r>
      <w:r w:rsidRPr="00210330">
        <w:tab/>
      </w:r>
      <w:r w:rsidRPr="00210330">
        <w:tab/>
      </w:r>
      <w:r w:rsidRPr="00210330">
        <w:tab/>
        <w:t xml:space="preserve"> </w:t>
      </w:r>
    </w:p>
    <w:p w14:paraId="04C7FF62" w14:textId="77777777" w:rsidR="00902E77" w:rsidRPr="00210330" w:rsidRDefault="00902E77" w:rsidP="00DD3440">
      <w:pPr>
        <w:pStyle w:val="Index1"/>
      </w:pPr>
    </w:p>
    <w:p w14:paraId="079CF2AD" w14:textId="3224344B" w:rsidR="00902E77" w:rsidRPr="007E56EB" w:rsidRDefault="00902E77" w:rsidP="005B4852">
      <w:pPr>
        <w:rPr>
          <w:bCs/>
        </w:rPr>
      </w:pPr>
      <w:r w:rsidRPr="007E56EB">
        <w:rPr>
          <w:bCs/>
        </w:rPr>
        <w:t>When the word starts with [</w:t>
      </w:r>
      <w:r w:rsidRPr="008112D9">
        <w:t>ʁ</w:t>
      </w:r>
      <w:r w:rsidRPr="007E56EB">
        <w:rPr>
          <w:bCs/>
        </w:rPr>
        <w:t>]</w:t>
      </w:r>
      <w:r>
        <w:rPr>
          <w:bCs/>
        </w:rPr>
        <w:t xml:space="preserve"> in French</w:t>
      </w:r>
      <w:r w:rsidRPr="007E56EB">
        <w:rPr>
          <w:bCs/>
        </w:rPr>
        <w:t xml:space="preserve">, </w:t>
      </w:r>
      <w:r>
        <w:rPr>
          <w:bCs/>
        </w:rPr>
        <w:t>its equivalent [r]</w:t>
      </w:r>
      <w:r w:rsidRPr="007E56EB">
        <w:rPr>
          <w:bCs/>
        </w:rPr>
        <w:t xml:space="preserve"> is </w:t>
      </w:r>
      <w:r>
        <w:rPr>
          <w:bCs/>
        </w:rPr>
        <w:t>dis</w:t>
      </w:r>
      <w:r w:rsidRPr="007E56EB">
        <w:rPr>
          <w:bCs/>
        </w:rPr>
        <w:t>allowed word-initially</w:t>
      </w:r>
      <w:r>
        <w:rPr>
          <w:bCs/>
        </w:rPr>
        <w:t xml:space="preserve"> in </w:t>
      </w:r>
      <w:r w:rsidRPr="002828DB">
        <w:t>Fròʔò</w:t>
      </w:r>
      <w:r>
        <w:rPr>
          <w:bCs/>
        </w:rPr>
        <w:t>.</w:t>
      </w:r>
      <w:r w:rsidRPr="007E56EB">
        <w:rPr>
          <w:bCs/>
        </w:rPr>
        <w:t xml:space="preserve"> </w:t>
      </w:r>
      <w:r w:rsidRPr="005B4852">
        <w:t>Three</w:t>
      </w:r>
      <w:r>
        <w:rPr>
          <w:bCs/>
        </w:rPr>
        <w:t xml:space="preserve"> repair</w:t>
      </w:r>
      <w:r w:rsidRPr="007E56EB">
        <w:rPr>
          <w:bCs/>
        </w:rPr>
        <w:t xml:space="preserve"> options are available</w:t>
      </w:r>
      <w:r>
        <w:rPr>
          <w:bCs/>
        </w:rPr>
        <w:t>, as shown in</w:t>
      </w:r>
      <w:r>
        <w:t xml:space="preserve"> </w:t>
      </w:r>
      <w:r>
        <w:fldChar w:fldCharType="begin"/>
      </w:r>
      <w:r>
        <w:instrText xml:space="preserve"> REF _Ref476049186 \r \h </w:instrText>
      </w:r>
      <w:r>
        <w:fldChar w:fldCharType="separate"/>
      </w:r>
      <w:r>
        <w:t>(41)</w:t>
      </w:r>
      <w:r>
        <w:fldChar w:fldCharType="end"/>
      </w:r>
      <w:r>
        <w:t xml:space="preserve"> and</w:t>
      </w:r>
      <w:r>
        <w:rPr>
          <w:bCs/>
        </w:rPr>
        <w:t xml:space="preserve"> </w:t>
      </w:r>
      <w:r>
        <w:rPr>
          <w:bCs/>
        </w:rPr>
        <w:fldChar w:fldCharType="begin"/>
      </w:r>
      <w:r>
        <w:rPr>
          <w:bCs/>
        </w:rPr>
        <w:instrText xml:space="preserve"> REF _Ref486146129 \r \h </w:instrText>
      </w:r>
      <w:r>
        <w:rPr>
          <w:bCs/>
        </w:rPr>
      </w:r>
      <w:r>
        <w:rPr>
          <w:bCs/>
        </w:rPr>
        <w:fldChar w:fldCharType="separate"/>
      </w:r>
      <w:r>
        <w:rPr>
          <w:bCs/>
        </w:rPr>
        <w:t>(42)</w:t>
      </w:r>
      <w:r>
        <w:rPr>
          <w:bCs/>
        </w:rPr>
        <w:fldChar w:fldCharType="end"/>
      </w:r>
      <w:r w:rsidRPr="007E56EB">
        <w:rPr>
          <w:bCs/>
        </w:rPr>
        <w:t xml:space="preserve">. If [a] is the first vowel of the first syllable, this vowel is copied and added word-initially, see </w:t>
      </w:r>
      <w:r w:rsidR="007A7F26">
        <w:rPr>
          <w:bCs/>
        </w:rPr>
        <w:t>(42</w:t>
      </w:r>
      <w:r>
        <w:rPr>
          <w:bCs/>
        </w:rPr>
        <w:t>a</w:t>
      </w:r>
      <w:r w:rsidR="007A7F26">
        <w:rPr>
          <w:bCs/>
        </w:rPr>
        <w:t>)</w:t>
      </w:r>
      <w:r w:rsidRPr="007E56EB">
        <w:rPr>
          <w:bCs/>
        </w:rPr>
        <w:t>. If the vowel is not [a], the vowel is also copied and added wor</w:t>
      </w:r>
      <w:r>
        <w:rPr>
          <w:bCs/>
        </w:rPr>
        <w:t>d</w:t>
      </w:r>
      <w:r w:rsidRPr="007E56EB">
        <w:rPr>
          <w:bCs/>
        </w:rPr>
        <w:t>-initially, but in this case, [h] is also added, before the vowel</w:t>
      </w:r>
      <w:r>
        <w:rPr>
          <w:bCs/>
        </w:rPr>
        <w:t>, as</w:t>
      </w:r>
      <w:r w:rsidRPr="007E56EB">
        <w:rPr>
          <w:bCs/>
        </w:rPr>
        <w:t xml:space="preserve"> in </w:t>
      </w:r>
      <w:r w:rsidR="007A7F26">
        <w:rPr>
          <w:bCs/>
        </w:rPr>
        <w:t>(42b)</w:t>
      </w:r>
      <w:r>
        <w:rPr>
          <w:bCs/>
        </w:rPr>
        <w:t>. Alternatively</w:t>
      </w:r>
      <w:r w:rsidRPr="007E56EB">
        <w:rPr>
          <w:bCs/>
        </w:rPr>
        <w:t xml:space="preserve">, </w:t>
      </w:r>
      <w:r>
        <w:rPr>
          <w:bCs/>
        </w:rPr>
        <w:t>only</w:t>
      </w:r>
      <w:r w:rsidRPr="007E56EB">
        <w:rPr>
          <w:bCs/>
        </w:rPr>
        <w:t xml:space="preserve"> [hr] is realized</w:t>
      </w:r>
      <w:r>
        <w:rPr>
          <w:bCs/>
        </w:rPr>
        <w:t>, the vowel is not copied, see</w:t>
      </w:r>
      <w:r w:rsidR="007A7F26">
        <w:rPr>
          <w:bCs/>
        </w:rPr>
        <w:t xml:space="preserve"> (42c)</w:t>
      </w:r>
      <w:r w:rsidRPr="007E56EB">
        <w:rPr>
          <w:bCs/>
        </w:rPr>
        <w:t>.</w:t>
      </w:r>
    </w:p>
    <w:p w14:paraId="2B16806F" w14:textId="77777777" w:rsidR="00902E77" w:rsidRPr="00343AAC" w:rsidRDefault="00902E77" w:rsidP="00902E77">
      <w:pPr>
        <w:spacing w:line="276" w:lineRule="auto"/>
        <w:ind w:right="-292"/>
        <w:jc w:val="both"/>
      </w:pPr>
    </w:p>
    <w:p w14:paraId="1949F4E6" w14:textId="77777777" w:rsidR="00902E77" w:rsidRDefault="00902E77" w:rsidP="00DD3440">
      <w:pPr>
        <w:pStyle w:val="Index1"/>
        <w:numPr>
          <w:ilvl w:val="0"/>
          <w:numId w:val="6"/>
        </w:numPr>
      </w:pPr>
      <w:r w:rsidRPr="00343AAC">
        <w:t xml:space="preserve"> </w:t>
      </w:r>
      <w:r w:rsidRPr="00343AAC">
        <w:tab/>
      </w:r>
      <w:bookmarkStart w:id="58" w:name="_Ref477001954"/>
      <w:bookmarkStart w:id="59" w:name="_Ref486146129"/>
      <w:r w:rsidRPr="00343AAC">
        <w:t>Repair processes</w:t>
      </w:r>
      <w:bookmarkEnd w:id="58"/>
      <w:r w:rsidRPr="00343AAC">
        <w:t xml:space="preserve"> </w:t>
      </w:r>
      <w:r>
        <w:t>for words with a word-initial [r]</w:t>
      </w:r>
      <w:bookmarkEnd w:id="59"/>
    </w:p>
    <w:p w14:paraId="4544D579" w14:textId="77777777" w:rsidR="00902E77" w:rsidRPr="00343AAC" w:rsidRDefault="00902E77" w:rsidP="00DD3440">
      <w:pPr>
        <w:pStyle w:val="Index1"/>
      </w:pPr>
      <w:r>
        <w:t xml:space="preserve">a.      </w:t>
      </w:r>
      <w:r w:rsidRPr="008112D9">
        <w:t>ʁ</w:t>
      </w:r>
      <w:r>
        <w:t xml:space="preserve">a   </w:t>
      </w:r>
      <w:r w:rsidRPr="00343AAC">
        <w:t>→</w:t>
      </w:r>
      <w:r>
        <w:t xml:space="preserve">  a.</w:t>
      </w:r>
      <w:r w:rsidRPr="00343AAC">
        <w:t>r</w:t>
      </w:r>
      <w:r>
        <w:t>a (</w:t>
      </w:r>
      <w:r w:rsidRPr="00210330">
        <w:rPr>
          <w:lang w:val="en-GB"/>
        </w:rPr>
        <w:t>ā.</w:t>
      </w:r>
      <w:r w:rsidRPr="00210330">
        <w:t>r</w:t>
      </w:r>
      <w:r w:rsidRPr="00210330">
        <w:rPr>
          <w:lang w:val="en-GB"/>
        </w:rPr>
        <w:t>ā.</w:t>
      </w:r>
      <w:r w:rsidRPr="00210330">
        <w:rPr>
          <w:rFonts w:eastAsia="Calibri"/>
          <w:lang w:val="en-GB"/>
        </w:rPr>
        <w:t>ɉ</w:t>
      </w:r>
      <w:r w:rsidRPr="00210330">
        <w:t>íó</w:t>
      </w:r>
      <w:r>
        <w:t xml:space="preserve">) </w:t>
      </w:r>
      <w:r>
        <w:tab/>
      </w:r>
      <w:r>
        <w:tab/>
      </w:r>
      <w:r>
        <w:tab/>
        <w:t xml:space="preserve">b. </w:t>
      </w:r>
      <w:r w:rsidRPr="00343AAC">
        <w:t>r</w:t>
      </w:r>
      <w:r>
        <w:t xml:space="preserve">V   </w:t>
      </w:r>
      <w:r w:rsidRPr="00343AAC">
        <w:t>→</w:t>
      </w:r>
      <w:r>
        <w:t xml:space="preserve">  hV.</w:t>
      </w:r>
      <w:r w:rsidRPr="00343AAC">
        <w:t>r</w:t>
      </w:r>
      <w:r>
        <w:t>V (</w:t>
      </w:r>
      <w:r w:rsidRPr="00210330">
        <w:t>h</w:t>
      </w:r>
      <w:r>
        <w:rPr>
          <w:lang w:val="en-GB"/>
        </w:rPr>
        <w:t>ò</w:t>
      </w:r>
      <w:r w:rsidRPr="00210330">
        <w:rPr>
          <w:lang w:val="en-GB"/>
        </w:rPr>
        <w:t>.</w:t>
      </w:r>
      <w:r w:rsidRPr="00210330">
        <w:t>r</w:t>
      </w:r>
      <w:r>
        <w:rPr>
          <w:lang w:val="en-GB"/>
        </w:rPr>
        <w:t>ò</w:t>
      </w:r>
      <w:r w:rsidRPr="00210330">
        <w:rPr>
          <w:lang w:val="en-GB"/>
        </w:rPr>
        <w:t>.</w:t>
      </w:r>
      <w:r w:rsidRPr="00210330">
        <w:t>b</w:t>
      </w:r>
      <w:r>
        <w:rPr>
          <w:lang w:val="en-GB"/>
        </w:rPr>
        <w:t>ó</w:t>
      </w:r>
      <w:r>
        <w:t xml:space="preserve">)    </w:t>
      </w:r>
      <w:r>
        <w:tab/>
        <w:t xml:space="preserve">c.  </w:t>
      </w:r>
      <w:r w:rsidRPr="00343AAC">
        <w:t>r</w:t>
      </w:r>
      <w:r>
        <w:t xml:space="preserve">V   </w:t>
      </w:r>
      <w:r w:rsidRPr="00343AAC">
        <w:t>→</w:t>
      </w:r>
      <w:r>
        <w:t xml:space="preserve">  h</w:t>
      </w:r>
      <w:r w:rsidRPr="00343AAC">
        <w:t>r</w:t>
      </w:r>
      <w:r>
        <w:t>V (</w:t>
      </w:r>
      <w:r w:rsidRPr="00210330">
        <w:t>h</w:t>
      </w:r>
      <w:r>
        <w:t>rú.tì)</w:t>
      </w:r>
    </w:p>
    <w:p w14:paraId="7CBE6C74" w14:textId="77777777" w:rsidR="00902E77" w:rsidRPr="00343AAC" w:rsidRDefault="00902E77" w:rsidP="00902E77">
      <w:pPr>
        <w:ind w:right="-8" w:firstLine="426"/>
        <w:jc w:val="both"/>
      </w:pPr>
      <w:r w:rsidRPr="00343AAC">
        <w:tab/>
      </w:r>
      <w:r w:rsidRPr="00343AAC">
        <w:tab/>
      </w:r>
    </w:p>
    <w:p w14:paraId="305394C1" w14:textId="546A140D" w:rsidR="00902E77" w:rsidRPr="00343AAC" w:rsidRDefault="00902E77" w:rsidP="005B4852">
      <w:pPr>
        <w:rPr>
          <w:bCs/>
        </w:rPr>
      </w:pPr>
      <w:r w:rsidRPr="00343AAC">
        <w:rPr>
          <w:bCs/>
        </w:rPr>
        <w:t>Word-internal coda [</w:t>
      </w:r>
      <w:r w:rsidRPr="008112D9">
        <w:t>ʁ</w:t>
      </w:r>
      <w:r w:rsidRPr="00343AAC">
        <w:rPr>
          <w:bCs/>
        </w:rPr>
        <w:t xml:space="preserve">] is </w:t>
      </w:r>
      <w:r w:rsidRPr="005B4852">
        <w:t>repaired</w:t>
      </w:r>
      <w:r w:rsidRPr="00343AAC">
        <w:rPr>
          <w:bCs/>
        </w:rPr>
        <w:t xml:space="preserve"> in at least two ways</w:t>
      </w:r>
      <w:r>
        <w:rPr>
          <w:bCs/>
        </w:rPr>
        <w:t>,</w:t>
      </w:r>
      <w:r w:rsidRPr="00343AAC">
        <w:rPr>
          <w:bCs/>
        </w:rPr>
        <w:t xml:space="preserve"> as </w:t>
      </w:r>
      <w:r>
        <w:rPr>
          <w:bCs/>
        </w:rPr>
        <w:t>shown</w:t>
      </w:r>
      <w:r w:rsidRPr="00343AAC">
        <w:rPr>
          <w:bCs/>
        </w:rPr>
        <w:t xml:space="preserve"> in </w:t>
      </w:r>
      <w:r>
        <w:fldChar w:fldCharType="begin"/>
      </w:r>
      <w:r>
        <w:instrText xml:space="preserve"> REF _Ref476053826 \r \h  \* MERGEFORMAT </w:instrText>
      </w:r>
      <w:r>
        <w:fldChar w:fldCharType="separate"/>
      </w:r>
      <w:r w:rsidRPr="00711828">
        <w:rPr>
          <w:bCs/>
        </w:rPr>
        <w:t>(43)</w:t>
      </w:r>
      <w:r>
        <w:fldChar w:fldCharType="end"/>
      </w:r>
      <w:r>
        <w:rPr>
          <w:bCs/>
        </w:rPr>
        <w:t xml:space="preserve">. It can elide, like </w:t>
      </w:r>
      <w:r w:rsidRPr="00343AAC">
        <w:rPr>
          <w:bCs/>
        </w:rPr>
        <w:t>in</w:t>
      </w:r>
      <w:r>
        <w:rPr>
          <w:bCs/>
        </w:rPr>
        <w:t xml:space="preserve"> the words in</w:t>
      </w:r>
      <w:r w:rsidRPr="00343AAC">
        <w:rPr>
          <w:bCs/>
        </w:rPr>
        <w:t xml:space="preserve"> </w:t>
      </w:r>
      <w:r w:rsidR="007A7F26">
        <w:t>(43</w:t>
      </w:r>
      <w:r>
        <w:t>a</w:t>
      </w:r>
      <w:r w:rsidR="007A7F26">
        <w:t>)</w:t>
      </w:r>
      <w:r>
        <w:t xml:space="preserve">. </w:t>
      </w:r>
      <w:r>
        <w:rPr>
          <w:bCs/>
        </w:rPr>
        <w:t xml:space="preserve">Alternatively, it becomes the onset of a syllable containing an epenthetic vowel identical to the preceding one, see </w:t>
      </w:r>
      <w:r w:rsidRPr="00343AAC">
        <w:rPr>
          <w:bCs/>
        </w:rPr>
        <w:t xml:space="preserve">in </w:t>
      </w:r>
      <w:r w:rsidR="007A7F26">
        <w:t>(43b)</w:t>
      </w:r>
      <w:r>
        <w:rPr>
          <w:bCs/>
        </w:rPr>
        <w:t>.</w:t>
      </w:r>
      <w:r w:rsidRPr="00343AAC">
        <w:rPr>
          <w:bCs/>
        </w:rPr>
        <w:t xml:space="preserve"> </w:t>
      </w:r>
    </w:p>
    <w:p w14:paraId="117E7846" w14:textId="77777777" w:rsidR="00902E77" w:rsidRPr="00343AAC" w:rsidRDefault="00902E77" w:rsidP="00902E77">
      <w:pPr>
        <w:spacing w:line="276" w:lineRule="auto"/>
        <w:ind w:right="-292"/>
        <w:jc w:val="both"/>
        <w:rPr>
          <w:bCs/>
        </w:rPr>
      </w:pPr>
    </w:p>
    <w:p w14:paraId="3BD8C5D5" w14:textId="77777777" w:rsidR="00902E77" w:rsidRPr="00343AAC" w:rsidRDefault="00902E77" w:rsidP="00DD3440">
      <w:pPr>
        <w:pStyle w:val="Index1"/>
        <w:numPr>
          <w:ilvl w:val="0"/>
          <w:numId w:val="6"/>
        </w:numPr>
      </w:pPr>
      <w:bookmarkStart w:id="60" w:name="_Ref476053826"/>
      <w:r w:rsidRPr="00343AAC">
        <w:t xml:space="preserve"> </w:t>
      </w:r>
      <w:bookmarkEnd w:id="60"/>
      <w:r w:rsidRPr="00343AAC">
        <w:t xml:space="preserve"> </w:t>
      </w:r>
      <w:r w:rsidRPr="00343AAC">
        <w:tab/>
      </w:r>
      <w:bookmarkStart w:id="61" w:name="_Ref476055508"/>
      <w:r w:rsidRPr="00343AAC">
        <w:t>Word-internal coda [r] repair</w:t>
      </w:r>
      <w:bookmarkEnd w:id="61"/>
      <w:r>
        <w:t>s</w:t>
      </w:r>
      <w:r w:rsidRPr="00343AAC">
        <w:t xml:space="preserve"> </w:t>
      </w:r>
    </w:p>
    <w:p w14:paraId="062A6342" w14:textId="77777777" w:rsidR="00902E77" w:rsidRPr="004773BF" w:rsidRDefault="00902E77" w:rsidP="00DD3440">
      <w:pPr>
        <w:pStyle w:val="Index1"/>
        <w:rPr>
          <w:color w:val="FF0000"/>
        </w:rPr>
      </w:pPr>
      <w:r w:rsidRPr="00343AAC">
        <w:tab/>
      </w:r>
      <w:r w:rsidRPr="00343AAC">
        <w:tab/>
      </w:r>
      <w:r w:rsidRPr="00343AAC">
        <w:tab/>
      </w:r>
      <w:r w:rsidRPr="00343AAC">
        <w:tab/>
        <w:t>a. [</w:t>
      </w:r>
      <w:r w:rsidRPr="008112D9">
        <w:t>ʁ</w:t>
      </w:r>
      <w:r w:rsidRPr="00343AAC">
        <w:t xml:space="preserve">] is deleted word-finally: </w:t>
      </w:r>
    </w:p>
    <w:p w14:paraId="232E9D84" w14:textId="77777777" w:rsidR="00902E77" w:rsidRPr="009A19A1" w:rsidRDefault="00902E77" w:rsidP="00DD3440">
      <w:pPr>
        <w:pStyle w:val="Index1"/>
      </w:pPr>
      <w:r w:rsidRPr="00343AAC">
        <w:tab/>
      </w:r>
      <w:r w:rsidRPr="00343AAC">
        <w:tab/>
      </w:r>
      <w:r w:rsidRPr="00343AAC">
        <w:tab/>
      </w:r>
      <w:r w:rsidRPr="00343AAC">
        <w:tab/>
      </w:r>
      <w:r w:rsidRPr="00343AAC">
        <w:tab/>
      </w:r>
      <w:r w:rsidRPr="009A19A1">
        <w:t xml:space="preserve">corde </w:t>
      </w:r>
      <w:r w:rsidRPr="009A19A1">
        <w:tab/>
      </w:r>
      <w:r>
        <w:tab/>
      </w:r>
      <w:r>
        <w:tab/>
      </w:r>
      <w:r>
        <w:tab/>
      </w:r>
      <w:r w:rsidRPr="009A19A1">
        <w:t>[</w:t>
      </w:r>
      <w:r>
        <w:t>k</w:t>
      </w:r>
      <w:r w:rsidRPr="009A19A1">
        <w:rPr>
          <w:lang w:val="en-GB"/>
        </w:rPr>
        <w:t>ɔ</w:t>
      </w:r>
      <w:r w:rsidRPr="008112D9">
        <w:t>ʁ</w:t>
      </w:r>
      <w:r w:rsidRPr="009A19A1">
        <w:rPr>
          <w:lang w:val="en-GB"/>
        </w:rPr>
        <w:t>d(ə)</w:t>
      </w:r>
      <w:r w:rsidRPr="009A19A1">
        <w:t>]</w:t>
      </w:r>
      <w:r w:rsidRPr="009A19A1">
        <w:tab/>
      </w:r>
      <w:r>
        <w:tab/>
      </w:r>
      <w:r>
        <w:tab/>
      </w:r>
      <w:r>
        <w:tab/>
      </w:r>
      <w:r w:rsidRPr="009A19A1">
        <w:t xml:space="preserve">→ </w:t>
      </w:r>
      <w:r w:rsidRPr="009A19A1">
        <w:tab/>
      </w:r>
      <w:r w:rsidRPr="009A19A1">
        <w:tab/>
      </w:r>
      <w:r>
        <w:tab/>
      </w:r>
      <w:r>
        <w:tab/>
      </w:r>
      <w:r w:rsidRPr="00CB3303">
        <w:t>[k</w:t>
      </w:r>
      <w:r w:rsidRPr="00CB3303">
        <w:rPr>
          <w:lang w:val="en-GB"/>
        </w:rPr>
        <w:t>ɔ́</w:t>
      </w:r>
      <w:r w:rsidRPr="00466B50">
        <w:t>ː</w:t>
      </w:r>
      <w:r>
        <w:t>.</w:t>
      </w:r>
      <w:r w:rsidRPr="00CB3303">
        <w:t>dì]</w:t>
      </w:r>
      <w:r w:rsidRPr="00CB3303">
        <w:tab/>
      </w:r>
      <w:r w:rsidRPr="00CB3303">
        <w:tab/>
      </w:r>
      <w:r w:rsidRPr="009A19A1">
        <w:tab/>
      </w:r>
      <w:r>
        <w:tab/>
      </w:r>
      <w:r>
        <w:tab/>
      </w:r>
      <w:r w:rsidRPr="009A19A1">
        <w:t>‘rope’</w:t>
      </w:r>
    </w:p>
    <w:p w14:paraId="4E5D8FD1" w14:textId="77777777" w:rsidR="00902E77" w:rsidRPr="00343AAC" w:rsidRDefault="00902E77" w:rsidP="00DD3440">
      <w:pPr>
        <w:pStyle w:val="Index1"/>
      </w:pPr>
      <w:r w:rsidRPr="00343AAC">
        <w:tab/>
      </w:r>
      <w:r>
        <w:tab/>
      </w:r>
      <w:r>
        <w:tab/>
      </w:r>
      <w:r>
        <w:tab/>
      </w:r>
      <w:r>
        <w:tab/>
        <w:t xml:space="preserve">porte </w:t>
      </w:r>
      <w:r>
        <w:tab/>
      </w:r>
      <w:r>
        <w:tab/>
      </w:r>
      <w:r>
        <w:tab/>
      </w:r>
      <w:r>
        <w:tab/>
      </w:r>
      <w:r>
        <w:tab/>
        <w:t>[p</w:t>
      </w:r>
      <w:r w:rsidRPr="009A19A1">
        <w:rPr>
          <w:lang w:val="en-GB"/>
        </w:rPr>
        <w:t>ɔ</w:t>
      </w:r>
      <w:r w:rsidRPr="008112D9">
        <w:t>ʁ</w:t>
      </w:r>
      <w:r>
        <w:rPr>
          <w:lang w:val="en-GB"/>
        </w:rPr>
        <w:t>t</w:t>
      </w:r>
      <w:r w:rsidRPr="009A19A1">
        <w:rPr>
          <w:lang w:val="en-GB"/>
        </w:rPr>
        <w:t>(ə)</w:t>
      </w:r>
      <w:r>
        <w:t xml:space="preserve">]  </w:t>
      </w:r>
      <w:r>
        <w:tab/>
      </w:r>
      <w:r>
        <w:tab/>
      </w:r>
      <w:r>
        <w:tab/>
      </w:r>
      <w:r>
        <w:tab/>
        <w:t xml:space="preserve">→ </w:t>
      </w:r>
      <w:r>
        <w:tab/>
      </w:r>
      <w:r>
        <w:tab/>
      </w:r>
      <w:r>
        <w:tab/>
      </w:r>
      <w:r>
        <w:tab/>
      </w:r>
      <w:r w:rsidRPr="00CB3303">
        <w:t>[p</w:t>
      </w:r>
      <w:r w:rsidRPr="00CB3303">
        <w:rPr>
          <w:lang w:val="en-GB"/>
        </w:rPr>
        <w:t>ɔ́</w:t>
      </w:r>
      <w:r w:rsidRPr="00466B50">
        <w:t>ː</w:t>
      </w:r>
      <w:r w:rsidRPr="00CB3303">
        <w:t>.tì]</w:t>
      </w:r>
      <w:r w:rsidRPr="00343AAC">
        <w:tab/>
      </w:r>
      <w:r w:rsidRPr="00343AAC">
        <w:tab/>
      </w:r>
      <w:r w:rsidRPr="00343AAC">
        <w:tab/>
      </w:r>
      <w:r>
        <w:tab/>
      </w:r>
      <w:r>
        <w:tab/>
      </w:r>
      <w:r w:rsidRPr="00343AAC">
        <w:t>‘door’</w:t>
      </w:r>
    </w:p>
    <w:p w14:paraId="76632DF9" w14:textId="77777777" w:rsidR="00902E77" w:rsidRPr="005172EE" w:rsidRDefault="00902E77" w:rsidP="00DD3440">
      <w:pPr>
        <w:pStyle w:val="Index1"/>
      </w:pPr>
      <w:r>
        <w:tab/>
      </w:r>
      <w:r>
        <w:tab/>
      </w:r>
      <w:r>
        <w:tab/>
      </w:r>
      <w:r>
        <w:tab/>
      </w:r>
      <w:r>
        <w:tab/>
      </w:r>
      <w:r w:rsidRPr="005172EE">
        <w:t xml:space="preserve">écorce </w:t>
      </w:r>
      <w:r w:rsidRPr="005172EE">
        <w:tab/>
      </w:r>
      <w:r w:rsidRPr="005172EE">
        <w:tab/>
      </w:r>
      <w:r w:rsidRPr="005172EE">
        <w:tab/>
      </w:r>
      <w:r w:rsidRPr="005172EE">
        <w:tab/>
        <w:t>[ekɔʁs(ə)]</w:t>
      </w:r>
      <w:r w:rsidRPr="005172EE">
        <w:tab/>
      </w:r>
      <w:r w:rsidRPr="005172EE">
        <w:tab/>
      </w:r>
      <w:r w:rsidRPr="005172EE">
        <w:tab/>
      </w:r>
      <w:r w:rsidRPr="005172EE">
        <w:tab/>
        <w:t xml:space="preserve">→ </w:t>
      </w:r>
      <w:r w:rsidRPr="005172EE">
        <w:tab/>
      </w:r>
      <w:r w:rsidRPr="005172EE">
        <w:tab/>
      </w:r>
      <w:r w:rsidRPr="005172EE">
        <w:tab/>
      </w:r>
      <w:r w:rsidRPr="005172EE">
        <w:tab/>
        <w:t>[hè.k</w:t>
      </w:r>
      <w:r w:rsidRPr="00912767">
        <w:rPr>
          <w:lang w:val="en-GB"/>
        </w:rPr>
        <w:t>ɔ́</w:t>
      </w:r>
      <w:r w:rsidRPr="00466B50">
        <w:t>ː</w:t>
      </w:r>
      <w:r w:rsidRPr="005172EE">
        <w:t xml:space="preserve">.sì] </w:t>
      </w:r>
      <w:r w:rsidRPr="005172EE">
        <w:tab/>
      </w:r>
      <w:r w:rsidRPr="005172EE">
        <w:tab/>
      </w:r>
      <w:r w:rsidRPr="005172EE">
        <w:tab/>
        <w:t>‘peel’</w:t>
      </w:r>
    </w:p>
    <w:p w14:paraId="55E79C9F" w14:textId="77777777" w:rsidR="00902E77" w:rsidRPr="00343AAC" w:rsidRDefault="00902E77" w:rsidP="00DD3440">
      <w:pPr>
        <w:pStyle w:val="Index1"/>
      </w:pPr>
      <w:r w:rsidRPr="005172EE">
        <w:tab/>
      </w:r>
      <w:r w:rsidRPr="005172EE">
        <w:tab/>
      </w:r>
      <w:r w:rsidRPr="005172EE">
        <w:tab/>
      </w:r>
      <w:r w:rsidRPr="005172EE">
        <w:tab/>
      </w:r>
      <w:r w:rsidRPr="00343AAC">
        <w:t>b. Word-internal vowel epenthesis: [</w:t>
      </w:r>
      <w:r w:rsidRPr="008112D9">
        <w:t>ʁ</w:t>
      </w:r>
      <w:r w:rsidRPr="00343AAC">
        <w:t xml:space="preserve">] becomes an onset: </w:t>
      </w:r>
    </w:p>
    <w:p w14:paraId="317060A5" w14:textId="77777777" w:rsidR="00902E77" w:rsidRDefault="00902E77" w:rsidP="00DD3440">
      <w:pPr>
        <w:pStyle w:val="Index1"/>
      </w:pPr>
      <w:r w:rsidRPr="00343AAC">
        <w:tab/>
      </w:r>
      <w:r w:rsidRPr="00343AAC">
        <w:tab/>
      </w:r>
      <w:r w:rsidRPr="00343AAC">
        <w:tab/>
      </w:r>
      <w:r w:rsidRPr="00343AAC">
        <w:tab/>
      </w:r>
      <w:r w:rsidRPr="00343AAC">
        <w:tab/>
        <w:t>carcasse</w:t>
      </w:r>
      <w:r>
        <w:t xml:space="preserve"> </w:t>
      </w:r>
      <w:r>
        <w:tab/>
      </w:r>
      <w:r>
        <w:tab/>
        <w:t>[ka</w:t>
      </w:r>
      <w:r w:rsidRPr="008112D9">
        <w:t>ʁ</w:t>
      </w:r>
      <w:r>
        <w:t>kas]</w:t>
      </w:r>
      <w:r w:rsidRPr="00343AAC">
        <w:t xml:space="preserve">   </w:t>
      </w:r>
      <w:r>
        <w:tab/>
      </w:r>
      <w:r>
        <w:tab/>
      </w:r>
      <w:r>
        <w:tab/>
      </w:r>
      <w:r w:rsidRPr="00343AAC">
        <w:t xml:space="preserve">→ </w:t>
      </w:r>
      <w:r w:rsidRPr="00343AAC">
        <w:tab/>
      </w:r>
      <w:r w:rsidRPr="00343AAC">
        <w:tab/>
      </w:r>
      <w:r>
        <w:tab/>
      </w:r>
      <w:r>
        <w:tab/>
        <w:t>[kà.rà.ká.sì</w:t>
      </w:r>
      <w:r w:rsidRPr="00343AAC">
        <w:t xml:space="preserve">]   </w:t>
      </w:r>
      <w:r w:rsidRPr="00343AAC">
        <w:tab/>
        <w:t>‘carcass’</w:t>
      </w:r>
    </w:p>
    <w:p w14:paraId="3F386E76" w14:textId="77777777" w:rsidR="00902E77" w:rsidRPr="00A8399C" w:rsidRDefault="00902E77" w:rsidP="00DD3440">
      <w:pPr>
        <w:pStyle w:val="Index1"/>
      </w:pPr>
      <w:r>
        <w:tab/>
      </w:r>
      <w:r>
        <w:tab/>
      </w:r>
      <w:r>
        <w:tab/>
      </w:r>
      <w:r>
        <w:tab/>
      </w:r>
      <w:r>
        <w:tab/>
      </w:r>
      <w:r w:rsidRPr="00E1416D">
        <w:t xml:space="preserve">calme </w:t>
      </w:r>
      <w:r w:rsidRPr="00E1416D">
        <w:tab/>
        <w:t xml:space="preserve">  </w:t>
      </w:r>
      <w:r w:rsidRPr="00E1416D">
        <w:tab/>
      </w:r>
      <w:r w:rsidRPr="00E1416D">
        <w:tab/>
      </w:r>
      <w:r>
        <w:tab/>
      </w:r>
      <w:r w:rsidRPr="00E1416D">
        <w:t>[kalm</w:t>
      </w:r>
      <w:r w:rsidRPr="00E1416D">
        <w:rPr>
          <w:lang w:val="en-GB"/>
        </w:rPr>
        <w:t>(ə)</w:t>
      </w:r>
      <w:r w:rsidRPr="00E1416D">
        <w:t>]</w:t>
      </w:r>
      <w:r w:rsidRPr="00E1416D">
        <w:tab/>
      </w:r>
      <w:r w:rsidRPr="00E1416D">
        <w:tab/>
      </w:r>
      <w:r w:rsidRPr="00E1416D">
        <w:tab/>
      </w:r>
      <w:r w:rsidRPr="00E1416D">
        <w:tab/>
        <w:t xml:space="preserve">→ </w:t>
      </w:r>
      <w:r w:rsidRPr="00E1416D">
        <w:tab/>
      </w:r>
      <w:r w:rsidRPr="00E1416D">
        <w:tab/>
      </w:r>
      <w:r w:rsidRPr="00E1416D">
        <w:tab/>
      </w:r>
      <w:r w:rsidRPr="00E1416D">
        <w:tab/>
        <w:t>[ká</w:t>
      </w:r>
      <w:r>
        <w:t>.</w:t>
      </w:r>
      <w:r w:rsidRPr="00E1416D">
        <w:t>l</w:t>
      </w:r>
      <w:r>
        <w:t>á.</w:t>
      </w:r>
      <w:r w:rsidRPr="00E1416D">
        <w:t xml:space="preserve">mũ̀] </w:t>
      </w:r>
      <w:r w:rsidRPr="00E1416D">
        <w:tab/>
      </w:r>
      <w:r w:rsidRPr="00E1416D">
        <w:tab/>
      </w:r>
      <w:r w:rsidRPr="00E1416D">
        <w:tab/>
        <w:t>‘calm’</w:t>
      </w:r>
    </w:p>
    <w:p w14:paraId="72F27A82" w14:textId="77777777" w:rsidR="00902E77" w:rsidRDefault="00902E77" w:rsidP="00902E77"/>
    <w:p w14:paraId="5B52BEAB" w14:textId="77777777" w:rsidR="00902E77" w:rsidRPr="00100361" w:rsidRDefault="00902E77" w:rsidP="005B4852">
      <w:pPr>
        <w:rPr>
          <w:bCs/>
        </w:rPr>
      </w:pPr>
      <w:r>
        <w:rPr>
          <w:bCs/>
        </w:rPr>
        <w:t>It was shown above that w</w:t>
      </w:r>
      <w:r w:rsidRPr="00343AAC">
        <w:rPr>
          <w:bCs/>
        </w:rPr>
        <w:t xml:space="preserve">ord </w:t>
      </w:r>
      <w:r>
        <w:rPr>
          <w:bCs/>
        </w:rPr>
        <w:t>final</w:t>
      </w:r>
      <w:r w:rsidRPr="00343AAC">
        <w:rPr>
          <w:bCs/>
        </w:rPr>
        <w:t xml:space="preserve"> coda</w:t>
      </w:r>
      <w:r>
        <w:rPr>
          <w:bCs/>
        </w:rPr>
        <w:t xml:space="preserve">s with a low sonority are not allowed in </w:t>
      </w:r>
      <w:r w:rsidRPr="00343AAC">
        <w:rPr>
          <w:color w:val="000000" w:themeColor="text1"/>
        </w:rPr>
        <w:t>Fròʔò</w:t>
      </w:r>
      <w:r>
        <w:rPr>
          <w:bCs/>
        </w:rPr>
        <w:t xml:space="preserve">. In </w:t>
      </w:r>
      <w:r w:rsidRPr="005B4852">
        <w:t>adapting</w:t>
      </w:r>
      <w:r>
        <w:rPr>
          <w:bCs/>
        </w:rPr>
        <w:t xml:space="preserve"> words from French containing such codas, </w:t>
      </w:r>
      <w:r w:rsidRPr="00343AAC">
        <w:rPr>
          <w:bCs/>
        </w:rPr>
        <w:t xml:space="preserve">an epenthetic vowel </w:t>
      </w:r>
      <w:r>
        <w:rPr>
          <w:bCs/>
        </w:rPr>
        <w:t xml:space="preserve">is added word finally, </w:t>
      </w:r>
      <w:r w:rsidRPr="00343AAC">
        <w:rPr>
          <w:bCs/>
        </w:rPr>
        <w:t>as shown in</w:t>
      </w:r>
      <w:r>
        <w:rPr>
          <w:bCs/>
        </w:rPr>
        <w:t xml:space="preserve"> </w:t>
      </w:r>
      <w:r>
        <w:rPr>
          <w:bCs/>
        </w:rPr>
        <w:fldChar w:fldCharType="begin"/>
      </w:r>
      <w:r>
        <w:rPr>
          <w:bCs/>
        </w:rPr>
        <w:instrText xml:space="preserve"> REF _Ref486146270 \r \h </w:instrText>
      </w:r>
      <w:r>
        <w:rPr>
          <w:bCs/>
        </w:rPr>
      </w:r>
      <w:r>
        <w:rPr>
          <w:bCs/>
        </w:rPr>
        <w:fldChar w:fldCharType="separate"/>
      </w:r>
      <w:r>
        <w:rPr>
          <w:bCs/>
        </w:rPr>
        <w:t>(44)</w:t>
      </w:r>
      <w:r>
        <w:rPr>
          <w:bCs/>
        </w:rPr>
        <w:fldChar w:fldCharType="end"/>
      </w:r>
      <w:r w:rsidRPr="00343AAC">
        <w:rPr>
          <w:bCs/>
        </w:rPr>
        <w:t xml:space="preserve">. </w:t>
      </w:r>
      <w:r>
        <w:rPr>
          <w:bCs/>
        </w:rPr>
        <w:t>The epenthetic vowel is a high vowel alternating between [i] and [u]. [i] is preferred after front vowels and [u] after back vowels.</w:t>
      </w:r>
    </w:p>
    <w:p w14:paraId="10698043" w14:textId="77777777" w:rsidR="00902E77" w:rsidRPr="005870F5" w:rsidRDefault="00902E77" w:rsidP="00902E77"/>
    <w:p w14:paraId="3A6A5186" w14:textId="77777777" w:rsidR="00902E77" w:rsidRPr="00343AAC" w:rsidRDefault="00902E77" w:rsidP="00DD3440">
      <w:pPr>
        <w:pStyle w:val="Index1"/>
        <w:numPr>
          <w:ilvl w:val="0"/>
          <w:numId w:val="6"/>
        </w:numPr>
      </w:pPr>
      <w:r w:rsidRPr="00343AAC">
        <w:tab/>
      </w:r>
      <w:bookmarkStart w:id="62" w:name="_Ref486146270"/>
      <w:r w:rsidRPr="00343AAC">
        <w:t xml:space="preserve">Epenthesis of [i] </w:t>
      </w:r>
      <w:r>
        <w:t>or [u]</w:t>
      </w:r>
      <w:bookmarkEnd w:id="62"/>
    </w:p>
    <w:p w14:paraId="1BC64A96" w14:textId="77777777" w:rsidR="00902E77" w:rsidRPr="00E1416D" w:rsidRDefault="00902E77" w:rsidP="00DD3440">
      <w:pPr>
        <w:pStyle w:val="Index1"/>
      </w:pPr>
      <w:r>
        <w:tab/>
        <w:t>a.</w:t>
      </w:r>
      <w:r>
        <w:tab/>
      </w:r>
      <w:r>
        <w:tab/>
      </w:r>
      <w:r w:rsidRPr="00E1416D">
        <w:t xml:space="preserve">Yvette </w:t>
      </w:r>
      <w:r w:rsidRPr="00E1416D">
        <w:tab/>
      </w:r>
      <w:r w:rsidRPr="00E1416D">
        <w:tab/>
      </w:r>
      <w:r w:rsidRPr="00E1416D">
        <w:tab/>
      </w:r>
      <w:r w:rsidRPr="00E1416D">
        <w:tab/>
      </w:r>
      <w:r w:rsidRPr="00E1416D">
        <w:tab/>
      </w:r>
      <w:r w:rsidRPr="00E1416D">
        <w:tab/>
        <w:t>[iv</w:t>
      </w:r>
      <w:r w:rsidRPr="00E1416D">
        <w:rPr>
          <w:lang w:val="en-GB"/>
        </w:rPr>
        <w:t>ɛt</w:t>
      </w:r>
      <w:r w:rsidRPr="00E1416D">
        <w:t>]</w:t>
      </w:r>
      <w:r w:rsidRPr="00E1416D">
        <w:tab/>
      </w:r>
      <w:r w:rsidRPr="00E1416D">
        <w:tab/>
      </w:r>
      <w:r w:rsidRPr="00E1416D">
        <w:tab/>
      </w:r>
      <w:r w:rsidRPr="00E1416D">
        <w:tab/>
      </w:r>
      <w:r w:rsidRPr="00E1416D">
        <w:tab/>
      </w:r>
      <w:r w:rsidRPr="00E1416D">
        <w:tab/>
      </w:r>
      <w:r w:rsidRPr="00E1416D">
        <w:tab/>
        <w:t xml:space="preserve">→ </w:t>
      </w:r>
      <w:r w:rsidRPr="00E1416D">
        <w:tab/>
      </w:r>
      <w:r w:rsidRPr="00E1416D">
        <w:tab/>
      </w:r>
      <w:r w:rsidRPr="00E1416D">
        <w:tab/>
      </w:r>
      <w:r w:rsidRPr="00E1416D">
        <w:tab/>
        <w:t>[hí.v</w:t>
      </w:r>
      <w:r w:rsidRPr="00E1416D">
        <w:rPr>
          <w:lang w:val="en-GB"/>
        </w:rPr>
        <w:t>ɛ́</w:t>
      </w:r>
      <w:r w:rsidRPr="00E1416D">
        <w:t xml:space="preserve">tì] </w:t>
      </w:r>
      <w:r w:rsidRPr="00E1416D">
        <w:tab/>
      </w:r>
      <w:r w:rsidRPr="00E1416D">
        <w:tab/>
      </w:r>
      <w:r w:rsidRPr="00E1416D">
        <w:tab/>
      </w:r>
      <w:r w:rsidRPr="00E1416D">
        <w:tab/>
      </w:r>
      <w:r w:rsidRPr="00E1416D">
        <w:tab/>
        <w:t>‘name’</w:t>
      </w:r>
    </w:p>
    <w:p w14:paraId="21282C38" w14:textId="77777777" w:rsidR="00902E77" w:rsidRPr="00E1416D" w:rsidRDefault="00902E77" w:rsidP="00DD3440">
      <w:pPr>
        <w:pStyle w:val="Index1"/>
      </w:pPr>
      <w:r w:rsidRPr="00E1416D">
        <w:tab/>
      </w:r>
      <w:r w:rsidRPr="00E1416D">
        <w:tab/>
      </w:r>
      <w:r w:rsidRPr="00E1416D">
        <w:tab/>
      </w:r>
      <w:r w:rsidRPr="00E1416D">
        <w:tab/>
        <w:t>Frãk</w:t>
      </w:r>
      <w:r w:rsidRPr="00E1416D">
        <w:tab/>
      </w:r>
      <w:r w:rsidRPr="00E1416D">
        <w:tab/>
      </w:r>
      <w:r w:rsidRPr="00E1416D">
        <w:tab/>
      </w:r>
      <w:r w:rsidRPr="00E1416D">
        <w:tab/>
      </w:r>
      <w:r w:rsidRPr="00E1416D">
        <w:tab/>
      </w:r>
      <w:r w:rsidRPr="00E1416D">
        <w:tab/>
      </w:r>
      <w:r w:rsidRPr="00E1416D">
        <w:tab/>
        <w:t>[fʁãk]</w:t>
      </w:r>
      <w:r w:rsidRPr="00E1416D">
        <w:tab/>
        <w:t xml:space="preserve"> </w:t>
      </w:r>
      <w:r w:rsidRPr="00E1416D">
        <w:tab/>
      </w:r>
      <w:r w:rsidRPr="00E1416D">
        <w:tab/>
      </w:r>
      <w:r w:rsidRPr="00E1416D">
        <w:tab/>
      </w:r>
      <w:r w:rsidRPr="00E1416D">
        <w:tab/>
      </w:r>
      <w:r w:rsidRPr="00E1416D">
        <w:tab/>
        <w:t xml:space="preserve">→ </w:t>
      </w:r>
      <w:r w:rsidRPr="00E1416D">
        <w:tab/>
      </w:r>
      <w:r w:rsidRPr="00E1416D">
        <w:tab/>
      </w:r>
      <w:r w:rsidRPr="00E1416D">
        <w:tab/>
      </w:r>
      <w:r w:rsidRPr="00E1416D">
        <w:tab/>
        <w:t xml:space="preserve">[frã́.kì] </w:t>
      </w:r>
      <w:r w:rsidRPr="00E1416D">
        <w:tab/>
      </w:r>
      <w:r w:rsidRPr="00E1416D">
        <w:tab/>
      </w:r>
      <w:r w:rsidRPr="00E1416D">
        <w:tab/>
      </w:r>
      <w:r w:rsidRPr="00E1416D">
        <w:tab/>
      </w:r>
      <w:r w:rsidRPr="00E1416D">
        <w:tab/>
        <w:t>‘name’</w:t>
      </w:r>
    </w:p>
    <w:p w14:paraId="1D351E03" w14:textId="77777777" w:rsidR="00902E77" w:rsidRPr="00E1416D" w:rsidRDefault="00902E77" w:rsidP="00DD3440">
      <w:pPr>
        <w:pStyle w:val="Index1"/>
      </w:pPr>
      <w:r w:rsidRPr="00E1416D">
        <w:tab/>
      </w:r>
      <w:r w:rsidRPr="00E1416D">
        <w:tab/>
      </w:r>
      <w:r w:rsidRPr="00E1416D">
        <w:tab/>
      </w:r>
      <w:r w:rsidRPr="00E1416D">
        <w:tab/>
        <w:t xml:space="preserve">hirondelle  </w:t>
      </w:r>
      <w:r w:rsidRPr="00E1416D">
        <w:tab/>
      </w:r>
      <w:r w:rsidRPr="00E1416D">
        <w:tab/>
      </w:r>
      <w:r w:rsidRPr="00E1416D">
        <w:tab/>
        <w:t>[iʁɔ̃d</w:t>
      </w:r>
      <w:r w:rsidRPr="00E1416D">
        <w:rPr>
          <w:lang w:val="en-GB"/>
        </w:rPr>
        <w:t>ɛl</w:t>
      </w:r>
      <w:r w:rsidRPr="00E1416D">
        <w:t>]</w:t>
      </w:r>
      <w:r w:rsidRPr="00E1416D">
        <w:tab/>
      </w:r>
      <w:r w:rsidRPr="00E1416D">
        <w:tab/>
      </w:r>
      <w:r w:rsidRPr="00E1416D">
        <w:tab/>
      </w:r>
      <w:r w:rsidRPr="00E1416D">
        <w:tab/>
      </w:r>
      <w:r w:rsidRPr="00E1416D">
        <w:tab/>
        <w:t xml:space="preserve">→ </w:t>
      </w:r>
      <w:r w:rsidRPr="00E1416D">
        <w:tab/>
      </w:r>
      <w:r w:rsidRPr="00E1416D">
        <w:tab/>
      </w:r>
      <w:r w:rsidRPr="00E1416D">
        <w:tab/>
      </w:r>
      <w:r w:rsidRPr="00E1416D">
        <w:tab/>
        <w:t>[hì</w:t>
      </w:r>
      <w:r>
        <w:t>.</w:t>
      </w:r>
      <w:r w:rsidRPr="00E1416D">
        <w:t>rɔ̃̀</w:t>
      </w:r>
      <w:r>
        <w:t>.</w:t>
      </w:r>
      <w:r w:rsidRPr="00E1416D">
        <w:t>d</w:t>
      </w:r>
      <w:r w:rsidRPr="00E1416D">
        <w:rPr>
          <w:lang w:val="en-GB"/>
        </w:rPr>
        <w:t>ɛ́</w:t>
      </w:r>
      <w:r>
        <w:rPr>
          <w:lang w:val="en-GB"/>
        </w:rPr>
        <w:t>.</w:t>
      </w:r>
      <w:r w:rsidRPr="00E1416D">
        <w:t xml:space="preserve">lì] </w:t>
      </w:r>
      <w:r w:rsidRPr="00E1416D">
        <w:tab/>
      </w:r>
      <w:r w:rsidRPr="00E1416D">
        <w:tab/>
      </w:r>
      <w:r w:rsidRPr="00E1416D">
        <w:tab/>
        <w:t xml:space="preserve">‘swallow’  </w:t>
      </w:r>
    </w:p>
    <w:p w14:paraId="19CD1F60" w14:textId="77777777" w:rsidR="00902E77" w:rsidRPr="00E1416D" w:rsidRDefault="00902E77" w:rsidP="00DD3440">
      <w:pPr>
        <w:pStyle w:val="Index1"/>
      </w:pPr>
      <w:r w:rsidRPr="00E1416D">
        <w:tab/>
      </w:r>
      <w:r w:rsidRPr="00E1416D">
        <w:tab/>
      </w:r>
      <w:r w:rsidRPr="00E1416D">
        <w:tab/>
      </w:r>
      <w:r w:rsidRPr="00E1416D">
        <w:tab/>
        <w:t xml:space="preserve">aigle </w:t>
      </w:r>
      <w:r w:rsidRPr="00E1416D">
        <w:tab/>
      </w:r>
      <w:r w:rsidRPr="00E1416D">
        <w:tab/>
      </w:r>
      <w:r w:rsidRPr="00E1416D">
        <w:tab/>
      </w:r>
      <w:r w:rsidRPr="00E1416D">
        <w:tab/>
      </w:r>
      <w:r w:rsidRPr="00E1416D">
        <w:tab/>
      </w:r>
      <w:r w:rsidRPr="00E1416D">
        <w:tab/>
      </w:r>
      <w:r w:rsidRPr="00E1416D">
        <w:tab/>
        <w:t>[</w:t>
      </w:r>
      <w:r w:rsidRPr="00E1416D">
        <w:rPr>
          <w:lang w:val="en-GB"/>
        </w:rPr>
        <w:t>ɛgl(ə)</w:t>
      </w:r>
      <w:r w:rsidRPr="00E1416D">
        <w:t>]</w:t>
      </w:r>
      <w:r w:rsidRPr="00E1416D">
        <w:tab/>
      </w:r>
      <w:r w:rsidRPr="00E1416D">
        <w:tab/>
      </w:r>
      <w:r w:rsidRPr="00E1416D">
        <w:tab/>
      </w:r>
      <w:r w:rsidRPr="00E1416D">
        <w:tab/>
      </w:r>
      <w:r w:rsidRPr="00E1416D">
        <w:tab/>
        <w:t xml:space="preserve">→ </w:t>
      </w:r>
      <w:r w:rsidRPr="00E1416D">
        <w:tab/>
      </w:r>
      <w:r w:rsidRPr="00E1416D">
        <w:tab/>
      </w:r>
      <w:r w:rsidRPr="00E1416D">
        <w:tab/>
      </w:r>
      <w:r w:rsidRPr="00E1416D">
        <w:tab/>
        <w:t>[h</w:t>
      </w:r>
      <w:r w:rsidRPr="00E1416D">
        <w:rPr>
          <w:lang w:val="en-GB"/>
        </w:rPr>
        <w:t>ɛ́</w:t>
      </w:r>
      <w:r w:rsidRPr="00E1416D">
        <w:t xml:space="preserve">.glì] </w:t>
      </w:r>
      <w:r w:rsidRPr="00E1416D">
        <w:tab/>
      </w:r>
      <w:r w:rsidRPr="00E1416D">
        <w:tab/>
      </w:r>
      <w:r w:rsidRPr="00E1416D">
        <w:tab/>
      </w:r>
      <w:r w:rsidRPr="00E1416D">
        <w:tab/>
      </w:r>
      <w:r w:rsidRPr="00E1416D">
        <w:tab/>
        <w:t>‘eagle’</w:t>
      </w:r>
    </w:p>
    <w:p w14:paraId="6D3967E2" w14:textId="77777777" w:rsidR="00902E77" w:rsidRPr="00E1416D" w:rsidRDefault="00902E77" w:rsidP="00DD3440">
      <w:pPr>
        <w:pStyle w:val="Index1"/>
      </w:pPr>
      <w:r w:rsidRPr="00E1416D">
        <w:tab/>
      </w:r>
      <w:r w:rsidRPr="00E1416D">
        <w:tab/>
      </w:r>
      <w:r w:rsidRPr="00E1416D">
        <w:tab/>
      </w:r>
      <w:r w:rsidRPr="00E1416D">
        <w:tab/>
        <w:t xml:space="preserve">maître </w:t>
      </w:r>
      <w:r w:rsidRPr="00E1416D">
        <w:tab/>
      </w:r>
      <w:r w:rsidRPr="00E1416D">
        <w:tab/>
      </w:r>
      <w:r w:rsidRPr="00E1416D">
        <w:tab/>
      </w:r>
      <w:r w:rsidRPr="00E1416D">
        <w:tab/>
      </w:r>
      <w:r w:rsidRPr="00E1416D">
        <w:tab/>
      </w:r>
      <w:r w:rsidRPr="00E1416D">
        <w:tab/>
        <w:t>[m</w:t>
      </w:r>
      <w:r w:rsidRPr="00E1416D">
        <w:rPr>
          <w:lang w:val="en-GB"/>
        </w:rPr>
        <w:t>ɛt</w:t>
      </w:r>
      <w:r w:rsidRPr="00E1416D">
        <w:t>ʁ</w:t>
      </w:r>
      <w:r w:rsidRPr="00E1416D">
        <w:rPr>
          <w:lang w:val="en-GB"/>
        </w:rPr>
        <w:t>(ə)</w:t>
      </w:r>
      <w:r w:rsidRPr="00E1416D">
        <w:t>]</w:t>
      </w:r>
      <w:r w:rsidRPr="00E1416D">
        <w:tab/>
      </w:r>
      <w:r w:rsidRPr="00E1416D">
        <w:tab/>
      </w:r>
      <w:r w:rsidRPr="00E1416D">
        <w:tab/>
      </w:r>
      <w:r w:rsidRPr="00E1416D">
        <w:tab/>
        <w:t xml:space="preserve">→ </w:t>
      </w:r>
      <w:r w:rsidRPr="00E1416D">
        <w:tab/>
      </w:r>
      <w:r w:rsidRPr="00E1416D">
        <w:tab/>
      </w:r>
      <w:r w:rsidRPr="00E1416D">
        <w:tab/>
      </w:r>
      <w:r w:rsidRPr="00E1416D">
        <w:tab/>
        <w:t>[m</w:t>
      </w:r>
      <w:r w:rsidRPr="00E1416D">
        <w:rPr>
          <w:lang w:val="en-GB"/>
        </w:rPr>
        <w:t>ɛ́</w:t>
      </w:r>
      <w:r w:rsidRPr="00E1416D">
        <w:t xml:space="preserve">trì] </w:t>
      </w:r>
      <w:r w:rsidRPr="00E1416D">
        <w:tab/>
      </w:r>
      <w:r w:rsidRPr="00E1416D">
        <w:tab/>
      </w:r>
      <w:r w:rsidRPr="00E1416D">
        <w:tab/>
      </w:r>
      <w:r w:rsidRPr="00E1416D">
        <w:tab/>
      </w:r>
      <w:r w:rsidRPr="00E1416D">
        <w:tab/>
        <w:t>‘teacher’</w:t>
      </w:r>
    </w:p>
    <w:p w14:paraId="4E534A47" w14:textId="77777777" w:rsidR="00902E77" w:rsidRPr="00E1416D" w:rsidRDefault="00902E77" w:rsidP="00DD3440">
      <w:pPr>
        <w:pStyle w:val="Index1"/>
      </w:pPr>
      <w:r w:rsidRPr="00E1416D">
        <w:tab/>
        <w:t>b.</w:t>
      </w:r>
      <w:r w:rsidRPr="00E1416D">
        <w:tab/>
      </w:r>
      <w:r w:rsidRPr="00E1416D">
        <w:tab/>
        <w:t xml:space="preserve">robe </w:t>
      </w:r>
      <w:r w:rsidRPr="00E1416D">
        <w:tab/>
      </w:r>
      <w:r w:rsidRPr="00E1416D">
        <w:tab/>
      </w:r>
      <w:r w:rsidRPr="00E1416D">
        <w:tab/>
      </w:r>
      <w:r w:rsidRPr="00E1416D">
        <w:tab/>
      </w:r>
      <w:r w:rsidRPr="00E1416D">
        <w:tab/>
      </w:r>
      <w:r w:rsidRPr="00E1416D">
        <w:tab/>
      </w:r>
      <w:r w:rsidRPr="00E1416D">
        <w:tab/>
        <w:t>[ʁ</w:t>
      </w:r>
      <w:r w:rsidRPr="00E1416D">
        <w:rPr>
          <w:lang w:val="en-GB"/>
        </w:rPr>
        <w:t>ɔb</w:t>
      </w:r>
      <w:r w:rsidRPr="00E1416D">
        <w:t>]</w:t>
      </w:r>
      <w:r w:rsidRPr="00E1416D">
        <w:tab/>
      </w:r>
      <w:r w:rsidRPr="00E1416D">
        <w:tab/>
      </w:r>
      <w:r w:rsidRPr="00E1416D">
        <w:tab/>
      </w:r>
      <w:r w:rsidRPr="00E1416D">
        <w:tab/>
      </w:r>
      <w:r w:rsidRPr="00E1416D">
        <w:tab/>
      </w:r>
      <w:r w:rsidRPr="00E1416D">
        <w:tab/>
      </w:r>
      <w:r w:rsidRPr="00E1416D">
        <w:tab/>
        <w:t xml:space="preserve">→ </w:t>
      </w:r>
      <w:r w:rsidRPr="00E1416D">
        <w:tab/>
      </w:r>
      <w:r w:rsidRPr="00E1416D">
        <w:tab/>
      </w:r>
      <w:r w:rsidRPr="00E1416D">
        <w:tab/>
      </w:r>
      <w:r w:rsidRPr="00E1416D">
        <w:tab/>
        <w:t>[h</w:t>
      </w:r>
      <w:r w:rsidRPr="00E1416D">
        <w:rPr>
          <w:lang w:val="en-GB"/>
        </w:rPr>
        <w:t>ɔ́</w:t>
      </w:r>
      <w:r>
        <w:rPr>
          <w:lang w:val="en-GB"/>
        </w:rPr>
        <w:t>.</w:t>
      </w:r>
      <w:r w:rsidRPr="00E1416D">
        <w:t>r</w:t>
      </w:r>
      <w:r w:rsidRPr="00E1416D">
        <w:rPr>
          <w:lang w:val="en-GB"/>
        </w:rPr>
        <w:t>ɔ́</w:t>
      </w:r>
      <w:r>
        <w:rPr>
          <w:lang w:val="en-GB"/>
        </w:rPr>
        <w:t>.</w:t>
      </w:r>
      <w:r w:rsidRPr="00E1416D">
        <w:t xml:space="preserve">bù] </w:t>
      </w:r>
      <w:r w:rsidRPr="00E1416D">
        <w:tab/>
      </w:r>
      <w:r w:rsidRPr="00E1416D">
        <w:tab/>
      </w:r>
      <w:r>
        <w:tab/>
      </w:r>
      <w:r w:rsidRPr="00E1416D">
        <w:t>‘dress’</w:t>
      </w:r>
    </w:p>
    <w:p w14:paraId="6C556553" w14:textId="77777777" w:rsidR="00902E77" w:rsidRPr="00E1416D" w:rsidRDefault="00902E77" w:rsidP="00DD3440">
      <w:pPr>
        <w:pStyle w:val="Index1"/>
      </w:pPr>
      <w:r w:rsidRPr="00E1416D">
        <w:tab/>
      </w:r>
      <w:r w:rsidRPr="00E1416D">
        <w:tab/>
      </w:r>
      <w:r w:rsidRPr="00E1416D">
        <w:tab/>
      </w:r>
      <w:r w:rsidRPr="00E1416D">
        <w:tab/>
        <w:t xml:space="preserve">rose </w:t>
      </w:r>
      <w:r w:rsidRPr="00E1416D">
        <w:tab/>
      </w:r>
      <w:r w:rsidRPr="00E1416D">
        <w:tab/>
      </w:r>
      <w:r w:rsidRPr="00E1416D">
        <w:tab/>
      </w:r>
      <w:r w:rsidRPr="00E1416D">
        <w:tab/>
      </w:r>
      <w:r w:rsidRPr="00E1416D">
        <w:tab/>
      </w:r>
      <w:r w:rsidRPr="00E1416D">
        <w:tab/>
      </w:r>
      <w:r w:rsidRPr="00E1416D">
        <w:tab/>
        <w:t>[ʁoz]</w:t>
      </w:r>
      <w:r w:rsidRPr="00E1416D">
        <w:tab/>
      </w:r>
      <w:r w:rsidRPr="00E1416D">
        <w:tab/>
      </w:r>
      <w:r w:rsidRPr="00E1416D">
        <w:tab/>
      </w:r>
      <w:r w:rsidRPr="00E1416D">
        <w:tab/>
      </w:r>
      <w:r w:rsidRPr="00E1416D">
        <w:tab/>
      </w:r>
      <w:r w:rsidRPr="00E1416D">
        <w:tab/>
      </w:r>
      <w:r w:rsidRPr="00E1416D">
        <w:tab/>
        <w:t xml:space="preserve">→ </w:t>
      </w:r>
      <w:r w:rsidRPr="00E1416D">
        <w:tab/>
      </w:r>
      <w:r w:rsidRPr="00E1416D">
        <w:tab/>
      </w:r>
      <w:r w:rsidRPr="00E1416D">
        <w:tab/>
      </w:r>
      <w:r w:rsidRPr="00E1416D">
        <w:tab/>
        <w:t>[hó</w:t>
      </w:r>
      <w:r>
        <w:t>.</w:t>
      </w:r>
      <w:r w:rsidRPr="00E1416D">
        <w:t>ró</w:t>
      </w:r>
      <w:r>
        <w:t>.(z)s</w:t>
      </w:r>
      <w:r w:rsidRPr="00E1416D">
        <w:t xml:space="preserve">ù] </w:t>
      </w:r>
      <w:r w:rsidRPr="00E1416D">
        <w:tab/>
      </w:r>
      <w:r w:rsidRPr="00E1416D">
        <w:tab/>
        <w:t>‘rose’</w:t>
      </w:r>
    </w:p>
    <w:p w14:paraId="231D11B2" w14:textId="77777777" w:rsidR="00902E77" w:rsidRPr="00882B7D" w:rsidRDefault="00902E77" w:rsidP="00902E77">
      <w:pPr>
        <w:rPr>
          <w:rFonts w:eastAsia="Times New Roman"/>
        </w:rPr>
      </w:pPr>
      <w:r w:rsidRPr="008B69FA">
        <w:rPr>
          <w:rFonts w:ascii="Helvetica" w:eastAsia="Times New Roman" w:hAnsi="Helvetica"/>
          <w:color w:val="545454"/>
          <w:sz w:val="18"/>
          <w:szCs w:val="18"/>
          <w:shd w:val="clear" w:color="auto" w:fill="FFFFFF"/>
        </w:rPr>
        <w:t> </w:t>
      </w:r>
    </w:p>
    <w:p w14:paraId="2D3CACE9" w14:textId="16121937" w:rsidR="00902E77" w:rsidRDefault="00902E77" w:rsidP="005B4852">
      <w:pPr>
        <w:rPr>
          <w:color w:val="000000" w:themeColor="text1"/>
        </w:rPr>
      </w:pPr>
      <w:r>
        <w:rPr>
          <w:color w:val="000000" w:themeColor="text1"/>
        </w:rPr>
        <w:t>In sum, t</w:t>
      </w:r>
      <w:r w:rsidRPr="00343AAC">
        <w:rPr>
          <w:color w:val="000000" w:themeColor="text1"/>
        </w:rPr>
        <w:t xml:space="preserve">he </w:t>
      </w:r>
      <w:r>
        <w:rPr>
          <w:color w:val="000000" w:themeColor="text1"/>
        </w:rPr>
        <w:t>syllable</w:t>
      </w:r>
      <w:r w:rsidRPr="00343AAC">
        <w:rPr>
          <w:color w:val="000000" w:themeColor="text1"/>
        </w:rPr>
        <w:t xml:space="preserve"> </w:t>
      </w:r>
      <w:r w:rsidRPr="005B4852">
        <w:t>restrictions</w:t>
      </w:r>
      <w:r w:rsidRPr="00343AAC">
        <w:rPr>
          <w:color w:val="000000" w:themeColor="text1"/>
        </w:rPr>
        <w:t xml:space="preserve"> </w:t>
      </w:r>
      <w:r>
        <w:rPr>
          <w:color w:val="000000" w:themeColor="text1"/>
        </w:rPr>
        <w:t xml:space="preserve">shown in Section 2 </w:t>
      </w:r>
      <w:r w:rsidRPr="00343AAC">
        <w:rPr>
          <w:color w:val="000000" w:themeColor="text1"/>
        </w:rPr>
        <w:t xml:space="preserve">leads to a tendency of transforming </w:t>
      </w:r>
      <w:r>
        <w:rPr>
          <w:color w:val="000000" w:themeColor="text1"/>
        </w:rPr>
        <w:t>vowel initial</w:t>
      </w:r>
      <w:r w:rsidRPr="00343AAC">
        <w:rPr>
          <w:color w:val="000000" w:themeColor="text1"/>
        </w:rPr>
        <w:t xml:space="preserve"> loanwords</w:t>
      </w:r>
      <w:r>
        <w:rPr>
          <w:color w:val="000000" w:themeColor="text1"/>
        </w:rPr>
        <w:t xml:space="preserve"> from French</w:t>
      </w:r>
      <w:r w:rsidRPr="00343AAC">
        <w:rPr>
          <w:color w:val="000000" w:themeColor="text1"/>
        </w:rPr>
        <w:t xml:space="preserve"> into Fròʔò </w:t>
      </w:r>
      <w:r>
        <w:rPr>
          <w:color w:val="000000" w:themeColor="text1"/>
        </w:rPr>
        <w:t>words by adding an initial [h]</w:t>
      </w:r>
      <w:r w:rsidRPr="00343AAC">
        <w:rPr>
          <w:color w:val="000000" w:themeColor="text1"/>
        </w:rPr>
        <w:t>.</w:t>
      </w:r>
      <w:r>
        <w:rPr>
          <w:color w:val="000000" w:themeColor="text1"/>
        </w:rPr>
        <w:t xml:space="preserve"> </w:t>
      </w:r>
      <w:r w:rsidR="00362F52">
        <w:rPr>
          <w:color w:val="000000" w:themeColor="text1"/>
        </w:rPr>
        <w:t xml:space="preserve">An initial [r] is repaired in diferent ways. </w:t>
      </w:r>
      <w:r>
        <w:rPr>
          <w:color w:val="000000" w:themeColor="text1"/>
        </w:rPr>
        <w:t xml:space="preserve">Moreover, syllables with a disallowed coda in </w:t>
      </w:r>
      <w:r w:rsidRPr="00343AAC">
        <w:rPr>
          <w:color w:val="000000" w:themeColor="text1"/>
        </w:rPr>
        <w:t>Fròʔò</w:t>
      </w:r>
      <w:r>
        <w:rPr>
          <w:color w:val="000000" w:themeColor="text1"/>
        </w:rPr>
        <w:t xml:space="preserve"> are adapted into the languages with an epenthetic final vowel.</w:t>
      </w:r>
    </w:p>
    <w:p w14:paraId="0BC238EB" w14:textId="77777777" w:rsidR="00902E77" w:rsidRPr="00065815" w:rsidRDefault="00902E77" w:rsidP="005B4852">
      <w:pPr>
        <w:rPr>
          <w:color w:val="000000" w:themeColor="text1"/>
        </w:rPr>
      </w:pPr>
      <w:r w:rsidRPr="00065815">
        <w:t>Loa</w:t>
      </w:r>
      <w:r w:rsidRPr="00065815">
        <w:rPr>
          <w:color w:val="000000" w:themeColor="text1"/>
        </w:rPr>
        <w:t xml:space="preserve">nwords are also </w:t>
      </w:r>
      <w:r>
        <w:rPr>
          <w:color w:val="000000" w:themeColor="text1"/>
        </w:rPr>
        <w:t xml:space="preserve">frequently </w:t>
      </w:r>
      <w:r w:rsidRPr="00065815">
        <w:rPr>
          <w:color w:val="000000" w:themeColor="text1"/>
        </w:rPr>
        <w:t>adapted from Bambara</w:t>
      </w:r>
      <w:r>
        <w:rPr>
          <w:color w:val="000000" w:themeColor="text1"/>
        </w:rPr>
        <w:t>,</w:t>
      </w:r>
      <w:r w:rsidRPr="00065815">
        <w:rPr>
          <w:color w:val="000000" w:themeColor="text1"/>
        </w:rPr>
        <w:t xml:space="preserve"> </w:t>
      </w:r>
      <w:r>
        <w:rPr>
          <w:color w:val="000000" w:themeColor="text1"/>
        </w:rPr>
        <w:t>a neighboring Manding language.</w:t>
      </w:r>
      <w:r>
        <w:rPr>
          <w:rStyle w:val="FootnoteReference"/>
          <w:color w:val="000000" w:themeColor="text1"/>
        </w:rPr>
        <w:footnoteReference w:id="9"/>
      </w:r>
      <w:r w:rsidRPr="00882B7D">
        <w:rPr>
          <w:color w:val="000000" w:themeColor="text1"/>
        </w:rPr>
        <w:t xml:space="preserve"> Tw</w:t>
      </w:r>
      <w:r>
        <w:rPr>
          <w:color w:val="000000" w:themeColor="text1"/>
        </w:rPr>
        <w:t xml:space="preserve">o nouns from Bambara can combine and lead to a single word in </w:t>
      </w:r>
      <w:r w:rsidRPr="003311B0">
        <w:rPr>
          <w:color w:val="000000" w:themeColor="text1"/>
        </w:rPr>
        <w:t>Fròʔò</w:t>
      </w:r>
      <w:r>
        <w:rPr>
          <w:color w:val="000000" w:themeColor="text1"/>
        </w:rPr>
        <w:t xml:space="preserve">, see examples in </w:t>
      </w:r>
      <w:r>
        <w:fldChar w:fldCharType="begin"/>
      </w:r>
      <w:r>
        <w:instrText xml:space="preserve"> REF _Ref486356985 \r \h  \* MERGEFORMAT </w:instrText>
      </w:r>
      <w:r>
        <w:fldChar w:fldCharType="separate"/>
      </w:r>
      <w:r w:rsidRPr="00711828">
        <w:rPr>
          <w:color w:val="000000" w:themeColor="text1"/>
        </w:rPr>
        <w:t>(45)</w:t>
      </w:r>
      <w:r>
        <w:fldChar w:fldCharType="end"/>
      </w:r>
      <w:r>
        <w:rPr>
          <w:color w:val="000000" w:themeColor="text1"/>
        </w:rPr>
        <w:t xml:space="preserve">. The monomorphemic words of Bambara are </w:t>
      </w:r>
      <w:r w:rsidRPr="005B4852">
        <w:t>reinterpreted</w:t>
      </w:r>
      <w:r>
        <w:rPr>
          <w:color w:val="000000" w:themeColor="text1"/>
        </w:rPr>
        <w:t xml:space="preserve"> in</w:t>
      </w:r>
      <w:r w:rsidRPr="00C15748">
        <w:rPr>
          <w:color w:val="000000" w:themeColor="text1"/>
        </w:rPr>
        <w:t xml:space="preserve"> </w:t>
      </w:r>
      <w:r w:rsidRPr="003311B0">
        <w:rPr>
          <w:color w:val="000000" w:themeColor="text1"/>
        </w:rPr>
        <w:t>Fròʔò</w:t>
      </w:r>
      <w:r>
        <w:rPr>
          <w:color w:val="000000" w:themeColor="text1"/>
        </w:rPr>
        <w:t xml:space="preserve"> as consisting of a lexical root plus a CM. When they combine to form a compound, the second syllable of each word is deleted, and a CM5 is added.</w:t>
      </w:r>
      <w:r w:rsidRPr="00336217">
        <w:rPr>
          <w:color w:val="000000" w:themeColor="text1"/>
        </w:rPr>
        <w:t xml:space="preserve"> </w:t>
      </w:r>
      <w:r w:rsidRPr="00065815">
        <w:rPr>
          <w:color w:val="000000" w:themeColor="text1"/>
        </w:rPr>
        <w:t>The onset of the CM5 is a</w:t>
      </w:r>
      <w:r>
        <w:rPr>
          <w:color w:val="000000" w:themeColor="text1"/>
        </w:rPr>
        <w:t>n epenthetic</w:t>
      </w:r>
      <w:r w:rsidRPr="00065815">
        <w:rPr>
          <w:color w:val="000000" w:themeColor="text1"/>
        </w:rPr>
        <w:t xml:space="preserve"> glottal stop.</w:t>
      </w:r>
      <w:r>
        <w:rPr>
          <w:color w:val="000000" w:themeColor="text1"/>
        </w:rPr>
        <w:t xml:space="preserve">  </w:t>
      </w:r>
    </w:p>
    <w:p w14:paraId="350E53C8" w14:textId="77777777" w:rsidR="00902E77" w:rsidRDefault="00902E77" w:rsidP="00902E77">
      <w:pPr>
        <w:spacing w:line="276" w:lineRule="auto"/>
        <w:ind w:right="-8" w:firstLine="720"/>
        <w:jc w:val="both"/>
        <w:rPr>
          <w:color w:val="000000" w:themeColor="text1"/>
        </w:rPr>
      </w:pPr>
    </w:p>
    <w:p w14:paraId="01B0F348" w14:textId="77777777" w:rsidR="00902E77" w:rsidRPr="00065815" w:rsidRDefault="00902E77" w:rsidP="00DD3440">
      <w:pPr>
        <w:pStyle w:val="Index1"/>
        <w:numPr>
          <w:ilvl w:val="0"/>
          <w:numId w:val="6"/>
        </w:numPr>
      </w:pPr>
      <w:bookmarkStart w:id="63" w:name="_Ref486356985"/>
      <w:r>
        <w:t xml:space="preserve">     </w:t>
      </w:r>
      <w:r>
        <w:tab/>
        <w:t>Bambara</w:t>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t>Fròʔò</w:t>
      </w:r>
    </w:p>
    <w:bookmarkEnd w:id="63"/>
    <w:p w14:paraId="7C71B98A" w14:textId="77777777" w:rsidR="00902E77" w:rsidRPr="00065815" w:rsidRDefault="00902E77" w:rsidP="00DD3440">
      <w:pPr>
        <w:pStyle w:val="Index1"/>
      </w:pPr>
      <w:r w:rsidRPr="00065815">
        <w:tab/>
      </w:r>
      <w:r w:rsidRPr="00065815">
        <w:tab/>
      </w:r>
      <w:r w:rsidRPr="00065815">
        <w:tab/>
      </w:r>
      <w:r w:rsidRPr="00065815">
        <w:tab/>
      </w:r>
      <w:r w:rsidRPr="00065815">
        <w:tab/>
        <w:t xml:space="preserve">a. </w:t>
      </w:r>
      <w:r>
        <w:t>n</w:t>
      </w:r>
      <w:r w:rsidRPr="00204510">
        <w:t>ɛ̃̀</w:t>
      </w:r>
      <w:r w:rsidRPr="00065815">
        <w:t>.ŋ</w:t>
      </w:r>
      <w:r w:rsidRPr="00204510">
        <w:t>ɛ̃́</w:t>
      </w:r>
      <w:r w:rsidRPr="00065815">
        <w:t xml:space="preserve">   </w:t>
      </w:r>
      <w:r>
        <w:tab/>
      </w:r>
      <w:r w:rsidRPr="00065815">
        <w:t>+     dà.</w:t>
      </w:r>
      <w:r>
        <w:t>gá</w:t>
      </w:r>
      <w:r w:rsidRPr="00065815">
        <w:t xml:space="preserve">    </w:t>
      </w:r>
      <w:r w:rsidRPr="00065815">
        <w:tab/>
        <w:t xml:space="preserve">    </w:t>
      </w:r>
      <w:r w:rsidRPr="00065815">
        <w:tab/>
        <w:t xml:space="preserve">→   </w:t>
      </w:r>
      <w:r w:rsidRPr="00065815">
        <w:tab/>
      </w:r>
      <w:r w:rsidRPr="00065815">
        <w:tab/>
      </w:r>
      <w:r w:rsidRPr="00065815">
        <w:tab/>
      </w:r>
      <w:r w:rsidRPr="00065815">
        <w:tab/>
      </w:r>
      <w:r>
        <w:t>n</w:t>
      </w:r>
      <w:r w:rsidRPr="00204510">
        <w:t>ɛ̃̀</w:t>
      </w:r>
      <w:r w:rsidRPr="00065815">
        <w:t>.dá</w:t>
      </w:r>
      <w:r>
        <w:t>-</w:t>
      </w:r>
      <w:r w:rsidRPr="00065815">
        <w:t>ʔá</w:t>
      </w:r>
      <w:r>
        <w:t xml:space="preserve"> </w:t>
      </w:r>
    </w:p>
    <w:p w14:paraId="31E7DFAB" w14:textId="77777777" w:rsidR="00902E77" w:rsidRDefault="00902E77" w:rsidP="00DD3440">
      <w:pPr>
        <w:pStyle w:val="Index1"/>
      </w:pPr>
      <w:r w:rsidRPr="00065815">
        <w:lastRenderedPageBreak/>
        <w:t xml:space="preserve">   </w:t>
      </w:r>
      <w:r w:rsidRPr="00065815">
        <w:tab/>
        <w:t xml:space="preserve">    </w:t>
      </w:r>
      <w:r w:rsidRPr="00065815">
        <w:tab/>
      </w:r>
      <w:r w:rsidRPr="00065815">
        <w:tab/>
      </w:r>
      <w:r w:rsidRPr="00065815">
        <w:tab/>
        <w:t xml:space="preserve">‘iron’          </w:t>
      </w:r>
      <w:r w:rsidRPr="00065815">
        <w:tab/>
        <w:t xml:space="preserve">‘pot’ </w:t>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r>
      <w:r w:rsidRPr="00065815">
        <w:tab/>
        <w:t>iron pot</w:t>
      </w:r>
      <w:r>
        <w:t>-</w:t>
      </w:r>
      <w:r w:rsidRPr="00B0508D">
        <w:rPr>
          <w:smallCaps/>
        </w:rPr>
        <w:t>cm</w:t>
      </w:r>
      <w:r>
        <w:t>5</w:t>
      </w:r>
      <w:r w:rsidRPr="00065815">
        <w:tab/>
      </w:r>
      <w:r>
        <w:tab/>
      </w:r>
    </w:p>
    <w:p w14:paraId="277C6955" w14:textId="77777777" w:rsidR="00902E77" w:rsidRPr="007E2DE1" w:rsidRDefault="00902E77" w:rsidP="00DD3440">
      <w:pPr>
        <w:pStyle w:val="Index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‘iron pot’</w:t>
      </w:r>
      <w:r>
        <w:tab/>
      </w:r>
      <w:r>
        <w:tab/>
      </w:r>
      <w:r>
        <w:tab/>
      </w:r>
    </w:p>
    <w:p w14:paraId="6AE19CEC" w14:textId="77777777" w:rsidR="00902E77" w:rsidRPr="00065815" w:rsidRDefault="00902E77" w:rsidP="00DD3440">
      <w:pPr>
        <w:pStyle w:val="Index1"/>
      </w:pPr>
      <w:r w:rsidRPr="00065815">
        <w:tab/>
      </w:r>
      <w:r w:rsidRPr="00065815">
        <w:tab/>
      </w:r>
      <w:r w:rsidRPr="00065815">
        <w:tab/>
      </w:r>
      <w:r w:rsidRPr="00065815">
        <w:tab/>
      </w:r>
      <w:r w:rsidRPr="00065815">
        <w:tab/>
        <w:t>b. k</w:t>
      </w:r>
      <w:r w:rsidRPr="00204510">
        <w:t>ũ̀</w:t>
      </w:r>
      <w:r w:rsidRPr="00065815">
        <w:t>.ŋ</w:t>
      </w:r>
      <w:r w:rsidRPr="00204510">
        <w:t>ũ̀</w:t>
      </w:r>
      <w:r w:rsidRPr="00065815">
        <w:t xml:space="preserve">   +     tí.gí</w:t>
      </w:r>
      <w:r w:rsidRPr="00065815">
        <w:tab/>
        <w:t xml:space="preserve">   </w:t>
      </w:r>
      <w:r w:rsidRPr="00065815">
        <w:tab/>
      </w:r>
      <w:r w:rsidRPr="00065815">
        <w:tab/>
      </w:r>
      <w:r w:rsidRPr="00065815">
        <w:tab/>
        <w:t xml:space="preserve"> </w:t>
      </w:r>
      <w:r w:rsidRPr="00065815">
        <w:tab/>
        <w:t>→</w:t>
      </w:r>
      <w:r w:rsidRPr="00065815">
        <w:tab/>
      </w:r>
      <w:r w:rsidRPr="00065815">
        <w:tab/>
      </w:r>
      <w:r w:rsidRPr="00065815">
        <w:tab/>
      </w:r>
      <w:r w:rsidRPr="00065815">
        <w:tab/>
      </w:r>
      <w:r w:rsidRPr="00065815">
        <w:tab/>
        <w:t>k</w:t>
      </w:r>
      <w:r w:rsidRPr="00204510">
        <w:t>ũ̀</w:t>
      </w:r>
      <w:r w:rsidRPr="00065815">
        <w:t>.dì</w:t>
      </w:r>
      <w:r>
        <w:t>-</w:t>
      </w:r>
      <w:r w:rsidRPr="00065815">
        <w:t>ʔì</w:t>
      </w:r>
    </w:p>
    <w:p w14:paraId="6C4DE8AB" w14:textId="77777777" w:rsidR="00902E77" w:rsidRDefault="00902E77" w:rsidP="00DD3440">
      <w:pPr>
        <w:pStyle w:val="Index1"/>
      </w:pPr>
      <w:r w:rsidRPr="00065815">
        <w:t xml:space="preserve">    </w:t>
      </w:r>
      <w:r w:rsidRPr="00065815">
        <w:tab/>
        <w:t xml:space="preserve">    </w:t>
      </w:r>
      <w:r w:rsidRPr="00065815">
        <w:tab/>
      </w:r>
      <w:r w:rsidRPr="00065815">
        <w:tab/>
      </w:r>
      <w:r w:rsidRPr="00065815">
        <w:tab/>
        <w:t xml:space="preserve">‘head’         </w:t>
      </w:r>
      <w:r w:rsidRPr="00065815">
        <w:tab/>
        <w:t xml:space="preserve">‘owner’   </w:t>
      </w:r>
      <w:r w:rsidRPr="00065815">
        <w:tab/>
        <w:t xml:space="preserve">            </w:t>
      </w:r>
      <w:r w:rsidRPr="00065815">
        <w:tab/>
      </w:r>
      <w:r w:rsidRPr="00065815">
        <w:tab/>
      </w:r>
      <w:r>
        <w:t>person.in.charge-</w:t>
      </w:r>
      <w:r w:rsidRPr="00B0508D">
        <w:rPr>
          <w:smallCaps/>
        </w:rPr>
        <w:t>cm</w:t>
      </w:r>
      <w:r>
        <w:t>5</w:t>
      </w:r>
    </w:p>
    <w:p w14:paraId="03E3C75C" w14:textId="77777777" w:rsidR="00902E77" w:rsidRPr="004C0696" w:rsidRDefault="00902E77" w:rsidP="00DD3440">
      <w:pPr>
        <w:pStyle w:val="Index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‘person in charge’</w:t>
      </w:r>
      <w:r>
        <w:tab/>
        <w:t xml:space="preserve"> </w:t>
      </w:r>
      <w:r>
        <w:tab/>
      </w:r>
      <w:r>
        <w:tab/>
      </w:r>
      <w:r>
        <w:tab/>
      </w:r>
      <w:r>
        <w:tab/>
      </w:r>
    </w:p>
    <w:p w14:paraId="5463C2CD" w14:textId="77777777" w:rsidR="00902E77" w:rsidRDefault="00902E77" w:rsidP="00DD3440">
      <w:pPr>
        <w:pStyle w:val="Index1"/>
      </w:pPr>
    </w:p>
    <w:p w14:paraId="12351D06" w14:textId="6141B7CC" w:rsidR="00902E77" w:rsidRPr="00B53BC3" w:rsidRDefault="00902E77" w:rsidP="005B4852">
      <w:pPr>
        <w:rPr>
          <w:color w:val="000000" w:themeColor="text1"/>
        </w:rPr>
      </w:pPr>
      <w:r w:rsidRPr="00B53BC3">
        <w:rPr>
          <w:color w:val="000000" w:themeColor="text1"/>
        </w:rPr>
        <w:t xml:space="preserve">In </w:t>
      </w:r>
      <w:r w:rsidR="007A7F26">
        <w:t>(46a)</w:t>
      </w:r>
      <w:r w:rsidRPr="00B53BC3">
        <w:rPr>
          <w:color w:val="000000" w:themeColor="text1"/>
        </w:rPr>
        <w:t xml:space="preserve"> the second syllable of the Bambara noun has a disallowed coda which is deleted in the </w:t>
      </w:r>
      <w:r w:rsidRPr="005B4852">
        <w:t>adaptation</w:t>
      </w:r>
      <w:r w:rsidRPr="00B53BC3">
        <w:rPr>
          <w:color w:val="000000" w:themeColor="text1"/>
        </w:rPr>
        <w:t xml:space="preserve"> process. </w:t>
      </w:r>
      <w:r w:rsidR="007A7F26">
        <w:rPr>
          <w:color w:val="000000" w:themeColor="text1"/>
        </w:rPr>
        <w:t xml:space="preserve">The example </w:t>
      </w:r>
      <w:r w:rsidR="007A7F26">
        <w:t xml:space="preserve">(46b) </w:t>
      </w:r>
      <w:r w:rsidRPr="00B53BC3">
        <w:rPr>
          <w:color w:val="000000" w:themeColor="text1"/>
        </w:rPr>
        <w:t xml:space="preserve">shows vowel deletion in the </w:t>
      </w:r>
      <w:r>
        <w:rPr>
          <w:color w:val="000000" w:themeColor="text1"/>
        </w:rPr>
        <w:t>first</w:t>
      </w:r>
      <w:r w:rsidRPr="00B53BC3">
        <w:rPr>
          <w:color w:val="000000" w:themeColor="text1"/>
        </w:rPr>
        <w:t xml:space="preserve"> syllable: a trisyllabic noun becomes disyllabic and the second syllable is now a CM.</w:t>
      </w:r>
      <w:r>
        <w:rPr>
          <w:color w:val="000000" w:themeColor="text1"/>
        </w:rPr>
        <w:t xml:space="preserve"> It is class 1 because it is a loanword, and loanwords often are of class 1.</w:t>
      </w:r>
    </w:p>
    <w:p w14:paraId="1AA72DE6" w14:textId="77777777" w:rsidR="00902E77" w:rsidRPr="00B53BC3" w:rsidRDefault="00902E77" w:rsidP="00902E77">
      <w:pPr>
        <w:spacing w:line="276" w:lineRule="auto"/>
        <w:ind w:right="-8"/>
        <w:jc w:val="both"/>
        <w:rPr>
          <w:color w:val="000000" w:themeColor="text1"/>
        </w:rPr>
      </w:pPr>
    </w:p>
    <w:p w14:paraId="1A98854F" w14:textId="30DCB9E7" w:rsidR="00902E77" w:rsidRPr="00B53BC3" w:rsidRDefault="00902E77" w:rsidP="00DD3440">
      <w:pPr>
        <w:pStyle w:val="Index1"/>
        <w:numPr>
          <w:ilvl w:val="0"/>
          <w:numId w:val="6"/>
        </w:numPr>
      </w:pPr>
      <w:bookmarkStart w:id="64" w:name="_Ref486332991"/>
      <w:r w:rsidRPr="00B53BC3">
        <w:t xml:space="preserve"> </w:t>
      </w:r>
      <w:bookmarkStart w:id="65" w:name="_Ref486844740"/>
      <w:bookmarkEnd w:id="64"/>
      <w:r w:rsidR="0014472E">
        <w:tab/>
        <w:t xml:space="preserve">a.     </w:t>
      </w:r>
      <w:r w:rsidR="0014472E">
        <w:tab/>
      </w:r>
      <w:r w:rsidRPr="00B53BC3">
        <w:t>bà.ràn.dá</w:t>
      </w:r>
      <w:r w:rsidRPr="00B53BC3">
        <w:tab/>
      </w:r>
      <w:r w:rsidRPr="00B53BC3">
        <w:tab/>
      </w:r>
      <w:r w:rsidRPr="00B53BC3">
        <w:tab/>
      </w:r>
      <w:r w:rsidRPr="00B53BC3">
        <w:tab/>
      </w:r>
      <w:r w:rsidRPr="00B53BC3">
        <w:tab/>
        <w:t>→</w:t>
      </w:r>
      <w:r w:rsidRPr="00B53BC3">
        <w:tab/>
      </w:r>
      <w:r w:rsidRPr="00B53BC3">
        <w:tab/>
      </w:r>
      <w:r w:rsidRPr="00B53BC3">
        <w:tab/>
      </w:r>
      <w:r w:rsidRPr="00B53BC3">
        <w:tab/>
      </w:r>
      <w:r w:rsidRPr="00B53BC3">
        <w:tab/>
        <w:t>bà.rā</w:t>
      </w:r>
      <w:bookmarkEnd w:id="65"/>
      <w:r>
        <w:t>1</w:t>
      </w:r>
    </w:p>
    <w:p w14:paraId="683ED661" w14:textId="77777777" w:rsidR="00902E77" w:rsidRPr="00B53BC3" w:rsidRDefault="00902E77" w:rsidP="00DD3440">
      <w:pPr>
        <w:pStyle w:val="Index1"/>
      </w:pPr>
      <w:r w:rsidRPr="00B53BC3">
        <w:tab/>
        <w:t xml:space="preserve">    </w:t>
      </w:r>
      <w:r w:rsidRPr="00B53BC3">
        <w:tab/>
      </w:r>
      <w:r w:rsidRPr="00B53BC3">
        <w:tab/>
      </w:r>
      <w:r w:rsidRPr="00B53BC3">
        <w:tab/>
      </w:r>
      <w:r w:rsidRPr="00B53BC3">
        <w:tab/>
      </w:r>
      <w:r w:rsidRPr="00B53BC3">
        <w:tab/>
      </w:r>
      <w:r w:rsidRPr="00B53BC3">
        <w:tab/>
      </w:r>
      <w:r w:rsidRPr="00B53BC3">
        <w:tab/>
        <w:t>‘banana’</w:t>
      </w:r>
      <w:r w:rsidRPr="00B53BC3">
        <w:tab/>
      </w:r>
      <w:r w:rsidRPr="00B53BC3">
        <w:tab/>
      </w:r>
      <w:r w:rsidRPr="00B53BC3">
        <w:tab/>
      </w:r>
      <w:r w:rsidRPr="00B53BC3">
        <w:tab/>
      </w:r>
      <w:r>
        <w:tab/>
      </w:r>
      <w:r>
        <w:tab/>
      </w:r>
      <w:r>
        <w:tab/>
      </w:r>
      <w:r>
        <w:tab/>
      </w:r>
      <w:r>
        <w:tab/>
      </w:r>
      <w:r>
        <w:tab/>
      </w:r>
      <w:r>
        <w:tab/>
      </w:r>
      <w:r>
        <w:tab/>
        <w:t>banana</w:t>
      </w:r>
    </w:p>
    <w:p w14:paraId="4DB3274C" w14:textId="77777777" w:rsidR="00902E77" w:rsidRPr="00B53BC3" w:rsidRDefault="00902E77" w:rsidP="00DD3440">
      <w:pPr>
        <w:pStyle w:val="Index1"/>
      </w:pPr>
      <w:r w:rsidRPr="00B53BC3">
        <w:tab/>
      </w:r>
      <w:r w:rsidRPr="00B53BC3">
        <w:tab/>
      </w:r>
      <w:r w:rsidRPr="00B53BC3">
        <w:tab/>
      </w:r>
      <w:r w:rsidRPr="00B53BC3">
        <w:tab/>
      </w:r>
      <w:r w:rsidRPr="00B53BC3">
        <w:tab/>
        <w:t xml:space="preserve">b. </w:t>
      </w:r>
      <w:r w:rsidRPr="00B53BC3">
        <w:tab/>
      </w:r>
      <w:r w:rsidRPr="00B53BC3">
        <w:tab/>
      </w:r>
      <w:r w:rsidRPr="00B53BC3">
        <w:tab/>
        <w:t>sā.rā.kā</w:t>
      </w:r>
      <w:r w:rsidRPr="00B53BC3">
        <w:tab/>
      </w:r>
      <w:r w:rsidRPr="00B53BC3">
        <w:tab/>
      </w:r>
      <w:r w:rsidRPr="00B53BC3">
        <w:tab/>
      </w:r>
      <w:r w:rsidRPr="00B53BC3">
        <w:tab/>
      </w:r>
      <w:r w:rsidRPr="00B53BC3">
        <w:tab/>
      </w:r>
      <w:r w:rsidRPr="00B53BC3">
        <w:tab/>
        <w:t xml:space="preserve">→   </w:t>
      </w:r>
      <w:r w:rsidRPr="00B53BC3">
        <w:tab/>
      </w:r>
      <w:r w:rsidRPr="00B53BC3">
        <w:tab/>
      </w:r>
      <w:r w:rsidRPr="00B53BC3">
        <w:tab/>
      </w:r>
      <w:r w:rsidRPr="00B53BC3">
        <w:tab/>
        <w:t>srā.ʔā</w:t>
      </w:r>
    </w:p>
    <w:p w14:paraId="6CF76333" w14:textId="0605C4CE" w:rsidR="00902E77" w:rsidRPr="00B53BC3" w:rsidRDefault="00902E77" w:rsidP="00DD3440">
      <w:pPr>
        <w:pStyle w:val="Index1"/>
      </w:pPr>
      <w:r w:rsidRPr="00B53BC3">
        <w:t xml:space="preserve">   </w:t>
      </w:r>
      <w:r w:rsidRPr="00B53BC3">
        <w:tab/>
        <w:t xml:space="preserve">    </w:t>
      </w:r>
      <w:r w:rsidRPr="00B53BC3">
        <w:tab/>
      </w:r>
      <w:r w:rsidRPr="00B53BC3">
        <w:tab/>
      </w:r>
      <w:r w:rsidRPr="00B53BC3">
        <w:tab/>
      </w:r>
      <w:r w:rsidRPr="00B53BC3">
        <w:tab/>
      </w:r>
      <w:r w:rsidRPr="00B53BC3">
        <w:tab/>
        <w:t xml:space="preserve"> </w:t>
      </w:r>
      <w:r w:rsidR="0014472E">
        <w:t xml:space="preserve"> </w:t>
      </w:r>
      <w:r w:rsidRPr="00B53BC3">
        <w:t>‘</w:t>
      </w:r>
      <w:r>
        <w:t>aumô</w:t>
      </w:r>
      <w:r w:rsidRPr="00B53BC3">
        <w:t>ne’</w:t>
      </w:r>
      <w:r w:rsidRPr="00B53BC3">
        <w:tab/>
      </w:r>
      <w:r w:rsidRPr="00B53BC3">
        <w:tab/>
      </w:r>
      <w:r w:rsidRPr="00B53BC3">
        <w:tab/>
      </w:r>
      <w:r w:rsidRPr="00B53BC3">
        <w:tab/>
      </w:r>
      <w:r w:rsidR="0014472E">
        <w:tab/>
      </w:r>
      <w:r w:rsidR="0014472E">
        <w:tab/>
      </w:r>
      <w:r w:rsidR="0014472E">
        <w:tab/>
      </w:r>
      <w:r w:rsidR="0014472E">
        <w:tab/>
      </w:r>
      <w:r w:rsidR="0014472E">
        <w:tab/>
      </w:r>
      <w:r w:rsidR="0014472E">
        <w:tab/>
      </w:r>
      <w:r w:rsidR="0014472E">
        <w:tab/>
      </w:r>
      <w:r>
        <w:t>aumône.</w:t>
      </w:r>
      <w:r w:rsidRPr="00B53BC3">
        <w:rPr>
          <w:smallCaps/>
        </w:rPr>
        <w:t>cm</w:t>
      </w:r>
      <w:r>
        <w:t>1</w:t>
      </w:r>
    </w:p>
    <w:p w14:paraId="69A59E80" w14:textId="77777777" w:rsidR="00902E77" w:rsidRPr="00B53BC3" w:rsidRDefault="00902E77" w:rsidP="00DD3440">
      <w:pPr>
        <w:pStyle w:val="Index1"/>
      </w:pPr>
    </w:p>
    <w:p w14:paraId="54872FA7" w14:textId="23150071" w:rsidR="00902E77" w:rsidRPr="00B53BC3" w:rsidRDefault="00902E77" w:rsidP="00134772">
      <w:pPr>
        <w:rPr>
          <w:color w:val="000000" w:themeColor="text1"/>
        </w:rPr>
      </w:pPr>
      <w:r w:rsidRPr="00B53BC3">
        <w:rPr>
          <w:color w:val="000000" w:themeColor="text1"/>
        </w:rPr>
        <w:t xml:space="preserve">Other loanwords from Bambara are not modified in Fròʔò.      </w:t>
      </w:r>
    </w:p>
    <w:p w14:paraId="613BF5C1" w14:textId="77777777" w:rsidR="00902E77" w:rsidRPr="00B53BC3" w:rsidRDefault="00902E77" w:rsidP="00DD3440">
      <w:pPr>
        <w:pStyle w:val="Index1"/>
        <w:numPr>
          <w:ilvl w:val="0"/>
          <w:numId w:val="6"/>
        </w:numPr>
      </w:pPr>
      <w:r w:rsidRPr="00B53BC3">
        <w:t xml:space="preserve">   sɛ́.bɛ́</w:t>
      </w:r>
      <w:r w:rsidRPr="00B53BC3">
        <w:tab/>
      </w:r>
      <w:r w:rsidRPr="00B53BC3">
        <w:tab/>
      </w:r>
      <w:r w:rsidRPr="00B53BC3">
        <w:tab/>
      </w:r>
      <w:r w:rsidRPr="00B53BC3">
        <w:tab/>
      </w:r>
      <w:r w:rsidRPr="00B53BC3">
        <w:tab/>
      </w:r>
      <w:r w:rsidRPr="00B53BC3">
        <w:tab/>
      </w:r>
      <w:r w:rsidRPr="00B53BC3">
        <w:tab/>
      </w:r>
      <w:r w:rsidRPr="00B53BC3">
        <w:tab/>
        <w:t>bè.sé</w:t>
      </w:r>
      <w:r w:rsidRPr="00B53BC3">
        <w:tab/>
      </w:r>
      <w:r w:rsidRPr="00B53BC3">
        <w:tab/>
      </w:r>
    </w:p>
    <w:p w14:paraId="544FD005" w14:textId="77777777" w:rsidR="00902E77" w:rsidRDefault="00902E77" w:rsidP="00DD3440">
      <w:pPr>
        <w:pStyle w:val="Index1"/>
      </w:pPr>
      <w:r w:rsidRPr="00B53BC3">
        <w:tab/>
      </w:r>
      <w:r w:rsidRPr="00B53BC3">
        <w:tab/>
      </w:r>
      <w:r w:rsidRPr="00B53BC3">
        <w:tab/>
      </w:r>
      <w:r w:rsidRPr="00B53BC3">
        <w:tab/>
      </w:r>
      <w:r w:rsidRPr="00B53BC3">
        <w:tab/>
        <w:t>‘book’</w:t>
      </w:r>
      <w:r w:rsidRPr="00B53BC3">
        <w:tab/>
      </w:r>
      <w:r w:rsidRPr="00B53BC3">
        <w:tab/>
      </w:r>
      <w:r w:rsidRPr="00B53BC3">
        <w:tab/>
      </w:r>
      <w:r w:rsidRPr="00B53BC3">
        <w:tab/>
      </w:r>
      <w:r w:rsidRPr="00B53BC3">
        <w:tab/>
      </w:r>
      <w:r w:rsidRPr="00B53BC3">
        <w:tab/>
        <w:t xml:space="preserve"> </w:t>
      </w:r>
      <w:r w:rsidRPr="00B53BC3">
        <w:tab/>
        <w:t>‘machete’</w:t>
      </w:r>
      <w:r>
        <w:t xml:space="preserve"> </w:t>
      </w:r>
    </w:p>
    <w:p w14:paraId="462281BA" w14:textId="77777777" w:rsidR="00134772" w:rsidRPr="00134772" w:rsidRDefault="00134772" w:rsidP="00134772">
      <w:pPr>
        <w:rPr>
          <w:lang w:eastAsia="en-US" w:bidi="ar-SA"/>
        </w:rPr>
      </w:pPr>
    </w:p>
    <w:p w14:paraId="41ADF339" w14:textId="631BDFB8" w:rsidR="00902E77" w:rsidRDefault="00902E77" w:rsidP="005B4852">
      <w:r>
        <w:t xml:space="preserve">As to the question of the phonological theory of loanword adaptations vs. repairs as </w:t>
      </w:r>
      <w:r w:rsidRPr="005B4852">
        <w:rPr>
          <w:color w:val="000000" w:themeColor="text1"/>
        </w:rPr>
        <w:t>phonetically</w:t>
      </w:r>
      <w:r>
        <w:t>-based perceptual adaptations, it may well be the case they are both justified in their assumptions, but that they apply to different cases. The perceptual analysis (Peperkamp &amp; Dupoux 2003) makes sense for speakers who are largely monolingual and do not have any plasticity in the use of several languages. Its defenders take for instance allophony between [r] and [l] in Japanese and Korean t</w:t>
      </w:r>
      <w:r w:rsidR="00134772">
        <w:t>o be an explanation of loanword adaptation</w:t>
      </w:r>
      <w:r>
        <w:t xml:space="preserve"> in terms of phonetic deafness, leading them to recode nonnative sounds as native ones during perception. This allophony is part of the core native phonology of Japanese (Ito &amp; Mester 1995). The phonological perspective assumes that the phonological forms of loanwords are computed by the phonological grammar of the borrowing language, leading to massive repairs and restructuring. </w:t>
      </w:r>
    </w:p>
    <w:p w14:paraId="4958A6E6" w14:textId="77777777" w:rsidR="00902E77" w:rsidRDefault="00902E77" w:rsidP="005B4852">
      <w:r>
        <w:t>However, Frò</w:t>
      </w:r>
      <w:r w:rsidRPr="00122729">
        <w:t>ʔ</w:t>
      </w:r>
      <w:r>
        <w:t xml:space="preserve">ò </w:t>
      </w:r>
      <w:r w:rsidRPr="005B4852">
        <w:rPr>
          <w:color w:val="000000" w:themeColor="text1"/>
        </w:rPr>
        <w:t>speakers</w:t>
      </w:r>
      <w:r>
        <w:t xml:space="preserve"> are confronted with a multitude of languages on a daily basis. They are surrounded by other Tagbana </w:t>
      </w:r>
      <w:r>
        <w:lastRenderedPageBreak/>
        <w:t xml:space="preserve">dialects, Mending, Baolé, Nouchi, French in at least two varieties (standard and popular) and often more, all languages with different phonological systems. It can be plausibly assumed that their perception is finely tuned. The perceptual view makes the implausible assumption that the speakers literally hear an entire syllable </w:t>
      </w:r>
      <w:r w:rsidRPr="00122729">
        <w:rPr>
          <w:i/>
        </w:rPr>
        <w:t>hé</w:t>
      </w:r>
      <w:r>
        <w:t xml:space="preserve"> at the beginning of </w:t>
      </w:r>
      <w:r w:rsidRPr="00122729">
        <w:rPr>
          <w:i/>
        </w:rPr>
        <w:t>regarder</w:t>
      </w:r>
      <w:r>
        <w:t>. Rather, pronouncing this word into Frò</w:t>
      </w:r>
      <w:r w:rsidRPr="00122729">
        <w:t>ʔ</w:t>
      </w:r>
      <w:r>
        <w:t>ò forces the speakers to adapt to the phonotactic pattern of their own language.</w:t>
      </w:r>
    </w:p>
    <w:p w14:paraId="6907B38C" w14:textId="33C44AA8" w:rsidR="00902E77" w:rsidRDefault="00902E77" w:rsidP="005B4852">
      <w:r>
        <w:t>A final question that is too often ignored is how we measure similarity between the original word in the source language and the loanword. In Frò</w:t>
      </w:r>
      <w:r w:rsidRPr="00122729">
        <w:t>ʔ</w:t>
      </w:r>
      <w:r>
        <w:t xml:space="preserve">ò, the number of syllables only plays a subordinate role (we saw that deletion of segments is a frequent process, changing the number of syllables), </w:t>
      </w:r>
      <w:r w:rsidR="00BD5B0B">
        <w:t>and</w:t>
      </w:r>
      <w:r>
        <w:t xml:space="preserve"> the segmental configuration of the syllables is </w:t>
      </w:r>
      <w:r w:rsidR="00BD5B0B">
        <w:t xml:space="preserve">also </w:t>
      </w:r>
      <w:r>
        <w:t>very important. This paper has only scratched the surface of what is to be discovered in Frò</w:t>
      </w:r>
      <w:r w:rsidRPr="00122729">
        <w:t>ʔ</w:t>
      </w:r>
      <w:r>
        <w:t>ò.</w:t>
      </w:r>
    </w:p>
    <w:p w14:paraId="677FF493" w14:textId="77777777" w:rsidR="00902E77" w:rsidRDefault="00902E77" w:rsidP="00902E77">
      <w:pPr>
        <w:spacing w:line="276" w:lineRule="auto"/>
        <w:ind w:right="-8"/>
        <w:jc w:val="both"/>
      </w:pPr>
    </w:p>
    <w:p w14:paraId="32D688C4" w14:textId="7302D522" w:rsidR="00902E77" w:rsidRPr="00090A6E" w:rsidRDefault="00902E77" w:rsidP="00090A6E">
      <w:pPr>
        <w:pStyle w:val="lsSection1"/>
        <w:ind w:left="360"/>
      </w:pPr>
      <w:r w:rsidRPr="00B23203">
        <w:t>Conclusion</w:t>
      </w:r>
    </w:p>
    <w:p w14:paraId="6B49871D" w14:textId="77777777" w:rsidR="00902E77" w:rsidRDefault="00902E77" w:rsidP="005B4852">
      <w:r>
        <w:t xml:space="preserve">This short paper investigated the intricate syllable structure conditions found in </w:t>
      </w:r>
      <w:r w:rsidRPr="00343AAC">
        <w:t>Fròʔò</w:t>
      </w:r>
      <w:r>
        <w:t xml:space="preserve">, a dialect of Tagbana. First, the phonotactic conditions regulating the very simple underlying syllable structure were examined. Two syllable structures are allowed in </w:t>
      </w:r>
      <w:r w:rsidRPr="00343AAC">
        <w:t>Fròʔò</w:t>
      </w:r>
      <w:r>
        <w:t>: syllables containing only a vowel or a nasal (nucleus syllables), and syllables with an onset (CV or CCV syllables). Word-initially, [a] is the only vowel that can appear in a V syllable, all other vowels need an onset consonant. All consonants can appear word-initially except for [r] and [</w:t>
      </w:r>
      <w:r w:rsidRPr="00343AAC">
        <w:t>ʔ</w:t>
      </w:r>
      <w:r>
        <w:t>]. We suspect that [r] is associated to two syllabic positions and thus needs a preceding segment to satisfy its double association, see Traoré, in preparation for detail. As for the glottal stop, it is an epenthetic consonant inserted between two identical vowels. In a second step, the conditions of resyllabification were discussed. Here we showed that three processes are active that cause both more complex and simplified syllables: first, vowel deletion that engenders syllables with a coda, second vowel deletion that engenders syllables with a complex onset, and third, liquid deletion leading to simpler onsets. Next, the process of merging two monosyllabic function words was the subject of Section 4. It was shown there that if the onset of the second function words is the glide [w], fusion can take place. Fusion is the process of making</w:t>
      </w:r>
      <w:r w:rsidRPr="00B619B0">
        <w:t xml:space="preserve"> </w:t>
      </w:r>
      <w:r>
        <w:t xml:space="preserve">only one syllable out of two monosyllabic function words. The initial consonant of the first word is left </w:t>
      </w:r>
      <w:r>
        <w:lastRenderedPageBreak/>
        <w:t xml:space="preserve">unchanged, and the resulting vowel is a compromise between the features of the remaining segments. If fusion is not possible because of incompatible features, the vowel of the second word is deleted and the result of merging is a syllable with a coda. In the last section, loanwords were addressed. It was shown there that the syllable structure of loanwords is adapted to the syllable’s constraints that have been described in the preceding sections of the paper.  </w:t>
      </w:r>
    </w:p>
    <w:p w14:paraId="074417CF" w14:textId="77777777" w:rsidR="002A3857" w:rsidRPr="0095435F" w:rsidRDefault="002A3857" w:rsidP="002A3857">
      <w:pPr>
        <w:spacing w:line="276" w:lineRule="auto"/>
        <w:ind w:right="-8"/>
        <w:jc w:val="both"/>
        <w:rPr>
          <w:b/>
          <w:color w:val="000000" w:themeColor="text1"/>
          <w:lang w:val="fr-FR"/>
        </w:rPr>
      </w:pPr>
      <w:r w:rsidRPr="0095435F">
        <w:rPr>
          <w:b/>
          <w:color w:val="000000" w:themeColor="text1"/>
          <w:lang w:val="fr-FR"/>
        </w:rPr>
        <w:t>References</w:t>
      </w:r>
    </w:p>
    <w:p w14:paraId="5A520CC8" w14:textId="77777777" w:rsidR="002A3857" w:rsidRPr="00A67306" w:rsidRDefault="002A3857" w:rsidP="002A3857">
      <w:pPr>
        <w:spacing w:line="276" w:lineRule="auto"/>
        <w:ind w:left="142" w:right="-8" w:hanging="142"/>
        <w:jc w:val="both"/>
        <w:rPr>
          <w:color w:val="000000" w:themeColor="text1"/>
          <w:lang w:val="en-GB"/>
        </w:rPr>
      </w:pPr>
      <w:r>
        <w:rPr>
          <w:color w:val="000000" w:themeColor="text1"/>
          <w:lang w:val="fr-FR"/>
        </w:rPr>
        <w:t xml:space="preserve">Clamens. R.P. 1952. </w:t>
      </w:r>
      <w:r w:rsidRPr="0095435F">
        <w:rPr>
          <w:color w:val="000000" w:themeColor="text1"/>
          <w:lang w:val="fr-FR"/>
        </w:rPr>
        <w:t>Essai de Gramma</w:t>
      </w:r>
      <w:r>
        <w:rPr>
          <w:color w:val="000000" w:themeColor="text1"/>
          <w:lang w:val="fr-FR"/>
        </w:rPr>
        <w:t>ire Senufo taBwana.</w:t>
      </w:r>
      <w:r w:rsidRPr="0095435F">
        <w:rPr>
          <w:color w:val="000000" w:themeColor="text1"/>
          <w:lang w:val="fr-FR"/>
        </w:rPr>
        <w:t xml:space="preserve"> </w:t>
      </w:r>
      <w:r w:rsidRPr="00040BBB">
        <w:rPr>
          <w:i/>
          <w:color w:val="000000" w:themeColor="text1"/>
          <w:lang w:val="fr-FR"/>
        </w:rPr>
        <w:t>Bulletin de l’Institut francophone de l’Afrique Noire</w:t>
      </w:r>
      <w:r>
        <w:rPr>
          <w:color w:val="000000" w:themeColor="text1"/>
          <w:lang w:val="fr-FR"/>
        </w:rPr>
        <w:t xml:space="preserve"> XIV. </w:t>
      </w:r>
      <w:r w:rsidRPr="00A67306">
        <w:rPr>
          <w:color w:val="000000" w:themeColor="text1"/>
          <w:lang w:val="en-GB"/>
        </w:rPr>
        <w:t>N°4:1402-1465.</w:t>
      </w:r>
    </w:p>
    <w:p w14:paraId="18C1316C" w14:textId="77777777" w:rsidR="002A3857" w:rsidRPr="002D7300" w:rsidRDefault="002A3857" w:rsidP="002A3857">
      <w:pPr>
        <w:spacing w:line="276" w:lineRule="auto"/>
        <w:ind w:left="142" w:right="-8" w:hanging="142"/>
        <w:jc w:val="both"/>
        <w:rPr>
          <w:color w:val="000000" w:themeColor="text1"/>
        </w:rPr>
      </w:pPr>
      <w:r w:rsidRPr="002D7300">
        <w:rPr>
          <w:color w:val="000000" w:themeColor="text1"/>
        </w:rPr>
        <w:t>Corbett, Greville. 1991. Gender. Cambridge textbooks in linguistics. Cambridge: Cam-</w:t>
      </w:r>
    </w:p>
    <w:p w14:paraId="4691AAC4" w14:textId="77777777" w:rsidR="002A3857" w:rsidRPr="00A67306" w:rsidRDefault="002A3857" w:rsidP="002A3857">
      <w:pPr>
        <w:spacing w:line="276" w:lineRule="auto"/>
        <w:ind w:left="142" w:right="-8" w:hanging="142"/>
        <w:jc w:val="both"/>
        <w:rPr>
          <w:color w:val="000000" w:themeColor="text1"/>
        </w:rPr>
      </w:pPr>
      <w:r w:rsidRPr="002D7300">
        <w:rPr>
          <w:color w:val="000000" w:themeColor="text1"/>
        </w:rPr>
        <w:t xml:space="preserve">Dombrowsky-Hahn, Klaudia. 2015. </w:t>
      </w:r>
      <w:r w:rsidRPr="00040BBB">
        <w:rPr>
          <w:i/>
          <w:color w:val="000000" w:themeColor="text1"/>
        </w:rPr>
        <w:t>A grammar of Syer (Western Karaboro, Senufo)</w:t>
      </w:r>
      <w:r w:rsidRPr="002D7300">
        <w:rPr>
          <w:color w:val="000000" w:themeColor="text1"/>
        </w:rPr>
        <w:t xml:space="preserve">. </w:t>
      </w:r>
      <w:r w:rsidRPr="00A67306">
        <w:rPr>
          <w:color w:val="000000" w:themeColor="text1"/>
        </w:rPr>
        <w:t>Köln: Rüdiger Köppe Verlag.</w:t>
      </w:r>
    </w:p>
    <w:p w14:paraId="5D50F353" w14:textId="77777777" w:rsidR="002A3857" w:rsidRPr="00F11CD3" w:rsidRDefault="002A3857" w:rsidP="002A3857">
      <w:pPr>
        <w:spacing w:line="276" w:lineRule="auto"/>
        <w:ind w:left="142" w:right="-8" w:hanging="142"/>
        <w:jc w:val="both"/>
        <w:rPr>
          <w:u w:val="single"/>
          <w:lang w:val="en-GB"/>
        </w:rPr>
      </w:pPr>
      <w:r w:rsidRPr="00F11CD3">
        <w:rPr>
          <w:color w:val="000000" w:themeColor="text1"/>
          <w:lang w:val="en-GB"/>
        </w:rPr>
        <w:t xml:space="preserve">Fanselow, Gisbert, </w:t>
      </w:r>
      <w:r>
        <w:rPr>
          <w:color w:val="000000" w:themeColor="text1"/>
        </w:rPr>
        <w:t>Yranahan Traoré and Caroline Féry. In preparation.</w:t>
      </w:r>
      <w:r w:rsidRPr="00F11CD3">
        <w:rPr>
          <w:i/>
          <w:lang w:val="en-GB"/>
        </w:rPr>
        <w:t xml:space="preserve"> Some Aspects of the sentence structure of Tagbana</w:t>
      </w:r>
      <w:r>
        <w:rPr>
          <w:u w:val="single"/>
          <w:lang w:val="en-GB"/>
        </w:rPr>
        <w:t>.</w:t>
      </w:r>
      <w:r w:rsidRPr="00F11CD3">
        <w:rPr>
          <w:color w:val="000000" w:themeColor="text1"/>
        </w:rPr>
        <w:t xml:space="preserve"> </w:t>
      </w:r>
      <w:r>
        <w:rPr>
          <w:color w:val="000000" w:themeColor="text1"/>
        </w:rPr>
        <w:t>University of Potsdam and University of Frankfurt.</w:t>
      </w:r>
    </w:p>
    <w:p w14:paraId="059393FE" w14:textId="77777777" w:rsidR="002A3857" w:rsidRPr="000629C4" w:rsidRDefault="002A3857" w:rsidP="002A3857">
      <w:pPr>
        <w:spacing w:line="276" w:lineRule="auto"/>
        <w:ind w:left="142" w:right="-8" w:hanging="142"/>
        <w:jc w:val="both"/>
        <w:rPr>
          <w:color w:val="000000" w:themeColor="text1"/>
          <w:lang w:val="en-GB"/>
        </w:rPr>
      </w:pPr>
      <w:r w:rsidRPr="00F11CD3">
        <w:rPr>
          <w:color w:val="000000" w:themeColor="text1"/>
          <w:lang w:val="en-GB"/>
        </w:rPr>
        <w:t xml:space="preserve">Green, Christopher, Stuart Davis, Boubacar Diakite and Karen Baertsch. </w:t>
      </w:r>
      <w:r>
        <w:rPr>
          <w:color w:val="000000" w:themeColor="text1"/>
          <w:lang w:val="en-GB"/>
        </w:rPr>
        <w:t>2014.</w:t>
      </w:r>
      <w:r w:rsidRPr="000629C4">
        <w:rPr>
          <w:color w:val="000000" w:themeColor="text1"/>
          <w:lang w:val="en-GB"/>
        </w:rPr>
        <w:t xml:space="preserve"> On the Role of Margin Phonotactics in Colloquial Bamana Complex Syllables. </w:t>
      </w:r>
      <w:r w:rsidRPr="000629C4">
        <w:rPr>
          <w:i/>
          <w:color w:val="000000" w:themeColor="text1"/>
          <w:lang w:val="en-GB"/>
        </w:rPr>
        <w:t>Natural Language and Linguistic Theory</w:t>
      </w:r>
      <w:r w:rsidRPr="000629C4">
        <w:rPr>
          <w:color w:val="000000" w:themeColor="text1"/>
          <w:lang w:val="en-GB"/>
        </w:rPr>
        <w:t xml:space="preserve"> 32:499-536.</w:t>
      </w:r>
    </w:p>
    <w:p w14:paraId="09A12CC7" w14:textId="77777777" w:rsidR="002A3857" w:rsidRPr="007A6908" w:rsidRDefault="002A3857" w:rsidP="002A3857">
      <w:pPr>
        <w:spacing w:line="276" w:lineRule="auto"/>
        <w:ind w:left="142" w:right="-8" w:hanging="142"/>
        <w:jc w:val="both"/>
        <w:rPr>
          <w:color w:val="000000" w:themeColor="text1"/>
          <w:lang w:val="fr-FR"/>
        </w:rPr>
      </w:pPr>
      <w:r w:rsidRPr="0095435F">
        <w:rPr>
          <w:color w:val="000000" w:themeColor="text1"/>
        </w:rPr>
        <w:t xml:space="preserve">Herault, G. and J. Mlanhoro. </w:t>
      </w:r>
      <w:r w:rsidRPr="005172EE">
        <w:rPr>
          <w:color w:val="000000" w:themeColor="text1"/>
          <w:lang w:val="fr-FR"/>
        </w:rPr>
        <w:t xml:space="preserve">1973. </w:t>
      </w:r>
      <w:r w:rsidRPr="00040BBB">
        <w:rPr>
          <w:i/>
          <w:color w:val="000000" w:themeColor="text1"/>
          <w:lang w:val="fr-FR"/>
        </w:rPr>
        <w:t>LeTakPer (Tadbana de Niakaramandougou). Esquisse Phonologique et corpus lexical</w:t>
      </w:r>
      <w:r w:rsidRPr="0095435F">
        <w:rPr>
          <w:color w:val="000000" w:themeColor="text1"/>
          <w:lang w:val="fr-FR"/>
        </w:rPr>
        <w:t xml:space="preserve">. </w:t>
      </w:r>
      <w:r w:rsidRPr="007A6908">
        <w:rPr>
          <w:color w:val="000000" w:themeColor="text1"/>
          <w:lang w:val="fr-FR"/>
        </w:rPr>
        <w:t>Université d'Abidjan. Annales. Serie H. 6/1:133-178.</w:t>
      </w:r>
    </w:p>
    <w:p w14:paraId="073F75EF" w14:textId="77777777" w:rsidR="002A3857" w:rsidRDefault="002A3857" w:rsidP="002A3857">
      <w:pPr>
        <w:spacing w:line="276" w:lineRule="auto"/>
        <w:ind w:left="142" w:right="-8" w:hanging="142"/>
        <w:jc w:val="both"/>
        <w:rPr>
          <w:color w:val="000000" w:themeColor="text1"/>
          <w:lang w:val="fr-FR"/>
        </w:rPr>
      </w:pPr>
      <w:r w:rsidRPr="00C81C29">
        <w:rPr>
          <w:color w:val="000000" w:themeColor="text1"/>
        </w:rPr>
        <w:t xml:space="preserve">Itô, Junko &amp; Armin Mester. 1995. Japanese phonology. </w:t>
      </w:r>
      <w:r w:rsidRPr="00133496">
        <w:rPr>
          <w:color w:val="000000" w:themeColor="text1"/>
          <w:lang w:val="en-GB"/>
        </w:rPr>
        <w:t xml:space="preserve">In Goldsmith, J. (Ed.) </w:t>
      </w:r>
      <w:r w:rsidRPr="007A6908">
        <w:rPr>
          <w:i/>
          <w:color w:val="000000" w:themeColor="text1"/>
          <w:lang w:val="fr-FR"/>
        </w:rPr>
        <w:t>The Handbook of Phonological Theory</w:t>
      </w:r>
      <w:r w:rsidRPr="007A6908">
        <w:rPr>
          <w:color w:val="000000" w:themeColor="text1"/>
          <w:lang w:val="fr-FR"/>
        </w:rPr>
        <w:t xml:space="preserve">. </w:t>
      </w:r>
      <w:r w:rsidRPr="00D145A9">
        <w:rPr>
          <w:color w:val="000000" w:themeColor="text1"/>
          <w:lang w:val="fr-FR"/>
        </w:rPr>
        <w:t>Oxford: Blackwell. 817-838.</w:t>
      </w:r>
    </w:p>
    <w:p w14:paraId="289C08AC" w14:textId="77777777" w:rsidR="002A3857" w:rsidRPr="0095435F" w:rsidRDefault="002A3857" w:rsidP="002A3857">
      <w:pPr>
        <w:spacing w:line="276" w:lineRule="auto"/>
        <w:ind w:left="142" w:right="-8" w:hanging="142"/>
        <w:jc w:val="both"/>
        <w:rPr>
          <w:color w:val="000000" w:themeColor="text1"/>
          <w:lang w:val="fr-FR"/>
        </w:rPr>
      </w:pPr>
      <w:r w:rsidRPr="0095435F">
        <w:rPr>
          <w:color w:val="000000" w:themeColor="text1"/>
          <w:lang w:val="fr-FR"/>
        </w:rPr>
        <w:t xml:space="preserve">Manessy, Gabriel. 1962. Observations sur la classification nominale dans les langues négro-africaines du Soudan et de la Guinée. </w:t>
      </w:r>
      <w:r w:rsidRPr="0095435F">
        <w:rPr>
          <w:i/>
          <w:color w:val="000000" w:themeColor="text1"/>
          <w:lang w:val="fr-FR"/>
        </w:rPr>
        <w:t>Bulletin de la Société de Linguistique de Paris</w:t>
      </w:r>
      <w:r w:rsidRPr="0095435F">
        <w:rPr>
          <w:color w:val="000000" w:themeColor="text1"/>
          <w:lang w:val="fr-FR"/>
        </w:rPr>
        <w:t>, 57. 126-160.</w:t>
      </w:r>
    </w:p>
    <w:p w14:paraId="050586D4" w14:textId="77777777" w:rsidR="002A3857" w:rsidRPr="00EF0850" w:rsidRDefault="002A3857" w:rsidP="002A3857">
      <w:pPr>
        <w:spacing w:line="276" w:lineRule="auto"/>
        <w:ind w:left="142" w:right="-8" w:hanging="142"/>
        <w:jc w:val="both"/>
        <w:rPr>
          <w:color w:val="000000" w:themeColor="text1"/>
          <w:lang w:val="de-DE"/>
        </w:rPr>
      </w:pPr>
      <w:r w:rsidRPr="0095435F">
        <w:rPr>
          <w:color w:val="000000" w:themeColor="text1"/>
          <w:lang w:val="fr-FR"/>
        </w:rPr>
        <w:t xml:space="preserve">Miehe, Gudrun. </w:t>
      </w:r>
      <w:r w:rsidRPr="00FC29C1">
        <w:rPr>
          <w:color w:val="000000" w:themeColor="text1"/>
          <w:lang w:val="de-DE"/>
        </w:rPr>
        <w:t xml:space="preserve">2012. G9. Tagbana (Tagwana). </w:t>
      </w:r>
      <w:r w:rsidRPr="00EF0850">
        <w:rPr>
          <w:color w:val="000000" w:themeColor="text1"/>
          <w:lang w:val="de-DE"/>
        </w:rPr>
        <w:t xml:space="preserve">In: Miehe, Gudrun, Brigitte Reineke and Kerstin Winkelmann (Eds.). </w:t>
      </w:r>
      <w:r w:rsidRPr="004260FD">
        <w:rPr>
          <w:i/>
          <w:color w:val="000000" w:themeColor="text1"/>
          <w:lang w:val="de-DE"/>
        </w:rPr>
        <w:t xml:space="preserve">Noun class systems </w:t>
      </w:r>
      <w:r w:rsidRPr="004260FD">
        <w:rPr>
          <w:i/>
          <w:color w:val="000000" w:themeColor="text1"/>
          <w:lang w:val="de-DE"/>
        </w:rPr>
        <w:lastRenderedPageBreak/>
        <w:t>in Gur Languages</w:t>
      </w:r>
      <w:r w:rsidRPr="00EF0850">
        <w:rPr>
          <w:color w:val="000000" w:themeColor="text1"/>
          <w:lang w:val="de-DE"/>
        </w:rPr>
        <w:t>. Köln: Köppe. 452-479.</w:t>
      </w:r>
    </w:p>
    <w:p w14:paraId="40122C69" w14:textId="77777777" w:rsidR="002A3857" w:rsidRDefault="002A3857" w:rsidP="002A3857">
      <w:pPr>
        <w:spacing w:line="276" w:lineRule="auto"/>
        <w:ind w:left="142" w:right="-8" w:hanging="142"/>
        <w:jc w:val="both"/>
        <w:rPr>
          <w:color w:val="000000" w:themeColor="text1"/>
        </w:rPr>
      </w:pPr>
      <w:r w:rsidRPr="00EF0850">
        <w:rPr>
          <w:color w:val="000000" w:themeColor="text1"/>
          <w:lang w:val="de-DE"/>
        </w:rPr>
        <w:t xml:space="preserve">Miehe, Gudrun, Brigitte Reineke and Kerstin Winkelmann (Eds.). </w:t>
      </w:r>
      <w:r w:rsidRPr="002D7300">
        <w:rPr>
          <w:color w:val="000000" w:themeColor="text1"/>
        </w:rPr>
        <w:t xml:space="preserve">2012. </w:t>
      </w:r>
      <w:r w:rsidRPr="004260FD">
        <w:rPr>
          <w:i/>
          <w:color w:val="000000" w:themeColor="text1"/>
        </w:rPr>
        <w:t>Noun class systems in Gur Languages</w:t>
      </w:r>
      <w:r w:rsidRPr="002D7300">
        <w:rPr>
          <w:color w:val="000000" w:themeColor="text1"/>
        </w:rPr>
        <w:t>. Köln: Köppe.</w:t>
      </w:r>
    </w:p>
    <w:p w14:paraId="143E973B" w14:textId="77777777" w:rsidR="002A3857" w:rsidRPr="00122729" w:rsidRDefault="002A3857" w:rsidP="002A3857">
      <w:pPr>
        <w:spacing w:line="276" w:lineRule="auto"/>
        <w:ind w:left="142" w:right="-8" w:hanging="142"/>
        <w:jc w:val="both"/>
        <w:rPr>
          <w:color w:val="000000" w:themeColor="text1"/>
        </w:rPr>
      </w:pPr>
      <w:r>
        <w:rPr>
          <w:color w:val="000000" w:themeColor="text1"/>
        </w:rPr>
        <w:t>Peperkamp, Sharon</w:t>
      </w:r>
      <w:r w:rsidRPr="00D145A9">
        <w:rPr>
          <w:color w:val="000000" w:themeColor="text1"/>
        </w:rPr>
        <w:t xml:space="preserve"> &amp; </w:t>
      </w:r>
      <w:r>
        <w:rPr>
          <w:color w:val="000000" w:themeColor="text1"/>
        </w:rPr>
        <w:t>Emmanuel</w:t>
      </w:r>
      <w:r w:rsidRPr="00D145A9">
        <w:rPr>
          <w:color w:val="000000" w:themeColor="text1"/>
        </w:rPr>
        <w:t xml:space="preserve"> Dupoux. 2003. Reinterpreting loanword adaptations: the role of perception.</w:t>
      </w:r>
      <w:r>
        <w:rPr>
          <w:color w:val="000000" w:themeColor="text1"/>
        </w:rPr>
        <w:t xml:space="preserve"> </w:t>
      </w:r>
      <w:r w:rsidRPr="00D145A9">
        <w:rPr>
          <w:i/>
          <w:color w:val="000000" w:themeColor="text1"/>
        </w:rPr>
        <w:t>Proceedings of the 15th International Congress of Phonetic Sciences</w:t>
      </w:r>
      <w:r w:rsidRPr="00D145A9">
        <w:rPr>
          <w:color w:val="000000" w:themeColor="text1"/>
        </w:rPr>
        <w:t>. 367-370.</w:t>
      </w:r>
    </w:p>
    <w:p w14:paraId="403C792B" w14:textId="77777777" w:rsidR="002A3857" w:rsidRDefault="002A3857" w:rsidP="002A3857">
      <w:pPr>
        <w:spacing w:line="276" w:lineRule="auto"/>
        <w:ind w:left="142" w:right="-8" w:hanging="142"/>
        <w:jc w:val="both"/>
        <w:rPr>
          <w:color w:val="000000" w:themeColor="text1"/>
        </w:rPr>
      </w:pPr>
      <w:r>
        <w:rPr>
          <w:color w:val="000000" w:themeColor="text1"/>
        </w:rPr>
        <w:t>Sande, Hanna. 2017.</w:t>
      </w:r>
      <w:r w:rsidRPr="00F11CD3">
        <w:rPr>
          <w:color w:val="000000" w:themeColor="text1"/>
        </w:rPr>
        <w:t xml:space="preserve"> </w:t>
      </w:r>
      <w:r w:rsidRPr="00F11CD3">
        <w:rPr>
          <w:i/>
          <w:color w:val="000000" w:themeColor="text1"/>
        </w:rPr>
        <w:t>Distributing morphologically conditioned phonology: Three cases from Guébie.</w:t>
      </w:r>
      <w:r w:rsidRPr="00F11CD3">
        <w:rPr>
          <w:color w:val="000000" w:themeColor="text1"/>
        </w:rPr>
        <w:t xml:space="preserve"> PhD Diss. Berkeley</w:t>
      </w:r>
      <w:r>
        <w:rPr>
          <w:color w:val="000000" w:themeColor="text1"/>
        </w:rPr>
        <w:t>.</w:t>
      </w:r>
    </w:p>
    <w:p w14:paraId="6B012C14" w14:textId="26789FA7" w:rsidR="002A3857" w:rsidRDefault="002A3857" w:rsidP="002A3857">
      <w:pPr>
        <w:spacing w:line="276" w:lineRule="auto"/>
        <w:ind w:left="142" w:right="-8" w:hanging="142"/>
        <w:jc w:val="both"/>
        <w:rPr>
          <w:color w:val="000000" w:themeColor="text1"/>
        </w:rPr>
      </w:pPr>
      <w:r>
        <w:rPr>
          <w:color w:val="000000" w:themeColor="text1"/>
        </w:rPr>
        <w:t>Traoré, Yranahan (</w:t>
      </w:r>
      <w:r w:rsidR="007A6908">
        <w:rPr>
          <w:color w:val="000000" w:themeColor="text1"/>
        </w:rPr>
        <w:t>2018</w:t>
      </w:r>
      <w:bookmarkStart w:id="66" w:name="_GoBack"/>
      <w:bookmarkEnd w:id="66"/>
      <w:r>
        <w:rPr>
          <w:color w:val="000000" w:themeColor="text1"/>
        </w:rPr>
        <w:t xml:space="preserve">) </w:t>
      </w:r>
      <w:r w:rsidRPr="00F11CD3">
        <w:rPr>
          <w:i/>
          <w:color w:val="000000" w:themeColor="text1"/>
        </w:rPr>
        <w:t>The phonology of the nominal domain in Fròʔò (Tagbana)</w:t>
      </w:r>
      <w:r>
        <w:rPr>
          <w:color w:val="000000" w:themeColor="text1"/>
        </w:rPr>
        <w:t>. DocPhil. University of Frankfurt.</w:t>
      </w:r>
    </w:p>
    <w:p w14:paraId="2704E3B8" w14:textId="45215E0C" w:rsidR="002A3857" w:rsidRDefault="002A3857" w:rsidP="002A3857">
      <w:pPr>
        <w:spacing w:line="276" w:lineRule="auto"/>
        <w:ind w:left="142" w:right="-8" w:hanging="142"/>
        <w:jc w:val="both"/>
        <w:rPr>
          <w:color w:val="000000" w:themeColor="text1"/>
        </w:rPr>
      </w:pPr>
      <w:r>
        <w:rPr>
          <w:color w:val="000000" w:themeColor="text1"/>
        </w:rPr>
        <w:t xml:space="preserve">Traoré, Yranahan and Caroline Féry. Unpublished. </w:t>
      </w:r>
      <w:r w:rsidRPr="004260FD">
        <w:rPr>
          <w:i/>
          <w:color w:val="000000" w:themeColor="text1"/>
        </w:rPr>
        <w:t>N</w:t>
      </w:r>
      <w:bookmarkStart w:id="67" w:name="_Ref480003877"/>
      <w:bookmarkEnd w:id="67"/>
      <w:r w:rsidRPr="004260FD">
        <w:rPr>
          <w:i/>
          <w:color w:val="000000" w:themeColor="text1"/>
        </w:rPr>
        <w:t>ominal classes and phonological agreement in Fròʔò</w:t>
      </w:r>
      <w:r w:rsidRPr="002D7300">
        <w:rPr>
          <w:color w:val="000000" w:themeColor="text1"/>
        </w:rPr>
        <w:t xml:space="preserve"> </w:t>
      </w:r>
      <w:r w:rsidRPr="00F11CD3">
        <w:rPr>
          <w:color w:val="000000" w:themeColor="text1"/>
        </w:rPr>
        <w:t>(</w:t>
      </w:r>
      <w:r w:rsidRPr="00F11CD3">
        <w:rPr>
          <w:i/>
          <w:color w:val="000000" w:themeColor="text1"/>
        </w:rPr>
        <w:t>Tagbana</w:t>
      </w:r>
      <w:r w:rsidRPr="002D7300">
        <w:rPr>
          <w:color w:val="000000" w:themeColor="text1"/>
        </w:rPr>
        <w:t>)</w:t>
      </w:r>
      <w:r>
        <w:rPr>
          <w:color w:val="000000" w:themeColor="text1"/>
        </w:rPr>
        <w:t>. University of Frankfurt.</w:t>
      </w:r>
      <w:r w:rsidR="007A6908">
        <w:rPr>
          <w:color w:val="000000" w:themeColor="text1"/>
        </w:rPr>
        <w:t xml:space="preserve"> </w:t>
      </w:r>
    </w:p>
    <w:p w14:paraId="02F82AEE" w14:textId="77777777" w:rsidR="008D4437" w:rsidRPr="008D4437" w:rsidRDefault="008D4437" w:rsidP="008D4437">
      <w:pPr>
        <w:keepNext w:val="0"/>
        <w:widowControl/>
        <w:suppressAutoHyphens w:val="0"/>
        <w:spacing w:after="0" w:line="240" w:lineRule="auto"/>
        <w:rPr>
          <w:rFonts w:eastAsia="Times New Roman" w:cs="Times New Roman"/>
          <w:lang w:eastAsia="de-DE" w:bidi="ar-SA"/>
        </w:rPr>
      </w:pPr>
    </w:p>
    <w:p w14:paraId="4C55FA04" w14:textId="678529E2" w:rsidR="00E44F71" w:rsidRPr="008D4437" w:rsidRDefault="00E44F71" w:rsidP="001A199E">
      <w:pPr>
        <w:keepNext w:val="0"/>
      </w:pPr>
    </w:p>
    <w:sectPr w:rsidR="00E44F71" w:rsidRPr="008D4437" w:rsidSect="007A7F26">
      <w:type w:val="continuous"/>
      <w:pgSz w:w="11906" w:h="16838"/>
      <w:pgMar w:top="1134" w:right="3969" w:bottom="3969"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Beata" w:date="2017-12-06T12:38:00Z" w:initials="B">
    <w:p w14:paraId="6C103BA0" w14:textId="77777777" w:rsidR="00261D15" w:rsidRPr="00B6205F" w:rsidRDefault="00261D15" w:rsidP="00902E77">
      <w:pPr>
        <w:pStyle w:val="CommentText"/>
        <w:rPr>
          <w:lang w:val="en-GB"/>
        </w:rPr>
      </w:pPr>
      <w:r>
        <w:rPr>
          <w:rStyle w:val="CommentReference"/>
        </w:rPr>
        <w:annotationRef/>
      </w:r>
      <w:r w:rsidRPr="00B6205F">
        <w:rPr>
          <w:lang w:val="en-GB"/>
        </w:rPr>
        <w:t>(22) doesn’t show the failure of sentence internal position délétion, so I would first say … the final vowel cannot delete, see (22). Indeed, even in sentence internal position they cannot delete (with adding an example if you want).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03B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8AD98" w14:textId="77777777" w:rsidR="001C1B24" w:rsidRDefault="001C1B24">
      <w:pPr>
        <w:spacing w:after="0" w:line="240" w:lineRule="auto"/>
      </w:pPr>
      <w:r>
        <w:separator/>
      </w:r>
    </w:p>
  </w:endnote>
  <w:endnote w:type="continuationSeparator" w:id="0">
    <w:p w14:paraId="5AAAC7A5" w14:textId="77777777" w:rsidR="001C1B24" w:rsidRDefault="001C1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20B0604020202020204"/>
    <w:charset w:val="00"/>
    <w:family w:val="auto"/>
    <w:pitch w:val="variable"/>
  </w:font>
  <w:font w:name="FreeSans">
    <w:altName w:val="Arial"/>
    <w:panose1 w:val="020B0604020202020204"/>
    <w:charset w:val="00"/>
    <w:family w:val="swiss"/>
    <w:pitch w:val="variable"/>
    <w:sig w:usb0="E4178EFF"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swiss"/>
    <w:pitch w:val="variable"/>
    <w:sig w:usb0="E00002FF" w:usb1="5200205F" w:usb2="00A0C000" w:usb3="00000000" w:csb0="0000019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de">
    <w:altName w:val="Cambria"/>
    <w:panose1 w:val="020B0604020202020204"/>
    <w:charset w:val="4D"/>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7979E" w14:textId="77777777" w:rsidR="001C1B24" w:rsidRDefault="001C1B24">
      <w:r>
        <w:separator/>
      </w:r>
    </w:p>
  </w:footnote>
  <w:footnote w:type="continuationSeparator" w:id="0">
    <w:p w14:paraId="20C76665" w14:textId="77777777" w:rsidR="001C1B24" w:rsidRDefault="001C1B24">
      <w:r>
        <w:continuationSeparator/>
      </w:r>
    </w:p>
  </w:footnote>
  <w:footnote w:id="1">
    <w:p w14:paraId="77A10D24" w14:textId="72F656C6" w:rsidR="00261D15" w:rsidRPr="00FC29C1" w:rsidRDefault="00261D15">
      <w:pPr>
        <w:pStyle w:val="FootnoteText"/>
      </w:pPr>
      <w:r>
        <w:rPr>
          <w:rStyle w:val="FootnoteReference"/>
        </w:rPr>
        <w:footnoteRef/>
      </w:r>
      <w:r>
        <w:t xml:space="preserve"> </w:t>
      </w:r>
      <w:r w:rsidRPr="00F0522F">
        <w:t>O</w:t>
      </w:r>
      <w:r>
        <w:rPr>
          <w:rFonts w:cs="Times New Roman"/>
        </w:rPr>
        <w:t>ur heartfe</w:t>
      </w:r>
      <w:r w:rsidRPr="00314409">
        <w:rPr>
          <w:rFonts w:cs="Times New Roman"/>
        </w:rPr>
        <w:t>l</w:t>
      </w:r>
      <w:r>
        <w:rPr>
          <w:rFonts w:cs="Times New Roman"/>
        </w:rPr>
        <w:t>t</w:t>
      </w:r>
      <w:r w:rsidRPr="00314409">
        <w:rPr>
          <w:rFonts w:cs="Times New Roman"/>
        </w:rPr>
        <w:t xml:space="preserve"> thanks</w:t>
      </w:r>
      <w:r>
        <w:rPr>
          <w:rFonts w:cs="Times New Roman"/>
        </w:rPr>
        <w:t xml:space="preserve"> go to the organizers of the 48</w:t>
      </w:r>
      <w:r w:rsidRPr="00314409">
        <w:rPr>
          <w:rFonts w:cs="Times New Roman"/>
          <w:vertAlign w:val="superscript"/>
        </w:rPr>
        <w:t>th</w:t>
      </w:r>
      <w:r>
        <w:rPr>
          <w:rFonts w:cs="Times New Roman"/>
        </w:rPr>
        <w:t xml:space="preserve"> ACAL conference in Bloomington, Indiana, and to two anonymous reviewers. We also thank Beata Moskal for many useful comments and for checking our English. This research was funded by the Graduate School ‘Nominal Modification’ (DFG 2016) located in Frankfurt, Germany.</w:t>
      </w:r>
    </w:p>
  </w:footnote>
  <w:footnote w:id="2">
    <w:p w14:paraId="3FE90D72" w14:textId="46A50914" w:rsidR="00261D15" w:rsidRPr="00FC29C1" w:rsidRDefault="00261D15">
      <w:pPr>
        <w:pStyle w:val="FootnoteText"/>
      </w:pPr>
      <w:r>
        <w:rPr>
          <w:rStyle w:val="FootnoteReference"/>
        </w:rPr>
        <w:footnoteRef/>
      </w:r>
      <w:r>
        <w:t xml:space="preserve"> </w:t>
      </w:r>
      <w:r w:rsidRPr="00F0522F">
        <w:t>E</w:t>
      </w:r>
      <w:r w:rsidRPr="00683A7B">
        <w:rPr>
          <w:rFonts w:cs="Times New Roman"/>
        </w:rPr>
        <w:t>very noun belongs to a nominal class, see below</w:t>
      </w:r>
      <w:r>
        <w:rPr>
          <w:rFonts w:cs="Times New Roman"/>
        </w:rPr>
        <w:t xml:space="preserve">. In the examples in (1), the numbers “7” and “1” indicate that the nouns belong to class 7 or class 1. The word </w:t>
      </w:r>
      <w:r w:rsidRPr="00985E28">
        <w:rPr>
          <w:rFonts w:cs="Times New Roman"/>
          <w:i/>
        </w:rPr>
        <w:t>kɔ́-lɔ́</w:t>
      </w:r>
      <w:r w:rsidRPr="00985E28">
        <w:rPr>
          <w:rFonts w:cs="Times New Roman"/>
        </w:rPr>
        <w:t xml:space="preserve"> </w:t>
      </w:r>
      <w:r>
        <w:rPr>
          <w:rFonts w:cs="Times New Roman"/>
        </w:rPr>
        <w:t>‘monkey’ consists of a lexical root and a class marker of class 1.</w:t>
      </w:r>
    </w:p>
  </w:footnote>
  <w:footnote w:id="3">
    <w:p w14:paraId="1685676F" w14:textId="77777777" w:rsidR="00261D15" w:rsidRPr="00414E71" w:rsidRDefault="00261D15" w:rsidP="00902E77">
      <w:pPr>
        <w:pStyle w:val="FootnoteText"/>
        <w:rPr>
          <w:rFonts w:cs="Times New Roman"/>
        </w:rPr>
      </w:pPr>
      <w:r w:rsidRPr="007A7F26">
        <w:rPr>
          <w:vertAlign w:val="superscript"/>
        </w:rPr>
        <w:footnoteRef/>
      </w:r>
      <w:r w:rsidRPr="007A7F26">
        <w:rPr>
          <w:vertAlign w:val="superscript"/>
        </w:rPr>
        <w:t xml:space="preserve"> </w:t>
      </w:r>
      <w:r w:rsidRPr="00683A7B">
        <w:rPr>
          <w:rFonts w:cs="Times New Roman"/>
        </w:rPr>
        <w:t xml:space="preserve">Thanks to Annie Rialland for working </w:t>
      </w:r>
      <w:r>
        <w:rPr>
          <w:rFonts w:cs="Times New Roman"/>
        </w:rPr>
        <w:t xml:space="preserve">this </w:t>
      </w:r>
      <w:r w:rsidRPr="00683A7B">
        <w:rPr>
          <w:rFonts w:cs="Times New Roman"/>
        </w:rPr>
        <w:t>out</w:t>
      </w:r>
      <w:r>
        <w:rPr>
          <w:rFonts w:cs="Times New Roman"/>
        </w:rPr>
        <w:t xml:space="preserve"> </w:t>
      </w:r>
      <w:r w:rsidRPr="00683A7B">
        <w:rPr>
          <w:rFonts w:cs="Times New Roman"/>
        </w:rPr>
        <w:t>with us.</w:t>
      </w:r>
    </w:p>
  </w:footnote>
  <w:footnote w:id="4">
    <w:p w14:paraId="18034D05" w14:textId="77777777" w:rsidR="00261D15" w:rsidRPr="005065E8" w:rsidRDefault="00261D15" w:rsidP="00902E77">
      <w:pPr>
        <w:pStyle w:val="FootnoteText"/>
        <w:rPr>
          <w:rFonts w:cs="Times New Roman"/>
        </w:rPr>
      </w:pPr>
      <w:r w:rsidRPr="005065E8">
        <w:rPr>
          <w:rStyle w:val="FootnoteReference"/>
          <w:rFonts w:cs="Times New Roman"/>
        </w:rPr>
        <w:footnoteRef/>
      </w:r>
      <w:r w:rsidRPr="005065E8">
        <w:rPr>
          <w:rFonts w:cs="Times New Roman"/>
        </w:rPr>
        <w:t xml:space="preserve"> </w:t>
      </w:r>
      <w:r w:rsidRPr="00866680">
        <w:rPr>
          <w:rFonts w:cs="Times New Roman"/>
          <w:color w:val="000000" w:themeColor="text1"/>
        </w:rPr>
        <w:t xml:space="preserve">The only exception is the interjection </w:t>
      </w:r>
      <w:r w:rsidRPr="00866680">
        <w:rPr>
          <w:rFonts w:cs="Times New Roman"/>
          <w:i/>
          <w:color w:val="000000" w:themeColor="text1"/>
        </w:rPr>
        <w:t>è.hé</w:t>
      </w:r>
      <w:r w:rsidRPr="00866680">
        <w:rPr>
          <w:rFonts w:cs="Times New Roman"/>
          <w:color w:val="000000" w:themeColor="text1"/>
        </w:rPr>
        <w:t xml:space="preserve"> ‘yes, ok’.</w:t>
      </w:r>
    </w:p>
  </w:footnote>
  <w:footnote w:id="5">
    <w:p w14:paraId="69B69079" w14:textId="77777777" w:rsidR="00261D15" w:rsidRPr="00C9729D" w:rsidRDefault="00261D15" w:rsidP="00902E77">
      <w:pPr>
        <w:pStyle w:val="FootnoteText"/>
        <w:jc w:val="both"/>
        <w:rPr>
          <w:rFonts w:cs="Times New Roman"/>
          <w:color w:val="000000" w:themeColor="text1"/>
        </w:rPr>
      </w:pPr>
      <w:r w:rsidRPr="00C9729D">
        <w:rPr>
          <w:rStyle w:val="FootnoteReference"/>
          <w:rFonts w:cs="Times New Roman"/>
        </w:rPr>
        <w:footnoteRef/>
      </w:r>
      <w:r w:rsidRPr="00C9729D">
        <w:rPr>
          <w:rFonts w:cs="Times New Roman"/>
        </w:rPr>
        <w:t xml:space="preserve"> </w:t>
      </w:r>
      <w:r w:rsidRPr="00C9729D">
        <w:rPr>
          <w:rFonts w:cs="Times New Roman"/>
          <w:color w:val="000000" w:themeColor="text1"/>
        </w:rPr>
        <w:t>Vowel deletion and liquid deletion have also been documented for Syer, another Gur language, see Dombrowsky-Hahn (2015).</w:t>
      </w:r>
    </w:p>
  </w:footnote>
  <w:footnote w:id="6">
    <w:p w14:paraId="1BD16859" w14:textId="268C78A9" w:rsidR="00261D15" w:rsidRPr="00467989" w:rsidRDefault="00261D15" w:rsidP="007A7F26">
      <w:pPr>
        <w:pStyle w:val="FootnoteText"/>
        <w:ind w:left="0" w:firstLine="0"/>
        <w:jc w:val="both"/>
        <w:rPr>
          <w:rFonts w:cs="Times New Roman"/>
          <w:color w:val="000000" w:themeColor="text1"/>
        </w:rPr>
      </w:pPr>
      <w:r w:rsidRPr="00467989">
        <w:rPr>
          <w:rStyle w:val="FootnoteReference"/>
          <w:rFonts w:cs="Times New Roman"/>
        </w:rPr>
        <w:footnoteRef/>
      </w:r>
      <w:r w:rsidRPr="00467989">
        <w:rPr>
          <w:rStyle w:val="FootnoteReference"/>
          <w:rFonts w:cs="Times New Roman"/>
        </w:rPr>
        <w:t xml:space="preserve"> </w:t>
      </w:r>
      <w:r>
        <w:rPr>
          <w:rFonts w:cs="Times New Roman"/>
        </w:rPr>
        <w:t xml:space="preserve"> </w:t>
      </w:r>
      <w:r>
        <w:rPr>
          <w:rFonts w:cs="Times New Roman"/>
          <w:color w:val="000000" w:themeColor="text1"/>
        </w:rPr>
        <w:t>H</w:t>
      </w:r>
      <w:r w:rsidRPr="00467989">
        <w:rPr>
          <w:rFonts w:cs="Times New Roman"/>
          <w:color w:val="000000" w:themeColor="text1"/>
        </w:rPr>
        <w:t xml:space="preserve">igh vowels are </w:t>
      </w:r>
      <w:r>
        <w:rPr>
          <w:rFonts w:cs="Times New Roman"/>
          <w:color w:val="000000" w:themeColor="text1"/>
        </w:rPr>
        <w:t xml:space="preserve">not </w:t>
      </w:r>
      <w:r w:rsidRPr="00467989">
        <w:rPr>
          <w:rFonts w:cs="Times New Roman"/>
          <w:color w:val="000000" w:themeColor="text1"/>
        </w:rPr>
        <w:t>deleted more easily than mid o</w:t>
      </w:r>
      <w:r>
        <w:rPr>
          <w:rFonts w:cs="Times New Roman"/>
          <w:color w:val="000000" w:themeColor="text1"/>
        </w:rPr>
        <w:t xml:space="preserve">r low vowels, as is the case in </w:t>
      </w:r>
      <w:r w:rsidRPr="00467989">
        <w:rPr>
          <w:rFonts w:cs="Times New Roman"/>
          <w:color w:val="000000" w:themeColor="text1"/>
        </w:rPr>
        <w:t>the neighboring Bamana, Colloquial Bambara (see Green et al. 2014).</w:t>
      </w:r>
    </w:p>
  </w:footnote>
  <w:footnote w:id="7">
    <w:p w14:paraId="6D0EA598" w14:textId="47E0C4DD" w:rsidR="00261D15" w:rsidRPr="00E722BA" w:rsidRDefault="00261D15" w:rsidP="00902E77">
      <w:pPr>
        <w:pStyle w:val="FootnoteText"/>
        <w:jc w:val="both"/>
        <w:rPr>
          <w:rFonts w:cs="Times New Roman"/>
          <w:color w:val="000000" w:themeColor="text1"/>
        </w:rPr>
      </w:pPr>
      <w:r w:rsidRPr="0050671D">
        <w:rPr>
          <w:rStyle w:val="FootnoteReference"/>
          <w:rFonts w:cs="Times New Roman"/>
        </w:rPr>
        <w:footnoteRef/>
      </w:r>
      <w:r w:rsidRPr="0050671D">
        <w:rPr>
          <w:rFonts w:cs="Times New Roman"/>
        </w:rPr>
        <w:t xml:space="preserve"> </w:t>
      </w:r>
      <w:r w:rsidRPr="00E722BA">
        <w:rPr>
          <w:rFonts w:cs="Times New Roman"/>
          <w:color w:val="000000" w:themeColor="text1"/>
        </w:rPr>
        <w:t>Green et al</w:t>
      </w:r>
      <w:r>
        <w:rPr>
          <w:rFonts w:cs="Times New Roman"/>
          <w:color w:val="000000" w:themeColor="text1"/>
        </w:rPr>
        <w:t>.</w:t>
      </w:r>
      <w:r w:rsidRPr="00E722BA">
        <w:rPr>
          <w:rFonts w:cs="Times New Roman"/>
          <w:color w:val="000000" w:themeColor="text1"/>
        </w:rPr>
        <w:t xml:space="preserve"> </w:t>
      </w:r>
      <w:r>
        <w:rPr>
          <w:rFonts w:cs="Times New Roman"/>
          <w:color w:val="000000" w:themeColor="text1"/>
        </w:rPr>
        <w:t>(</w:t>
      </w:r>
      <w:r w:rsidRPr="00E722BA">
        <w:rPr>
          <w:rFonts w:cs="Times New Roman"/>
          <w:color w:val="000000" w:themeColor="text1"/>
        </w:rPr>
        <w:t>2014</w:t>
      </w:r>
      <w:r>
        <w:rPr>
          <w:rFonts w:cs="Times New Roman"/>
          <w:color w:val="000000" w:themeColor="text1"/>
        </w:rPr>
        <w:t>)</w:t>
      </w:r>
      <w:r w:rsidRPr="00E722BA">
        <w:rPr>
          <w:rFonts w:cs="Times New Roman"/>
          <w:color w:val="000000" w:themeColor="text1"/>
        </w:rPr>
        <w:t xml:space="preserve"> </w:t>
      </w:r>
      <w:r>
        <w:rPr>
          <w:rFonts w:cs="Times New Roman"/>
          <w:color w:val="000000" w:themeColor="text1"/>
        </w:rPr>
        <w:t>show that in</w:t>
      </w:r>
      <w:r w:rsidRPr="00E722BA">
        <w:rPr>
          <w:rFonts w:cs="Times New Roman"/>
          <w:color w:val="000000" w:themeColor="text1"/>
        </w:rPr>
        <w:t xml:space="preserve"> Bamara</w:t>
      </w:r>
      <w:r w:rsidR="00EA5262">
        <w:rPr>
          <w:rFonts w:cs="Times New Roman"/>
          <w:color w:val="000000" w:themeColor="text1"/>
        </w:rPr>
        <w:t>,</w:t>
      </w:r>
      <w:r>
        <w:rPr>
          <w:rFonts w:cs="Times New Roman"/>
          <w:color w:val="000000" w:themeColor="text1"/>
        </w:rPr>
        <w:t xml:space="preserve"> syncope</w:t>
      </w:r>
      <w:r w:rsidRPr="00E722BA">
        <w:rPr>
          <w:rFonts w:cs="Times New Roman"/>
          <w:color w:val="000000" w:themeColor="text1"/>
        </w:rPr>
        <w:t xml:space="preserve"> result</w:t>
      </w:r>
      <w:r>
        <w:rPr>
          <w:rFonts w:cs="Times New Roman"/>
          <w:color w:val="000000" w:themeColor="text1"/>
        </w:rPr>
        <w:t>s</w:t>
      </w:r>
      <w:r w:rsidRPr="00E722BA">
        <w:rPr>
          <w:rFonts w:cs="Times New Roman"/>
          <w:color w:val="000000" w:themeColor="text1"/>
        </w:rPr>
        <w:t xml:space="preserve"> in high sonority codas, but low</w:t>
      </w:r>
      <w:r>
        <w:rPr>
          <w:rFonts w:cs="Times New Roman"/>
          <w:color w:val="000000" w:themeColor="text1"/>
        </w:rPr>
        <w:t xml:space="preserve"> sonority ones are excluded</w:t>
      </w:r>
      <w:r w:rsidRPr="00E722BA">
        <w:rPr>
          <w:rFonts w:cs="Times New Roman"/>
          <w:color w:val="000000" w:themeColor="text1"/>
        </w:rPr>
        <w:t>.</w:t>
      </w:r>
      <w:r>
        <w:rPr>
          <w:rFonts w:cs="Times New Roman"/>
          <w:color w:val="000000" w:themeColor="text1"/>
        </w:rPr>
        <w:t xml:space="preserve"> This is not always the case in </w:t>
      </w:r>
      <w:r w:rsidRPr="00862300">
        <w:rPr>
          <w:rFonts w:cs="Times New Roman"/>
          <w:color w:val="000000" w:themeColor="text1"/>
        </w:rPr>
        <w:t>Fròʔò</w:t>
      </w:r>
      <w:r>
        <w:rPr>
          <w:rFonts w:cs="Times New Roman"/>
          <w:color w:val="000000" w:themeColor="text1"/>
        </w:rPr>
        <w:t>, although high sonority codas are more frequent.</w:t>
      </w:r>
    </w:p>
  </w:footnote>
  <w:footnote w:id="8">
    <w:p w14:paraId="45581F40" w14:textId="77777777" w:rsidR="00261D15" w:rsidRPr="005D7D7E" w:rsidRDefault="00261D15" w:rsidP="00902E77">
      <w:pPr>
        <w:pStyle w:val="FootnoteText"/>
      </w:pPr>
      <w:r w:rsidRPr="005D7D7E">
        <w:rPr>
          <w:rStyle w:val="FootnoteReference"/>
        </w:rPr>
        <w:footnoteRef/>
      </w:r>
      <w:r w:rsidRPr="005D7D7E">
        <w:t xml:space="preserve"> </w:t>
      </w:r>
      <w:r w:rsidRPr="005D7D7E">
        <w:rPr>
          <w:rFonts w:cs="Times New Roman"/>
        </w:rPr>
        <w:t xml:space="preserve">The last noun </w:t>
      </w:r>
      <w:r>
        <w:fldChar w:fldCharType="begin"/>
      </w:r>
      <w:r>
        <w:instrText xml:space="preserve"> REF _Ref500050155 \r \h  \* MERGEFORMAT </w:instrText>
      </w:r>
      <w:r>
        <w:fldChar w:fldCharType="separate"/>
      </w:r>
      <w:r w:rsidRPr="005D7D7E">
        <w:rPr>
          <w:rFonts w:cs="Times New Roman"/>
        </w:rPr>
        <w:t>(28d)</w:t>
      </w:r>
      <w:r>
        <w:fldChar w:fldCharType="end"/>
      </w:r>
      <w:r>
        <w:t xml:space="preserve"> </w:t>
      </w:r>
      <w:r w:rsidRPr="00C87DF2">
        <w:rPr>
          <w:rFonts w:cs="Times New Roman"/>
          <w:i/>
        </w:rPr>
        <w:t>plò</w:t>
      </w:r>
      <w:r w:rsidRPr="005D7D7E">
        <w:rPr>
          <w:rFonts w:cs="Times New Roman"/>
        </w:rPr>
        <w:t xml:space="preserve"> does not have a singular equivalen</w:t>
      </w:r>
      <w:r>
        <w:rPr>
          <w:rFonts w:cs="Times New Roman"/>
        </w:rPr>
        <w:t>t</w:t>
      </w:r>
      <w:r w:rsidRPr="005D7D7E">
        <w:rPr>
          <w:rFonts w:cs="Times New Roman"/>
        </w:rPr>
        <w:t>.</w:t>
      </w:r>
    </w:p>
  </w:footnote>
  <w:footnote w:id="9">
    <w:p w14:paraId="49F0ACE5" w14:textId="77777777" w:rsidR="00261D15" w:rsidRPr="005560ED" w:rsidRDefault="00261D15" w:rsidP="007A7F26">
      <w:pPr>
        <w:pStyle w:val="FootnoteText"/>
        <w:ind w:left="0" w:firstLine="0"/>
        <w:rPr>
          <w:rFonts w:cs="Times New Roman"/>
        </w:rPr>
      </w:pPr>
      <w:r w:rsidRPr="005560ED">
        <w:rPr>
          <w:rStyle w:val="FootnoteReference"/>
          <w:rFonts w:cs="Times New Roman"/>
        </w:rPr>
        <w:footnoteRef/>
      </w:r>
      <w:r w:rsidRPr="005560ED">
        <w:rPr>
          <w:rFonts w:cs="Times New Roman"/>
        </w:rPr>
        <w:t xml:space="preserve"> </w:t>
      </w:r>
      <w:r w:rsidRPr="005560ED">
        <w:rPr>
          <w:rFonts w:cs="Times New Roman"/>
          <w:color w:val="212121"/>
        </w:rPr>
        <w:t xml:space="preserve">The Manding </w:t>
      </w:r>
      <w:r w:rsidRPr="005560ED">
        <w:rPr>
          <w:rFonts w:cs="Times New Roman"/>
          <w:color w:val="000000" w:themeColor="text1"/>
        </w:rPr>
        <w:t xml:space="preserve">people come from West Africa. They are known by </w:t>
      </w:r>
      <w:r>
        <w:rPr>
          <w:rFonts w:cs="Times New Roman"/>
          <w:color w:val="000000" w:themeColor="text1"/>
        </w:rPr>
        <w:t>different</w:t>
      </w:r>
      <w:r w:rsidRPr="005560ED">
        <w:rPr>
          <w:rFonts w:cs="Times New Roman"/>
          <w:color w:val="000000" w:themeColor="text1"/>
        </w:rPr>
        <w:t xml:space="preserve"> names such as Bambaras in Mali, Dioulas in Côte d'Ivoire and Burkina Faso, and Malinkés in Guinea, Senegal and Gambia.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 w15:restartNumberingAfterBreak="0">
    <w:nsid w:val="0E7303C1"/>
    <w:multiLevelType w:val="multilevel"/>
    <w:tmpl w:val="B8BA6F10"/>
    <w:lvl w:ilvl="0">
      <w:start w:val="1"/>
      <w:numFmt w:val="decimal"/>
      <w:lvlText w:val="(%1)"/>
      <w:lvlJc w:val="left"/>
      <w:pPr>
        <w:ind w:left="426" w:hanging="284"/>
      </w:pPr>
      <w:rPr>
        <w:rFonts w:ascii="Times New Roman" w:hAnsi="Times New Roman" w:cs="Times New Roman" w:hint="default"/>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 w15:restartNumberingAfterBreak="0">
    <w:nsid w:val="7ED16079"/>
    <w:multiLevelType w:val="hybridMultilevel"/>
    <w:tmpl w:val="B8BA6F10"/>
    <w:lvl w:ilvl="0" w:tplc="9F92254A">
      <w:start w:val="1"/>
      <w:numFmt w:val="decimal"/>
      <w:lvlText w:val="(%1)"/>
      <w:lvlJc w:val="left"/>
      <w:pPr>
        <w:ind w:left="426" w:hanging="284"/>
      </w:pPr>
      <w:rPr>
        <w:rFonts w:ascii="Times New Roman" w:hAnsi="Times New Roman" w:cs="Times New Roman" w:hint="default"/>
        <w:b w:val="0"/>
        <w:i w:val="0"/>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2"/>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22F"/>
    <w:rsid w:val="00011CC6"/>
    <w:rsid w:val="00040D24"/>
    <w:rsid w:val="00052980"/>
    <w:rsid w:val="00063B01"/>
    <w:rsid w:val="00090A6E"/>
    <w:rsid w:val="0009549F"/>
    <w:rsid w:val="000D11D2"/>
    <w:rsid w:val="000F36E9"/>
    <w:rsid w:val="000F7233"/>
    <w:rsid w:val="00105D17"/>
    <w:rsid w:val="00134772"/>
    <w:rsid w:val="001419D2"/>
    <w:rsid w:val="0014472E"/>
    <w:rsid w:val="00151DB8"/>
    <w:rsid w:val="00152297"/>
    <w:rsid w:val="00153140"/>
    <w:rsid w:val="00192EBC"/>
    <w:rsid w:val="001A199E"/>
    <w:rsid w:val="001C1B24"/>
    <w:rsid w:val="00241D76"/>
    <w:rsid w:val="00244B6C"/>
    <w:rsid w:val="002463E6"/>
    <w:rsid w:val="00261D15"/>
    <w:rsid w:val="002A3857"/>
    <w:rsid w:val="002B2FC1"/>
    <w:rsid w:val="002B550D"/>
    <w:rsid w:val="002C5835"/>
    <w:rsid w:val="002E282A"/>
    <w:rsid w:val="00312A6C"/>
    <w:rsid w:val="003306BF"/>
    <w:rsid w:val="00362F52"/>
    <w:rsid w:val="003951B6"/>
    <w:rsid w:val="003E3F34"/>
    <w:rsid w:val="003F15CD"/>
    <w:rsid w:val="003F2DF3"/>
    <w:rsid w:val="004744F7"/>
    <w:rsid w:val="00480DE4"/>
    <w:rsid w:val="00482D2E"/>
    <w:rsid w:val="004B24C0"/>
    <w:rsid w:val="004E3C2A"/>
    <w:rsid w:val="0056024B"/>
    <w:rsid w:val="00576F66"/>
    <w:rsid w:val="005871E8"/>
    <w:rsid w:val="005B4852"/>
    <w:rsid w:val="005D4AE7"/>
    <w:rsid w:val="005E1F91"/>
    <w:rsid w:val="00621819"/>
    <w:rsid w:val="006276DA"/>
    <w:rsid w:val="00664634"/>
    <w:rsid w:val="006E27DB"/>
    <w:rsid w:val="00756E5B"/>
    <w:rsid w:val="007924D8"/>
    <w:rsid w:val="007A106B"/>
    <w:rsid w:val="007A6908"/>
    <w:rsid w:val="007A7F26"/>
    <w:rsid w:val="007C0B13"/>
    <w:rsid w:val="00800127"/>
    <w:rsid w:val="008339EB"/>
    <w:rsid w:val="00837C58"/>
    <w:rsid w:val="00853707"/>
    <w:rsid w:val="00855C25"/>
    <w:rsid w:val="008B3805"/>
    <w:rsid w:val="008B51B6"/>
    <w:rsid w:val="008D4437"/>
    <w:rsid w:val="00902E77"/>
    <w:rsid w:val="00906C91"/>
    <w:rsid w:val="009221FE"/>
    <w:rsid w:val="00997124"/>
    <w:rsid w:val="009D2AB4"/>
    <w:rsid w:val="009D2CB4"/>
    <w:rsid w:val="00A25134"/>
    <w:rsid w:val="00A5100F"/>
    <w:rsid w:val="00A51EB9"/>
    <w:rsid w:val="00AD5B61"/>
    <w:rsid w:val="00AF2C34"/>
    <w:rsid w:val="00B726C8"/>
    <w:rsid w:val="00B9649A"/>
    <w:rsid w:val="00BB1422"/>
    <w:rsid w:val="00BD2618"/>
    <w:rsid w:val="00BD5B0B"/>
    <w:rsid w:val="00C02954"/>
    <w:rsid w:val="00C2058B"/>
    <w:rsid w:val="00C30B23"/>
    <w:rsid w:val="00C30C83"/>
    <w:rsid w:val="00C41547"/>
    <w:rsid w:val="00C72107"/>
    <w:rsid w:val="00C81C29"/>
    <w:rsid w:val="00C97088"/>
    <w:rsid w:val="00CE6D3C"/>
    <w:rsid w:val="00D0727B"/>
    <w:rsid w:val="00D30DE4"/>
    <w:rsid w:val="00D54E01"/>
    <w:rsid w:val="00D60BE6"/>
    <w:rsid w:val="00D6108B"/>
    <w:rsid w:val="00DB0B74"/>
    <w:rsid w:val="00DC0B02"/>
    <w:rsid w:val="00DC7773"/>
    <w:rsid w:val="00DD3440"/>
    <w:rsid w:val="00DF02D3"/>
    <w:rsid w:val="00DF6410"/>
    <w:rsid w:val="00E01802"/>
    <w:rsid w:val="00E14E35"/>
    <w:rsid w:val="00E40410"/>
    <w:rsid w:val="00E44F71"/>
    <w:rsid w:val="00E817C7"/>
    <w:rsid w:val="00E84EB4"/>
    <w:rsid w:val="00EA471B"/>
    <w:rsid w:val="00EA5262"/>
    <w:rsid w:val="00EC745B"/>
    <w:rsid w:val="00F0522F"/>
    <w:rsid w:val="00F11B19"/>
    <w:rsid w:val="00F20FD5"/>
    <w:rsid w:val="00F61031"/>
    <w:rsid w:val="00FA45F7"/>
    <w:rsid w:val="00FB2B18"/>
    <w:rsid w:val="00FC29C1"/>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EEA7E"/>
  <w15:docId w15:val="{A976C4EA-104B-BA49-8596-F4A037C9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link w:val="Heading1Char"/>
    <w:uiPriority w:val="9"/>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link w:val="Heading2Char"/>
    <w:uiPriority w:val="9"/>
    <w:qFormat/>
    <w:rsid w:val="005D4AE7"/>
    <w:pPr>
      <w:spacing w:before="320" w:after="120"/>
      <w:outlineLvl w:val="1"/>
    </w:pPr>
    <w:rPr>
      <w:rFonts w:ascii="Arial" w:hAnsi="Arial"/>
      <w:b/>
      <w:bCs/>
      <w:sz w:val="32"/>
      <w:szCs w:val="32"/>
    </w:rPr>
  </w:style>
  <w:style w:type="paragraph" w:styleId="Heading3">
    <w:name w:val="heading 3"/>
    <w:basedOn w:val="Normal"/>
    <w:next w:val="Normal"/>
    <w:link w:val="Heading3Char"/>
    <w:qFormat/>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E77"/>
    <w:rPr>
      <w:rFonts w:ascii="Arial" w:eastAsia="Droid Sans Fallback" w:hAnsi="Arial" w:cs="FreeSans"/>
      <w:b/>
      <w:bCs/>
      <w:sz w:val="36"/>
      <w:szCs w:val="36"/>
      <w:lang w:val="en-US" w:eastAsia="hi-IN" w:bidi="hi-IN"/>
    </w:rPr>
  </w:style>
  <w:style w:type="character" w:customStyle="1" w:styleId="Heading2Char">
    <w:name w:val="Heading 2 Char"/>
    <w:basedOn w:val="DefaultParagraphFont"/>
    <w:link w:val="Heading2"/>
    <w:uiPriority w:val="9"/>
    <w:rsid w:val="00902E77"/>
    <w:rPr>
      <w:rFonts w:ascii="Arial" w:eastAsia="Droid Sans Fallback" w:hAnsi="Arial" w:cs="FreeSans"/>
      <w:b/>
      <w:bCs/>
      <w:sz w:val="32"/>
      <w:szCs w:val="32"/>
      <w:lang w:val="en-US" w:eastAsia="hi-IN" w:bidi="hi-IN"/>
    </w:rPr>
  </w:style>
  <w:style w:type="character" w:customStyle="1" w:styleId="Heading3Char">
    <w:name w:val="Heading 3 Char"/>
    <w:basedOn w:val="DefaultParagraphFont"/>
    <w:link w:val="Heading3"/>
    <w:rsid w:val="00902E77"/>
    <w:rPr>
      <w:rFonts w:ascii="Arial" w:eastAsia="Droid Sans Fallback" w:hAnsi="Arial" w:cs="FreeSans"/>
      <w:b/>
      <w:sz w:val="28"/>
      <w:szCs w:val="28"/>
      <w:lang w:val="en-US" w:eastAsia="hi-IN" w:bidi="hi-IN"/>
    </w:rPr>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character" w:styleId="FootnoteReference">
    <w:name w:val="footnote reference"/>
    <w:uiPriority w:val="99"/>
    <w:rPr>
      <w:position w:val="20"/>
      <w:sz w:val="13"/>
    </w:rPr>
  </w:style>
  <w:style w:type="character" w:styleId="Hyperlink">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4"/>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rsid w:val="00902E77"/>
    <w:rPr>
      <w:rFonts w:ascii="Times New Roman" w:eastAsia="Droid Sans Fallback" w:hAnsi="Times New Roman" w:cs="FreeSans"/>
      <w:sz w:val="24"/>
      <w:szCs w:val="24"/>
      <w:lang w:val="en-US" w:eastAsia="hi-IN" w:bidi="hi-IN"/>
    </w:r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character" w:customStyle="1" w:styleId="FootnoteTextChar">
    <w:name w:val="Footnote Text Char"/>
    <w:basedOn w:val="DefaultParagraphFont"/>
    <w:link w:val="FootnoteText"/>
    <w:uiPriority w:val="99"/>
    <w:rsid w:val="00F0522F"/>
    <w:rPr>
      <w:rFonts w:ascii="Times New Roman" w:eastAsia="Droid Sans Fallback" w:hAnsi="Times New Roman" w:cs="FreeSans"/>
      <w:sz w:val="20"/>
      <w:szCs w:val="20"/>
      <w:lang w:val="en-US" w:eastAsia="hi-IN" w:bidi="hi-IN"/>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paragraph" w:customStyle="1" w:styleId="lsSection1">
    <w:name w:val="ls_Section1"/>
    <w:basedOn w:val="Heading1"/>
    <w:next w:val="Normal"/>
    <w:autoRedefine/>
    <w:qFormat/>
    <w:rsid w:val="00D0727B"/>
    <w:pPr>
      <w:keepNext w:val="0"/>
      <w:numPr>
        <w:numId w:val="5"/>
      </w:numPr>
    </w:pPr>
  </w:style>
  <w:style w:type="paragraph" w:customStyle="1" w:styleId="lsSection2">
    <w:name w:val="ls_Section2"/>
    <w:basedOn w:val="Heading2"/>
    <w:next w:val="Normal"/>
    <w:autoRedefine/>
    <w:qFormat/>
    <w:rsid w:val="00D0727B"/>
    <w:pPr>
      <w:numPr>
        <w:ilvl w:val="1"/>
        <w:numId w:val="5"/>
      </w:numPr>
    </w:pPr>
  </w:style>
  <w:style w:type="paragraph" w:customStyle="1" w:styleId="lsSection3">
    <w:name w:val="ls_Section3"/>
    <w:basedOn w:val="Heading3"/>
    <w:next w:val="Normal"/>
    <w:autoRedefine/>
    <w:qFormat/>
    <w:rsid w:val="00D0727B"/>
    <w:pPr>
      <w:numPr>
        <w:numId w:val="5"/>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Index1">
    <w:name w:val="index 1"/>
    <w:basedOn w:val="Normal"/>
    <w:next w:val="Normal"/>
    <w:autoRedefine/>
    <w:uiPriority w:val="99"/>
    <w:unhideWhenUsed/>
    <w:rsid w:val="00DD3440"/>
    <w:pPr>
      <w:keepNext w:val="0"/>
      <w:widowControl/>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 w:val="left" w:pos="3119"/>
        <w:tab w:val="left" w:pos="3261"/>
        <w:tab w:val="left" w:pos="3402"/>
        <w:tab w:val="left" w:pos="3544"/>
        <w:tab w:val="left" w:pos="3686"/>
        <w:tab w:val="left" w:pos="3828"/>
        <w:tab w:val="left" w:pos="3969"/>
        <w:tab w:val="left" w:pos="4111"/>
        <w:tab w:val="left" w:pos="4253"/>
        <w:tab w:val="left" w:pos="4395"/>
        <w:tab w:val="left" w:pos="4536"/>
        <w:tab w:val="left" w:pos="4678"/>
        <w:tab w:val="left" w:pos="4820"/>
        <w:tab w:val="left" w:pos="4962"/>
        <w:tab w:val="left" w:pos="5103"/>
        <w:tab w:val="left" w:pos="5245"/>
        <w:tab w:val="left" w:pos="5387"/>
        <w:tab w:val="left" w:pos="5529"/>
        <w:tab w:val="left" w:pos="5670"/>
        <w:tab w:val="left" w:pos="5812"/>
        <w:tab w:val="left" w:pos="5954"/>
        <w:tab w:val="left" w:pos="6096"/>
        <w:tab w:val="left" w:pos="6237"/>
        <w:tab w:val="left" w:pos="6379"/>
        <w:tab w:val="left" w:pos="6521"/>
        <w:tab w:val="left" w:pos="6803"/>
        <w:tab w:val="left" w:pos="6946"/>
        <w:tab w:val="left" w:pos="7088"/>
        <w:tab w:val="left" w:pos="7230"/>
        <w:tab w:val="left" w:pos="7371"/>
        <w:tab w:val="left" w:pos="7513"/>
        <w:tab w:val="left" w:pos="7655"/>
        <w:tab w:val="left" w:pos="7797"/>
        <w:tab w:val="left" w:pos="7938"/>
        <w:tab w:val="left" w:pos="8080"/>
        <w:tab w:val="left" w:pos="8222"/>
        <w:tab w:val="left" w:pos="8364"/>
      </w:tabs>
      <w:suppressAutoHyphens w:val="0"/>
      <w:spacing w:after="0" w:line="276" w:lineRule="auto"/>
      <w:ind w:right="-2978"/>
      <w:jc w:val="both"/>
    </w:pPr>
    <w:rPr>
      <w:rFonts w:eastAsia="Times New Roman" w:cs="Times New Roman"/>
      <w:color w:val="000000"/>
      <w:lang w:eastAsia="en-US" w:bidi="ar-SA"/>
    </w:rPr>
  </w:style>
  <w:style w:type="table" w:styleId="TableGrid">
    <w:name w:val="Table Grid"/>
    <w:basedOn w:val="TableNormal"/>
    <w:uiPriority w:val="59"/>
    <w:rsid w:val="00902E7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2E77"/>
    <w:pPr>
      <w:keepNext w:val="0"/>
      <w:widowControl/>
      <w:suppressAutoHyphens w:val="0"/>
      <w:spacing w:after="0" w:line="240" w:lineRule="auto"/>
    </w:pPr>
    <w:rPr>
      <w:rFonts w:ascii="Lucida Grande" w:eastAsiaTheme="minorEastAsia" w:hAnsi="Lucida Grande" w:cs="Lucida Grande"/>
      <w:sz w:val="18"/>
      <w:szCs w:val="18"/>
      <w:lang w:eastAsia="de-DE" w:bidi="ar-SA"/>
    </w:rPr>
  </w:style>
  <w:style w:type="character" w:customStyle="1" w:styleId="BalloonTextChar">
    <w:name w:val="Balloon Text Char"/>
    <w:basedOn w:val="DefaultParagraphFont"/>
    <w:link w:val="BalloonText"/>
    <w:uiPriority w:val="99"/>
    <w:semiHidden/>
    <w:rsid w:val="00902E77"/>
    <w:rPr>
      <w:rFonts w:ascii="Lucida Grande" w:hAnsi="Lucida Grande" w:cs="Lucida Grande"/>
      <w:sz w:val="18"/>
      <w:szCs w:val="18"/>
      <w:lang w:val="en-US"/>
    </w:rPr>
  </w:style>
  <w:style w:type="paragraph" w:customStyle="1" w:styleId="TableStyle">
    <w:name w:val="Table Style"/>
    <w:basedOn w:val="Normal"/>
    <w:rsid w:val="00902E77"/>
    <w:pPr>
      <w:keepNext w:val="0"/>
      <w:widowControl/>
      <w:tabs>
        <w:tab w:val="left" w:pos="-1360"/>
      </w:tabs>
      <w:suppressAutoHyphens w:val="0"/>
      <w:spacing w:after="0" w:line="240" w:lineRule="atLeast"/>
      <w:ind w:left="-1360" w:right="-1360"/>
    </w:pPr>
    <w:rPr>
      <w:rFonts w:ascii="Geneva" w:eastAsia="Times New Roman" w:hAnsi="Geneva" w:cs="Times New Roman"/>
      <w:color w:val="000000"/>
      <w:szCs w:val="20"/>
      <w:lang w:eastAsia="de-DE" w:bidi="ar-SA"/>
    </w:rPr>
  </w:style>
  <w:style w:type="paragraph" w:styleId="ListParagraph">
    <w:name w:val="List Paragraph"/>
    <w:basedOn w:val="Normal"/>
    <w:uiPriority w:val="34"/>
    <w:qFormat/>
    <w:rsid w:val="00902E77"/>
    <w:pPr>
      <w:keepNext w:val="0"/>
      <w:widowControl/>
      <w:suppressAutoHyphens w:val="0"/>
      <w:spacing w:after="0" w:line="240" w:lineRule="auto"/>
      <w:ind w:left="720"/>
      <w:contextualSpacing/>
    </w:pPr>
    <w:rPr>
      <w:rFonts w:asciiTheme="minorHAnsi" w:eastAsiaTheme="minorEastAsia" w:hAnsiTheme="minorHAnsi" w:cstheme="minorBidi"/>
      <w:lang w:val="en-GB" w:eastAsia="de-DE" w:bidi="ar-SA"/>
    </w:rPr>
  </w:style>
  <w:style w:type="paragraph" w:customStyle="1" w:styleId="beispiel1">
    <w:name w:val="beispiel1"/>
    <w:basedOn w:val="Normal"/>
    <w:link w:val="beispiel1Char"/>
    <w:rsid w:val="00902E77"/>
    <w:pPr>
      <w:keepNext w:val="0"/>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suppressAutoHyphens w:val="0"/>
      <w:autoSpaceDE w:val="0"/>
      <w:autoSpaceDN w:val="0"/>
      <w:adjustRightInd w:val="0"/>
      <w:spacing w:after="0" w:line="240" w:lineRule="auto"/>
      <w:jc w:val="both"/>
    </w:pPr>
    <w:rPr>
      <w:rFonts w:eastAsia="Times New Roman" w:cs="Times New Roman"/>
      <w:color w:val="000000"/>
      <w:szCs w:val="20"/>
      <w:lang w:val="de-DE" w:eastAsia="de-DE" w:bidi="ar-SA"/>
    </w:rPr>
  </w:style>
  <w:style w:type="character" w:customStyle="1" w:styleId="beispiel1Char">
    <w:name w:val="beispiel1 Char"/>
    <w:link w:val="beispiel1"/>
    <w:rsid w:val="00902E77"/>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902E77"/>
    <w:pPr>
      <w:keepNext w:val="0"/>
      <w:widowControl/>
      <w:suppressAutoHyphens w:val="0"/>
      <w:spacing w:before="100" w:beforeAutospacing="1" w:after="100" w:afterAutospacing="1" w:line="240" w:lineRule="auto"/>
    </w:pPr>
    <w:rPr>
      <w:rFonts w:eastAsiaTheme="minorEastAsia" w:cs="Times New Roman"/>
      <w:lang w:eastAsia="en-GB" w:bidi="ar-SA"/>
    </w:rPr>
  </w:style>
  <w:style w:type="paragraph" w:customStyle="1" w:styleId="p1">
    <w:name w:val="p1"/>
    <w:basedOn w:val="Normal"/>
    <w:rsid w:val="00902E77"/>
    <w:pPr>
      <w:keepNext w:val="0"/>
      <w:widowControl/>
      <w:suppressAutoHyphens w:val="0"/>
      <w:spacing w:after="0" w:line="240" w:lineRule="auto"/>
    </w:pPr>
    <w:rPr>
      <w:rFonts w:ascii="Times" w:eastAsiaTheme="minorEastAsia" w:hAnsi="Times" w:cs="Times New Roman"/>
      <w:sz w:val="17"/>
      <w:szCs w:val="17"/>
      <w:lang w:eastAsia="en-GB" w:bidi="ar-SA"/>
    </w:rPr>
  </w:style>
  <w:style w:type="paragraph" w:styleId="NoSpacing">
    <w:name w:val="No Spacing"/>
    <w:uiPriority w:val="1"/>
    <w:qFormat/>
    <w:rsid w:val="00902E77"/>
    <w:pPr>
      <w:spacing w:after="0" w:line="240" w:lineRule="auto"/>
    </w:pPr>
    <w:rPr>
      <w:rFonts w:eastAsiaTheme="minorHAnsi"/>
      <w:sz w:val="24"/>
      <w:szCs w:val="24"/>
      <w:lang w:val="en-US" w:eastAsia="en-US"/>
    </w:rPr>
  </w:style>
  <w:style w:type="paragraph" w:styleId="CommentText">
    <w:name w:val="annotation text"/>
    <w:basedOn w:val="Normal"/>
    <w:link w:val="CommentTextChar"/>
    <w:uiPriority w:val="99"/>
    <w:unhideWhenUsed/>
    <w:rsid w:val="00902E77"/>
    <w:pPr>
      <w:keepNext w:val="0"/>
      <w:widowControl/>
      <w:suppressAutoHyphens w:val="0"/>
      <w:spacing w:after="200" w:line="240" w:lineRule="auto"/>
    </w:pPr>
    <w:rPr>
      <w:rFonts w:eastAsiaTheme="minorHAnsi" w:cs="Times New Roman"/>
      <w:lang w:val="fr-FR" w:eastAsia="en-US" w:bidi="ar-SA"/>
    </w:rPr>
  </w:style>
  <w:style w:type="character" w:customStyle="1" w:styleId="CommentTextChar">
    <w:name w:val="Comment Text Char"/>
    <w:basedOn w:val="DefaultParagraphFont"/>
    <w:link w:val="CommentText"/>
    <w:uiPriority w:val="99"/>
    <w:rsid w:val="00902E77"/>
    <w:rPr>
      <w:rFonts w:ascii="Times New Roman" w:eastAsiaTheme="minorHAnsi" w:hAnsi="Times New Roman" w:cs="Times New Roman"/>
      <w:sz w:val="24"/>
      <w:szCs w:val="24"/>
      <w:lang w:val="fr-FR" w:eastAsia="en-US"/>
    </w:rPr>
  </w:style>
  <w:style w:type="character" w:customStyle="1" w:styleId="DocumentMapChar">
    <w:name w:val="Document Map Char"/>
    <w:basedOn w:val="DefaultParagraphFont"/>
    <w:link w:val="DocumentMap"/>
    <w:uiPriority w:val="99"/>
    <w:semiHidden/>
    <w:rsid w:val="00902E77"/>
    <w:rPr>
      <w:rFonts w:ascii="Times New Roman" w:hAnsi="Times New Roman" w:cs="Times New Roman"/>
    </w:rPr>
  </w:style>
  <w:style w:type="paragraph" w:styleId="DocumentMap">
    <w:name w:val="Document Map"/>
    <w:basedOn w:val="Normal"/>
    <w:link w:val="DocumentMapChar"/>
    <w:uiPriority w:val="99"/>
    <w:semiHidden/>
    <w:unhideWhenUsed/>
    <w:rsid w:val="00902E77"/>
    <w:pPr>
      <w:keepNext w:val="0"/>
      <w:widowControl/>
      <w:suppressAutoHyphens w:val="0"/>
      <w:spacing w:after="0" w:line="240" w:lineRule="auto"/>
    </w:pPr>
    <w:rPr>
      <w:rFonts w:eastAsiaTheme="minorEastAsia" w:cs="Times New Roman"/>
      <w:sz w:val="22"/>
      <w:szCs w:val="22"/>
      <w:lang w:val="de-DE" w:eastAsia="de-DE" w:bidi="ar-SA"/>
    </w:rPr>
  </w:style>
  <w:style w:type="character" w:customStyle="1" w:styleId="DocumentMapChar1">
    <w:name w:val="Document Map Char1"/>
    <w:basedOn w:val="DefaultParagraphFont"/>
    <w:uiPriority w:val="99"/>
    <w:semiHidden/>
    <w:rsid w:val="00902E77"/>
    <w:rPr>
      <w:rFonts w:ascii="Helvetica" w:eastAsia="Droid Sans Fallback" w:hAnsi="Helvetica" w:cs="Mangal"/>
      <w:sz w:val="26"/>
      <w:szCs w:val="23"/>
      <w:lang w:val="en-US" w:eastAsia="hi-IN" w:bidi="hi-IN"/>
    </w:rPr>
  </w:style>
  <w:style w:type="character" w:customStyle="1" w:styleId="apple-converted-space">
    <w:name w:val="apple-converted-space"/>
    <w:basedOn w:val="DefaultParagraphFont"/>
    <w:rsid w:val="00902E77"/>
  </w:style>
  <w:style w:type="character" w:customStyle="1" w:styleId="citation">
    <w:name w:val="citation"/>
    <w:basedOn w:val="DefaultParagraphFont"/>
    <w:rsid w:val="00902E77"/>
  </w:style>
  <w:style w:type="character" w:customStyle="1" w:styleId="italique">
    <w:name w:val="italique"/>
    <w:basedOn w:val="DefaultParagraphFont"/>
    <w:rsid w:val="00902E77"/>
  </w:style>
  <w:style w:type="character" w:customStyle="1" w:styleId="indicateur-langue">
    <w:name w:val="indicateur-langue"/>
    <w:basedOn w:val="DefaultParagraphFont"/>
    <w:rsid w:val="00902E77"/>
  </w:style>
  <w:style w:type="character" w:customStyle="1" w:styleId="needref">
    <w:name w:val="need_ref"/>
    <w:basedOn w:val="DefaultParagraphFont"/>
    <w:rsid w:val="00902E77"/>
  </w:style>
  <w:style w:type="paragraph" w:styleId="HTMLPreformatted">
    <w:name w:val="HTML Preformatted"/>
    <w:basedOn w:val="Normal"/>
    <w:link w:val="HTMLPreformattedChar"/>
    <w:uiPriority w:val="99"/>
    <w:unhideWhenUsed/>
    <w:rsid w:val="00902E77"/>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HAnsi" w:hAnsi="Courier New" w:cs="Courier New"/>
      <w:sz w:val="20"/>
      <w:szCs w:val="20"/>
      <w:lang w:eastAsia="en-US" w:bidi="ar-SA"/>
    </w:rPr>
  </w:style>
  <w:style w:type="character" w:customStyle="1" w:styleId="HTMLPreformattedChar">
    <w:name w:val="HTML Preformatted Char"/>
    <w:basedOn w:val="DefaultParagraphFont"/>
    <w:link w:val="HTMLPreformatted"/>
    <w:uiPriority w:val="99"/>
    <w:rsid w:val="00902E77"/>
    <w:rPr>
      <w:rFonts w:ascii="Courier New" w:eastAsiaTheme="minorHAnsi" w:hAnsi="Courier New" w:cs="Courier New"/>
      <w:sz w:val="20"/>
      <w:szCs w:val="20"/>
      <w:lang w:val="en-US" w:eastAsia="en-US"/>
    </w:rPr>
  </w:style>
  <w:style w:type="character" w:customStyle="1" w:styleId="ipa">
    <w:name w:val="ipa"/>
    <w:basedOn w:val="DefaultParagraphFont"/>
    <w:rsid w:val="00902E77"/>
  </w:style>
  <w:style w:type="paragraph" w:customStyle="1" w:styleId="Paragraphedeliste">
    <w:name w:val="Paragraphe de liste"/>
    <w:basedOn w:val="Normal"/>
    <w:qFormat/>
    <w:rsid w:val="00902E77"/>
    <w:pPr>
      <w:keepNext w:val="0"/>
      <w:widowControl/>
      <w:suppressAutoHyphens w:val="0"/>
      <w:spacing w:after="200" w:line="276" w:lineRule="auto"/>
      <w:ind w:left="720"/>
      <w:contextualSpacing/>
    </w:pPr>
    <w:rPr>
      <w:rFonts w:ascii="Calibri" w:eastAsia="Calibri" w:hAnsi="Calibri" w:cs="Times New Roman"/>
      <w:sz w:val="22"/>
      <w:szCs w:val="22"/>
      <w:lang w:val="fr-FR" w:eastAsia="en-US" w:bidi="ar-SA"/>
    </w:rPr>
  </w:style>
  <w:style w:type="paragraph" w:customStyle="1" w:styleId="BodyStyle">
    <w:name w:val="Body Style"/>
    <w:rsid w:val="00902E77"/>
    <w:pPr>
      <w:tabs>
        <w:tab w:val="left" w:pos="720"/>
        <w:tab w:val="left" w:pos="1440"/>
        <w:tab w:val="left" w:pos="7200"/>
      </w:tabs>
      <w:spacing w:after="0" w:line="240" w:lineRule="atLeast"/>
    </w:pPr>
    <w:rPr>
      <w:rFonts w:ascii="Geneva" w:eastAsia="Times New Roman" w:hAnsi="Geneva" w:cs="Times New Roman"/>
      <w:color w:val="000000"/>
      <w:sz w:val="24"/>
      <w:szCs w:val="24"/>
      <w:lang w:val="en-US"/>
    </w:rPr>
  </w:style>
  <w:style w:type="character" w:styleId="Strong">
    <w:name w:val="Strong"/>
    <w:uiPriority w:val="22"/>
    <w:qFormat/>
    <w:rsid w:val="00902E77"/>
    <w:rPr>
      <w:b/>
      <w:bCs/>
    </w:rPr>
  </w:style>
  <w:style w:type="paragraph" w:styleId="Header">
    <w:name w:val="header"/>
    <w:basedOn w:val="Normal"/>
    <w:link w:val="HeaderChar"/>
    <w:uiPriority w:val="99"/>
    <w:unhideWhenUsed/>
    <w:rsid w:val="00902E77"/>
    <w:pPr>
      <w:keepNext w:val="0"/>
      <w:widowControl/>
      <w:tabs>
        <w:tab w:val="center" w:pos="4536"/>
        <w:tab w:val="right" w:pos="9072"/>
      </w:tabs>
      <w:suppressAutoHyphens w:val="0"/>
      <w:spacing w:after="0" w:line="240" w:lineRule="auto"/>
    </w:pPr>
    <w:rPr>
      <w:rFonts w:eastAsiaTheme="minorHAnsi" w:cs="Times New Roman"/>
      <w:lang w:eastAsia="en-US" w:bidi="ar-SA"/>
    </w:rPr>
  </w:style>
  <w:style w:type="character" w:customStyle="1" w:styleId="HeaderChar">
    <w:name w:val="Header Char"/>
    <w:basedOn w:val="DefaultParagraphFont"/>
    <w:link w:val="Header"/>
    <w:uiPriority w:val="99"/>
    <w:rsid w:val="00902E77"/>
    <w:rPr>
      <w:rFonts w:ascii="Times New Roman" w:eastAsiaTheme="minorHAnsi" w:hAnsi="Times New Roman" w:cs="Times New Roman"/>
      <w:sz w:val="24"/>
      <w:szCs w:val="24"/>
      <w:lang w:val="en-US" w:eastAsia="en-US"/>
    </w:rPr>
  </w:style>
  <w:style w:type="character" w:customStyle="1" w:styleId="ipafont">
    <w:name w:val="ipafont"/>
    <w:basedOn w:val="DefaultParagraphFont"/>
    <w:rsid w:val="00902E77"/>
  </w:style>
  <w:style w:type="character" w:customStyle="1" w:styleId="CommentSubjectChar">
    <w:name w:val="Comment Subject Char"/>
    <w:basedOn w:val="CommentTextChar"/>
    <w:link w:val="CommentSubject"/>
    <w:uiPriority w:val="99"/>
    <w:semiHidden/>
    <w:rsid w:val="00902E77"/>
    <w:rPr>
      <w:rFonts w:ascii="Times New Roman" w:eastAsia="Times New Roman" w:hAnsi="Times New Roman" w:cs="Times New Roman"/>
      <w:b/>
      <w:bCs/>
      <w:sz w:val="24"/>
      <w:szCs w:val="20"/>
      <w:lang w:val="fr-FR" w:eastAsia="en-US"/>
    </w:rPr>
  </w:style>
  <w:style w:type="paragraph" w:styleId="CommentSubject">
    <w:name w:val="annotation subject"/>
    <w:basedOn w:val="CommentText"/>
    <w:next w:val="CommentText"/>
    <w:link w:val="CommentSubjectChar"/>
    <w:uiPriority w:val="99"/>
    <w:semiHidden/>
    <w:unhideWhenUsed/>
    <w:rsid w:val="00902E77"/>
    <w:pPr>
      <w:spacing w:after="0"/>
    </w:pPr>
    <w:rPr>
      <w:rFonts w:eastAsia="Times New Roman"/>
      <w:b/>
      <w:bCs/>
      <w:szCs w:val="20"/>
    </w:rPr>
  </w:style>
  <w:style w:type="character" w:customStyle="1" w:styleId="CommentSubjectChar1">
    <w:name w:val="Comment Subject Char1"/>
    <w:basedOn w:val="CommentTextChar"/>
    <w:uiPriority w:val="99"/>
    <w:semiHidden/>
    <w:rsid w:val="00902E77"/>
    <w:rPr>
      <w:rFonts w:ascii="Times New Roman" w:eastAsiaTheme="minorHAnsi" w:hAnsi="Times New Roman" w:cs="Times New Roman"/>
      <w:b/>
      <w:bCs/>
      <w:sz w:val="24"/>
      <w:szCs w:val="24"/>
      <w:lang w:val="fr-FR" w:eastAsia="en-US"/>
    </w:rPr>
  </w:style>
  <w:style w:type="character" w:customStyle="1" w:styleId="sc">
    <w:name w:val="sc"/>
    <w:basedOn w:val="DefaultParagraphFont"/>
    <w:rsid w:val="00902E77"/>
  </w:style>
  <w:style w:type="character" w:customStyle="1" w:styleId="italic">
    <w:name w:val="italic"/>
    <w:basedOn w:val="DefaultParagraphFont"/>
    <w:rsid w:val="00902E77"/>
  </w:style>
  <w:style w:type="paragraph" w:customStyle="1" w:styleId="DEA3">
    <w:name w:val="DEA 3"/>
    <w:autoRedefine/>
    <w:qFormat/>
    <w:rsid w:val="00902E77"/>
    <w:pPr>
      <w:spacing w:before="100" w:beforeAutospacing="1" w:after="0" w:line="240" w:lineRule="auto"/>
      <w:ind w:left="284" w:firstLine="284"/>
      <w:outlineLvl w:val="3"/>
    </w:pPr>
    <w:rPr>
      <w:rFonts w:ascii="Times New Roman" w:eastAsia="Times New Roman" w:hAnsi="Times New Roman" w:cs="Times New Roman"/>
      <w:caps/>
      <w:sz w:val="24"/>
      <w:szCs w:val="24"/>
      <w:lang w:val="fr-FR" w:eastAsia="fr-FR"/>
    </w:rPr>
  </w:style>
  <w:style w:type="character" w:customStyle="1" w:styleId="toctoggle">
    <w:name w:val="toctoggle"/>
    <w:basedOn w:val="DefaultParagraphFont"/>
    <w:rsid w:val="00902E77"/>
  </w:style>
  <w:style w:type="character" w:customStyle="1" w:styleId="tocnumber">
    <w:name w:val="tocnumber"/>
    <w:basedOn w:val="DefaultParagraphFont"/>
    <w:rsid w:val="00902E77"/>
  </w:style>
  <w:style w:type="character" w:customStyle="1" w:styleId="toctext">
    <w:name w:val="toctext"/>
    <w:basedOn w:val="DefaultParagraphFont"/>
    <w:rsid w:val="00902E77"/>
  </w:style>
  <w:style w:type="character" w:customStyle="1" w:styleId="mw-headline">
    <w:name w:val="mw-headline"/>
    <w:basedOn w:val="DefaultParagraphFont"/>
    <w:rsid w:val="00902E77"/>
  </w:style>
  <w:style w:type="character" w:customStyle="1" w:styleId="mw-editsection">
    <w:name w:val="mw-editsection"/>
    <w:basedOn w:val="DefaultParagraphFont"/>
    <w:rsid w:val="00902E77"/>
  </w:style>
  <w:style w:type="character" w:customStyle="1" w:styleId="mw-editsection-bracket">
    <w:name w:val="mw-editsection-bracket"/>
    <w:basedOn w:val="DefaultParagraphFont"/>
    <w:rsid w:val="00902E77"/>
  </w:style>
  <w:style w:type="paragraph" w:customStyle="1" w:styleId="Default">
    <w:name w:val="Default"/>
    <w:rsid w:val="00902E77"/>
    <w:pPr>
      <w:widowControl w:val="0"/>
      <w:autoSpaceDE w:val="0"/>
      <w:autoSpaceDN w:val="0"/>
      <w:adjustRightInd w:val="0"/>
      <w:spacing w:after="0" w:line="240" w:lineRule="auto"/>
    </w:pPr>
    <w:rPr>
      <w:rFonts w:ascii="Code" w:hAnsi="Code" w:cs="Code"/>
      <w:color w:val="000000"/>
      <w:sz w:val="24"/>
      <w:szCs w:val="24"/>
    </w:rPr>
  </w:style>
  <w:style w:type="character" w:customStyle="1" w:styleId="style7">
    <w:name w:val="style_7"/>
    <w:basedOn w:val="DefaultParagraphFont"/>
    <w:rsid w:val="00902E77"/>
  </w:style>
  <w:style w:type="character" w:styleId="Emphasis">
    <w:name w:val="Emphasis"/>
    <w:basedOn w:val="DefaultParagraphFont"/>
    <w:uiPriority w:val="20"/>
    <w:qFormat/>
    <w:rsid w:val="00902E77"/>
    <w:rPr>
      <w:i/>
      <w:iCs/>
    </w:rPr>
  </w:style>
  <w:style w:type="character" w:customStyle="1" w:styleId="s1">
    <w:name w:val="s1"/>
    <w:basedOn w:val="DefaultParagraphFont"/>
    <w:rsid w:val="00902E77"/>
    <w:rPr>
      <w:rFonts w:ascii="Helvetica" w:hAnsi="Helvetica" w:hint="default"/>
      <w:sz w:val="14"/>
      <w:szCs w:val="14"/>
    </w:rPr>
  </w:style>
  <w:style w:type="paragraph" w:customStyle="1" w:styleId="p2">
    <w:name w:val="p2"/>
    <w:basedOn w:val="Normal"/>
    <w:rsid w:val="00902E77"/>
    <w:pPr>
      <w:keepNext w:val="0"/>
      <w:widowControl/>
      <w:suppressAutoHyphens w:val="0"/>
      <w:spacing w:after="0" w:line="240" w:lineRule="auto"/>
    </w:pPr>
    <w:rPr>
      <w:rFonts w:ascii="Helvetica" w:eastAsiaTheme="minorEastAsia" w:hAnsi="Helvetica" w:cs="Times New Roman"/>
      <w:sz w:val="11"/>
      <w:szCs w:val="11"/>
      <w:lang w:eastAsia="en-GB" w:bidi="ar-SA"/>
    </w:rPr>
  </w:style>
  <w:style w:type="character" w:customStyle="1" w:styleId="s2">
    <w:name w:val="s2"/>
    <w:basedOn w:val="DefaultParagraphFont"/>
    <w:rsid w:val="00902E77"/>
    <w:rPr>
      <w:rFonts w:ascii="Helvetica" w:hAnsi="Helvetica" w:hint="default"/>
      <w:sz w:val="14"/>
      <w:szCs w:val="14"/>
    </w:rPr>
  </w:style>
  <w:style w:type="character" w:customStyle="1" w:styleId="s3">
    <w:name w:val="s3"/>
    <w:basedOn w:val="DefaultParagraphFont"/>
    <w:rsid w:val="00902E77"/>
    <w:rPr>
      <w:rFonts w:ascii="Helvetica" w:hAnsi="Helvetica" w:hint="default"/>
      <w:sz w:val="14"/>
      <w:szCs w:val="14"/>
    </w:rPr>
  </w:style>
  <w:style w:type="character" w:customStyle="1" w:styleId="fn">
    <w:name w:val="fn"/>
    <w:basedOn w:val="DefaultParagraphFont"/>
    <w:rsid w:val="00902E77"/>
  </w:style>
  <w:style w:type="character" w:customStyle="1" w:styleId="subtitle1">
    <w:name w:val="subtitle1"/>
    <w:basedOn w:val="DefaultParagraphFont"/>
    <w:rsid w:val="00902E77"/>
  </w:style>
  <w:style w:type="character" w:customStyle="1" w:styleId="st">
    <w:name w:val="st"/>
    <w:basedOn w:val="DefaultParagraphFont"/>
    <w:rsid w:val="00902E77"/>
  </w:style>
  <w:style w:type="paragraph" w:customStyle="1" w:styleId="md-content-block">
    <w:name w:val="md-content-block"/>
    <w:basedOn w:val="Normal"/>
    <w:rsid w:val="00902E77"/>
    <w:pPr>
      <w:keepNext w:val="0"/>
      <w:widowControl/>
      <w:suppressAutoHyphens w:val="0"/>
      <w:spacing w:before="100" w:beforeAutospacing="1" w:after="100" w:afterAutospacing="1" w:line="240" w:lineRule="auto"/>
    </w:pPr>
    <w:rPr>
      <w:rFonts w:eastAsiaTheme="minorHAnsi" w:cs="Times New Roman"/>
      <w:lang w:eastAsia="en-US" w:bidi="ar-SA"/>
    </w:rPr>
  </w:style>
  <w:style w:type="character" w:styleId="CommentReference">
    <w:name w:val="annotation reference"/>
    <w:basedOn w:val="DefaultParagraphFont"/>
    <w:uiPriority w:val="99"/>
    <w:semiHidden/>
    <w:unhideWhenUsed/>
    <w:rsid w:val="00902E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83509">
      <w:bodyDiv w:val="1"/>
      <w:marLeft w:val="0"/>
      <w:marRight w:val="0"/>
      <w:marTop w:val="0"/>
      <w:marBottom w:val="0"/>
      <w:divBdr>
        <w:top w:val="none" w:sz="0" w:space="0" w:color="auto"/>
        <w:left w:val="none" w:sz="0" w:space="0" w:color="auto"/>
        <w:bottom w:val="none" w:sz="0" w:space="0" w:color="auto"/>
        <w:right w:val="none" w:sz="0" w:space="0" w:color="auto"/>
      </w:divBdr>
      <w:divsChild>
        <w:div w:id="919754250">
          <w:marLeft w:val="0"/>
          <w:marRight w:val="0"/>
          <w:marTop w:val="0"/>
          <w:marBottom w:val="0"/>
          <w:divBdr>
            <w:top w:val="none" w:sz="0" w:space="0" w:color="auto"/>
            <w:left w:val="none" w:sz="0" w:space="0" w:color="auto"/>
            <w:bottom w:val="none" w:sz="0" w:space="0" w:color="auto"/>
            <w:right w:val="none" w:sz="0" w:space="0" w:color="auto"/>
          </w:divBdr>
        </w:div>
        <w:div w:id="1897427506">
          <w:marLeft w:val="0"/>
          <w:marRight w:val="0"/>
          <w:marTop w:val="0"/>
          <w:marBottom w:val="0"/>
          <w:divBdr>
            <w:top w:val="none" w:sz="0" w:space="0" w:color="auto"/>
            <w:left w:val="none" w:sz="0" w:space="0" w:color="auto"/>
            <w:bottom w:val="none" w:sz="0" w:space="0" w:color="auto"/>
            <w:right w:val="none" w:sz="0" w:space="0" w:color="auto"/>
          </w:divBdr>
        </w:div>
        <w:div w:id="549072497">
          <w:marLeft w:val="0"/>
          <w:marRight w:val="0"/>
          <w:marTop w:val="0"/>
          <w:marBottom w:val="0"/>
          <w:divBdr>
            <w:top w:val="none" w:sz="0" w:space="0" w:color="auto"/>
            <w:left w:val="none" w:sz="0" w:space="0" w:color="auto"/>
            <w:bottom w:val="none" w:sz="0" w:space="0" w:color="auto"/>
            <w:right w:val="none" w:sz="0" w:space="0" w:color="auto"/>
          </w:divBdr>
        </w:div>
      </w:divsChild>
    </w:div>
    <w:div w:id="851144179">
      <w:bodyDiv w:val="1"/>
      <w:marLeft w:val="0"/>
      <w:marRight w:val="0"/>
      <w:marTop w:val="0"/>
      <w:marBottom w:val="0"/>
      <w:divBdr>
        <w:top w:val="none" w:sz="0" w:space="0" w:color="auto"/>
        <w:left w:val="none" w:sz="0" w:space="0" w:color="auto"/>
        <w:bottom w:val="none" w:sz="0" w:space="0" w:color="auto"/>
        <w:right w:val="none" w:sz="0" w:space="0" w:color="auto"/>
      </w:divBdr>
      <w:divsChild>
        <w:div w:id="1783261202">
          <w:blockQuote w:val="1"/>
          <w:marLeft w:val="600"/>
          <w:marRight w:val="0"/>
          <w:marTop w:val="0"/>
          <w:marBottom w:val="0"/>
          <w:divBdr>
            <w:top w:val="none" w:sz="0" w:space="0" w:color="auto"/>
            <w:left w:val="none" w:sz="0" w:space="0" w:color="auto"/>
            <w:bottom w:val="none" w:sz="0" w:space="0" w:color="auto"/>
            <w:right w:val="none" w:sz="0" w:space="0" w:color="auto"/>
          </w:divBdr>
          <w:divsChild>
            <w:div w:id="1298493330">
              <w:marLeft w:val="0"/>
              <w:marRight w:val="0"/>
              <w:marTop w:val="0"/>
              <w:marBottom w:val="0"/>
              <w:divBdr>
                <w:top w:val="none" w:sz="0" w:space="0" w:color="auto"/>
                <w:left w:val="none" w:sz="0" w:space="0" w:color="auto"/>
                <w:bottom w:val="none" w:sz="0" w:space="0" w:color="auto"/>
                <w:right w:val="none" w:sz="0" w:space="0" w:color="auto"/>
              </w:divBdr>
            </w:div>
          </w:divsChild>
        </w:div>
        <w:div w:id="707612238">
          <w:marLeft w:val="0"/>
          <w:marRight w:val="0"/>
          <w:marTop w:val="0"/>
          <w:marBottom w:val="0"/>
          <w:divBdr>
            <w:top w:val="none" w:sz="0" w:space="0" w:color="auto"/>
            <w:left w:val="none" w:sz="0" w:space="0" w:color="auto"/>
            <w:bottom w:val="none" w:sz="0" w:space="0" w:color="auto"/>
            <w:right w:val="none" w:sz="0" w:space="0" w:color="auto"/>
          </w:divBdr>
        </w:div>
      </w:divsChild>
    </w:div>
    <w:div w:id="1302805976">
      <w:bodyDiv w:val="1"/>
      <w:marLeft w:val="0"/>
      <w:marRight w:val="0"/>
      <w:marTop w:val="0"/>
      <w:marBottom w:val="0"/>
      <w:divBdr>
        <w:top w:val="none" w:sz="0" w:space="0" w:color="auto"/>
        <w:left w:val="none" w:sz="0" w:space="0" w:color="auto"/>
        <w:bottom w:val="none" w:sz="0" w:space="0" w:color="auto"/>
        <w:right w:val="none" w:sz="0" w:space="0" w:color="auto"/>
      </w:divBdr>
    </w:div>
    <w:div w:id="1503813329">
      <w:bodyDiv w:val="1"/>
      <w:marLeft w:val="0"/>
      <w:marRight w:val="0"/>
      <w:marTop w:val="0"/>
      <w:marBottom w:val="0"/>
      <w:divBdr>
        <w:top w:val="none" w:sz="0" w:space="0" w:color="auto"/>
        <w:left w:val="none" w:sz="0" w:space="0" w:color="auto"/>
        <w:bottom w:val="none" w:sz="0" w:space="0" w:color="auto"/>
        <w:right w:val="none" w:sz="0" w:space="0" w:color="auto"/>
      </w:divBdr>
      <w:divsChild>
        <w:div w:id="59330901">
          <w:marLeft w:val="0"/>
          <w:marRight w:val="0"/>
          <w:marTop w:val="0"/>
          <w:marBottom w:val="0"/>
          <w:divBdr>
            <w:top w:val="none" w:sz="0" w:space="0" w:color="auto"/>
            <w:left w:val="none" w:sz="0" w:space="0" w:color="auto"/>
            <w:bottom w:val="none" w:sz="0" w:space="0" w:color="auto"/>
            <w:right w:val="none" w:sz="0" w:space="0" w:color="auto"/>
          </w:divBdr>
          <w:divsChild>
            <w:div w:id="1162544599">
              <w:marLeft w:val="0"/>
              <w:marRight w:val="0"/>
              <w:marTop w:val="0"/>
              <w:marBottom w:val="0"/>
              <w:divBdr>
                <w:top w:val="none" w:sz="0" w:space="0" w:color="auto"/>
                <w:left w:val="none" w:sz="0" w:space="0" w:color="auto"/>
                <w:bottom w:val="none" w:sz="0" w:space="0" w:color="auto"/>
                <w:right w:val="none" w:sz="0" w:space="0" w:color="auto"/>
              </w:divBdr>
            </w:div>
            <w:div w:id="19363131">
              <w:marLeft w:val="0"/>
              <w:marRight w:val="0"/>
              <w:marTop w:val="0"/>
              <w:marBottom w:val="0"/>
              <w:divBdr>
                <w:top w:val="none" w:sz="0" w:space="0" w:color="auto"/>
                <w:left w:val="none" w:sz="0" w:space="0" w:color="auto"/>
                <w:bottom w:val="none" w:sz="0" w:space="0" w:color="auto"/>
                <w:right w:val="none" w:sz="0" w:space="0" w:color="auto"/>
              </w:divBdr>
            </w:div>
            <w:div w:id="9917091">
              <w:marLeft w:val="0"/>
              <w:marRight w:val="0"/>
              <w:marTop w:val="0"/>
              <w:marBottom w:val="0"/>
              <w:divBdr>
                <w:top w:val="none" w:sz="0" w:space="0" w:color="auto"/>
                <w:left w:val="none" w:sz="0" w:space="0" w:color="auto"/>
                <w:bottom w:val="none" w:sz="0" w:space="0" w:color="auto"/>
                <w:right w:val="none" w:sz="0" w:space="0" w:color="auto"/>
              </w:divBdr>
            </w:div>
            <w:div w:id="1651248461">
              <w:marLeft w:val="0"/>
              <w:marRight w:val="0"/>
              <w:marTop w:val="0"/>
              <w:marBottom w:val="0"/>
              <w:divBdr>
                <w:top w:val="none" w:sz="0" w:space="0" w:color="auto"/>
                <w:left w:val="none" w:sz="0" w:space="0" w:color="auto"/>
                <w:bottom w:val="none" w:sz="0" w:space="0" w:color="auto"/>
                <w:right w:val="none" w:sz="0" w:space="0" w:color="auto"/>
              </w:divBdr>
            </w:div>
            <w:div w:id="1236817755">
              <w:marLeft w:val="0"/>
              <w:marRight w:val="0"/>
              <w:marTop w:val="0"/>
              <w:marBottom w:val="0"/>
              <w:divBdr>
                <w:top w:val="none" w:sz="0" w:space="0" w:color="auto"/>
                <w:left w:val="none" w:sz="0" w:space="0" w:color="auto"/>
                <w:bottom w:val="none" w:sz="0" w:space="0" w:color="auto"/>
                <w:right w:val="none" w:sz="0" w:space="0" w:color="auto"/>
              </w:divBdr>
            </w:div>
            <w:div w:id="1621180502">
              <w:marLeft w:val="0"/>
              <w:marRight w:val="0"/>
              <w:marTop w:val="0"/>
              <w:marBottom w:val="0"/>
              <w:divBdr>
                <w:top w:val="none" w:sz="0" w:space="0" w:color="auto"/>
                <w:left w:val="none" w:sz="0" w:space="0" w:color="auto"/>
                <w:bottom w:val="none" w:sz="0" w:space="0" w:color="auto"/>
                <w:right w:val="none" w:sz="0" w:space="0" w:color="auto"/>
              </w:divBdr>
            </w:div>
            <w:div w:id="830371683">
              <w:marLeft w:val="0"/>
              <w:marRight w:val="0"/>
              <w:marTop w:val="0"/>
              <w:marBottom w:val="0"/>
              <w:divBdr>
                <w:top w:val="none" w:sz="0" w:space="0" w:color="auto"/>
                <w:left w:val="none" w:sz="0" w:space="0" w:color="auto"/>
                <w:bottom w:val="none" w:sz="0" w:space="0" w:color="auto"/>
                <w:right w:val="none" w:sz="0" w:space="0" w:color="auto"/>
              </w:divBdr>
            </w:div>
            <w:div w:id="1156457471">
              <w:marLeft w:val="0"/>
              <w:marRight w:val="0"/>
              <w:marTop w:val="0"/>
              <w:marBottom w:val="0"/>
              <w:divBdr>
                <w:top w:val="none" w:sz="0" w:space="0" w:color="auto"/>
                <w:left w:val="none" w:sz="0" w:space="0" w:color="auto"/>
                <w:bottom w:val="none" w:sz="0" w:space="0" w:color="auto"/>
                <w:right w:val="none" w:sz="0" w:space="0" w:color="auto"/>
              </w:divBdr>
            </w:div>
            <w:div w:id="180246144">
              <w:marLeft w:val="0"/>
              <w:marRight w:val="0"/>
              <w:marTop w:val="0"/>
              <w:marBottom w:val="0"/>
              <w:divBdr>
                <w:top w:val="none" w:sz="0" w:space="0" w:color="auto"/>
                <w:left w:val="none" w:sz="0" w:space="0" w:color="auto"/>
                <w:bottom w:val="none" w:sz="0" w:space="0" w:color="auto"/>
                <w:right w:val="none" w:sz="0" w:space="0" w:color="auto"/>
              </w:divBdr>
            </w:div>
            <w:div w:id="226694793">
              <w:marLeft w:val="0"/>
              <w:marRight w:val="0"/>
              <w:marTop w:val="0"/>
              <w:marBottom w:val="0"/>
              <w:divBdr>
                <w:top w:val="none" w:sz="0" w:space="0" w:color="auto"/>
                <w:left w:val="none" w:sz="0" w:space="0" w:color="auto"/>
                <w:bottom w:val="none" w:sz="0" w:space="0" w:color="auto"/>
                <w:right w:val="none" w:sz="0" w:space="0" w:color="auto"/>
              </w:divBdr>
            </w:div>
            <w:div w:id="479231928">
              <w:marLeft w:val="0"/>
              <w:marRight w:val="0"/>
              <w:marTop w:val="0"/>
              <w:marBottom w:val="0"/>
              <w:divBdr>
                <w:top w:val="none" w:sz="0" w:space="0" w:color="auto"/>
                <w:left w:val="none" w:sz="0" w:space="0" w:color="auto"/>
                <w:bottom w:val="none" w:sz="0" w:space="0" w:color="auto"/>
                <w:right w:val="none" w:sz="0" w:space="0" w:color="auto"/>
              </w:divBdr>
            </w:div>
            <w:div w:id="1799296181">
              <w:marLeft w:val="0"/>
              <w:marRight w:val="0"/>
              <w:marTop w:val="0"/>
              <w:marBottom w:val="0"/>
              <w:divBdr>
                <w:top w:val="none" w:sz="0" w:space="0" w:color="auto"/>
                <w:left w:val="none" w:sz="0" w:space="0" w:color="auto"/>
                <w:bottom w:val="none" w:sz="0" w:space="0" w:color="auto"/>
                <w:right w:val="none" w:sz="0" w:space="0" w:color="auto"/>
              </w:divBdr>
            </w:div>
            <w:div w:id="1673534312">
              <w:marLeft w:val="0"/>
              <w:marRight w:val="0"/>
              <w:marTop w:val="0"/>
              <w:marBottom w:val="0"/>
              <w:divBdr>
                <w:top w:val="none" w:sz="0" w:space="0" w:color="auto"/>
                <w:left w:val="none" w:sz="0" w:space="0" w:color="auto"/>
                <w:bottom w:val="none" w:sz="0" w:space="0" w:color="auto"/>
                <w:right w:val="none" w:sz="0" w:space="0" w:color="auto"/>
              </w:divBdr>
            </w:div>
            <w:div w:id="1703703002">
              <w:marLeft w:val="0"/>
              <w:marRight w:val="0"/>
              <w:marTop w:val="0"/>
              <w:marBottom w:val="0"/>
              <w:divBdr>
                <w:top w:val="none" w:sz="0" w:space="0" w:color="auto"/>
                <w:left w:val="none" w:sz="0" w:space="0" w:color="auto"/>
                <w:bottom w:val="none" w:sz="0" w:space="0" w:color="auto"/>
                <w:right w:val="none" w:sz="0" w:space="0" w:color="auto"/>
              </w:divBdr>
            </w:div>
            <w:div w:id="1495297976">
              <w:marLeft w:val="0"/>
              <w:marRight w:val="0"/>
              <w:marTop w:val="0"/>
              <w:marBottom w:val="0"/>
              <w:divBdr>
                <w:top w:val="none" w:sz="0" w:space="0" w:color="auto"/>
                <w:left w:val="none" w:sz="0" w:space="0" w:color="auto"/>
                <w:bottom w:val="none" w:sz="0" w:space="0" w:color="auto"/>
                <w:right w:val="none" w:sz="0" w:space="0" w:color="auto"/>
              </w:divBdr>
            </w:div>
            <w:div w:id="432478142">
              <w:marLeft w:val="0"/>
              <w:marRight w:val="0"/>
              <w:marTop w:val="0"/>
              <w:marBottom w:val="0"/>
              <w:divBdr>
                <w:top w:val="none" w:sz="0" w:space="0" w:color="auto"/>
                <w:left w:val="none" w:sz="0" w:space="0" w:color="auto"/>
                <w:bottom w:val="none" w:sz="0" w:space="0" w:color="auto"/>
                <w:right w:val="none" w:sz="0" w:space="0" w:color="auto"/>
              </w:divBdr>
            </w:div>
            <w:div w:id="1339383912">
              <w:marLeft w:val="0"/>
              <w:marRight w:val="0"/>
              <w:marTop w:val="0"/>
              <w:marBottom w:val="0"/>
              <w:divBdr>
                <w:top w:val="none" w:sz="0" w:space="0" w:color="auto"/>
                <w:left w:val="none" w:sz="0" w:space="0" w:color="auto"/>
                <w:bottom w:val="none" w:sz="0" w:space="0" w:color="auto"/>
                <w:right w:val="none" w:sz="0" w:space="0" w:color="auto"/>
              </w:divBdr>
            </w:div>
            <w:div w:id="279068898">
              <w:marLeft w:val="0"/>
              <w:marRight w:val="0"/>
              <w:marTop w:val="0"/>
              <w:marBottom w:val="0"/>
              <w:divBdr>
                <w:top w:val="none" w:sz="0" w:space="0" w:color="auto"/>
                <w:left w:val="none" w:sz="0" w:space="0" w:color="auto"/>
                <w:bottom w:val="none" w:sz="0" w:space="0" w:color="auto"/>
                <w:right w:val="none" w:sz="0" w:space="0" w:color="auto"/>
              </w:divBdr>
            </w:div>
            <w:div w:id="1177385626">
              <w:marLeft w:val="0"/>
              <w:marRight w:val="0"/>
              <w:marTop w:val="0"/>
              <w:marBottom w:val="0"/>
              <w:divBdr>
                <w:top w:val="none" w:sz="0" w:space="0" w:color="auto"/>
                <w:left w:val="none" w:sz="0" w:space="0" w:color="auto"/>
                <w:bottom w:val="none" w:sz="0" w:space="0" w:color="auto"/>
                <w:right w:val="none" w:sz="0" w:space="0" w:color="auto"/>
              </w:divBdr>
            </w:div>
            <w:div w:id="2142113202">
              <w:marLeft w:val="0"/>
              <w:marRight w:val="0"/>
              <w:marTop w:val="0"/>
              <w:marBottom w:val="0"/>
              <w:divBdr>
                <w:top w:val="none" w:sz="0" w:space="0" w:color="auto"/>
                <w:left w:val="none" w:sz="0" w:space="0" w:color="auto"/>
                <w:bottom w:val="none" w:sz="0" w:space="0" w:color="auto"/>
                <w:right w:val="none" w:sz="0" w:space="0" w:color="auto"/>
              </w:divBdr>
            </w:div>
            <w:div w:id="1792169854">
              <w:marLeft w:val="0"/>
              <w:marRight w:val="0"/>
              <w:marTop w:val="0"/>
              <w:marBottom w:val="0"/>
              <w:divBdr>
                <w:top w:val="none" w:sz="0" w:space="0" w:color="auto"/>
                <w:left w:val="none" w:sz="0" w:space="0" w:color="auto"/>
                <w:bottom w:val="none" w:sz="0" w:space="0" w:color="auto"/>
                <w:right w:val="none" w:sz="0" w:space="0" w:color="auto"/>
              </w:divBdr>
            </w:div>
            <w:div w:id="618755818">
              <w:marLeft w:val="0"/>
              <w:marRight w:val="0"/>
              <w:marTop w:val="0"/>
              <w:marBottom w:val="0"/>
              <w:divBdr>
                <w:top w:val="none" w:sz="0" w:space="0" w:color="auto"/>
                <w:left w:val="none" w:sz="0" w:space="0" w:color="auto"/>
                <w:bottom w:val="none" w:sz="0" w:space="0" w:color="auto"/>
                <w:right w:val="none" w:sz="0" w:space="0" w:color="auto"/>
              </w:divBdr>
            </w:div>
            <w:div w:id="561982138">
              <w:marLeft w:val="0"/>
              <w:marRight w:val="0"/>
              <w:marTop w:val="0"/>
              <w:marBottom w:val="0"/>
              <w:divBdr>
                <w:top w:val="none" w:sz="0" w:space="0" w:color="auto"/>
                <w:left w:val="none" w:sz="0" w:space="0" w:color="auto"/>
                <w:bottom w:val="none" w:sz="0" w:space="0" w:color="auto"/>
                <w:right w:val="none" w:sz="0" w:space="0" w:color="auto"/>
              </w:divBdr>
            </w:div>
            <w:div w:id="963660155">
              <w:marLeft w:val="0"/>
              <w:marRight w:val="0"/>
              <w:marTop w:val="0"/>
              <w:marBottom w:val="0"/>
              <w:divBdr>
                <w:top w:val="none" w:sz="0" w:space="0" w:color="auto"/>
                <w:left w:val="none" w:sz="0" w:space="0" w:color="auto"/>
                <w:bottom w:val="none" w:sz="0" w:space="0" w:color="auto"/>
                <w:right w:val="none" w:sz="0" w:space="0" w:color="auto"/>
              </w:divBdr>
            </w:div>
            <w:div w:id="235018165">
              <w:marLeft w:val="0"/>
              <w:marRight w:val="0"/>
              <w:marTop w:val="0"/>
              <w:marBottom w:val="0"/>
              <w:divBdr>
                <w:top w:val="none" w:sz="0" w:space="0" w:color="auto"/>
                <w:left w:val="none" w:sz="0" w:space="0" w:color="auto"/>
                <w:bottom w:val="none" w:sz="0" w:space="0" w:color="auto"/>
                <w:right w:val="none" w:sz="0" w:space="0" w:color="auto"/>
              </w:divBdr>
            </w:div>
            <w:div w:id="434255199">
              <w:marLeft w:val="0"/>
              <w:marRight w:val="0"/>
              <w:marTop w:val="0"/>
              <w:marBottom w:val="0"/>
              <w:divBdr>
                <w:top w:val="none" w:sz="0" w:space="0" w:color="auto"/>
                <w:left w:val="none" w:sz="0" w:space="0" w:color="auto"/>
                <w:bottom w:val="none" w:sz="0" w:space="0" w:color="auto"/>
                <w:right w:val="none" w:sz="0" w:space="0" w:color="auto"/>
              </w:divBdr>
            </w:div>
            <w:div w:id="595017580">
              <w:marLeft w:val="0"/>
              <w:marRight w:val="0"/>
              <w:marTop w:val="0"/>
              <w:marBottom w:val="0"/>
              <w:divBdr>
                <w:top w:val="none" w:sz="0" w:space="0" w:color="auto"/>
                <w:left w:val="none" w:sz="0" w:space="0" w:color="auto"/>
                <w:bottom w:val="none" w:sz="0" w:space="0" w:color="auto"/>
                <w:right w:val="none" w:sz="0" w:space="0" w:color="auto"/>
              </w:divBdr>
            </w:div>
            <w:div w:id="1016418115">
              <w:marLeft w:val="0"/>
              <w:marRight w:val="0"/>
              <w:marTop w:val="0"/>
              <w:marBottom w:val="0"/>
              <w:divBdr>
                <w:top w:val="none" w:sz="0" w:space="0" w:color="auto"/>
                <w:left w:val="none" w:sz="0" w:space="0" w:color="auto"/>
                <w:bottom w:val="none" w:sz="0" w:space="0" w:color="auto"/>
                <w:right w:val="none" w:sz="0" w:space="0" w:color="auto"/>
              </w:divBdr>
            </w:div>
            <w:div w:id="1860463656">
              <w:marLeft w:val="0"/>
              <w:marRight w:val="0"/>
              <w:marTop w:val="0"/>
              <w:marBottom w:val="0"/>
              <w:divBdr>
                <w:top w:val="none" w:sz="0" w:space="0" w:color="auto"/>
                <w:left w:val="none" w:sz="0" w:space="0" w:color="auto"/>
                <w:bottom w:val="none" w:sz="0" w:space="0" w:color="auto"/>
                <w:right w:val="none" w:sz="0" w:space="0" w:color="auto"/>
              </w:divBdr>
            </w:div>
            <w:div w:id="1649939339">
              <w:marLeft w:val="0"/>
              <w:marRight w:val="0"/>
              <w:marTop w:val="0"/>
              <w:marBottom w:val="0"/>
              <w:divBdr>
                <w:top w:val="none" w:sz="0" w:space="0" w:color="auto"/>
                <w:left w:val="none" w:sz="0" w:space="0" w:color="auto"/>
                <w:bottom w:val="none" w:sz="0" w:space="0" w:color="auto"/>
                <w:right w:val="none" w:sz="0" w:space="0" w:color="auto"/>
              </w:divBdr>
            </w:div>
            <w:div w:id="1415543914">
              <w:marLeft w:val="0"/>
              <w:marRight w:val="0"/>
              <w:marTop w:val="0"/>
              <w:marBottom w:val="0"/>
              <w:divBdr>
                <w:top w:val="none" w:sz="0" w:space="0" w:color="auto"/>
                <w:left w:val="none" w:sz="0" w:space="0" w:color="auto"/>
                <w:bottom w:val="none" w:sz="0" w:space="0" w:color="auto"/>
                <w:right w:val="none" w:sz="0" w:space="0" w:color="auto"/>
              </w:divBdr>
            </w:div>
            <w:div w:id="732584076">
              <w:marLeft w:val="0"/>
              <w:marRight w:val="0"/>
              <w:marTop w:val="0"/>
              <w:marBottom w:val="0"/>
              <w:divBdr>
                <w:top w:val="none" w:sz="0" w:space="0" w:color="auto"/>
                <w:left w:val="none" w:sz="0" w:space="0" w:color="auto"/>
                <w:bottom w:val="none" w:sz="0" w:space="0" w:color="auto"/>
                <w:right w:val="none" w:sz="0" w:space="0" w:color="auto"/>
              </w:divBdr>
            </w:div>
            <w:div w:id="503938277">
              <w:marLeft w:val="0"/>
              <w:marRight w:val="0"/>
              <w:marTop w:val="0"/>
              <w:marBottom w:val="0"/>
              <w:divBdr>
                <w:top w:val="none" w:sz="0" w:space="0" w:color="auto"/>
                <w:left w:val="none" w:sz="0" w:space="0" w:color="auto"/>
                <w:bottom w:val="none" w:sz="0" w:space="0" w:color="auto"/>
                <w:right w:val="none" w:sz="0" w:space="0" w:color="auto"/>
              </w:divBdr>
            </w:div>
            <w:div w:id="367754432">
              <w:marLeft w:val="0"/>
              <w:marRight w:val="0"/>
              <w:marTop w:val="0"/>
              <w:marBottom w:val="0"/>
              <w:divBdr>
                <w:top w:val="none" w:sz="0" w:space="0" w:color="auto"/>
                <w:left w:val="none" w:sz="0" w:space="0" w:color="auto"/>
                <w:bottom w:val="none" w:sz="0" w:space="0" w:color="auto"/>
                <w:right w:val="none" w:sz="0" w:space="0" w:color="auto"/>
              </w:divBdr>
            </w:div>
            <w:div w:id="19422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olinefery/Dropbox/Students/Yranahan/Paper2%20Syllables_ACAL/reacal48notificationofdecision/AC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ACAL-Template.dotx</Template>
  <TotalTime>0</TotalTime>
  <Pages>32</Pages>
  <Words>6962</Words>
  <Characters>43863</Characters>
  <Application>Microsoft Office Word</Application>
  <DocSecurity>0</DocSecurity>
  <Lines>365</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50724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Fery</dc:creator>
  <cp:lastModifiedBy>Caroline Fery</cp:lastModifiedBy>
  <cp:revision>37</cp:revision>
  <cp:lastPrinted>1900-12-31T23:50:39Z</cp:lastPrinted>
  <dcterms:created xsi:type="dcterms:W3CDTF">2018-01-19T06:29:00Z</dcterms:created>
  <dcterms:modified xsi:type="dcterms:W3CDTF">2018-02-01T15:41:00Z</dcterms:modified>
</cp:coreProperties>
</file>